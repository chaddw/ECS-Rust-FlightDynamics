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FF29CF" w14:textId="77777777" w:rsidR="00251273" w:rsidRDefault="00B45B56">
      <w:pPr>
        <w:pStyle w:val="Title"/>
      </w:pPr>
      <w:bookmarkStart w:id="0" w:name="_Toc493484469"/>
      <w:bookmarkStart w:id="1" w:name="_Toc493484710"/>
      <w:bookmarkStart w:id="2" w:name="_Toc494527304"/>
      <w:bookmarkStart w:id="3" w:name="_Toc495221470"/>
      <w:bookmarkStart w:id="4" w:name="_Toc495663181"/>
      <w:bookmarkStart w:id="5" w:name="_Toc495826203"/>
      <w:bookmarkStart w:id="6" w:name="_Toc495826311"/>
      <w:bookmarkStart w:id="7" w:name="_Toc495999051"/>
      <w:bookmarkStart w:id="8" w:name="_Toc496074849"/>
      <w:bookmarkStart w:id="9" w:name="_Toc496074944"/>
      <w:bookmarkStart w:id="10" w:name="_Toc496075118"/>
      <w:bookmarkStart w:id="11" w:name="_Toc496075276"/>
      <w:bookmarkStart w:id="12" w:name="_Toc496075340"/>
      <w:bookmarkStart w:id="13" w:name="_Toc496080582"/>
      <w:bookmarkStart w:id="14" w:name="_Toc503248579"/>
      <w:bookmarkStart w:id="15" w:name="_Toc504131155"/>
      <w:bookmarkStart w:id="16" w:name="_Toc504131357"/>
      <w:bookmarkStart w:id="17" w:name="_Toc504131512"/>
      <w:r>
        <w:rPr>
          <w:b w:val="0"/>
          <w:noProof/>
        </w:rPr>
        <w:drawing>
          <wp:anchor distT="0" distB="0" distL="114300" distR="114300" simplePos="0" relativeHeight="251658242" behindDoc="0" locked="0" layoutInCell="0" allowOverlap="1" wp14:anchorId="3BBE03A5" wp14:editId="039EA8E9">
            <wp:simplePos x="0" y="0"/>
            <wp:positionH relativeFrom="column">
              <wp:posOffset>1222375</wp:posOffset>
            </wp:positionH>
            <wp:positionV relativeFrom="paragraph">
              <wp:posOffset>167005</wp:posOffset>
            </wp:positionV>
            <wp:extent cx="3161030" cy="3378835"/>
            <wp:effectExtent l="19050" t="0" r="1270" b="0"/>
            <wp:wrapNone/>
            <wp:docPr id="308" name="Picture 308" descr="Afit Shiel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8" descr="Afit Shield"/>
                    <pic:cNvPicPr>
                      <a:picLocks noChangeAspect="1" noChangeArrowheads="1"/>
                    </pic:cNvPicPr>
                  </pic:nvPicPr>
                  <pic:blipFill>
                    <a:blip r:embed="rId11" cstate="print"/>
                    <a:srcRect/>
                    <a:stretch>
                      <a:fillRect/>
                    </a:stretch>
                  </pic:blipFill>
                  <pic:spPr bwMode="auto">
                    <a:xfrm>
                      <a:off x="0" y="0"/>
                      <a:ext cx="3161030" cy="3378835"/>
                    </a:xfrm>
                    <a:prstGeom prst="rect">
                      <a:avLst/>
                    </a:prstGeom>
                    <a:noFill/>
                  </pic:spPr>
                </pic:pic>
              </a:graphicData>
            </a:graphic>
          </wp:anchor>
        </w:drawing>
      </w:r>
    </w:p>
    <w:p w14:paraId="2CF3DDBD" w14:textId="77777777" w:rsidR="00681348" w:rsidRDefault="00681348">
      <w:pPr>
        <w:pStyle w:val="Title"/>
      </w:pPr>
    </w:p>
    <w:p w14:paraId="574127AD" w14:textId="1C6F0154" w:rsidR="00251273" w:rsidRDefault="00251273">
      <w:pPr>
        <w:pStyle w:val="Title"/>
        <w:rPr>
          <w:b w:val="0"/>
        </w:rPr>
      </w:pPr>
    </w:p>
    <w:p w14:paraId="24C7A8E2" w14:textId="7BF38712" w:rsidR="44E12D1E" w:rsidRDefault="44E12D1E" w:rsidP="44E12D1E">
      <w:pPr>
        <w:pStyle w:val="Title"/>
        <w:rPr>
          <w:b w:val="0"/>
        </w:rPr>
      </w:pPr>
    </w:p>
    <w:p w14:paraId="3C9FD078" w14:textId="459383F1" w:rsidR="00251273" w:rsidRDefault="00251273">
      <w:pPr>
        <w:pStyle w:val="Title"/>
        <w:rPr>
          <w:b w:val="0"/>
        </w:rPr>
      </w:pPr>
    </w:p>
    <w:p w14:paraId="5C1D79E8" w14:textId="2866ED79" w:rsidR="44E12D1E" w:rsidRDefault="44E12D1E" w:rsidP="44E12D1E">
      <w:pPr>
        <w:pStyle w:val="Title"/>
        <w:rPr>
          <w:caps/>
        </w:rPr>
      </w:pPr>
    </w:p>
    <w:p w14:paraId="73F1AAEA" w14:textId="4116E843" w:rsidR="44E12D1E" w:rsidRDefault="44E12D1E" w:rsidP="44E12D1E">
      <w:pPr>
        <w:pStyle w:val="Title"/>
        <w:rPr>
          <w:caps/>
        </w:rPr>
      </w:pPr>
    </w:p>
    <w:p w14:paraId="24607955" w14:textId="32743FCE" w:rsidR="44E12D1E" w:rsidRDefault="44E12D1E" w:rsidP="44E12D1E">
      <w:pPr>
        <w:pStyle w:val="Title"/>
        <w:rPr>
          <w:caps/>
        </w:rPr>
      </w:pPr>
    </w:p>
    <w:p w14:paraId="5379DE84" w14:textId="36A847F4" w:rsidR="44E12D1E" w:rsidRDefault="44E12D1E" w:rsidP="44E12D1E">
      <w:pPr>
        <w:pStyle w:val="Title"/>
        <w:rPr>
          <w:caps/>
        </w:rPr>
      </w:pPr>
    </w:p>
    <w:p w14:paraId="0112D4D9" w14:textId="2C2276D4" w:rsidR="44E12D1E" w:rsidRDefault="44E12D1E" w:rsidP="44E12D1E">
      <w:pPr>
        <w:pStyle w:val="Title"/>
        <w:rPr>
          <w:caps/>
        </w:rPr>
      </w:pPr>
    </w:p>
    <w:p w14:paraId="0B8C6ADE" w14:textId="1E476499" w:rsidR="44E12D1E" w:rsidRDefault="44E12D1E" w:rsidP="44E12D1E">
      <w:pPr>
        <w:pStyle w:val="Title"/>
        <w:rPr>
          <w:caps/>
        </w:rPr>
      </w:pPr>
    </w:p>
    <w:p w14:paraId="1DCAF4C3" w14:textId="225C2B32" w:rsidR="44E12D1E" w:rsidRDefault="44E12D1E" w:rsidP="44E12D1E">
      <w:pPr>
        <w:pStyle w:val="Title"/>
        <w:rPr>
          <w:caps/>
        </w:rPr>
      </w:pPr>
    </w:p>
    <w:p w14:paraId="7ED3F3DA" w14:textId="043C7975" w:rsidR="44E12D1E" w:rsidRDefault="44E12D1E" w:rsidP="44E12D1E">
      <w:pPr>
        <w:pStyle w:val="Title"/>
        <w:rPr>
          <w:caps/>
        </w:rPr>
      </w:pPr>
    </w:p>
    <w:p w14:paraId="1E3F028C" w14:textId="3F21E7AB" w:rsidR="44E12D1E" w:rsidRDefault="44E12D1E" w:rsidP="44E12D1E">
      <w:pPr>
        <w:pStyle w:val="Title"/>
        <w:rPr>
          <w:caps/>
        </w:rPr>
      </w:pPr>
    </w:p>
    <w:p w14:paraId="5E619449" w14:textId="267C5A53" w:rsidR="44E12D1E" w:rsidRDefault="44E12D1E" w:rsidP="44E12D1E">
      <w:pPr>
        <w:pStyle w:val="Title"/>
        <w:rPr>
          <w:caps/>
        </w:rPr>
      </w:pPr>
    </w:p>
    <w:p w14:paraId="6E4DF217" w14:textId="77777777" w:rsidR="00934894" w:rsidRDefault="00934894">
      <w:pPr>
        <w:pStyle w:val="Title"/>
        <w:rPr>
          <w:caps/>
        </w:rPr>
      </w:pPr>
    </w:p>
    <w:p w14:paraId="2A80CFEF" w14:textId="77777777" w:rsidR="00934894" w:rsidRDefault="00934894">
      <w:pPr>
        <w:pStyle w:val="Title"/>
        <w:rPr>
          <w:caps/>
        </w:rPr>
      </w:pPr>
    </w:p>
    <w:p w14:paraId="5B87CEE8" w14:textId="77777777" w:rsidR="00934894" w:rsidRDefault="00934894">
      <w:pPr>
        <w:pStyle w:val="Title"/>
        <w:rPr>
          <w:caps/>
        </w:rPr>
      </w:pPr>
    </w:p>
    <w:p w14:paraId="11F471BD" w14:textId="77777777" w:rsidR="00934894" w:rsidRDefault="00934894">
      <w:pPr>
        <w:pStyle w:val="Title"/>
        <w:rPr>
          <w:caps/>
        </w:rPr>
      </w:pPr>
    </w:p>
    <w:p w14:paraId="593D0455" w14:textId="77777777" w:rsidR="00934894" w:rsidRDefault="00934894">
      <w:pPr>
        <w:pStyle w:val="Title"/>
        <w:rPr>
          <w:caps/>
        </w:rPr>
      </w:pPr>
    </w:p>
    <w:p w14:paraId="07C0A6BF" w14:textId="77777777" w:rsidR="00934894" w:rsidRDefault="00934894">
      <w:pPr>
        <w:pStyle w:val="Title"/>
        <w:rPr>
          <w:caps/>
        </w:rPr>
      </w:pPr>
    </w:p>
    <w:p w14:paraId="32933137" w14:textId="77777777" w:rsidR="00934894" w:rsidRDefault="00934894">
      <w:pPr>
        <w:pStyle w:val="Title"/>
        <w:rPr>
          <w:caps/>
        </w:rPr>
      </w:pPr>
    </w:p>
    <w:p w14:paraId="55163474" w14:textId="77777777" w:rsidR="00934894" w:rsidRDefault="00934894">
      <w:pPr>
        <w:pStyle w:val="Title"/>
        <w:rPr>
          <w:caps/>
        </w:rPr>
      </w:pPr>
    </w:p>
    <w:p w14:paraId="2BC37D46" w14:textId="77777777" w:rsidR="00934894" w:rsidRDefault="00934894">
      <w:pPr>
        <w:pStyle w:val="Title"/>
        <w:rPr>
          <w:caps/>
        </w:rPr>
      </w:pPr>
    </w:p>
    <w:p w14:paraId="5A0D510D" w14:textId="64ACDD73" w:rsidR="00251273" w:rsidRDefault="002068EF">
      <w:pPr>
        <w:pStyle w:val="Title"/>
      </w:pPr>
      <w:r>
        <w:rPr>
          <w:caps/>
        </w:rPr>
        <w:t>A</w:t>
      </w:r>
      <w:r w:rsidR="005246FA">
        <w:rPr>
          <w:caps/>
        </w:rPr>
        <w:t>n ecs-</w:t>
      </w:r>
      <w:r>
        <w:rPr>
          <w:caps/>
        </w:rPr>
        <w:t>based flight dynamics model written in rust</w:t>
      </w:r>
    </w:p>
    <w:p w14:paraId="4BEB482C" w14:textId="77777777" w:rsidR="00251273" w:rsidRDefault="00251273">
      <w:pPr>
        <w:pStyle w:val="Title"/>
        <w:rPr>
          <w:b w:val="0"/>
        </w:rPr>
      </w:pPr>
    </w:p>
    <w:p w14:paraId="1C3CA1C5" w14:textId="77777777" w:rsidR="00251273" w:rsidRDefault="00251273">
      <w:pPr>
        <w:pStyle w:val="Title"/>
        <w:rPr>
          <w:b w:val="0"/>
        </w:rPr>
      </w:pPr>
    </w:p>
    <w:p w14:paraId="5D16B79D" w14:textId="77777777" w:rsidR="00251273" w:rsidRDefault="00251273">
      <w:pPr>
        <w:pStyle w:val="Title"/>
        <w:rPr>
          <w:b w:val="0"/>
        </w:rPr>
      </w:pPr>
      <w:r>
        <w:rPr>
          <w:b w:val="0"/>
        </w:rPr>
        <w:t>THESIS</w:t>
      </w:r>
    </w:p>
    <w:p w14:paraId="4B8EF2F4" w14:textId="77777777" w:rsidR="00251273" w:rsidRDefault="00251273">
      <w:pPr>
        <w:pStyle w:val="Title"/>
        <w:rPr>
          <w:b w:val="0"/>
        </w:rPr>
      </w:pPr>
    </w:p>
    <w:p w14:paraId="460B4A37" w14:textId="77777777" w:rsidR="00251273" w:rsidRDefault="00251273">
      <w:pPr>
        <w:pStyle w:val="Title"/>
        <w:rPr>
          <w:b w:val="0"/>
        </w:rPr>
      </w:pPr>
    </w:p>
    <w:p w14:paraId="3A2AF613" w14:textId="77777777" w:rsidR="00251273" w:rsidRDefault="00E3224F">
      <w:pPr>
        <w:pStyle w:val="Title"/>
        <w:rPr>
          <w:b w:val="0"/>
        </w:rPr>
      </w:pPr>
      <w:r>
        <w:rPr>
          <w:b w:val="0"/>
        </w:rPr>
        <w:t>Chad A. Willis, 2d Lt</w:t>
      </w:r>
      <w:r w:rsidR="00251273">
        <w:rPr>
          <w:b w:val="0"/>
        </w:rPr>
        <w:t>, USAF</w:t>
      </w:r>
    </w:p>
    <w:p w14:paraId="1D2F056E" w14:textId="77777777" w:rsidR="00251273" w:rsidRDefault="00251273">
      <w:pPr>
        <w:pStyle w:val="Title"/>
        <w:rPr>
          <w:b w:val="0"/>
        </w:rPr>
      </w:pPr>
    </w:p>
    <w:p w14:paraId="2FF00E3A" w14:textId="77777777" w:rsidR="00251273" w:rsidRDefault="005F36D4">
      <w:pPr>
        <w:pStyle w:val="Title"/>
        <w:rPr>
          <w:b w:val="0"/>
        </w:rPr>
      </w:pPr>
      <w:r>
        <w:rPr>
          <w:b w:val="0"/>
        </w:rPr>
        <w:t>AFIT-ENG</w:t>
      </w:r>
      <w:r w:rsidR="005E3815">
        <w:rPr>
          <w:b w:val="0"/>
        </w:rPr>
        <w:t>-</w:t>
      </w:r>
      <w:r>
        <w:rPr>
          <w:b w:val="0"/>
        </w:rPr>
        <w:t>MS-21</w:t>
      </w:r>
      <w:r w:rsidR="00F505EA">
        <w:rPr>
          <w:b w:val="0"/>
        </w:rPr>
        <w:t>-M-XXX</w:t>
      </w:r>
    </w:p>
    <w:p w14:paraId="275E8291" w14:textId="77777777" w:rsidR="00251273" w:rsidRDefault="00251273">
      <w:pPr>
        <w:pStyle w:val="Title"/>
      </w:pPr>
    </w:p>
    <w:p w14:paraId="6FC3B0B1" w14:textId="77777777" w:rsidR="00251273" w:rsidRDefault="00251273">
      <w:pPr>
        <w:pStyle w:val="Title"/>
        <w:rPr>
          <w:rFonts w:ascii="Arial" w:hAnsi="Arial"/>
        </w:rPr>
      </w:pPr>
      <w:r>
        <w:rPr>
          <w:rFonts w:ascii="Arial" w:hAnsi="Arial"/>
        </w:rPr>
        <w:t>DEPARTMENT OF THE AIR FORCE</w:t>
      </w:r>
    </w:p>
    <w:p w14:paraId="415E6319" w14:textId="77777777" w:rsidR="00251273" w:rsidRDefault="00251273">
      <w:pPr>
        <w:pStyle w:val="Title"/>
        <w:rPr>
          <w:rFonts w:ascii="Arial" w:hAnsi="Arial"/>
        </w:rPr>
      </w:pPr>
      <w:smartTag w:uri="urn:schemas-microsoft-com:office:smarttags" w:element="place">
        <w:smartTag w:uri="urn:schemas-microsoft-com:office:smarttags" w:element="PlaceName">
          <w:r>
            <w:rPr>
              <w:rFonts w:ascii="Arial" w:hAnsi="Arial"/>
            </w:rPr>
            <w:t>AIR</w:t>
          </w:r>
        </w:smartTag>
        <w:r>
          <w:rPr>
            <w:rFonts w:ascii="Arial" w:hAnsi="Arial"/>
          </w:rPr>
          <w:t xml:space="preserve"> </w:t>
        </w:r>
        <w:smartTag w:uri="urn:schemas-microsoft-com:office:smarttags" w:element="PlaceType">
          <w:r>
            <w:rPr>
              <w:rFonts w:ascii="Arial" w:hAnsi="Arial"/>
            </w:rPr>
            <w:t>UNIVERSITY</w:t>
          </w:r>
        </w:smartTag>
      </w:smartTag>
    </w:p>
    <w:p w14:paraId="5D0C8607" w14:textId="77777777" w:rsidR="00251273" w:rsidRDefault="00C22DF0">
      <w:pPr>
        <w:pStyle w:val="Heading6"/>
        <w:spacing w:before="240"/>
      </w:pPr>
      <w:r>
        <w:rPr>
          <w:noProof/>
        </w:rPr>
        <mc:AlternateContent>
          <mc:Choice Requires="wps">
            <w:drawing>
              <wp:anchor distT="0" distB="0" distL="114300" distR="114300" simplePos="0" relativeHeight="251658240" behindDoc="0" locked="0" layoutInCell="0" allowOverlap="1" wp14:anchorId="78C2AF8F" wp14:editId="5FD5F4A3">
                <wp:simplePos x="0" y="0"/>
                <wp:positionH relativeFrom="column">
                  <wp:posOffset>165735</wp:posOffset>
                </wp:positionH>
                <wp:positionV relativeFrom="paragraph">
                  <wp:posOffset>438785</wp:posOffset>
                </wp:positionV>
                <wp:extent cx="5029200" cy="0"/>
                <wp:effectExtent l="32385" t="32385" r="34290" b="34290"/>
                <wp:wrapNone/>
                <wp:docPr id="3" name="Line 30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571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77766BE" id="Line 30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34.55pt" to="409.05pt,3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SsFsFAIAACs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" o:allowincell="f" strokeweight="4.5pt"/>
            </w:pict>
          </mc:Fallback>
        </mc:AlternateContent>
      </w:r>
      <w:r>
        <w:rPr>
          <w:b w:val="0"/>
          <w:noProof/>
        </w:rPr>
        <mc:AlternateContent>
          <mc:Choice Requires="wps">
            <w:drawing>
              <wp:anchor distT="0" distB="0" distL="114300" distR="114300" simplePos="0" relativeHeight="251658241" behindDoc="0" locked="0" layoutInCell="0" allowOverlap="1" wp14:anchorId="2E16FC70" wp14:editId="42DF2BC1">
                <wp:simplePos x="0" y="0"/>
                <wp:positionH relativeFrom="column">
                  <wp:posOffset>165735</wp:posOffset>
                </wp:positionH>
                <wp:positionV relativeFrom="paragraph">
                  <wp:posOffset>513715</wp:posOffset>
                </wp:positionV>
                <wp:extent cx="5029200" cy="0"/>
                <wp:effectExtent l="22860" t="21590" r="15240" b="16510"/>
                <wp:wrapNone/>
                <wp:docPr id="2" name="Line 30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029200" cy="0"/>
                        </a:xfrm>
                        <a:prstGeom prst="line">
                          <a:avLst/>
                        </a:prstGeom>
                        <a:noFill/>
                        <a:ln w="285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68B2680" id="Line 307" o:spid="_x0000_s1026" style="position:absolute;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3.05pt,40.45pt" to="409.05pt,40.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PUYFAIAACs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" o:allowincell="f" strokeweight="2.25pt"/>
            </w:pict>
          </mc:Fallback>
        </mc:AlternateContent>
      </w:r>
      <w:r w:rsidR="00251273">
        <w:t>AIR FORCE INSTITUTE OF TECHNOLOGY</w:t>
      </w:r>
    </w:p>
    <w:p w14:paraId="447EB37A" w14:textId="77777777" w:rsidR="00251273" w:rsidRDefault="00251273">
      <w:pPr>
        <w:pStyle w:val="Title"/>
      </w:pPr>
      <w:r>
        <w:t xml:space="preserve">Wright-Patterson Air Force Base, </w:t>
      </w:r>
      <w:smartTag w:uri="urn:schemas-microsoft-com:office:smarttags" w:element="State">
        <w:smartTag w:uri="urn:schemas-microsoft-com:office:smarttags" w:element="place">
          <w:r>
            <w:t>Ohio</w:t>
          </w:r>
        </w:smartTag>
      </w:smartTag>
    </w:p>
    <w:p w14:paraId="4BB82F9A" w14:textId="77777777" w:rsidR="00251273" w:rsidRDefault="00251273">
      <w:pPr>
        <w:pStyle w:val="Title"/>
      </w:pPr>
    </w:p>
    <w:p w14:paraId="74071071" w14:textId="77777777" w:rsidR="00876347" w:rsidRPr="00876347" w:rsidRDefault="00876347">
      <w:pPr>
        <w:pStyle w:val="Title"/>
      </w:pPr>
      <w:r w:rsidRPr="00876347">
        <w:t>DISTRIBUTION STATEMENT A.</w:t>
      </w:r>
    </w:p>
    <w:p w14:paraId="4E0EB5A9" w14:textId="77777777" w:rsidR="00251273" w:rsidRDefault="00251273">
      <w:pPr>
        <w:pStyle w:val="Title"/>
        <w:rPr>
          <w:b w:val="0"/>
        </w:rPr>
      </w:pPr>
      <w:r>
        <w:rPr>
          <w:b w:val="0"/>
        </w:rPr>
        <w:t>APPROVED FOR PUBLIC RELEASE; DISTRIBUTION UNLIMITED</w:t>
      </w:r>
      <w:r w:rsidR="00876347">
        <w:rPr>
          <w:b w:val="0"/>
        </w:rPr>
        <w:t>.</w:t>
      </w:r>
    </w:p>
    <w:p w14:paraId="255C02EA" w14:textId="77777777" w:rsidR="00251273" w:rsidRDefault="00251273">
      <w:pPr>
        <w:pStyle w:val="Title"/>
        <w:rPr>
          <w:b w:val="0"/>
        </w:rPr>
      </w:pPr>
    </w:p>
    <w:p w14:paraId="58930FCE" w14:textId="77777777" w:rsidR="00251273" w:rsidRDefault="00251273">
      <w:pPr>
        <w:pStyle w:val="BodyText"/>
      </w:pPr>
    </w:p>
    <w:p w14:paraId="1CD23ABD" w14:textId="77777777" w:rsidR="00251273" w:rsidRDefault="00251273">
      <w:pPr>
        <w:pStyle w:val="BodyText"/>
      </w:pPr>
    </w:p>
    <w:p w14:paraId="48242386" w14:textId="77777777" w:rsidR="00251273" w:rsidRDefault="00251273">
      <w:pPr>
        <w:pStyle w:val="BodyText"/>
      </w:pPr>
    </w:p>
    <w:p w14:paraId="2D73B4BB" w14:textId="77777777" w:rsidR="00251273" w:rsidRDefault="00251273">
      <w:pPr>
        <w:pStyle w:val="BodyText"/>
      </w:pPr>
    </w:p>
    <w:p w14:paraId="4AE936BC" w14:textId="77777777" w:rsidR="00251273" w:rsidRDefault="00251273">
      <w:pPr>
        <w:pStyle w:val="BodyText"/>
      </w:pPr>
    </w:p>
    <w:p w14:paraId="6FE5AB1A" w14:textId="77777777" w:rsidR="00251273" w:rsidRDefault="00251273">
      <w:pPr>
        <w:pStyle w:val="BodyText"/>
      </w:pPr>
    </w:p>
    <w:p w14:paraId="58E1F85C" w14:textId="77777777" w:rsidR="00251273" w:rsidRDefault="00251273">
      <w:pPr>
        <w:pStyle w:val="BodyText"/>
      </w:pPr>
    </w:p>
    <w:p w14:paraId="7001BB42" w14:textId="77777777" w:rsidR="00251273" w:rsidRDefault="00251273">
      <w:pPr>
        <w:pStyle w:val="BodyText"/>
      </w:pPr>
    </w:p>
    <w:p w14:paraId="0D79CB04" w14:textId="77777777" w:rsidR="00B45B56" w:rsidRDefault="0053481B" w:rsidP="00B45B56">
      <w:pPr>
        <w:pStyle w:val="Title"/>
        <w:jc w:val="left"/>
        <w:rPr>
          <w:b w:val="0"/>
        </w:rPr>
      </w:pPr>
      <w:r w:rsidRPr="0053481B">
        <w:rPr>
          <w:b w:val="0"/>
        </w:rPr>
        <w:t>The views expressed in this thesis are those of the author and do not reflect the official policy or position of the United States Air Force, Department of Defense, or the United States Government.  This material is declared a work of the U.S. Government and is not subject to copyright protection in the United States.</w:t>
      </w:r>
      <w:r w:rsidR="006F3F05">
        <w:br w:type="page"/>
      </w:r>
      <w:r w:rsidR="007A3112">
        <w:rPr>
          <w:b w:val="0"/>
        </w:rPr>
        <w:lastRenderedPageBreak/>
        <w:t>AFIT-ENG</w:t>
      </w:r>
      <w:r w:rsidR="00C45B07">
        <w:rPr>
          <w:b w:val="0"/>
        </w:rPr>
        <w:t>-</w:t>
      </w:r>
      <w:r w:rsidR="00F35A70">
        <w:rPr>
          <w:b w:val="0"/>
        </w:rPr>
        <w:t>MS-</w:t>
      </w:r>
      <w:r w:rsidR="007A3112">
        <w:rPr>
          <w:b w:val="0"/>
        </w:rPr>
        <w:t>21</w:t>
      </w:r>
      <w:r w:rsidR="00C45B07">
        <w:rPr>
          <w:b w:val="0"/>
        </w:rPr>
        <w:t>-M</w:t>
      </w:r>
      <w:r w:rsidR="00F505EA">
        <w:rPr>
          <w:b w:val="0"/>
        </w:rPr>
        <w:t>-XXX</w:t>
      </w:r>
    </w:p>
    <w:p w14:paraId="146E0BA2" w14:textId="77777777" w:rsidR="00251273" w:rsidRDefault="00251273">
      <w:pPr>
        <w:pStyle w:val="BodyText"/>
        <w:ind w:firstLine="0"/>
      </w:pPr>
    </w:p>
    <w:p w14:paraId="5CC0FBA6" w14:textId="77777777" w:rsidR="00251273" w:rsidRDefault="00251273">
      <w:pPr>
        <w:pStyle w:val="BodyText"/>
      </w:pPr>
    </w:p>
    <w:p w14:paraId="7282F92D" w14:textId="27B57B74" w:rsidR="00251273" w:rsidRPr="001D431F" w:rsidRDefault="005246FA">
      <w:pPr>
        <w:pStyle w:val="Title"/>
        <w:rPr>
          <w:b w:val="0"/>
        </w:rPr>
      </w:pPr>
      <w:r>
        <w:rPr>
          <w:b w:val="0"/>
          <w:caps/>
        </w:rPr>
        <w:t>An ecs-based flight dynamics model written in rust</w:t>
      </w:r>
    </w:p>
    <w:p w14:paraId="259E2670" w14:textId="77777777" w:rsidR="00251273" w:rsidRDefault="00251273">
      <w:pPr>
        <w:pStyle w:val="Title"/>
        <w:rPr>
          <w:b w:val="0"/>
        </w:rPr>
      </w:pPr>
    </w:p>
    <w:p w14:paraId="3F357087" w14:textId="77777777" w:rsidR="00251273" w:rsidRDefault="00251273">
      <w:pPr>
        <w:pStyle w:val="Title"/>
        <w:rPr>
          <w:b w:val="0"/>
        </w:rPr>
      </w:pPr>
    </w:p>
    <w:p w14:paraId="002ABCB8" w14:textId="77777777" w:rsidR="00251273" w:rsidRDefault="00251273">
      <w:pPr>
        <w:pStyle w:val="Title2"/>
      </w:pPr>
      <w:r>
        <w:t>THESIS</w:t>
      </w:r>
    </w:p>
    <w:p w14:paraId="029691E0" w14:textId="77777777" w:rsidR="00251273" w:rsidRDefault="00251273">
      <w:pPr>
        <w:pStyle w:val="Title"/>
      </w:pPr>
    </w:p>
    <w:p w14:paraId="6566E63D" w14:textId="77777777" w:rsidR="00251273" w:rsidRDefault="00251273">
      <w:pPr>
        <w:pStyle w:val="Title2"/>
      </w:pPr>
      <w:r>
        <w:t>Presented to the Faculty</w:t>
      </w:r>
    </w:p>
    <w:p w14:paraId="379B8C4A" w14:textId="77777777" w:rsidR="00251273" w:rsidRDefault="00251273">
      <w:pPr>
        <w:pStyle w:val="Title2"/>
      </w:pPr>
      <w:r>
        <w:t xml:space="preserve">Department of </w:t>
      </w:r>
      <w:r w:rsidR="00945D24">
        <w:t>Aeronautics and Astronautics</w:t>
      </w:r>
    </w:p>
    <w:p w14:paraId="6561BA23" w14:textId="77777777" w:rsidR="00251273" w:rsidRDefault="00251273">
      <w:pPr>
        <w:pStyle w:val="Title2"/>
      </w:pPr>
      <w:r>
        <w:t xml:space="preserve">Graduate </w:t>
      </w:r>
      <w:smartTag w:uri="urn:schemas-microsoft-com:office:smarttags" w:element="place">
        <w:smartTag w:uri="urn:schemas-microsoft-com:office:smarttags" w:element="PlaceType">
          <w:r>
            <w:t>School</w:t>
          </w:r>
        </w:smartTag>
        <w:r>
          <w:t xml:space="preserve"> of </w:t>
        </w:r>
        <w:smartTag w:uri="urn:schemas-microsoft-com:office:smarttags" w:element="PlaceName">
          <w:r>
            <w:t>Engineering</w:t>
          </w:r>
        </w:smartTag>
      </w:smartTag>
      <w:r>
        <w:t xml:space="preserve"> and Management</w:t>
      </w:r>
    </w:p>
    <w:p w14:paraId="712EC6F3" w14:textId="77777777" w:rsidR="00251273" w:rsidRDefault="00251273">
      <w:pPr>
        <w:pStyle w:val="Title2"/>
      </w:pPr>
      <w:r>
        <w:t>Air Force Institute of Technology</w:t>
      </w:r>
    </w:p>
    <w:p w14:paraId="2A934A3F" w14:textId="77777777" w:rsidR="00251273" w:rsidRDefault="00251273">
      <w:pPr>
        <w:pStyle w:val="Title2"/>
      </w:pPr>
      <w:r>
        <w:t>Air University</w:t>
      </w:r>
    </w:p>
    <w:p w14:paraId="6F941100" w14:textId="77777777" w:rsidR="00251273" w:rsidRDefault="00251273">
      <w:pPr>
        <w:pStyle w:val="Title2"/>
      </w:pPr>
      <w:r>
        <w:t>Air Education and Training Command</w:t>
      </w:r>
    </w:p>
    <w:p w14:paraId="1E5D1D18" w14:textId="77777777" w:rsidR="00251273" w:rsidRDefault="00251273">
      <w:pPr>
        <w:pStyle w:val="Title2"/>
      </w:pPr>
      <w:r>
        <w:t>In Partial Fulfillment of the Requirements for the</w:t>
      </w:r>
    </w:p>
    <w:p w14:paraId="7531F15D" w14:textId="4F9C6147" w:rsidR="00251273" w:rsidRDefault="00251273">
      <w:pPr>
        <w:pStyle w:val="Title2"/>
      </w:pPr>
      <w:r>
        <w:t xml:space="preserve">Degree of Master of Science in </w:t>
      </w:r>
      <w:r w:rsidR="00894467">
        <w:t>Computer Science</w:t>
      </w:r>
    </w:p>
    <w:p w14:paraId="18058036" w14:textId="77777777" w:rsidR="00251273" w:rsidRDefault="00251273">
      <w:pPr>
        <w:pStyle w:val="Title2"/>
      </w:pPr>
    </w:p>
    <w:p w14:paraId="2614622C" w14:textId="77777777" w:rsidR="00251273" w:rsidRDefault="00251273">
      <w:pPr>
        <w:pStyle w:val="Title2"/>
      </w:pPr>
    </w:p>
    <w:p w14:paraId="7707018E" w14:textId="77777777" w:rsidR="00251273" w:rsidRDefault="007A3112">
      <w:pPr>
        <w:pStyle w:val="Title2"/>
      </w:pPr>
      <w:r>
        <w:t>Chad A. Willis</w:t>
      </w:r>
      <w:r w:rsidR="00251273">
        <w:t>, BS</w:t>
      </w:r>
    </w:p>
    <w:p w14:paraId="62D3A10A" w14:textId="77777777" w:rsidR="00251273" w:rsidRDefault="007A3112">
      <w:pPr>
        <w:pStyle w:val="Title2"/>
      </w:pPr>
      <w:r>
        <w:t>2d Lt</w:t>
      </w:r>
      <w:r w:rsidR="00251273">
        <w:t>, USAF</w:t>
      </w:r>
    </w:p>
    <w:p w14:paraId="6BD5F198" w14:textId="77777777" w:rsidR="00251273" w:rsidRDefault="00251273">
      <w:pPr>
        <w:pStyle w:val="Title2"/>
      </w:pPr>
    </w:p>
    <w:p w14:paraId="09A242D1" w14:textId="77777777" w:rsidR="00251273" w:rsidRDefault="00876347">
      <w:pPr>
        <w:pStyle w:val="Title2"/>
      </w:pPr>
      <w:r>
        <w:t>March</w:t>
      </w:r>
      <w:r w:rsidR="00251273">
        <w:t xml:space="preserve"> 20</w:t>
      </w:r>
      <w:r w:rsidR="007A3112">
        <w:t>21</w:t>
      </w:r>
    </w:p>
    <w:p w14:paraId="30EA034D" w14:textId="77777777" w:rsidR="005D5297" w:rsidRDefault="00876347" w:rsidP="00876347">
      <w:pPr>
        <w:pStyle w:val="Title"/>
      </w:pPr>
      <w:r w:rsidRPr="00876347">
        <w:t>DISTRIBUTION STATEMENT A.</w:t>
      </w:r>
      <w:r>
        <w:br/>
      </w:r>
      <w:r w:rsidR="005D5297" w:rsidRPr="00876347">
        <w:rPr>
          <w:b w:val="0"/>
        </w:rPr>
        <w:t>APPROVED FOR PUBLIC RELEASE; DISTRIBUTION UNLIMITED</w:t>
      </w:r>
      <w:r>
        <w:rPr>
          <w:b w:val="0"/>
        </w:rPr>
        <w:t>.</w:t>
      </w:r>
    </w:p>
    <w:p w14:paraId="1C8D5D5E" w14:textId="77777777" w:rsidR="00251273" w:rsidRDefault="006F3F05" w:rsidP="006F3F05">
      <w:pPr>
        <w:pStyle w:val="Title2"/>
        <w:jc w:val="left"/>
      </w:pPr>
      <w:r>
        <w:br w:type="page"/>
      </w:r>
      <w:r w:rsidR="00F505EA">
        <w:lastRenderedPageBreak/>
        <w:t>AFIT-ENG</w:t>
      </w:r>
      <w:r w:rsidR="00C45B07">
        <w:t>-</w:t>
      </w:r>
      <w:r w:rsidR="00F35A70">
        <w:t>MS-</w:t>
      </w:r>
      <w:r w:rsidR="00F505EA">
        <w:t>21</w:t>
      </w:r>
      <w:r w:rsidR="00C45B07">
        <w:t>-M</w:t>
      </w:r>
      <w:r w:rsidR="00F505EA">
        <w:t>-XXX</w:t>
      </w:r>
    </w:p>
    <w:p w14:paraId="7643A20E" w14:textId="77777777" w:rsidR="00251273" w:rsidRDefault="00251273">
      <w:pPr>
        <w:pStyle w:val="BodyText"/>
      </w:pPr>
    </w:p>
    <w:p w14:paraId="1BACFB29" w14:textId="16B5E536" w:rsidR="00251273" w:rsidRPr="000F549A" w:rsidRDefault="00DE2B5C">
      <w:pPr>
        <w:pStyle w:val="Title"/>
        <w:rPr>
          <w:b w:val="0"/>
        </w:rPr>
      </w:pPr>
      <w:r>
        <w:rPr>
          <w:b w:val="0"/>
          <w:caps/>
        </w:rPr>
        <w:t>A</w:t>
      </w:r>
      <w:r w:rsidR="005246FA">
        <w:rPr>
          <w:b w:val="0"/>
          <w:caps/>
        </w:rPr>
        <w:t>n ecs-</w:t>
      </w:r>
      <w:r>
        <w:rPr>
          <w:b w:val="0"/>
          <w:caps/>
        </w:rPr>
        <w:t>based flight dynamics model written in rust</w:t>
      </w:r>
    </w:p>
    <w:p w14:paraId="562C01F9" w14:textId="77777777" w:rsidR="00251273" w:rsidRDefault="00251273">
      <w:pPr>
        <w:pStyle w:val="Title"/>
      </w:pPr>
    </w:p>
    <w:p w14:paraId="7154A27E" w14:textId="77777777" w:rsidR="00251273" w:rsidRPr="00F505EA" w:rsidRDefault="00F505EA">
      <w:pPr>
        <w:pStyle w:val="Title"/>
        <w:rPr>
          <w:b w:val="0"/>
        </w:rPr>
      </w:pPr>
      <w:r w:rsidRPr="00F505EA">
        <w:rPr>
          <w:b w:val="0"/>
        </w:rPr>
        <w:t>THESIS</w:t>
      </w:r>
    </w:p>
    <w:p w14:paraId="56EAB156" w14:textId="77777777" w:rsidR="00251273" w:rsidRDefault="00251273">
      <w:pPr>
        <w:pStyle w:val="BodyText"/>
        <w:spacing w:line="240" w:lineRule="auto"/>
        <w:jc w:val="center"/>
        <w:rPr>
          <w:b/>
          <w:caps/>
        </w:rPr>
      </w:pPr>
    </w:p>
    <w:p w14:paraId="04A209EF" w14:textId="77777777" w:rsidR="00251273" w:rsidRDefault="00251273">
      <w:pPr>
        <w:pStyle w:val="BodyText"/>
        <w:spacing w:line="240" w:lineRule="auto"/>
        <w:jc w:val="center"/>
        <w:rPr>
          <w:b/>
          <w:caps/>
        </w:rPr>
      </w:pPr>
    </w:p>
    <w:p w14:paraId="5763D98F" w14:textId="77777777" w:rsidR="00251273" w:rsidRDefault="00F505EA">
      <w:pPr>
        <w:pStyle w:val="Title2"/>
      </w:pPr>
      <w:r>
        <w:t>Chad A. Willis</w:t>
      </w:r>
      <w:r w:rsidR="00251273">
        <w:t>, BS</w:t>
      </w:r>
    </w:p>
    <w:p w14:paraId="2C9E2495" w14:textId="77777777" w:rsidR="00251273" w:rsidRDefault="00F505EA">
      <w:pPr>
        <w:pStyle w:val="Title2"/>
      </w:pPr>
      <w:r>
        <w:t>2d Lt</w:t>
      </w:r>
      <w:r w:rsidR="00251273">
        <w:t>, USAF</w:t>
      </w:r>
    </w:p>
    <w:p w14:paraId="49EE359B" w14:textId="77777777" w:rsidR="00AB131C" w:rsidRDefault="00AB131C">
      <w:pPr>
        <w:pStyle w:val="Title2"/>
      </w:pPr>
    </w:p>
    <w:p w14:paraId="528B4E1B" w14:textId="77777777" w:rsidR="00AB131C" w:rsidRDefault="00AB131C">
      <w:pPr>
        <w:pStyle w:val="Title2"/>
      </w:pPr>
      <w:r>
        <w:t>Committee Membership:</w:t>
      </w:r>
    </w:p>
    <w:p w14:paraId="454030A2" w14:textId="77777777" w:rsidR="00AB131C" w:rsidRDefault="00AB131C">
      <w:pPr>
        <w:pStyle w:val="Title2"/>
      </w:pPr>
    </w:p>
    <w:p w14:paraId="4A9693FD" w14:textId="77777777" w:rsidR="00AB131C" w:rsidRDefault="00F505EA" w:rsidP="00AB131C">
      <w:pPr>
        <w:pStyle w:val="Title2"/>
        <w:spacing w:line="240" w:lineRule="auto"/>
      </w:pPr>
      <w:r>
        <w:t>Dr. Douglas D. Hodson, PhD</w:t>
      </w:r>
    </w:p>
    <w:p w14:paraId="0DB82249" w14:textId="77777777" w:rsidR="00AB131C" w:rsidRDefault="00AB131C" w:rsidP="00AB131C">
      <w:pPr>
        <w:pStyle w:val="Title2"/>
        <w:spacing w:line="240" w:lineRule="auto"/>
      </w:pPr>
      <w:r>
        <w:t>Chair</w:t>
      </w:r>
    </w:p>
    <w:p w14:paraId="6C080809" w14:textId="77777777" w:rsidR="00AB131C" w:rsidRDefault="00AB131C">
      <w:pPr>
        <w:pStyle w:val="Title2"/>
      </w:pPr>
    </w:p>
    <w:p w14:paraId="0B291FFC" w14:textId="77777777" w:rsidR="00AB131C" w:rsidRDefault="00F505EA" w:rsidP="00AB131C">
      <w:pPr>
        <w:pStyle w:val="Title2"/>
        <w:spacing w:line="240" w:lineRule="auto"/>
      </w:pPr>
      <w:r>
        <w:t>Maj. Richard A. Dill, PhD</w:t>
      </w:r>
    </w:p>
    <w:p w14:paraId="43BCAA70" w14:textId="77777777" w:rsidR="00AB131C" w:rsidRDefault="00AB131C" w:rsidP="00AB131C">
      <w:pPr>
        <w:pStyle w:val="Title2"/>
        <w:spacing w:line="240" w:lineRule="auto"/>
      </w:pPr>
      <w:r>
        <w:t>Member</w:t>
      </w:r>
    </w:p>
    <w:p w14:paraId="37E364C1" w14:textId="77777777" w:rsidR="00AB131C" w:rsidRDefault="00AB131C">
      <w:pPr>
        <w:pStyle w:val="Title2"/>
      </w:pPr>
    </w:p>
    <w:p w14:paraId="299D0054" w14:textId="77777777" w:rsidR="00AB131C" w:rsidRDefault="00F505EA" w:rsidP="00AB131C">
      <w:pPr>
        <w:pStyle w:val="Title2"/>
        <w:spacing w:line="240" w:lineRule="auto"/>
      </w:pPr>
      <w:r>
        <w:t xml:space="preserve">Dr. Scott L. Nykl, PhD </w:t>
      </w:r>
    </w:p>
    <w:p w14:paraId="0722638C" w14:textId="77777777" w:rsidR="00AB131C" w:rsidRDefault="00AB131C" w:rsidP="00AB131C">
      <w:pPr>
        <w:pStyle w:val="Title2"/>
        <w:spacing w:line="240" w:lineRule="auto"/>
      </w:pPr>
      <w:r>
        <w:t>Member</w:t>
      </w:r>
    </w:p>
    <w:p w14:paraId="4D519AD8" w14:textId="77777777" w:rsidR="00251273" w:rsidRDefault="00251273">
      <w:pPr>
        <w:pStyle w:val="BodyText"/>
        <w:spacing w:line="240" w:lineRule="auto"/>
        <w:ind w:firstLine="0"/>
      </w:pPr>
    </w:p>
    <w:p w14:paraId="4EAE3805" w14:textId="77777777" w:rsidR="00251273" w:rsidRDefault="00251273">
      <w:pPr>
        <w:pStyle w:val="BodyText"/>
        <w:spacing w:line="240" w:lineRule="auto"/>
        <w:jc w:val="center"/>
      </w:pPr>
    </w:p>
    <w:p w14:paraId="0CA7F2B5" w14:textId="77777777" w:rsidR="00251273" w:rsidRDefault="00251273">
      <w:pPr>
        <w:pStyle w:val="BodyText"/>
        <w:spacing w:line="240" w:lineRule="auto"/>
        <w:ind w:firstLine="0"/>
      </w:pPr>
    </w:p>
    <w:p w14:paraId="2216C9E5" w14:textId="77777777" w:rsidR="00251273" w:rsidRDefault="00251273">
      <w:pPr>
        <w:pStyle w:val="BodyText"/>
        <w:spacing w:line="240" w:lineRule="auto"/>
        <w:ind w:firstLine="0"/>
      </w:pPr>
    </w:p>
    <w:p w14:paraId="5F4C1C3F" w14:textId="77777777" w:rsidR="00251273" w:rsidRDefault="00251273">
      <w:pPr>
        <w:pStyle w:val="BodyText"/>
        <w:spacing w:line="240" w:lineRule="auto"/>
        <w:ind w:firstLine="0"/>
      </w:pPr>
    </w:p>
    <w:p w14:paraId="05E496B9" w14:textId="77777777" w:rsidR="00251273" w:rsidRDefault="00251273">
      <w:pPr>
        <w:pStyle w:val="BodyText"/>
        <w:spacing w:line="240" w:lineRule="auto"/>
        <w:ind w:firstLine="0"/>
      </w:pPr>
    </w:p>
    <w:p w14:paraId="2D76F805" w14:textId="77777777" w:rsidR="00A570F9" w:rsidRDefault="00A570F9">
      <w:pPr>
        <w:pStyle w:val="BodyTextIndent"/>
        <w:tabs>
          <w:tab w:val="center" w:pos="7200"/>
        </w:tabs>
      </w:pPr>
      <w:bookmarkStart w:id="18" w:name="_Toc504131154"/>
      <w:bookmarkStart w:id="19" w:name="_Toc504131356"/>
      <w:bookmarkStart w:id="20" w:name="_Toc504131511"/>
    </w:p>
    <w:p w14:paraId="4815B63A" w14:textId="77777777" w:rsidR="00A570F9" w:rsidRDefault="00A570F9">
      <w:pPr>
        <w:pStyle w:val="BodyTextIndent"/>
        <w:tabs>
          <w:tab w:val="center" w:pos="7200"/>
        </w:tabs>
      </w:pPr>
    </w:p>
    <w:p w14:paraId="480C1040" w14:textId="77777777" w:rsidR="00A570F9" w:rsidRDefault="00A570F9">
      <w:pPr>
        <w:pStyle w:val="BodyTextIndent"/>
        <w:tabs>
          <w:tab w:val="center" w:pos="7200"/>
        </w:tabs>
        <w:sectPr w:rsidR="00A570F9" w:rsidSect="00971EF8">
          <w:footerReference w:type="default" r:id="rId12"/>
          <w:pgSz w:w="12240" w:h="15840" w:code="1"/>
          <w:pgMar w:top="1440" w:right="1800" w:bottom="1800" w:left="1800" w:header="864" w:footer="1080" w:gutter="0"/>
          <w:paperSrc w:first="15" w:other="15"/>
          <w:pgNumType w:fmt="lowerRoman" w:start="1"/>
          <w:cols w:space="720"/>
          <w:docGrid w:linePitch="326"/>
        </w:sectPr>
      </w:pPr>
    </w:p>
    <w:p w14:paraId="11D8425E" w14:textId="77777777" w:rsidR="00A570F9" w:rsidRDefault="00A570F9">
      <w:pPr>
        <w:pStyle w:val="BodyTextIndent"/>
        <w:tabs>
          <w:tab w:val="center" w:pos="7200"/>
        </w:tabs>
      </w:pPr>
    </w:p>
    <w:p w14:paraId="3076BED4" w14:textId="2163DFFA" w:rsidR="0084047A" w:rsidRDefault="006C2DD7" w:rsidP="006F3F05">
      <w:pPr>
        <w:pStyle w:val="BodyTextIndent"/>
      </w:pPr>
      <w:r>
        <w:t>AFIT-ENG</w:t>
      </w:r>
      <w:r w:rsidR="00C45B07">
        <w:t>-</w:t>
      </w:r>
      <w:r w:rsidR="00F35A70">
        <w:t>MS-</w:t>
      </w:r>
      <w:r>
        <w:t>21</w:t>
      </w:r>
      <w:r w:rsidR="00C45B07">
        <w:t>-M</w:t>
      </w:r>
      <w:r>
        <w:t>-XXX</w:t>
      </w:r>
    </w:p>
    <w:p w14:paraId="0F944C78" w14:textId="77777777" w:rsidR="007959CE" w:rsidRDefault="007959CE" w:rsidP="006F3F05">
      <w:pPr>
        <w:pStyle w:val="BodyTextIndent"/>
      </w:pPr>
    </w:p>
    <w:p w14:paraId="5683AB13" w14:textId="77777777" w:rsidR="00056CF7" w:rsidRDefault="00056CF7" w:rsidP="006F3F05">
      <w:pPr>
        <w:pStyle w:val="BodyTextIndent"/>
      </w:pPr>
    </w:p>
    <w:p w14:paraId="6565A536" w14:textId="548A4534" w:rsidR="0095070D" w:rsidRPr="002B761E" w:rsidRDefault="0084047A" w:rsidP="0064646A">
      <w:pPr>
        <w:pStyle w:val="Heading1"/>
        <w:rPr>
          <w:sz w:val="29"/>
          <w:szCs w:val="29"/>
        </w:rPr>
      </w:pPr>
      <w:bookmarkStart w:id="21" w:name="_Toc235956760"/>
      <w:bookmarkStart w:id="22" w:name="_Toc59976036"/>
      <w:r w:rsidRPr="002B761E">
        <w:rPr>
          <w:sz w:val="29"/>
          <w:szCs w:val="29"/>
        </w:rPr>
        <w:t>Abstract</w:t>
      </w:r>
      <w:bookmarkEnd w:id="21"/>
      <w:bookmarkEnd w:id="22"/>
    </w:p>
    <w:p w14:paraId="31715966" w14:textId="77777777" w:rsidR="00370ACD" w:rsidRDefault="00370ACD" w:rsidP="00D8194D">
      <w:pPr>
        <w:ind w:firstLine="720"/>
      </w:pPr>
    </w:p>
    <w:p w14:paraId="42FCEFA6" w14:textId="77777777" w:rsidR="00511AD4" w:rsidRPr="00511AD4" w:rsidRDefault="00511AD4" w:rsidP="00511AD4">
      <w:pPr>
        <w:ind w:firstLine="720"/>
      </w:pPr>
      <w:r w:rsidRPr="00511AD4">
        <w:t xml:space="preserve">This thesis explores the implementations of two Flight Dynamics Models in order to re-implement them structured as an Entity-Component-System (ECS) software design pattern for use in military computer flight simulation. The first Flight Dynamics Model (FDM) is based on the works of Grant Palmer in his textbook titled </w:t>
      </w:r>
      <w:r w:rsidRPr="00511AD4">
        <w:rPr>
          <w:i/>
        </w:rPr>
        <w:t>Physics for Game Programmers</w:t>
      </w:r>
      <w:r w:rsidRPr="00511AD4">
        <w:t xml:space="preserve">. The second FDM is based on the works by David Bourg in his textbook titled </w:t>
      </w:r>
      <w:r w:rsidRPr="00511AD4">
        <w:rPr>
          <w:i/>
        </w:rPr>
        <w:t>Physics for Game Developers</w:t>
      </w:r>
      <w:r w:rsidRPr="00511AD4">
        <w:t xml:space="preserve">. This thesis also develops two interactive flight simulators with each using one of the re-implemented FDMs. The ECS architecture is based on the Data-Oriented Design (DOD) paradigm. The specific ECS selected for this research is the Rust-based SPECS framework. The intent of the research was to divide and define both the Components and the Systems for the two FDMs, and the two subsequent flight simulators. In an ECS architecture, Components contain the data in the software, and the Systems are the operations on that data. </w:t>
      </w:r>
    </w:p>
    <w:p w14:paraId="7C827B75" w14:textId="5E525C59" w:rsidR="00511AD4" w:rsidRPr="00511AD4" w:rsidRDefault="00511AD4" w:rsidP="00511AD4">
      <w:pPr>
        <w:ind w:firstLine="720"/>
      </w:pPr>
      <w:r w:rsidRPr="00511AD4">
        <w:t>The main aspect of this thesis consists of one System</w:t>
      </w:r>
      <w:r w:rsidR="00CB026D">
        <w:t xml:space="preserve"> and one Component</w:t>
      </w:r>
      <w:r w:rsidR="00727619">
        <w:t xml:space="preserve"> for each FDM</w:t>
      </w:r>
      <w:r w:rsidR="00CB026D">
        <w:t xml:space="preserve"> that c</w:t>
      </w:r>
      <w:r w:rsidR="00A702A5">
        <w:t>alculate</w:t>
      </w:r>
      <w:r w:rsidRPr="00511AD4">
        <w:t xml:space="preserve"> the equations of motion and stores the resulting data. Three additional Systems are defined in this thesis that support interactive flight simulation using each FDM to calculate flight behavior. The additional Systems support keyboard input, constructing a User Datagram Protocol (UDP) packet, and sending a UDP packet to an external visualization system. </w:t>
      </w:r>
    </w:p>
    <w:p w14:paraId="34C734A3" w14:textId="77777777" w:rsidR="00511AD4" w:rsidRPr="00511AD4" w:rsidRDefault="00511AD4" w:rsidP="00511AD4">
      <w:pPr>
        <w:ind w:firstLine="720"/>
      </w:pPr>
      <w:r w:rsidRPr="00511AD4">
        <w:lastRenderedPageBreak/>
        <w:t>The ECS System and Component that work together to calculate an airplanes equations of motion for each FDM was verified to be accurate in modeling flight when compared against its original counterpart, which is David Bourg’s C++ and Object-Oriented Programming (OOP) implementation, and Grant Palmer’s C implementation.</w:t>
      </w:r>
    </w:p>
    <w:p w14:paraId="4EE13BD6" w14:textId="77777777" w:rsidR="00511AD4" w:rsidRDefault="00511AD4" w:rsidP="004B774D">
      <w:pPr>
        <w:ind w:firstLine="720"/>
      </w:pPr>
    </w:p>
    <w:p w14:paraId="63FE6941" w14:textId="77777777" w:rsidR="00D57BF6" w:rsidRDefault="00D57BF6" w:rsidP="004B774D">
      <w:pPr>
        <w:ind w:firstLine="720"/>
      </w:pPr>
    </w:p>
    <w:bookmarkEnd w:id="18"/>
    <w:bookmarkEnd w:id="19"/>
    <w:bookmarkEnd w:id="20"/>
    <w:p w14:paraId="4148CA17" w14:textId="1D16BEB9" w:rsidR="006E2C84" w:rsidRPr="002B761E" w:rsidRDefault="006F3F05" w:rsidP="0064646A">
      <w:pPr>
        <w:pStyle w:val="Heading1"/>
        <w:rPr>
          <w:sz w:val="29"/>
          <w:szCs w:val="29"/>
        </w:rPr>
      </w:pPr>
      <w:r>
        <w:rPr>
          <w:bCs/>
          <w:i/>
          <w:iCs/>
          <w:sz w:val="18"/>
        </w:rPr>
        <w:br w:type="page"/>
      </w:r>
      <w:bookmarkStart w:id="23" w:name="_Toc235956761"/>
      <w:bookmarkStart w:id="24" w:name="_Toc59976037"/>
      <w:r w:rsidR="00251273" w:rsidRPr="002B761E">
        <w:rPr>
          <w:sz w:val="29"/>
          <w:szCs w:val="29"/>
        </w:rPr>
        <w:lastRenderedPageBreak/>
        <w:t>Table of Contents</w:t>
      </w:r>
      <w:bookmarkEnd w:id="23"/>
      <w:bookmarkEnd w:id="24"/>
    </w:p>
    <w:p w14:paraId="0EFCED37" w14:textId="77777777" w:rsidR="00251273" w:rsidRDefault="00251273">
      <w:pPr>
        <w:jc w:val="right"/>
      </w:pPr>
      <w:r>
        <w:t>Page</w:t>
      </w:r>
    </w:p>
    <w:p w14:paraId="455C8210" w14:textId="66146F8B" w:rsidR="005204CA" w:rsidRDefault="00117019">
      <w:pPr>
        <w:pStyle w:val="TOC1"/>
        <w:rPr>
          <w:rFonts w:asciiTheme="minorHAnsi" w:eastAsiaTheme="minorEastAsia" w:hAnsiTheme="minorHAnsi" w:cstheme="minorBidi"/>
          <w:bCs w:val="0"/>
          <w:sz w:val="22"/>
          <w:szCs w:val="22"/>
        </w:rPr>
      </w:pPr>
      <w:r w:rsidRPr="007F0961">
        <w:rPr>
          <w:rStyle w:val="Hyperlink"/>
        </w:rPr>
        <w:fldChar w:fldCharType="begin"/>
      </w:r>
      <w:r w:rsidR="00251273" w:rsidRPr="007F0961">
        <w:rPr>
          <w:rStyle w:val="Hyperlink"/>
        </w:rPr>
        <w:instrText xml:space="preserve"> TOC \o "1-2" \h \z </w:instrText>
      </w:r>
      <w:r w:rsidRPr="007F0961">
        <w:rPr>
          <w:rStyle w:val="Hyperlink"/>
        </w:rPr>
        <w:fldChar w:fldCharType="separate"/>
      </w:r>
      <w:hyperlink w:anchor="_Toc59976036" w:history="1">
        <w:r w:rsidR="005204CA" w:rsidRPr="006A43D5">
          <w:rPr>
            <w:rStyle w:val="Hyperlink"/>
          </w:rPr>
          <w:t>Abstract</w:t>
        </w:r>
        <w:r w:rsidR="005204CA">
          <w:rPr>
            <w:webHidden/>
          </w:rPr>
          <w:tab/>
        </w:r>
        <w:r w:rsidR="005204CA">
          <w:rPr>
            <w:webHidden/>
          </w:rPr>
          <w:fldChar w:fldCharType="begin"/>
        </w:r>
        <w:r w:rsidR="005204CA">
          <w:rPr>
            <w:webHidden/>
          </w:rPr>
          <w:instrText xml:space="preserve"> PAGEREF _Toc59976036 \h </w:instrText>
        </w:r>
        <w:r w:rsidR="005204CA">
          <w:rPr>
            <w:webHidden/>
          </w:rPr>
        </w:r>
        <w:r w:rsidR="005204CA">
          <w:rPr>
            <w:webHidden/>
          </w:rPr>
          <w:fldChar w:fldCharType="separate"/>
        </w:r>
        <w:r w:rsidR="005204CA">
          <w:rPr>
            <w:webHidden/>
          </w:rPr>
          <w:t>1</w:t>
        </w:r>
        <w:r w:rsidR="005204CA">
          <w:rPr>
            <w:webHidden/>
          </w:rPr>
          <w:fldChar w:fldCharType="end"/>
        </w:r>
      </w:hyperlink>
    </w:p>
    <w:p w14:paraId="08F68425" w14:textId="4FEA2D84" w:rsidR="005204CA" w:rsidRDefault="000036C3">
      <w:pPr>
        <w:pStyle w:val="TOC1"/>
        <w:rPr>
          <w:rFonts w:asciiTheme="minorHAnsi" w:eastAsiaTheme="minorEastAsia" w:hAnsiTheme="minorHAnsi" w:cstheme="minorBidi"/>
          <w:bCs w:val="0"/>
          <w:sz w:val="22"/>
          <w:szCs w:val="22"/>
        </w:rPr>
      </w:pPr>
      <w:hyperlink w:anchor="_Toc59976037" w:history="1">
        <w:r w:rsidR="005204CA" w:rsidRPr="006A43D5">
          <w:rPr>
            <w:rStyle w:val="Hyperlink"/>
          </w:rPr>
          <w:t>Table of Contents</w:t>
        </w:r>
        <w:r w:rsidR="005204CA">
          <w:rPr>
            <w:webHidden/>
          </w:rPr>
          <w:tab/>
        </w:r>
        <w:r w:rsidR="005204CA">
          <w:rPr>
            <w:webHidden/>
          </w:rPr>
          <w:fldChar w:fldCharType="begin"/>
        </w:r>
        <w:r w:rsidR="005204CA">
          <w:rPr>
            <w:webHidden/>
          </w:rPr>
          <w:instrText xml:space="preserve"> PAGEREF _Toc59976037 \h </w:instrText>
        </w:r>
        <w:r w:rsidR="005204CA">
          <w:rPr>
            <w:webHidden/>
          </w:rPr>
        </w:r>
        <w:r w:rsidR="005204CA">
          <w:rPr>
            <w:webHidden/>
          </w:rPr>
          <w:fldChar w:fldCharType="separate"/>
        </w:r>
        <w:r w:rsidR="005204CA">
          <w:rPr>
            <w:webHidden/>
          </w:rPr>
          <w:t>3</w:t>
        </w:r>
        <w:r w:rsidR="005204CA">
          <w:rPr>
            <w:webHidden/>
          </w:rPr>
          <w:fldChar w:fldCharType="end"/>
        </w:r>
      </w:hyperlink>
    </w:p>
    <w:p w14:paraId="74383B3B" w14:textId="7C3570F6" w:rsidR="005204CA" w:rsidRDefault="000036C3">
      <w:pPr>
        <w:pStyle w:val="TOC1"/>
        <w:rPr>
          <w:rFonts w:asciiTheme="minorHAnsi" w:eastAsiaTheme="minorEastAsia" w:hAnsiTheme="minorHAnsi" w:cstheme="minorBidi"/>
          <w:bCs w:val="0"/>
          <w:sz w:val="22"/>
          <w:szCs w:val="22"/>
        </w:rPr>
      </w:pPr>
      <w:hyperlink w:anchor="_Toc59976038" w:history="1">
        <w:r w:rsidR="005204CA" w:rsidRPr="006A43D5">
          <w:rPr>
            <w:rStyle w:val="Hyperlink"/>
          </w:rPr>
          <w:t>List of Figures</w:t>
        </w:r>
        <w:r w:rsidR="005204CA">
          <w:rPr>
            <w:webHidden/>
          </w:rPr>
          <w:tab/>
        </w:r>
        <w:r w:rsidR="005204CA">
          <w:rPr>
            <w:webHidden/>
          </w:rPr>
          <w:fldChar w:fldCharType="begin"/>
        </w:r>
        <w:r w:rsidR="005204CA">
          <w:rPr>
            <w:webHidden/>
          </w:rPr>
          <w:instrText xml:space="preserve"> PAGEREF _Toc59976038 \h </w:instrText>
        </w:r>
        <w:r w:rsidR="005204CA">
          <w:rPr>
            <w:webHidden/>
          </w:rPr>
        </w:r>
        <w:r w:rsidR="005204CA">
          <w:rPr>
            <w:webHidden/>
          </w:rPr>
          <w:fldChar w:fldCharType="separate"/>
        </w:r>
        <w:r w:rsidR="005204CA">
          <w:rPr>
            <w:webHidden/>
          </w:rPr>
          <w:t>5</w:t>
        </w:r>
        <w:r w:rsidR="005204CA">
          <w:rPr>
            <w:webHidden/>
          </w:rPr>
          <w:fldChar w:fldCharType="end"/>
        </w:r>
      </w:hyperlink>
    </w:p>
    <w:p w14:paraId="2C4544B0" w14:textId="7833C765" w:rsidR="005204CA" w:rsidRDefault="000036C3">
      <w:pPr>
        <w:pStyle w:val="TOC1"/>
        <w:rPr>
          <w:rFonts w:asciiTheme="minorHAnsi" w:eastAsiaTheme="minorEastAsia" w:hAnsiTheme="minorHAnsi" w:cstheme="minorBidi"/>
          <w:bCs w:val="0"/>
          <w:sz w:val="22"/>
          <w:szCs w:val="22"/>
        </w:rPr>
      </w:pPr>
      <w:hyperlink w:anchor="_Toc59976039" w:history="1">
        <w:r w:rsidR="005204CA" w:rsidRPr="006A43D5">
          <w:rPr>
            <w:rStyle w:val="Hyperlink"/>
          </w:rPr>
          <w:t>List of Tables</w:t>
        </w:r>
        <w:r w:rsidR="005204CA">
          <w:rPr>
            <w:webHidden/>
          </w:rPr>
          <w:tab/>
        </w:r>
        <w:r w:rsidR="005204CA">
          <w:rPr>
            <w:webHidden/>
          </w:rPr>
          <w:fldChar w:fldCharType="begin"/>
        </w:r>
        <w:r w:rsidR="005204CA">
          <w:rPr>
            <w:webHidden/>
          </w:rPr>
          <w:instrText xml:space="preserve"> PAGEREF _Toc59976039 \h </w:instrText>
        </w:r>
        <w:r w:rsidR="005204CA">
          <w:rPr>
            <w:webHidden/>
          </w:rPr>
        </w:r>
        <w:r w:rsidR="005204CA">
          <w:rPr>
            <w:webHidden/>
          </w:rPr>
          <w:fldChar w:fldCharType="separate"/>
        </w:r>
        <w:r w:rsidR="005204CA">
          <w:rPr>
            <w:webHidden/>
          </w:rPr>
          <w:t>6</w:t>
        </w:r>
        <w:r w:rsidR="005204CA">
          <w:rPr>
            <w:webHidden/>
          </w:rPr>
          <w:fldChar w:fldCharType="end"/>
        </w:r>
      </w:hyperlink>
    </w:p>
    <w:p w14:paraId="7868F052" w14:textId="7380393E" w:rsidR="005204CA" w:rsidRDefault="000036C3">
      <w:pPr>
        <w:pStyle w:val="TOC1"/>
        <w:rPr>
          <w:rFonts w:asciiTheme="minorHAnsi" w:eastAsiaTheme="minorEastAsia" w:hAnsiTheme="minorHAnsi" w:cstheme="minorBidi"/>
          <w:bCs w:val="0"/>
          <w:sz w:val="22"/>
          <w:szCs w:val="22"/>
        </w:rPr>
      </w:pPr>
      <w:hyperlink w:anchor="_Toc59976040" w:history="1">
        <w:r w:rsidR="005204CA" w:rsidRPr="006A43D5">
          <w:rPr>
            <w:rStyle w:val="Hyperlink"/>
          </w:rPr>
          <w:t>I.  Introduction</w:t>
        </w:r>
        <w:r w:rsidR="005204CA">
          <w:rPr>
            <w:webHidden/>
          </w:rPr>
          <w:tab/>
        </w:r>
        <w:r w:rsidR="005204CA">
          <w:rPr>
            <w:webHidden/>
          </w:rPr>
          <w:fldChar w:fldCharType="begin"/>
        </w:r>
        <w:r w:rsidR="005204CA">
          <w:rPr>
            <w:webHidden/>
          </w:rPr>
          <w:instrText xml:space="preserve"> PAGEREF _Toc59976040 \h </w:instrText>
        </w:r>
        <w:r w:rsidR="005204CA">
          <w:rPr>
            <w:webHidden/>
          </w:rPr>
        </w:r>
        <w:r w:rsidR="005204CA">
          <w:rPr>
            <w:webHidden/>
          </w:rPr>
          <w:fldChar w:fldCharType="separate"/>
        </w:r>
        <w:r w:rsidR="005204CA">
          <w:rPr>
            <w:webHidden/>
          </w:rPr>
          <w:t>8</w:t>
        </w:r>
        <w:r w:rsidR="005204CA">
          <w:rPr>
            <w:webHidden/>
          </w:rPr>
          <w:fldChar w:fldCharType="end"/>
        </w:r>
      </w:hyperlink>
    </w:p>
    <w:p w14:paraId="6CD87891" w14:textId="2F60B4AA" w:rsidR="005204CA" w:rsidRDefault="000036C3">
      <w:pPr>
        <w:pStyle w:val="TOC2"/>
        <w:tabs>
          <w:tab w:val="left" w:pos="1000"/>
        </w:tabs>
        <w:rPr>
          <w:rFonts w:asciiTheme="minorHAnsi" w:eastAsiaTheme="minorEastAsia" w:hAnsiTheme="minorHAnsi" w:cstheme="minorBidi"/>
          <w:sz w:val="22"/>
          <w:szCs w:val="22"/>
        </w:rPr>
      </w:pPr>
      <w:hyperlink w:anchor="_Toc59976041" w:history="1">
        <w:r w:rsidR="005204CA" w:rsidRPr="006A43D5">
          <w:rPr>
            <w:rStyle w:val="Hyperlink"/>
          </w:rPr>
          <w:t>1.1</w:t>
        </w:r>
        <w:r w:rsidR="005204CA">
          <w:rPr>
            <w:rFonts w:asciiTheme="minorHAnsi" w:eastAsiaTheme="minorEastAsia" w:hAnsiTheme="minorHAnsi" w:cstheme="minorBidi"/>
            <w:sz w:val="22"/>
            <w:szCs w:val="22"/>
          </w:rPr>
          <w:tab/>
        </w:r>
        <w:r w:rsidR="005204CA" w:rsidRPr="006A43D5">
          <w:rPr>
            <w:rStyle w:val="Hyperlink"/>
          </w:rPr>
          <w:t>Problem Statement</w:t>
        </w:r>
        <w:r w:rsidR="005204CA">
          <w:rPr>
            <w:webHidden/>
          </w:rPr>
          <w:tab/>
        </w:r>
        <w:r w:rsidR="005204CA">
          <w:rPr>
            <w:webHidden/>
          </w:rPr>
          <w:fldChar w:fldCharType="begin"/>
        </w:r>
        <w:r w:rsidR="005204CA">
          <w:rPr>
            <w:webHidden/>
          </w:rPr>
          <w:instrText xml:space="preserve"> PAGEREF _Toc59976041 \h </w:instrText>
        </w:r>
        <w:r w:rsidR="005204CA">
          <w:rPr>
            <w:webHidden/>
          </w:rPr>
        </w:r>
        <w:r w:rsidR="005204CA">
          <w:rPr>
            <w:webHidden/>
          </w:rPr>
          <w:fldChar w:fldCharType="separate"/>
        </w:r>
        <w:r w:rsidR="005204CA">
          <w:rPr>
            <w:webHidden/>
          </w:rPr>
          <w:t>11</w:t>
        </w:r>
        <w:r w:rsidR="005204CA">
          <w:rPr>
            <w:webHidden/>
          </w:rPr>
          <w:fldChar w:fldCharType="end"/>
        </w:r>
      </w:hyperlink>
    </w:p>
    <w:p w14:paraId="47963967" w14:textId="1974BBE5" w:rsidR="005204CA" w:rsidRDefault="000036C3">
      <w:pPr>
        <w:pStyle w:val="TOC2"/>
        <w:tabs>
          <w:tab w:val="left" w:pos="1000"/>
        </w:tabs>
        <w:rPr>
          <w:rFonts w:asciiTheme="minorHAnsi" w:eastAsiaTheme="minorEastAsia" w:hAnsiTheme="minorHAnsi" w:cstheme="minorBidi"/>
          <w:sz w:val="22"/>
          <w:szCs w:val="22"/>
        </w:rPr>
      </w:pPr>
      <w:hyperlink w:anchor="_Toc59976042" w:history="1">
        <w:r w:rsidR="005204CA" w:rsidRPr="006A43D5">
          <w:rPr>
            <w:rStyle w:val="Hyperlink"/>
          </w:rPr>
          <w:t>1.2</w:t>
        </w:r>
        <w:r w:rsidR="005204CA">
          <w:rPr>
            <w:rFonts w:asciiTheme="minorHAnsi" w:eastAsiaTheme="minorEastAsia" w:hAnsiTheme="minorHAnsi" w:cstheme="minorBidi"/>
            <w:sz w:val="22"/>
            <w:szCs w:val="22"/>
          </w:rPr>
          <w:tab/>
        </w:r>
        <w:r w:rsidR="005204CA" w:rsidRPr="006A43D5">
          <w:rPr>
            <w:rStyle w:val="Hyperlink"/>
          </w:rPr>
          <w:t>Research Objective</w:t>
        </w:r>
        <w:r w:rsidR="005204CA">
          <w:rPr>
            <w:webHidden/>
          </w:rPr>
          <w:tab/>
        </w:r>
        <w:r w:rsidR="005204CA">
          <w:rPr>
            <w:webHidden/>
          </w:rPr>
          <w:fldChar w:fldCharType="begin"/>
        </w:r>
        <w:r w:rsidR="005204CA">
          <w:rPr>
            <w:webHidden/>
          </w:rPr>
          <w:instrText xml:space="preserve"> PAGEREF _Toc59976042 \h </w:instrText>
        </w:r>
        <w:r w:rsidR="005204CA">
          <w:rPr>
            <w:webHidden/>
          </w:rPr>
        </w:r>
        <w:r w:rsidR="005204CA">
          <w:rPr>
            <w:webHidden/>
          </w:rPr>
          <w:fldChar w:fldCharType="separate"/>
        </w:r>
        <w:r w:rsidR="005204CA">
          <w:rPr>
            <w:webHidden/>
          </w:rPr>
          <w:t>11</w:t>
        </w:r>
        <w:r w:rsidR="005204CA">
          <w:rPr>
            <w:webHidden/>
          </w:rPr>
          <w:fldChar w:fldCharType="end"/>
        </w:r>
      </w:hyperlink>
    </w:p>
    <w:p w14:paraId="6924FF74" w14:textId="09FDC1D7" w:rsidR="005204CA" w:rsidRDefault="000036C3">
      <w:pPr>
        <w:pStyle w:val="TOC2"/>
        <w:tabs>
          <w:tab w:val="left" w:pos="1000"/>
        </w:tabs>
        <w:rPr>
          <w:rFonts w:asciiTheme="minorHAnsi" w:eastAsiaTheme="minorEastAsia" w:hAnsiTheme="minorHAnsi" w:cstheme="minorBidi"/>
          <w:sz w:val="22"/>
          <w:szCs w:val="22"/>
        </w:rPr>
      </w:pPr>
      <w:hyperlink w:anchor="_Toc59976043" w:history="1">
        <w:r w:rsidR="005204CA" w:rsidRPr="006A43D5">
          <w:rPr>
            <w:rStyle w:val="Hyperlink"/>
          </w:rPr>
          <w:t>1.3</w:t>
        </w:r>
        <w:r w:rsidR="005204CA">
          <w:rPr>
            <w:rFonts w:asciiTheme="minorHAnsi" w:eastAsiaTheme="minorEastAsia" w:hAnsiTheme="minorHAnsi" w:cstheme="minorBidi"/>
            <w:sz w:val="22"/>
            <w:szCs w:val="22"/>
          </w:rPr>
          <w:tab/>
        </w:r>
        <w:r w:rsidR="005204CA" w:rsidRPr="006A43D5">
          <w:rPr>
            <w:rStyle w:val="Hyperlink"/>
          </w:rPr>
          <w:t>Hypothesis</w:t>
        </w:r>
        <w:r w:rsidR="005204CA">
          <w:rPr>
            <w:webHidden/>
          </w:rPr>
          <w:tab/>
        </w:r>
        <w:r w:rsidR="005204CA">
          <w:rPr>
            <w:webHidden/>
          </w:rPr>
          <w:fldChar w:fldCharType="begin"/>
        </w:r>
        <w:r w:rsidR="005204CA">
          <w:rPr>
            <w:webHidden/>
          </w:rPr>
          <w:instrText xml:space="preserve"> PAGEREF _Toc59976043 \h </w:instrText>
        </w:r>
        <w:r w:rsidR="005204CA">
          <w:rPr>
            <w:webHidden/>
          </w:rPr>
        </w:r>
        <w:r w:rsidR="005204CA">
          <w:rPr>
            <w:webHidden/>
          </w:rPr>
          <w:fldChar w:fldCharType="separate"/>
        </w:r>
        <w:r w:rsidR="005204CA">
          <w:rPr>
            <w:webHidden/>
          </w:rPr>
          <w:t>12</w:t>
        </w:r>
        <w:r w:rsidR="005204CA">
          <w:rPr>
            <w:webHidden/>
          </w:rPr>
          <w:fldChar w:fldCharType="end"/>
        </w:r>
      </w:hyperlink>
    </w:p>
    <w:p w14:paraId="4B68F994" w14:textId="22974ED1" w:rsidR="005204CA" w:rsidRDefault="000036C3">
      <w:pPr>
        <w:pStyle w:val="TOC2"/>
        <w:tabs>
          <w:tab w:val="left" w:pos="1000"/>
        </w:tabs>
        <w:rPr>
          <w:rFonts w:asciiTheme="minorHAnsi" w:eastAsiaTheme="minorEastAsia" w:hAnsiTheme="minorHAnsi" w:cstheme="minorBidi"/>
          <w:sz w:val="22"/>
          <w:szCs w:val="22"/>
        </w:rPr>
      </w:pPr>
      <w:hyperlink w:anchor="_Toc59976044" w:history="1">
        <w:r w:rsidR="005204CA" w:rsidRPr="006A43D5">
          <w:rPr>
            <w:rStyle w:val="Hyperlink"/>
          </w:rPr>
          <w:t>1.4</w:t>
        </w:r>
        <w:r w:rsidR="005204CA">
          <w:rPr>
            <w:rFonts w:asciiTheme="minorHAnsi" w:eastAsiaTheme="minorEastAsia" w:hAnsiTheme="minorHAnsi" w:cstheme="minorBidi"/>
            <w:sz w:val="22"/>
            <w:szCs w:val="22"/>
          </w:rPr>
          <w:tab/>
        </w:r>
        <w:r w:rsidR="005204CA" w:rsidRPr="006A43D5">
          <w:rPr>
            <w:rStyle w:val="Hyperlink"/>
          </w:rPr>
          <w:t>Approach</w:t>
        </w:r>
        <w:r w:rsidR="005204CA">
          <w:rPr>
            <w:webHidden/>
          </w:rPr>
          <w:tab/>
        </w:r>
        <w:r w:rsidR="005204CA">
          <w:rPr>
            <w:webHidden/>
          </w:rPr>
          <w:fldChar w:fldCharType="begin"/>
        </w:r>
        <w:r w:rsidR="005204CA">
          <w:rPr>
            <w:webHidden/>
          </w:rPr>
          <w:instrText xml:space="preserve"> PAGEREF _Toc59976044 \h </w:instrText>
        </w:r>
        <w:r w:rsidR="005204CA">
          <w:rPr>
            <w:webHidden/>
          </w:rPr>
        </w:r>
        <w:r w:rsidR="005204CA">
          <w:rPr>
            <w:webHidden/>
          </w:rPr>
          <w:fldChar w:fldCharType="separate"/>
        </w:r>
        <w:r w:rsidR="005204CA">
          <w:rPr>
            <w:webHidden/>
          </w:rPr>
          <w:t>13</w:t>
        </w:r>
        <w:r w:rsidR="005204CA">
          <w:rPr>
            <w:webHidden/>
          </w:rPr>
          <w:fldChar w:fldCharType="end"/>
        </w:r>
      </w:hyperlink>
    </w:p>
    <w:p w14:paraId="153B86F3" w14:textId="083CD26F" w:rsidR="005204CA" w:rsidRDefault="000036C3">
      <w:pPr>
        <w:pStyle w:val="TOC2"/>
        <w:tabs>
          <w:tab w:val="left" w:pos="1000"/>
        </w:tabs>
        <w:rPr>
          <w:rFonts w:asciiTheme="minorHAnsi" w:eastAsiaTheme="minorEastAsia" w:hAnsiTheme="minorHAnsi" w:cstheme="minorBidi"/>
          <w:sz w:val="22"/>
          <w:szCs w:val="22"/>
        </w:rPr>
      </w:pPr>
      <w:hyperlink w:anchor="_Toc59976045" w:history="1">
        <w:r w:rsidR="005204CA" w:rsidRPr="006A43D5">
          <w:rPr>
            <w:rStyle w:val="Hyperlink"/>
          </w:rPr>
          <w:t>1.5</w:t>
        </w:r>
        <w:r w:rsidR="005204CA">
          <w:rPr>
            <w:rFonts w:asciiTheme="minorHAnsi" w:eastAsiaTheme="minorEastAsia" w:hAnsiTheme="minorHAnsi" w:cstheme="minorBidi"/>
            <w:sz w:val="22"/>
            <w:szCs w:val="22"/>
          </w:rPr>
          <w:tab/>
        </w:r>
        <w:r w:rsidR="005204CA" w:rsidRPr="006A43D5">
          <w:rPr>
            <w:rStyle w:val="Hyperlink"/>
          </w:rPr>
          <w:t>Assumptions/Limitations</w:t>
        </w:r>
        <w:r w:rsidR="005204CA">
          <w:rPr>
            <w:webHidden/>
          </w:rPr>
          <w:tab/>
        </w:r>
        <w:r w:rsidR="005204CA">
          <w:rPr>
            <w:webHidden/>
          </w:rPr>
          <w:fldChar w:fldCharType="begin"/>
        </w:r>
        <w:r w:rsidR="005204CA">
          <w:rPr>
            <w:webHidden/>
          </w:rPr>
          <w:instrText xml:space="preserve"> PAGEREF _Toc59976045 \h </w:instrText>
        </w:r>
        <w:r w:rsidR="005204CA">
          <w:rPr>
            <w:webHidden/>
          </w:rPr>
        </w:r>
        <w:r w:rsidR="005204CA">
          <w:rPr>
            <w:webHidden/>
          </w:rPr>
          <w:fldChar w:fldCharType="separate"/>
        </w:r>
        <w:r w:rsidR="005204CA">
          <w:rPr>
            <w:webHidden/>
          </w:rPr>
          <w:t>14</w:t>
        </w:r>
        <w:r w:rsidR="005204CA">
          <w:rPr>
            <w:webHidden/>
          </w:rPr>
          <w:fldChar w:fldCharType="end"/>
        </w:r>
      </w:hyperlink>
    </w:p>
    <w:p w14:paraId="27B4C623" w14:textId="19485057" w:rsidR="005204CA" w:rsidRDefault="000036C3">
      <w:pPr>
        <w:pStyle w:val="TOC2"/>
        <w:tabs>
          <w:tab w:val="left" w:pos="1000"/>
        </w:tabs>
        <w:rPr>
          <w:rFonts w:asciiTheme="minorHAnsi" w:eastAsiaTheme="minorEastAsia" w:hAnsiTheme="minorHAnsi" w:cstheme="minorBidi"/>
          <w:sz w:val="22"/>
          <w:szCs w:val="22"/>
        </w:rPr>
      </w:pPr>
      <w:hyperlink w:anchor="_Toc59976046" w:history="1">
        <w:r w:rsidR="005204CA" w:rsidRPr="006A43D5">
          <w:rPr>
            <w:rStyle w:val="Hyperlink"/>
          </w:rPr>
          <w:t>1.6</w:t>
        </w:r>
        <w:r w:rsidR="005204CA">
          <w:rPr>
            <w:rFonts w:asciiTheme="minorHAnsi" w:eastAsiaTheme="minorEastAsia" w:hAnsiTheme="minorHAnsi" w:cstheme="minorBidi"/>
            <w:sz w:val="22"/>
            <w:szCs w:val="22"/>
          </w:rPr>
          <w:tab/>
        </w:r>
        <w:r w:rsidR="005204CA" w:rsidRPr="006A43D5">
          <w:rPr>
            <w:rStyle w:val="Hyperlink"/>
          </w:rPr>
          <w:t>Thesis Overview</w:t>
        </w:r>
        <w:r w:rsidR="005204CA">
          <w:rPr>
            <w:webHidden/>
          </w:rPr>
          <w:tab/>
        </w:r>
        <w:r w:rsidR="005204CA">
          <w:rPr>
            <w:webHidden/>
          </w:rPr>
          <w:fldChar w:fldCharType="begin"/>
        </w:r>
        <w:r w:rsidR="005204CA">
          <w:rPr>
            <w:webHidden/>
          </w:rPr>
          <w:instrText xml:space="preserve"> PAGEREF _Toc59976046 \h </w:instrText>
        </w:r>
        <w:r w:rsidR="005204CA">
          <w:rPr>
            <w:webHidden/>
          </w:rPr>
        </w:r>
        <w:r w:rsidR="005204CA">
          <w:rPr>
            <w:webHidden/>
          </w:rPr>
          <w:fldChar w:fldCharType="separate"/>
        </w:r>
        <w:r w:rsidR="005204CA">
          <w:rPr>
            <w:webHidden/>
          </w:rPr>
          <w:t>15</w:t>
        </w:r>
        <w:r w:rsidR="005204CA">
          <w:rPr>
            <w:webHidden/>
          </w:rPr>
          <w:fldChar w:fldCharType="end"/>
        </w:r>
      </w:hyperlink>
    </w:p>
    <w:p w14:paraId="5D21E67C" w14:textId="4776F480" w:rsidR="005204CA" w:rsidRDefault="000036C3">
      <w:pPr>
        <w:pStyle w:val="TOC1"/>
        <w:rPr>
          <w:rFonts w:asciiTheme="minorHAnsi" w:eastAsiaTheme="minorEastAsia" w:hAnsiTheme="minorHAnsi" w:cstheme="minorBidi"/>
          <w:bCs w:val="0"/>
          <w:sz w:val="22"/>
          <w:szCs w:val="22"/>
        </w:rPr>
      </w:pPr>
      <w:hyperlink w:anchor="_Toc59976047" w:history="1">
        <w:r w:rsidR="005204CA" w:rsidRPr="006A43D5">
          <w:rPr>
            <w:rStyle w:val="Hyperlink"/>
          </w:rPr>
          <w:t>II. Background</w:t>
        </w:r>
        <w:r w:rsidR="005204CA">
          <w:rPr>
            <w:webHidden/>
          </w:rPr>
          <w:tab/>
        </w:r>
        <w:r w:rsidR="005204CA">
          <w:rPr>
            <w:webHidden/>
          </w:rPr>
          <w:fldChar w:fldCharType="begin"/>
        </w:r>
        <w:r w:rsidR="005204CA">
          <w:rPr>
            <w:webHidden/>
          </w:rPr>
          <w:instrText xml:space="preserve"> PAGEREF _Toc59976047 \h </w:instrText>
        </w:r>
        <w:r w:rsidR="005204CA">
          <w:rPr>
            <w:webHidden/>
          </w:rPr>
        </w:r>
        <w:r w:rsidR="005204CA">
          <w:rPr>
            <w:webHidden/>
          </w:rPr>
          <w:fldChar w:fldCharType="separate"/>
        </w:r>
        <w:r w:rsidR="005204CA">
          <w:rPr>
            <w:webHidden/>
          </w:rPr>
          <w:t>16</w:t>
        </w:r>
        <w:r w:rsidR="005204CA">
          <w:rPr>
            <w:webHidden/>
          </w:rPr>
          <w:fldChar w:fldCharType="end"/>
        </w:r>
      </w:hyperlink>
    </w:p>
    <w:p w14:paraId="7893FE9B" w14:textId="63153752" w:rsidR="005204CA" w:rsidRDefault="000036C3">
      <w:pPr>
        <w:pStyle w:val="TOC2"/>
        <w:tabs>
          <w:tab w:val="left" w:pos="1000"/>
        </w:tabs>
        <w:rPr>
          <w:rFonts w:asciiTheme="minorHAnsi" w:eastAsiaTheme="minorEastAsia" w:hAnsiTheme="minorHAnsi" w:cstheme="minorBidi"/>
          <w:sz w:val="22"/>
          <w:szCs w:val="22"/>
        </w:rPr>
      </w:pPr>
      <w:hyperlink w:anchor="_Toc59976048" w:history="1">
        <w:r w:rsidR="005204CA" w:rsidRPr="006A43D5">
          <w:rPr>
            <w:rStyle w:val="Hyperlink"/>
            <w:rFonts w:eastAsiaTheme="minorHAnsi"/>
          </w:rPr>
          <w:t>2.1</w:t>
        </w:r>
        <w:r w:rsidR="005204CA">
          <w:rPr>
            <w:rFonts w:asciiTheme="minorHAnsi" w:eastAsiaTheme="minorEastAsia" w:hAnsiTheme="minorHAnsi" w:cstheme="minorBidi"/>
            <w:sz w:val="22"/>
            <w:szCs w:val="22"/>
          </w:rPr>
          <w:tab/>
        </w:r>
        <w:r w:rsidR="005204CA" w:rsidRPr="006A43D5">
          <w:rPr>
            <w:rStyle w:val="Hyperlink"/>
            <w:rFonts w:eastAsiaTheme="minorHAnsi"/>
          </w:rPr>
          <w:t>Physics of Flight Modeling</w:t>
        </w:r>
        <w:r w:rsidR="005204CA">
          <w:rPr>
            <w:webHidden/>
          </w:rPr>
          <w:tab/>
        </w:r>
        <w:r w:rsidR="005204CA">
          <w:rPr>
            <w:webHidden/>
          </w:rPr>
          <w:fldChar w:fldCharType="begin"/>
        </w:r>
        <w:r w:rsidR="005204CA">
          <w:rPr>
            <w:webHidden/>
          </w:rPr>
          <w:instrText xml:space="preserve"> PAGEREF _Toc59976048 \h </w:instrText>
        </w:r>
        <w:r w:rsidR="005204CA">
          <w:rPr>
            <w:webHidden/>
          </w:rPr>
        </w:r>
        <w:r w:rsidR="005204CA">
          <w:rPr>
            <w:webHidden/>
          </w:rPr>
          <w:fldChar w:fldCharType="separate"/>
        </w:r>
        <w:r w:rsidR="005204CA">
          <w:rPr>
            <w:webHidden/>
          </w:rPr>
          <w:t>16</w:t>
        </w:r>
        <w:r w:rsidR="005204CA">
          <w:rPr>
            <w:webHidden/>
          </w:rPr>
          <w:fldChar w:fldCharType="end"/>
        </w:r>
      </w:hyperlink>
    </w:p>
    <w:p w14:paraId="609B7F29" w14:textId="674CCF95" w:rsidR="005204CA" w:rsidRDefault="000036C3">
      <w:pPr>
        <w:pStyle w:val="TOC2"/>
        <w:tabs>
          <w:tab w:val="left" w:pos="1000"/>
        </w:tabs>
        <w:rPr>
          <w:rFonts w:asciiTheme="minorHAnsi" w:eastAsiaTheme="minorEastAsia" w:hAnsiTheme="minorHAnsi" w:cstheme="minorBidi"/>
          <w:sz w:val="22"/>
          <w:szCs w:val="22"/>
        </w:rPr>
      </w:pPr>
      <w:hyperlink w:anchor="_Toc59976049" w:history="1">
        <w:r w:rsidR="005204CA" w:rsidRPr="006A43D5">
          <w:rPr>
            <w:rStyle w:val="Hyperlink"/>
            <w:rFonts w:eastAsiaTheme="minorHAnsi"/>
          </w:rPr>
          <w:t>2.2</w:t>
        </w:r>
        <w:r w:rsidR="005204CA">
          <w:rPr>
            <w:rFonts w:asciiTheme="minorHAnsi" w:eastAsiaTheme="minorEastAsia" w:hAnsiTheme="minorHAnsi" w:cstheme="minorBidi"/>
            <w:sz w:val="22"/>
            <w:szCs w:val="22"/>
          </w:rPr>
          <w:tab/>
        </w:r>
        <w:r w:rsidR="005204CA" w:rsidRPr="006A43D5">
          <w:rPr>
            <w:rStyle w:val="Hyperlink"/>
            <w:rFonts w:eastAsiaTheme="minorHAnsi"/>
          </w:rPr>
          <w:t>Entity-Component-System</w:t>
        </w:r>
        <w:r w:rsidR="005204CA">
          <w:rPr>
            <w:webHidden/>
          </w:rPr>
          <w:tab/>
        </w:r>
        <w:r w:rsidR="005204CA">
          <w:rPr>
            <w:webHidden/>
          </w:rPr>
          <w:fldChar w:fldCharType="begin"/>
        </w:r>
        <w:r w:rsidR="005204CA">
          <w:rPr>
            <w:webHidden/>
          </w:rPr>
          <w:instrText xml:space="preserve"> PAGEREF _Toc59976049 \h </w:instrText>
        </w:r>
        <w:r w:rsidR="005204CA">
          <w:rPr>
            <w:webHidden/>
          </w:rPr>
        </w:r>
        <w:r w:rsidR="005204CA">
          <w:rPr>
            <w:webHidden/>
          </w:rPr>
          <w:fldChar w:fldCharType="separate"/>
        </w:r>
        <w:r w:rsidR="005204CA">
          <w:rPr>
            <w:webHidden/>
          </w:rPr>
          <w:t>29</w:t>
        </w:r>
        <w:r w:rsidR="005204CA">
          <w:rPr>
            <w:webHidden/>
          </w:rPr>
          <w:fldChar w:fldCharType="end"/>
        </w:r>
      </w:hyperlink>
    </w:p>
    <w:p w14:paraId="486A35AA" w14:textId="19DD3DB4" w:rsidR="005204CA" w:rsidRDefault="000036C3">
      <w:pPr>
        <w:pStyle w:val="TOC2"/>
        <w:tabs>
          <w:tab w:val="left" w:pos="1000"/>
        </w:tabs>
        <w:rPr>
          <w:rFonts w:asciiTheme="minorHAnsi" w:eastAsiaTheme="minorEastAsia" w:hAnsiTheme="minorHAnsi" w:cstheme="minorBidi"/>
          <w:sz w:val="22"/>
          <w:szCs w:val="22"/>
        </w:rPr>
      </w:pPr>
      <w:hyperlink w:anchor="_Toc59976050" w:history="1">
        <w:r w:rsidR="005204CA" w:rsidRPr="006A43D5">
          <w:rPr>
            <w:rStyle w:val="Hyperlink"/>
          </w:rPr>
          <w:t>2.3</w:t>
        </w:r>
        <w:r w:rsidR="005204CA">
          <w:rPr>
            <w:rFonts w:asciiTheme="minorHAnsi" w:eastAsiaTheme="minorEastAsia" w:hAnsiTheme="minorHAnsi" w:cstheme="minorBidi"/>
            <w:sz w:val="22"/>
            <w:szCs w:val="22"/>
          </w:rPr>
          <w:tab/>
        </w:r>
        <w:r w:rsidR="005204CA" w:rsidRPr="006A43D5">
          <w:rPr>
            <w:rStyle w:val="Hyperlink"/>
          </w:rPr>
          <w:t>Rust</w:t>
        </w:r>
        <w:r w:rsidR="005204CA">
          <w:rPr>
            <w:webHidden/>
          </w:rPr>
          <w:tab/>
        </w:r>
        <w:r w:rsidR="005204CA">
          <w:rPr>
            <w:webHidden/>
          </w:rPr>
          <w:fldChar w:fldCharType="begin"/>
        </w:r>
        <w:r w:rsidR="005204CA">
          <w:rPr>
            <w:webHidden/>
          </w:rPr>
          <w:instrText xml:space="preserve"> PAGEREF _Toc59976050 \h </w:instrText>
        </w:r>
        <w:r w:rsidR="005204CA">
          <w:rPr>
            <w:webHidden/>
          </w:rPr>
        </w:r>
        <w:r w:rsidR="005204CA">
          <w:rPr>
            <w:webHidden/>
          </w:rPr>
          <w:fldChar w:fldCharType="separate"/>
        </w:r>
        <w:r w:rsidR="005204CA">
          <w:rPr>
            <w:webHidden/>
          </w:rPr>
          <w:t>34</w:t>
        </w:r>
        <w:r w:rsidR="005204CA">
          <w:rPr>
            <w:webHidden/>
          </w:rPr>
          <w:fldChar w:fldCharType="end"/>
        </w:r>
      </w:hyperlink>
    </w:p>
    <w:p w14:paraId="2D999892" w14:textId="7F66688B" w:rsidR="005204CA" w:rsidRDefault="000036C3">
      <w:pPr>
        <w:pStyle w:val="TOC2"/>
        <w:tabs>
          <w:tab w:val="left" w:pos="1000"/>
        </w:tabs>
        <w:rPr>
          <w:rFonts w:asciiTheme="minorHAnsi" w:eastAsiaTheme="minorEastAsia" w:hAnsiTheme="minorHAnsi" w:cstheme="minorBidi"/>
          <w:sz w:val="22"/>
          <w:szCs w:val="22"/>
        </w:rPr>
      </w:pPr>
      <w:hyperlink w:anchor="_Toc59976051" w:history="1">
        <w:r w:rsidR="005204CA" w:rsidRPr="006A43D5">
          <w:rPr>
            <w:rStyle w:val="Hyperlink"/>
            <w:rFonts w:eastAsiaTheme="minorHAnsi"/>
          </w:rPr>
          <w:t>2.4</w:t>
        </w:r>
        <w:r w:rsidR="005204CA">
          <w:rPr>
            <w:rFonts w:asciiTheme="minorHAnsi" w:eastAsiaTheme="minorEastAsia" w:hAnsiTheme="minorHAnsi" w:cstheme="minorBidi"/>
            <w:sz w:val="22"/>
            <w:szCs w:val="22"/>
          </w:rPr>
          <w:tab/>
        </w:r>
        <w:r w:rsidR="005204CA" w:rsidRPr="006A43D5">
          <w:rPr>
            <w:rStyle w:val="Hyperlink"/>
            <w:rFonts w:eastAsiaTheme="minorHAnsi"/>
          </w:rPr>
          <w:t>FlightGear</w:t>
        </w:r>
        <w:r w:rsidR="005204CA">
          <w:rPr>
            <w:webHidden/>
          </w:rPr>
          <w:tab/>
        </w:r>
        <w:r w:rsidR="005204CA">
          <w:rPr>
            <w:webHidden/>
          </w:rPr>
          <w:fldChar w:fldCharType="begin"/>
        </w:r>
        <w:r w:rsidR="005204CA">
          <w:rPr>
            <w:webHidden/>
          </w:rPr>
          <w:instrText xml:space="preserve"> PAGEREF _Toc59976051 \h </w:instrText>
        </w:r>
        <w:r w:rsidR="005204CA">
          <w:rPr>
            <w:webHidden/>
          </w:rPr>
        </w:r>
        <w:r w:rsidR="005204CA">
          <w:rPr>
            <w:webHidden/>
          </w:rPr>
          <w:fldChar w:fldCharType="separate"/>
        </w:r>
        <w:r w:rsidR="005204CA">
          <w:rPr>
            <w:webHidden/>
          </w:rPr>
          <w:t>39</w:t>
        </w:r>
        <w:r w:rsidR="005204CA">
          <w:rPr>
            <w:webHidden/>
          </w:rPr>
          <w:fldChar w:fldCharType="end"/>
        </w:r>
      </w:hyperlink>
    </w:p>
    <w:p w14:paraId="787EDC65" w14:textId="5EEF07F1" w:rsidR="005204CA" w:rsidRDefault="000036C3">
      <w:pPr>
        <w:pStyle w:val="TOC2"/>
        <w:tabs>
          <w:tab w:val="left" w:pos="1000"/>
        </w:tabs>
        <w:rPr>
          <w:rFonts w:asciiTheme="minorHAnsi" w:eastAsiaTheme="minorEastAsia" w:hAnsiTheme="minorHAnsi" w:cstheme="minorBidi"/>
          <w:sz w:val="22"/>
          <w:szCs w:val="22"/>
        </w:rPr>
      </w:pPr>
      <w:hyperlink w:anchor="_Toc59976052" w:history="1">
        <w:r w:rsidR="005204CA" w:rsidRPr="006A43D5">
          <w:rPr>
            <w:rStyle w:val="Hyperlink"/>
            <w:rFonts w:eastAsiaTheme="minorHAnsi"/>
          </w:rPr>
          <w:t>2.5</w:t>
        </w:r>
        <w:r w:rsidR="005204CA">
          <w:rPr>
            <w:rFonts w:asciiTheme="minorHAnsi" w:eastAsiaTheme="minorEastAsia" w:hAnsiTheme="minorHAnsi" w:cstheme="minorBidi"/>
            <w:sz w:val="22"/>
            <w:szCs w:val="22"/>
          </w:rPr>
          <w:tab/>
        </w:r>
        <w:r w:rsidR="005204CA" w:rsidRPr="006A43D5">
          <w:rPr>
            <w:rStyle w:val="Hyperlink"/>
            <w:rFonts w:eastAsiaTheme="minorHAnsi"/>
          </w:rPr>
          <w:t>Networking with Rust</w:t>
        </w:r>
        <w:r w:rsidR="005204CA">
          <w:rPr>
            <w:webHidden/>
          </w:rPr>
          <w:tab/>
        </w:r>
        <w:r w:rsidR="005204CA">
          <w:rPr>
            <w:webHidden/>
          </w:rPr>
          <w:fldChar w:fldCharType="begin"/>
        </w:r>
        <w:r w:rsidR="005204CA">
          <w:rPr>
            <w:webHidden/>
          </w:rPr>
          <w:instrText xml:space="preserve"> PAGEREF _Toc59976052 \h </w:instrText>
        </w:r>
        <w:r w:rsidR="005204CA">
          <w:rPr>
            <w:webHidden/>
          </w:rPr>
        </w:r>
        <w:r w:rsidR="005204CA">
          <w:rPr>
            <w:webHidden/>
          </w:rPr>
          <w:fldChar w:fldCharType="separate"/>
        </w:r>
        <w:r w:rsidR="005204CA">
          <w:rPr>
            <w:webHidden/>
          </w:rPr>
          <w:t>40</w:t>
        </w:r>
        <w:r w:rsidR="005204CA">
          <w:rPr>
            <w:webHidden/>
          </w:rPr>
          <w:fldChar w:fldCharType="end"/>
        </w:r>
      </w:hyperlink>
    </w:p>
    <w:p w14:paraId="35DA1A35" w14:textId="14B3AD5B" w:rsidR="005204CA" w:rsidRDefault="000036C3">
      <w:pPr>
        <w:pStyle w:val="TOC1"/>
        <w:rPr>
          <w:rFonts w:asciiTheme="minorHAnsi" w:eastAsiaTheme="minorEastAsia" w:hAnsiTheme="minorHAnsi" w:cstheme="minorBidi"/>
          <w:bCs w:val="0"/>
          <w:sz w:val="22"/>
          <w:szCs w:val="22"/>
        </w:rPr>
      </w:pPr>
      <w:hyperlink w:anchor="_Toc59976053" w:history="1">
        <w:r w:rsidR="005204CA" w:rsidRPr="006A43D5">
          <w:rPr>
            <w:rStyle w:val="Hyperlink"/>
          </w:rPr>
          <w:t>III.  Methodology</w:t>
        </w:r>
        <w:r w:rsidR="005204CA">
          <w:rPr>
            <w:webHidden/>
          </w:rPr>
          <w:tab/>
        </w:r>
        <w:r w:rsidR="005204CA">
          <w:rPr>
            <w:webHidden/>
          </w:rPr>
          <w:fldChar w:fldCharType="begin"/>
        </w:r>
        <w:r w:rsidR="005204CA">
          <w:rPr>
            <w:webHidden/>
          </w:rPr>
          <w:instrText xml:space="preserve"> PAGEREF _Toc59976053 \h </w:instrText>
        </w:r>
        <w:r w:rsidR="005204CA">
          <w:rPr>
            <w:webHidden/>
          </w:rPr>
        </w:r>
        <w:r w:rsidR="005204CA">
          <w:rPr>
            <w:webHidden/>
          </w:rPr>
          <w:fldChar w:fldCharType="separate"/>
        </w:r>
        <w:r w:rsidR="005204CA">
          <w:rPr>
            <w:webHidden/>
          </w:rPr>
          <w:t>41</w:t>
        </w:r>
        <w:r w:rsidR="005204CA">
          <w:rPr>
            <w:webHidden/>
          </w:rPr>
          <w:fldChar w:fldCharType="end"/>
        </w:r>
      </w:hyperlink>
    </w:p>
    <w:p w14:paraId="0B2C457D" w14:textId="125EF440" w:rsidR="005204CA" w:rsidRDefault="000036C3">
      <w:pPr>
        <w:pStyle w:val="TOC2"/>
        <w:tabs>
          <w:tab w:val="left" w:pos="1000"/>
        </w:tabs>
        <w:rPr>
          <w:rFonts w:asciiTheme="minorHAnsi" w:eastAsiaTheme="minorEastAsia" w:hAnsiTheme="minorHAnsi" w:cstheme="minorBidi"/>
          <w:sz w:val="22"/>
          <w:szCs w:val="22"/>
        </w:rPr>
      </w:pPr>
      <w:hyperlink w:anchor="_Toc59976054" w:history="1">
        <w:r w:rsidR="005204CA" w:rsidRPr="006A43D5">
          <w:rPr>
            <w:rStyle w:val="Hyperlink"/>
          </w:rPr>
          <w:t>3.1</w:t>
        </w:r>
        <w:r w:rsidR="005204CA">
          <w:rPr>
            <w:rFonts w:asciiTheme="minorHAnsi" w:eastAsiaTheme="minorEastAsia" w:hAnsiTheme="minorHAnsi" w:cstheme="minorBidi"/>
            <w:sz w:val="22"/>
            <w:szCs w:val="22"/>
          </w:rPr>
          <w:tab/>
        </w:r>
        <w:r w:rsidR="005204CA" w:rsidRPr="006A43D5">
          <w:rPr>
            <w:rStyle w:val="Hyperlink"/>
          </w:rPr>
          <w:t>Building the Flight Dynamics Models</w:t>
        </w:r>
        <w:r w:rsidR="005204CA">
          <w:rPr>
            <w:webHidden/>
          </w:rPr>
          <w:tab/>
        </w:r>
        <w:r w:rsidR="005204CA">
          <w:rPr>
            <w:webHidden/>
          </w:rPr>
          <w:fldChar w:fldCharType="begin"/>
        </w:r>
        <w:r w:rsidR="005204CA">
          <w:rPr>
            <w:webHidden/>
          </w:rPr>
          <w:instrText xml:space="preserve"> PAGEREF _Toc59976054 \h </w:instrText>
        </w:r>
        <w:r w:rsidR="005204CA">
          <w:rPr>
            <w:webHidden/>
          </w:rPr>
        </w:r>
        <w:r w:rsidR="005204CA">
          <w:rPr>
            <w:webHidden/>
          </w:rPr>
          <w:fldChar w:fldCharType="separate"/>
        </w:r>
        <w:r w:rsidR="005204CA">
          <w:rPr>
            <w:webHidden/>
          </w:rPr>
          <w:t>41</w:t>
        </w:r>
        <w:r w:rsidR="005204CA">
          <w:rPr>
            <w:webHidden/>
          </w:rPr>
          <w:fldChar w:fldCharType="end"/>
        </w:r>
      </w:hyperlink>
    </w:p>
    <w:p w14:paraId="3C7284E8" w14:textId="315C6943" w:rsidR="005204CA" w:rsidRDefault="000036C3">
      <w:pPr>
        <w:pStyle w:val="TOC2"/>
        <w:tabs>
          <w:tab w:val="left" w:pos="1000"/>
        </w:tabs>
        <w:rPr>
          <w:rFonts w:asciiTheme="minorHAnsi" w:eastAsiaTheme="minorEastAsia" w:hAnsiTheme="minorHAnsi" w:cstheme="minorBidi"/>
          <w:sz w:val="22"/>
          <w:szCs w:val="22"/>
        </w:rPr>
      </w:pPr>
      <w:hyperlink w:anchor="_Toc59976055" w:history="1">
        <w:r w:rsidR="005204CA" w:rsidRPr="006A43D5">
          <w:rPr>
            <w:rStyle w:val="Hyperlink"/>
          </w:rPr>
          <w:t>3.2</w:t>
        </w:r>
        <w:r w:rsidR="005204CA">
          <w:rPr>
            <w:rFonts w:asciiTheme="minorHAnsi" w:eastAsiaTheme="minorEastAsia" w:hAnsiTheme="minorHAnsi" w:cstheme="minorBidi"/>
            <w:sz w:val="22"/>
            <w:szCs w:val="22"/>
          </w:rPr>
          <w:tab/>
        </w:r>
        <w:r w:rsidR="005204CA" w:rsidRPr="006A43D5">
          <w:rPr>
            <w:rStyle w:val="Hyperlink"/>
          </w:rPr>
          <w:t>5-DOF Flight Dynamics Model</w:t>
        </w:r>
        <w:r w:rsidR="005204CA">
          <w:rPr>
            <w:webHidden/>
          </w:rPr>
          <w:tab/>
        </w:r>
        <w:r w:rsidR="005204CA">
          <w:rPr>
            <w:webHidden/>
          </w:rPr>
          <w:fldChar w:fldCharType="begin"/>
        </w:r>
        <w:r w:rsidR="005204CA">
          <w:rPr>
            <w:webHidden/>
          </w:rPr>
          <w:instrText xml:space="preserve"> PAGEREF _Toc59976055 \h </w:instrText>
        </w:r>
        <w:r w:rsidR="005204CA">
          <w:rPr>
            <w:webHidden/>
          </w:rPr>
        </w:r>
        <w:r w:rsidR="005204CA">
          <w:rPr>
            <w:webHidden/>
          </w:rPr>
          <w:fldChar w:fldCharType="separate"/>
        </w:r>
        <w:r w:rsidR="005204CA">
          <w:rPr>
            <w:webHidden/>
          </w:rPr>
          <w:t>44</w:t>
        </w:r>
        <w:r w:rsidR="005204CA">
          <w:rPr>
            <w:webHidden/>
          </w:rPr>
          <w:fldChar w:fldCharType="end"/>
        </w:r>
      </w:hyperlink>
    </w:p>
    <w:p w14:paraId="1061907A" w14:textId="7C31676E" w:rsidR="005204CA" w:rsidRDefault="000036C3">
      <w:pPr>
        <w:pStyle w:val="TOC2"/>
        <w:tabs>
          <w:tab w:val="left" w:pos="1000"/>
        </w:tabs>
        <w:rPr>
          <w:rFonts w:asciiTheme="minorHAnsi" w:eastAsiaTheme="minorEastAsia" w:hAnsiTheme="minorHAnsi" w:cstheme="minorBidi"/>
          <w:sz w:val="22"/>
          <w:szCs w:val="22"/>
        </w:rPr>
      </w:pPr>
      <w:hyperlink w:anchor="_Toc59976056" w:history="1">
        <w:r w:rsidR="005204CA" w:rsidRPr="006A43D5">
          <w:rPr>
            <w:rStyle w:val="Hyperlink"/>
          </w:rPr>
          <w:t>3.3</w:t>
        </w:r>
        <w:r w:rsidR="005204CA">
          <w:rPr>
            <w:rFonts w:asciiTheme="minorHAnsi" w:eastAsiaTheme="minorEastAsia" w:hAnsiTheme="minorHAnsi" w:cstheme="minorBidi"/>
            <w:sz w:val="22"/>
            <w:szCs w:val="22"/>
          </w:rPr>
          <w:tab/>
        </w:r>
        <w:r w:rsidR="005204CA" w:rsidRPr="006A43D5">
          <w:rPr>
            <w:rStyle w:val="Hyperlink"/>
          </w:rPr>
          <w:t>6-DOF Flight Dynamics Model</w:t>
        </w:r>
        <w:r w:rsidR="005204CA">
          <w:rPr>
            <w:webHidden/>
          </w:rPr>
          <w:tab/>
        </w:r>
        <w:r w:rsidR="005204CA">
          <w:rPr>
            <w:webHidden/>
          </w:rPr>
          <w:fldChar w:fldCharType="begin"/>
        </w:r>
        <w:r w:rsidR="005204CA">
          <w:rPr>
            <w:webHidden/>
          </w:rPr>
          <w:instrText xml:space="preserve"> PAGEREF _Toc59976056 \h </w:instrText>
        </w:r>
        <w:r w:rsidR="005204CA">
          <w:rPr>
            <w:webHidden/>
          </w:rPr>
        </w:r>
        <w:r w:rsidR="005204CA">
          <w:rPr>
            <w:webHidden/>
          </w:rPr>
          <w:fldChar w:fldCharType="separate"/>
        </w:r>
        <w:r w:rsidR="005204CA">
          <w:rPr>
            <w:webHidden/>
          </w:rPr>
          <w:t>48</w:t>
        </w:r>
        <w:r w:rsidR="005204CA">
          <w:rPr>
            <w:webHidden/>
          </w:rPr>
          <w:fldChar w:fldCharType="end"/>
        </w:r>
      </w:hyperlink>
    </w:p>
    <w:p w14:paraId="09F043C8" w14:textId="5B55B418" w:rsidR="005204CA" w:rsidRDefault="000036C3">
      <w:pPr>
        <w:pStyle w:val="TOC2"/>
        <w:tabs>
          <w:tab w:val="left" w:pos="1000"/>
        </w:tabs>
        <w:rPr>
          <w:rFonts w:asciiTheme="minorHAnsi" w:eastAsiaTheme="minorEastAsia" w:hAnsiTheme="minorHAnsi" w:cstheme="minorBidi"/>
          <w:sz w:val="22"/>
          <w:szCs w:val="22"/>
        </w:rPr>
      </w:pPr>
      <w:hyperlink w:anchor="_Toc59976057" w:history="1">
        <w:r w:rsidR="005204CA" w:rsidRPr="006A43D5">
          <w:rPr>
            <w:rStyle w:val="Hyperlink"/>
          </w:rPr>
          <w:t>3.4</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_Toc59976057 \h </w:instrText>
        </w:r>
        <w:r w:rsidR="005204CA">
          <w:rPr>
            <w:webHidden/>
          </w:rPr>
        </w:r>
        <w:r w:rsidR="005204CA">
          <w:rPr>
            <w:webHidden/>
          </w:rPr>
          <w:fldChar w:fldCharType="separate"/>
        </w:r>
        <w:r w:rsidR="005204CA">
          <w:rPr>
            <w:webHidden/>
          </w:rPr>
          <w:t>51</w:t>
        </w:r>
        <w:r w:rsidR="005204CA">
          <w:rPr>
            <w:webHidden/>
          </w:rPr>
          <w:fldChar w:fldCharType="end"/>
        </w:r>
      </w:hyperlink>
    </w:p>
    <w:p w14:paraId="6165109E" w14:textId="131F49E3" w:rsidR="005204CA" w:rsidRDefault="000036C3">
      <w:pPr>
        <w:pStyle w:val="TOC2"/>
        <w:tabs>
          <w:tab w:val="left" w:pos="1000"/>
        </w:tabs>
        <w:rPr>
          <w:rFonts w:asciiTheme="minorHAnsi" w:eastAsiaTheme="minorEastAsia" w:hAnsiTheme="minorHAnsi" w:cstheme="minorBidi"/>
          <w:sz w:val="22"/>
          <w:szCs w:val="22"/>
        </w:rPr>
      </w:pPr>
      <w:hyperlink w:anchor="_Toc59976058" w:history="1">
        <w:r w:rsidR="005204CA" w:rsidRPr="006A43D5">
          <w:rPr>
            <w:rStyle w:val="Hyperlink"/>
          </w:rPr>
          <w:t>3.5</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_Toc59976058 \h </w:instrText>
        </w:r>
        <w:r w:rsidR="005204CA">
          <w:rPr>
            <w:webHidden/>
          </w:rPr>
        </w:r>
        <w:r w:rsidR="005204CA">
          <w:rPr>
            <w:webHidden/>
          </w:rPr>
          <w:fldChar w:fldCharType="separate"/>
        </w:r>
        <w:r w:rsidR="005204CA">
          <w:rPr>
            <w:webHidden/>
          </w:rPr>
          <w:t>54</w:t>
        </w:r>
        <w:r w:rsidR="005204CA">
          <w:rPr>
            <w:webHidden/>
          </w:rPr>
          <w:fldChar w:fldCharType="end"/>
        </w:r>
      </w:hyperlink>
    </w:p>
    <w:p w14:paraId="7D3B69BE" w14:textId="44DA5003" w:rsidR="005204CA" w:rsidRDefault="000036C3">
      <w:pPr>
        <w:pStyle w:val="TOC2"/>
        <w:tabs>
          <w:tab w:val="left" w:pos="1000"/>
        </w:tabs>
        <w:rPr>
          <w:rFonts w:asciiTheme="minorHAnsi" w:eastAsiaTheme="minorEastAsia" w:hAnsiTheme="minorHAnsi" w:cstheme="minorBidi"/>
          <w:sz w:val="22"/>
          <w:szCs w:val="22"/>
        </w:rPr>
      </w:pPr>
      <w:hyperlink w:anchor="_Toc59976059" w:history="1">
        <w:r w:rsidR="005204CA" w:rsidRPr="006A43D5">
          <w:rPr>
            <w:rStyle w:val="Hyperlink"/>
          </w:rPr>
          <w:t>3.6</w:t>
        </w:r>
        <w:r w:rsidR="005204CA">
          <w:rPr>
            <w:rFonts w:asciiTheme="minorHAnsi" w:eastAsiaTheme="minorEastAsia" w:hAnsiTheme="minorHAnsi" w:cstheme="minorBidi"/>
            <w:sz w:val="22"/>
            <w:szCs w:val="22"/>
          </w:rPr>
          <w:tab/>
        </w:r>
        <w:r w:rsidR="005204CA" w:rsidRPr="006A43D5">
          <w:rPr>
            <w:rStyle w:val="Hyperlink"/>
          </w:rPr>
          <w:t>Custom Types Verification</w:t>
        </w:r>
        <w:r w:rsidR="005204CA">
          <w:rPr>
            <w:webHidden/>
          </w:rPr>
          <w:tab/>
        </w:r>
        <w:r w:rsidR="005204CA">
          <w:rPr>
            <w:webHidden/>
          </w:rPr>
          <w:fldChar w:fldCharType="begin"/>
        </w:r>
        <w:r w:rsidR="005204CA">
          <w:rPr>
            <w:webHidden/>
          </w:rPr>
          <w:instrText xml:space="preserve"> PAGEREF _Toc59976059 \h </w:instrText>
        </w:r>
        <w:r w:rsidR="005204CA">
          <w:rPr>
            <w:webHidden/>
          </w:rPr>
        </w:r>
        <w:r w:rsidR="005204CA">
          <w:rPr>
            <w:webHidden/>
          </w:rPr>
          <w:fldChar w:fldCharType="separate"/>
        </w:r>
        <w:r w:rsidR="005204CA">
          <w:rPr>
            <w:webHidden/>
          </w:rPr>
          <w:t>59</w:t>
        </w:r>
        <w:r w:rsidR="005204CA">
          <w:rPr>
            <w:webHidden/>
          </w:rPr>
          <w:fldChar w:fldCharType="end"/>
        </w:r>
      </w:hyperlink>
    </w:p>
    <w:p w14:paraId="6B5490E3" w14:textId="0520F652" w:rsidR="005204CA" w:rsidRDefault="000036C3">
      <w:pPr>
        <w:pStyle w:val="TOC2"/>
        <w:tabs>
          <w:tab w:val="left" w:pos="1000"/>
        </w:tabs>
        <w:rPr>
          <w:rFonts w:asciiTheme="minorHAnsi" w:eastAsiaTheme="minorEastAsia" w:hAnsiTheme="minorHAnsi" w:cstheme="minorBidi"/>
          <w:sz w:val="22"/>
          <w:szCs w:val="22"/>
        </w:rPr>
      </w:pPr>
      <w:hyperlink w:anchor="_Toc59976060" w:history="1">
        <w:r w:rsidR="005204CA" w:rsidRPr="006A43D5">
          <w:rPr>
            <w:rStyle w:val="Hyperlink"/>
          </w:rPr>
          <w:t>3.7</w:t>
        </w:r>
        <w:r w:rsidR="005204CA">
          <w:rPr>
            <w:rFonts w:asciiTheme="minorHAnsi" w:eastAsiaTheme="minorEastAsia" w:hAnsiTheme="minorHAnsi" w:cstheme="minorBidi"/>
            <w:sz w:val="22"/>
            <w:szCs w:val="22"/>
          </w:rPr>
          <w:tab/>
        </w:r>
        <w:r w:rsidR="005204CA" w:rsidRPr="006A43D5">
          <w:rPr>
            <w:rStyle w:val="Hyperlink"/>
          </w:rPr>
          <w:t>Building the Flight Simulators</w:t>
        </w:r>
        <w:r w:rsidR="005204CA">
          <w:rPr>
            <w:webHidden/>
          </w:rPr>
          <w:tab/>
        </w:r>
        <w:r w:rsidR="005204CA">
          <w:rPr>
            <w:webHidden/>
          </w:rPr>
          <w:fldChar w:fldCharType="begin"/>
        </w:r>
        <w:r w:rsidR="005204CA">
          <w:rPr>
            <w:webHidden/>
          </w:rPr>
          <w:instrText xml:space="preserve"> PAGEREF _Toc59976060 \h </w:instrText>
        </w:r>
        <w:r w:rsidR="005204CA">
          <w:rPr>
            <w:webHidden/>
          </w:rPr>
        </w:r>
        <w:r w:rsidR="005204CA">
          <w:rPr>
            <w:webHidden/>
          </w:rPr>
          <w:fldChar w:fldCharType="separate"/>
        </w:r>
        <w:r w:rsidR="005204CA">
          <w:rPr>
            <w:webHidden/>
          </w:rPr>
          <w:t>61</w:t>
        </w:r>
        <w:r w:rsidR="005204CA">
          <w:rPr>
            <w:webHidden/>
          </w:rPr>
          <w:fldChar w:fldCharType="end"/>
        </w:r>
      </w:hyperlink>
    </w:p>
    <w:p w14:paraId="26473FD7" w14:textId="429FCF65" w:rsidR="005204CA" w:rsidRDefault="000036C3">
      <w:pPr>
        <w:pStyle w:val="TOC1"/>
        <w:rPr>
          <w:rFonts w:asciiTheme="minorHAnsi" w:eastAsiaTheme="minorEastAsia" w:hAnsiTheme="minorHAnsi" w:cstheme="minorBidi"/>
          <w:bCs w:val="0"/>
          <w:sz w:val="22"/>
          <w:szCs w:val="22"/>
        </w:rPr>
      </w:pPr>
      <w:hyperlink w:anchor="_Toc59976061" w:history="1">
        <w:r w:rsidR="005204CA" w:rsidRPr="006A43D5">
          <w:rPr>
            <w:rStyle w:val="Hyperlink"/>
          </w:rPr>
          <w:t>IV.  Analysis and Results</w:t>
        </w:r>
        <w:r w:rsidR="005204CA">
          <w:rPr>
            <w:webHidden/>
          </w:rPr>
          <w:tab/>
        </w:r>
        <w:r w:rsidR="005204CA">
          <w:rPr>
            <w:webHidden/>
          </w:rPr>
          <w:fldChar w:fldCharType="begin"/>
        </w:r>
        <w:r w:rsidR="005204CA">
          <w:rPr>
            <w:webHidden/>
          </w:rPr>
          <w:instrText xml:space="preserve"> PAGEREF _Toc59976061 \h </w:instrText>
        </w:r>
        <w:r w:rsidR="005204CA">
          <w:rPr>
            <w:webHidden/>
          </w:rPr>
        </w:r>
        <w:r w:rsidR="005204CA">
          <w:rPr>
            <w:webHidden/>
          </w:rPr>
          <w:fldChar w:fldCharType="separate"/>
        </w:r>
        <w:r w:rsidR="005204CA">
          <w:rPr>
            <w:webHidden/>
          </w:rPr>
          <w:t>71</w:t>
        </w:r>
        <w:r w:rsidR="005204CA">
          <w:rPr>
            <w:webHidden/>
          </w:rPr>
          <w:fldChar w:fldCharType="end"/>
        </w:r>
      </w:hyperlink>
    </w:p>
    <w:p w14:paraId="1668D9D3" w14:textId="07D3F4E4" w:rsidR="005204CA" w:rsidRDefault="000036C3">
      <w:pPr>
        <w:pStyle w:val="TOC2"/>
        <w:tabs>
          <w:tab w:val="left" w:pos="1000"/>
        </w:tabs>
        <w:rPr>
          <w:rFonts w:asciiTheme="minorHAnsi" w:eastAsiaTheme="minorEastAsia" w:hAnsiTheme="minorHAnsi" w:cstheme="minorBidi"/>
          <w:sz w:val="22"/>
          <w:szCs w:val="22"/>
        </w:rPr>
      </w:pPr>
      <w:hyperlink w:anchor="_Toc59976062" w:history="1">
        <w:r w:rsidR="005204CA" w:rsidRPr="006A43D5">
          <w:rPr>
            <w:rStyle w:val="Hyperlink"/>
          </w:rPr>
          <w:t>4.1</w:t>
        </w:r>
        <w:r w:rsidR="005204CA">
          <w:rPr>
            <w:rFonts w:asciiTheme="minorHAnsi" w:eastAsiaTheme="minorEastAsia" w:hAnsiTheme="minorHAnsi" w:cstheme="minorBidi"/>
            <w:sz w:val="22"/>
            <w:szCs w:val="22"/>
          </w:rPr>
          <w:tab/>
        </w:r>
        <w:r w:rsidR="005204CA" w:rsidRPr="006A43D5">
          <w:rPr>
            <w:rStyle w:val="Hyperlink"/>
          </w:rPr>
          <w:t>5-DOF FDM Equivalency Verification</w:t>
        </w:r>
        <w:r w:rsidR="005204CA">
          <w:rPr>
            <w:webHidden/>
          </w:rPr>
          <w:tab/>
        </w:r>
        <w:r w:rsidR="005204CA">
          <w:rPr>
            <w:webHidden/>
          </w:rPr>
          <w:fldChar w:fldCharType="begin"/>
        </w:r>
        <w:r w:rsidR="005204CA">
          <w:rPr>
            <w:webHidden/>
          </w:rPr>
          <w:instrText xml:space="preserve"> PAGEREF _Toc59976062 \h </w:instrText>
        </w:r>
        <w:r w:rsidR="005204CA">
          <w:rPr>
            <w:webHidden/>
          </w:rPr>
        </w:r>
        <w:r w:rsidR="005204CA">
          <w:rPr>
            <w:webHidden/>
          </w:rPr>
          <w:fldChar w:fldCharType="separate"/>
        </w:r>
        <w:r w:rsidR="005204CA">
          <w:rPr>
            <w:webHidden/>
          </w:rPr>
          <w:t>71</w:t>
        </w:r>
        <w:r w:rsidR="005204CA">
          <w:rPr>
            <w:webHidden/>
          </w:rPr>
          <w:fldChar w:fldCharType="end"/>
        </w:r>
      </w:hyperlink>
    </w:p>
    <w:p w14:paraId="4F792867" w14:textId="063033C6" w:rsidR="005204CA" w:rsidRDefault="000036C3">
      <w:pPr>
        <w:pStyle w:val="TOC2"/>
        <w:tabs>
          <w:tab w:val="left" w:pos="1000"/>
        </w:tabs>
        <w:rPr>
          <w:rFonts w:asciiTheme="minorHAnsi" w:eastAsiaTheme="minorEastAsia" w:hAnsiTheme="minorHAnsi" w:cstheme="minorBidi"/>
          <w:sz w:val="22"/>
          <w:szCs w:val="22"/>
        </w:rPr>
      </w:pPr>
      <w:hyperlink w:anchor="_Toc59976063" w:history="1">
        <w:r w:rsidR="005204CA" w:rsidRPr="006A43D5">
          <w:rPr>
            <w:rStyle w:val="Hyperlink"/>
          </w:rPr>
          <w:t>4.2</w:t>
        </w:r>
        <w:r w:rsidR="005204CA">
          <w:rPr>
            <w:rFonts w:asciiTheme="minorHAnsi" w:eastAsiaTheme="minorEastAsia" w:hAnsiTheme="minorHAnsi" w:cstheme="minorBidi"/>
            <w:sz w:val="22"/>
            <w:szCs w:val="22"/>
          </w:rPr>
          <w:tab/>
        </w:r>
        <w:r w:rsidR="005204CA" w:rsidRPr="006A43D5">
          <w:rPr>
            <w:rStyle w:val="Hyperlink"/>
          </w:rPr>
          <w:t>6-DOF FDM Equivalency Verification</w:t>
        </w:r>
        <w:r w:rsidR="005204CA">
          <w:rPr>
            <w:webHidden/>
          </w:rPr>
          <w:tab/>
        </w:r>
        <w:r w:rsidR="005204CA">
          <w:rPr>
            <w:webHidden/>
          </w:rPr>
          <w:fldChar w:fldCharType="begin"/>
        </w:r>
        <w:r w:rsidR="005204CA">
          <w:rPr>
            <w:webHidden/>
          </w:rPr>
          <w:instrText xml:space="preserve"> PAGEREF _Toc59976063 \h </w:instrText>
        </w:r>
        <w:r w:rsidR="005204CA">
          <w:rPr>
            <w:webHidden/>
          </w:rPr>
        </w:r>
        <w:r w:rsidR="005204CA">
          <w:rPr>
            <w:webHidden/>
          </w:rPr>
          <w:fldChar w:fldCharType="separate"/>
        </w:r>
        <w:r w:rsidR="005204CA">
          <w:rPr>
            <w:webHidden/>
          </w:rPr>
          <w:t>72</w:t>
        </w:r>
        <w:r w:rsidR="005204CA">
          <w:rPr>
            <w:webHidden/>
          </w:rPr>
          <w:fldChar w:fldCharType="end"/>
        </w:r>
      </w:hyperlink>
    </w:p>
    <w:p w14:paraId="760FCC75" w14:textId="668217F2" w:rsidR="005204CA" w:rsidRDefault="000036C3">
      <w:pPr>
        <w:pStyle w:val="TOC2"/>
        <w:tabs>
          <w:tab w:val="left" w:pos="1000"/>
        </w:tabs>
        <w:rPr>
          <w:rFonts w:asciiTheme="minorHAnsi" w:eastAsiaTheme="minorEastAsia" w:hAnsiTheme="minorHAnsi" w:cstheme="minorBidi"/>
          <w:sz w:val="22"/>
          <w:szCs w:val="22"/>
        </w:rPr>
      </w:pPr>
      <w:hyperlink w:anchor="_Toc59976064" w:history="1">
        <w:r w:rsidR="005204CA" w:rsidRPr="006A43D5">
          <w:rPr>
            <w:rStyle w:val="Hyperlink"/>
          </w:rPr>
          <w:t>4.3</w:t>
        </w:r>
        <w:r w:rsidR="005204CA">
          <w:rPr>
            <w:rFonts w:asciiTheme="minorHAnsi" w:eastAsiaTheme="minorEastAsia" w:hAnsiTheme="minorHAnsi" w:cstheme="minorBidi"/>
            <w:sz w:val="22"/>
            <w:szCs w:val="22"/>
          </w:rPr>
          <w:tab/>
        </w:r>
        <w:r w:rsidR="005204CA" w:rsidRPr="006A43D5">
          <w:rPr>
            <w:rStyle w:val="Hyperlink"/>
          </w:rPr>
          <w:t>Custom Types</w:t>
        </w:r>
        <w:r w:rsidR="005204CA">
          <w:rPr>
            <w:webHidden/>
          </w:rPr>
          <w:tab/>
        </w:r>
        <w:r w:rsidR="005204CA">
          <w:rPr>
            <w:webHidden/>
          </w:rPr>
          <w:fldChar w:fldCharType="begin"/>
        </w:r>
        <w:r w:rsidR="005204CA">
          <w:rPr>
            <w:webHidden/>
          </w:rPr>
          <w:instrText xml:space="preserve"> PAGEREF _Toc59976064 \h </w:instrText>
        </w:r>
        <w:r w:rsidR="005204CA">
          <w:rPr>
            <w:webHidden/>
          </w:rPr>
        </w:r>
        <w:r w:rsidR="005204CA">
          <w:rPr>
            <w:webHidden/>
          </w:rPr>
          <w:fldChar w:fldCharType="separate"/>
        </w:r>
        <w:r w:rsidR="005204CA">
          <w:rPr>
            <w:webHidden/>
          </w:rPr>
          <w:t>75</w:t>
        </w:r>
        <w:r w:rsidR="005204CA">
          <w:rPr>
            <w:webHidden/>
          </w:rPr>
          <w:fldChar w:fldCharType="end"/>
        </w:r>
      </w:hyperlink>
    </w:p>
    <w:p w14:paraId="5723AAED" w14:textId="1AA4D4D4" w:rsidR="005204CA" w:rsidRDefault="000036C3">
      <w:pPr>
        <w:pStyle w:val="TOC2"/>
        <w:tabs>
          <w:tab w:val="left" w:pos="1000"/>
        </w:tabs>
        <w:rPr>
          <w:rFonts w:asciiTheme="minorHAnsi" w:eastAsiaTheme="minorEastAsia" w:hAnsiTheme="minorHAnsi" w:cstheme="minorBidi"/>
          <w:sz w:val="22"/>
          <w:szCs w:val="22"/>
        </w:rPr>
      </w:pPr>
      <w:hyperlink w:anchor="_Toc59976065" w:history="1">
        <w:r w:rsidR="005204CA" w:rsidRPr="006A43D5">
          <w:rPr>
            <w:rStyle w:val="Hyperlink"/>
          </w:rPr>
          <w:t>4.4</w:t>
        </w:r>
        <w:r w:rsidR="005204CA">
          <w:rPr>
            <w:rFonts w:asciiTheme="minorHAnsi" w:eastAsiaTheme="minorEastAsia" w:hAnsiTheme="minorHAnsi" w:cstheme="minorBidi"/>
            <w:sz w:val="22"/>
            <w:szCs w:val="22"/>
          </w:rPr>
          <w:tab/>
        </w:r>
        <w:r w:rsidR="005204CA" w:rsidRPr="006A43D5">
          <w:rPr>
            <w:rStyle w:val="Hyperlink"/>
          </w:rPr>
          <w:t>Flight Simulators</w:t>
        </w:r>
        <w:r w:rsidR="005204CA">
          <w:rPr>
            <w:webHidden/>
          </w:rPr>
          <w:tab/>
        </w:r>
        <w:r w:rsidR="005204CA">
          <w:rPr>
            <w:webHidden/>
          </w:rPr>
          <w:fldChar w:fldCharType="begin"/>
        </w:r>
        <w:r w:rsidR="005204CA">
          <w:rPr>
            <w:webHidden/>
          </w:rPr>
          <w:instrText xml:space="preserve"> PAGEREF _Toc59976065 \h </w:instrText>
        </w:r>
        <w:r w:rsidR="005204CA">
          <w:rPr>
            <w:webHidden/>
          </w:rPr>
        </w:r>
        <w:r w:rsidR="005204CA">
          <w:rPr>
            <w:webHidden/>
          </w:rPr>
          <w:fldChar w:fldCharType="separate"/>
        </w:r>
        <w:r w:rsidR="005204CA">
          <w:rPr>
            <w:webHidden/>
          </w:rPr>
          <w:t>79</w:t>
        </w:r>
        <w:r w:rsidR="005204CA">
          <w:rPr>
            <w:webHidden/>
          </w:rPr>
          <w:fldChar w:fldCharType="end"/>
        </w:r>
      </w:hyperlink>
    </w:p>
    <w:p w14:paraId="0E611AD8" w14:textId="40AA9FD3" w:rsidR="005204CA" w:rsidRDefault="000036C3">
      <w:pPr>
        <w:pStyle w:val="TOC1"/>
        <w:rPr>
          <w:rFonts w:asciiTheme="minorHAnsi" w:eastAsiaTheme="minorEastAsia" w:hAnsiTheme="minorHAnsi" w:cstheme="minorBidi"/>
          <w:bCs w:val="0"/>
          <w:sz w:val="22"/>
          <w:szCs w:val="22"/>
        </w:rPr>
      </w:pPr>
      <w:hyperlink w:anchor="_Toc59976066" w:history="1">
        <w:r w:rsidR="005204CA" w:rsidRPr="006A43D5">
          <w:rPr>
            <w:rStyle w:val="Hyperlink"/>
          </w:rPr>
          <w:t>V.  Conclusion</w:t>
        </w:r>
        <w:r w:rsidR="005204CA">
          <w:rPr>
            <w:webHidden/>
          </w:rPr>
          <w:tab/>
        </w:r>
        <w:r w:rsidR="005204CA">
          <w:rPr>
            <w:webHidden/>
          </w:rPr>
          <w:fldChar w:fldCharType="begin"/>
        </w:r>
        <w:r w:rsidR="005204CA">
          <w:rPr>
            <w:webHidden/>
          </w:rPr>
          <w:instrText xml:space="preserve"> PAGEREF _Toc59976066 \h </w:instrText>
        </w:r>
        <w:r w:rsidR="005204CA">
          <w:rPr>
            <w:webHidden/>
          </w:rPr>
        </w:r>
        <w:r w:rsidR="005204CA">
          <w:rPr>
            <w:webHidden/>
          </w:rPr>
          <w:fldChar w:fldCharType="separate"/>
        </w:r>
        <w:r w:rsidR="005204CA">
          <w:rPr>
            <w:webHidden/>
          </w:rPr>
          <w:t>82</w:t>
        </w:r>
        <w:r w:rsidR="005204CA">
          <w:rPr>
            <w:webHidden/>
          </w:rPr>
          <w:fldChar w:fldCharType="end"/>
        </w:r>
      </w:hyperlink>
    </w:p>
    <w:p w14:paraId="3E4F94A7" w14:textId="3A2C246C" w:rsidR="005204CA" w:rsidRDefault="000036C3">
      <w:pPr>
        <w:pStyle w:val="TOC2"/>
        <w:tabs>
          <w:tab w:val="left" w:pos="1000"/>
        </w:tabs>
        <w:rPr>
          <w:rFonts w:asciiTheme="minorHAnsi" w:eastAsiaTheme="minorEastAsia" w:hAnsiTheme="minorHAnsi" w:cstheme="minorBidi"/>
          <w:sz w:val="22"/>
          <w:szCs w:val="22"/>
        </w:rPr>
      </w:pPr>
      <w:hyperlink w:anchor="_Toc59976067" w:history="1">
        <w:r w:rsidR="005204CA" w:rsidRPr="006A43D5">
          <w:rPr>
            <w:rStyle w:val="Hyperlink"/>
          </w:rPr>
          <w:t>5.1</w:t>
        </w:r>
        <w:r w:rsidR="005204CA">
          <w:rPr>
            <w:rFonts w:asciiTheme="minorHAnsi" w:eastAsiaTheme="minorEastAsia" w:hAnsiTheme="minorHAnsi" w:cstheme="minorBidi"/>
            <w:sz w:val="22"/>
            <w:szCs w:val="22"/>
          </w:rPr>
          <w:tab/>
        </w:r>
        <w:r w:rsidR="005204CA" w:rsidRPr="006A43D5">
          <w:rPr>
            <w:rStyle w:val="Hyperlink"/>
          </w:rPr>
          <w:t>Research Conclusions</w:t>
        </w:r>
        <w:r w:rsidR="005204CA">
          <w:rPr>
            <w:webHidden/>
          </w:rPr>
          <w:tab/>
        </w:r>
        <w:r w:rsidR="005204CA">
          <w:rPr>
            <w:webHidden/>
          </w:rPr>
          <w:fldChar w:fldCharType="begin"/>
        </w:r>
        <w:r w:rsidR="005204CA">
          <w:rPr>
            <w:webHidden/>
          </w:rPr>
          <w:instrText xml:space="preserve"> PAGEREF _Toc59976067 \h </w:instrText>
        </w:r>
        <w:r w:rsidR="005204CA">
          <w:rPr>
            <w:webHidden/>
          </w:rPr>
        </w:r>
        <w:r w:rsidR="005204CA">
          <w:rPr>
            <w:webHidden/>
          </w:rPr>
          <w:fldChar w:fldCharType="separate"/>
        </w:r>
        <w:r w:rsidR="005204CA">
          <w:rPr>
            <w:webHidden/>
          </w:rPr>
          <w:t>82</w:t>
        </w:r>
        <w:r w:rsidR="005204CA">
          <w:rPr>
            <w:webHidden/>
          </w:rPr>
          <w:fldChar w:fldCharType="end"/>
        </w:r>
      </w:hyperlink>
    </w:p>
    <w:p w14:paraId="0E06AFC0" w14:textId="04AA1629" w:rsidR="005204CA" w:rsidRDefault="000036C3">
      <w:pPr>
        <w:pStyle w:val="TOC2"/>
        <w:tabs>
          <w:tab w:val="left" w:pos="1000"/>
        </w:tabs>
        <w:rPr>
          <w:rFonts w:asciiTheme="minorHAnsi" w:eastAsiaTheme="minorEastAsia" w:hAnsiTheme="minorHAnsi" w:cstheme="minorBidi"/>
          <w:sz w:val="22"/>
          <w:szCs w:val="22"/>
        </w:rPr>
      </w:pPr>
      <w:hyperlink w:anchor="_Toc59976068" w:history="1">
        <w:r w:rsidR="005204CA" w:rsidRPr="006A43D5">
          <w:rPr>
            <w:rStyle w:val="Hyperlink"/>
          </w:rPr>
          <w:t>5.2</w:t>
        </w:r>
        <w:r w:rsidR="005204CA">
          <w:rPr>
            <w:rFonts w:asciiTheme="minorHAnsi" w:eastAsiaTheme="minorEastAsia" w:hAnsiTheme="minorHAnsi" w:cstheme="minorBidi"/>
            <w:sz w:val="22"/>
            <w:szCs w:val="22"/>
          </w:rPr>
          <w:tab/>
        </w:r>
        <w:r w:rsidR="005204CA" w:rsidRPr="006A43D5">
          <w:rPr>
            <w:rStyle w:val="Hyperlink"/>
          </w:rPr>
          <w:t>Significance of Research</w:t>
        </w:r>
        <w:r w:rsidR="005204CA">
          <w:rPr>
            <w:webHidden/>
          </w:rPr>
          <w:tab/>
        </w:r>
        <w:r w:rsidR="005204CA">
          <w:rPr>
            <w:webHidden/>
          </w:rPr>
          <w:fldChar w:fldCharType="begin"/>
        </w:r>
        <w:r w:rsidR="005204CA">
          <w:rPr>
            <w:webHidden/>
          </w:rPr>
          <w:instrText xml:space="preserve"> PAGEREF _Toc59976068 \h </w:instrText>
        </w:r>
        <w:r w:rsidR="005204CA">
          <w:rPr>
            <w:webHidden/>
          </w:rPr>
        </w:r>
        <w:r w:rsidR="005204CA">
          <w:rPr>
            <w:webHidden/>
          </w:rPr>
          <w:fldChar w:fldCharType="separate"/>
        </w:r>
        <w:r w:rsidR="005204CA">
          <w:rPr>
            <w:webHidden/>
          </w:rPr>
          <w:t>84</w:t>
        </w:r>
        <w:r w:rsidR="005204CA">
          <w:rPr>
            <w:webHidden/>
          </w:rPr>
          <w:fldChar w:fldCharType="end"/>
        </w:r>
      </w:hyperlink>
    </w:p>
    <w:p w14:paraId="31910D80" w14:textId="1B044AC5" w:rsidR="005204CA" w:rsidRDefault="000036C3">
      <w:pPr>
        <w:pStyle w:val="TOC2"/>
        <w:tabs>
          <w:tab w:val="left" w:pos="1000"/>
        </w:tabs>
        <w:rPr>
          <w:rFonts w:asciiTheme="minorHAnsi" w:eastAsiaTheme="minorEastAsia" w:hAnsiTheme="minorHAnsi" w:cstheme="minorBidi"/>
          <w:sz w:val="22"/>
          <w:szCs w:val="22"/>
        </w:rPr>
      </w:pPr>
      <w:hyperlink w:anchor="_Toc59976069" w:history="1">
        <w:r w:rsidR="005204CA" w:rsidRPr="006A43D5">
          <w:rPr>
            <w:rStyle w:val="Hyperlink"/>
          </w:rPr>
          <w:t>5.3</w:t>
        </w:r>
        <w:r w:rsidR="005204CA">
          <w:rPr>
            <w:rFonts w:asciiTheme="minorHAnsi" w:eastAsiaTheme="minorEastAsia" w:hAnsiTheme="minorHAnsi" w:cstheme="minorBidi"/>
            <w:sz w:val="22"/>
            <w:szCs w:val="22"/>
          </w:rPr>
          <w:tab/>
        </w:r>
        <w:r w:rsidR="005204CA" w:rsidRPr="006A43D5">
          <w:rPr>
            <w:rStyle w:val="Hyperlink"/>
          </w:rPr>
          <w:t>Future Research</w:t>
        </w:r>
        <w:r w:rsidR="005204CA">
          <w:rPr>
            <w:webHidden/>
          </w:rPr>
          <w:tab/>
        </w:r>
        <w:r w:rsidR="005204CA">
          <w:rPr>
            <w:webHidden/>
          </w:rPr>
          <w:fldChar w:fldCharType="begin"/>
        </w:r>
        <w:r w:rsidR="005204CA">
          <w:rPr>
            <w:webHidden/>
          </w:rPr>
          <w:instrText xml:space="preserve"> PAGEREF _Toc59976069 \h </w:instrText>
        </w:r>
        <w:r w:rsidR="005204CA">
          <w:rPr>
            <w:webHidden/>
          </w:rPr>
        </w:r>
        <w:r w:rsidR="005204CA">
          <w:rPr>
            <w:webHidden/>
          </w:rPr>
          <w:fldChar w:fldCharType="separate"/>
        </w:r>
        <w:r w:rsidR="005204CA">
          <w:rPr>
            <w:webHidden/>
          </w:rPr>
          <w:t>84</w:t>
        </w:r>
        <w:r w:rsidR="005204CA">
          <w:rPr>
            <w:webHidden/>
          </w:rPr>
          <w:fldChar w:fldCharType="end"/>
        </w:r>
      </w:hyperlink>
    </w:p>
    <w:p w14:paraId="24BFBC8C" w14:textId="21E786A5" w:rsidR="005204CA" w:rsidRDefault="000036C3">
      <w:pPr>
        <w:pStyle w:val="TOC1"/>
        <w:rPr>
          <w:rFonts w:asciiTheme="minorHAnsi" w:eastAsiaTheme="minorEastAsia" w:hAnsiTheme="minorHAnsi" w:cstheme="minorBidi"/>
          <w:bCs w:val="0"/>
          <w:sz w:val="22"/>
          <w:szCs w:val="22"/>
        </w:rPr>
      </w:pPr>
      <w:hyperlink w:anchor="_Toc59976070" w:history="1">
        <w:r w:rsidR="005204CA" w:rsidRPr="006A43D5">
          <w:rPr>
            <w:rStyle w:val="Hyperlink"/>
          </w:rPr>
          <w:t>Appendix A: Configuring FlightGear as a Visual System</w:t>
        </w:r>
        <w:r w:rsidR="005204CA">
          <w:rPr>
            <w:webHidden/>
          </w:rPr>
          <w:tab/>
        </w:r>
        <w:r w:rsidR="005204CA">
          <w:rPr>
            <w:webHidden/>
          </w:rPr>
          <w:fldChar w:fldCharType="begin"/>
        </w:r>
        <w:r w:rsidR="005204CA">
          <w:rPr>
            <w:webHidden/>
          </w:rPr>
          <w:instrText xml:space="preserve"> PAGEREF _Toc59976070 \h </w:instrText>
        </w:r>
        <w:r w:rsidR="005204CA">
          <w:rPr>
            <w:webHidden/>
          </w:rPr>
        </w:r>
        <w:r w:rsidR="005204CA">
          <w:rPr>
            <w:webHidden/>
          </w:rPr>
          <w:fldChar w:fldCharType="separate"/>
        </w:r>
        <w:r w:rsidR="005204CA">
          <w:rPr>
            <w:webHidden/>
          </w:rPr>
          <w:t>86</w:t>
        </w:r>
        <w:r w:rsidR="005204CA">
          <w:rPr>
            <w:webHidden/>
          </w:rPr>
          <w:fldChar w:fldCharType="end"/>
        </w:r>
      </w:hyperlink>
    </w:p>
    <w:p w14:paraId="6AB1008D" w14:textId="1182A1E3" w:rsidR="005204CA" w:rsidRDefault="000036C3">
      <w:pPr>
        <w:pStyle w:val="TOC1"/>
        <w:rPr>
          <w:rFonts w:asciiTheme="minorHAnsi" w:eastAsiaTheme="minorEastAsia" w:hAnsiTheme="minorHAnsi" w:cstheme="minorBidi"/>
          <w:bCs w:val="0"/>
          <w:sz w:val="22"/>
          <w:szCs w:val="22"/>
        </w:rPr>
      </w:pPr>
      <w:hyperlink w:anchor="_Toc59976071" w:history="1">
        <w:r w:rsidR="005204CA" w:rsidRPr="006A43D5">
          <w:rPr>
            <w:rStyle w:val="Hyperlink"/>
          </w:rPr>
          <w:t>Appendix B: Flight Simulator Keyboard Controls</w:t>
        </w:r>
        <w:r w:rsidR="005204CA">
          <w:rPr>
            <w:webHidden/>
          </w:rPr>
          <w:tab/>
        </w:r>
        <w:r w:rsidR="005204CA">
          <w:rPr>
            <w:webHidden/>
          </w:rPr>
          <w:fldChar w:fldCharType="begin"/>
        </w:r>
        <w:r w:rsidR="005204CA">
          <w:rPr>
            <w:webHidden/>
          </w:rPr>
          <w:instrText xml:space="preserve"> PAGEREF _Toc59976071 \h </w:instrText>
        </w:r>
        <w:r w:rsidR="005204CA">
          <w:rPr>
            <w:webHidden/>
          </w:rPr>
        </w:r>
        <w:r w:rsidR="005204CA">
          <w:rPr>
            <w:webHidden/>
          </w:rPr>
          <w:fldChar w:fldCharType="separate"/>
        </w:r>
        <w:r w:rsidR="005204CA">
          <w:rPr>
            <w:webHidden/>
          </w:rPr>
          <w:t>89</w:t>
        </w:r>
        <w:r w:rsidR="005204CA">
          <w:rPr>
            <w:webHidden/>
          </w:rPr>
          <w:fldChar w:fldCharType="end"/>
        </w:r>
      </w:hyperlink>
    </w:p>
    <w:p w14:paraId="236F1C2F" w14:textId="49772933" w:rsidR="005204CA" w:rsidRDefault="000036C3">
      <w:pPr>
        <w:pStyle w:val="TOC1"/>
        <w:rPr>
          <w:rFonts w:asciiTheme="minorHAnsi" w:eastAsiaTheme="minorEastAsia" w:hAnsiTheme="minorHAnsi" w:cstheme="minorBidi"/>
          <w:bCs w:val="0"/>
          <w:sz w:val="22"/>
          <w:szCs w:val="22"/>
        </w:rPr>
      </w:pPr>
      <w:hyperlink w:anchor="_Toc59976072" w:history="1">
        <w:r w:rsidR="005204CA" w:rsidRPr="006A43D5">
          <w:rPr>
            <w:rStyle w:val="Hyperlink"/>
          </w:rPr>
          <w:t>Bibliography</w:t>
        </w:r>
        <w:r w:rsidR="005204CA">
          <w:rPr>
            <w:webHidden/>
          </w:rPr>
          <w:tab/>
        </w:r>
        <w:r w:rsidR="005204CA">
          <w:rPr>
            <w:webHidden/>
          </w:rPr>
          <w:fldChar w:fldCharType="begin"/>
        </w:r>
        <w:r w:rsidR="005204CA">
          <w:rPr>
            <w:webHidden/>
          </w:rPr>
          <w:instrText xml:space="preserve"> PAGEREF _Toc59976072 \h </w:instrText>
        </w:r>
        <w:r w:rsidR="005204CA">
          <w:rPr>
            <w:webHidden/>
          </w:rPr>
        </w:r>
        <w:r w:rsidR="005204CA">
          <w:rPr>
            <w:webHidden/>
          </w:rPr>
          <w:fldChar w:fldCharType="separate"/>
        </w:r>
        <w:r w:rsidR="005204CA">
          <w:rPr>
            <w:webHidden/>
          </w:rPr>
          <w:t>90</w:t>
        </w:r>
        <w:r w:rsidR="005204CA">
          <w:rPr>
            <w:webHidden/>
          </w:rPr>
          <w:fldChar w:fldCharType="end"/>
        </w:r>
      </w:hyperlink>
    </w:p>
    <w:p w14:paraId="7898ED52" w14:textId="493BE044" w:rsidR="005204CA" w:rsidRDefault="000036C3">
      <w:pPr>
        <w:pStyle w:val="TOC1"/>
        <w:rPr>
          <w:rFonts w:asciiTheme="minorHAnsi" w:eastAsiaTheme="minorEastAsia" w:hAnsiTheme="minorHAnsi" w:cstheme="minorBidi"/>
          <w:bCs w:val="0"/>
          <w:sz w:val="22"/>
          <w:szCs w:val="22"/>
        </w:rPr>
      </w:pPr>
      <w:hyperlink w:anchor="_Toc59976073" w:history="1">
        <w:r w:rsidR="005204CA" w:rsidRPr="006A43D5">
          <w:rPr>
            <w:rStyle w:val="Hyperlink"/>
          </w:rPr>
          <w:t>Acronyms</w:t>
        </w:r>
        <w:r w:rsidR="005204CA">
          <w:rPr>
            <w:webHidden/>
          </w:rPr>
          <w:tab/>
        </w:r>
        <w:r w:rsidR="005204CA">
          <w:rPr>
            <w:webHidden/>
          </w:rPr>
          <w:fldChar w:fldCharType="begin"/>
        </w:r>
        <w:r w:rsidR="005204CA">
          <w:rPr>
            <w:webHidden/>
          </w:rPr>
          <w:instrText xml:space="preserve"> PAGEREF _Toc59976073 \h </w:instrText>
        </w:r>
        <w:r w:rsidR="005204CA">
          <w:rPr>
            <w:webHidden/>
          </w:rPr>
        </w:r>
        <w:r w:rsidR="005204CA">
          <w:rPr>
            <w:webHidden/>
          </w:rPr>
          <w:fldChar w:fldCharType="separate"/>
        </w:r>
        <w:r w:rsidR="005204CA">
          <w:rPr>
            <w:webHidden/>
          </w:rPr>
          <w:t>93</w:t>
        </w:r>
        <w:r w:rsidR="005204CA">
          <w:rPr>
            <w:webHidden/>
          </w:rPr>
          <w:fldChar w:fldCharType="end"/>
        </w:r>
      </w:hyperlink>
    </w:p>
    <w:p w14:paraId="182256F0" w14:textId="4B598BFF" w:rsidR="006F3F05" w:rsidRDefault="00117019" w:rsidP="007F0961">
      <w:pPr>
        <w:pStyle w:val="TOC1"/>
        <w:rPr>
          <w:rStyle w:val="Hyperlink"/>
        </w:rPr>
      </w:pPr>
      <w:r w:rsidRPr="007F0961">
        <w:rPr>
          <w:rStyle w:val="Hyperlink"/>
        </w:rPr>
        <w:fldChar w:fldCharType="end"/>
      </w:r>
    </w:p>
    <w:p w14:paraId="53F5A7EA" w14:textId="228720E2" w:rsidR="008D778C" w:rsidRDefault="008D778C" w:rsidP="008D778C"/>
    <w:p w14:paraId="35053FF7" w14:textId="7CADC6DA" w:rsidR="008D778C" w:rsidRDefault="008D778C" w:rsidP="008D778C"/>
    <w:p w14:paraId="31B292A8" w14:textId="77855663" w:rsidR="008D778C" w:rsidRDefault="008D778C" w:rsidP="008D778C"/>
    <w:p w14:paraId="5150185D" w14:textId="1D69EC1C" w:rsidR="008D778C" w:rsidRDefault="008D778C" w:rsidP="008D778C"/>
    <w:p w14:paraId="0393ADB7" w14:textId="7E389F97" w:rsidR="008D778C" w:rsidRDefault="008D778C" w:rsidP="008D778C"/>
    <w:p w14:paraId="5D4F6C26" w14:textId="06F99806" w:rsidR="008D778C" w:rsidRDefault="008D778C" w:rsidP="008D778C"/>
    <w:p w14:paraId="3049D793" w14:textId="6EE9AA47" w:rsidR="00D31D3D" w:rsidRDefault="00D31D3D" w:rsidP="008D778C"/>
    <w:p w14:paraId="71F64294" w14:textId="525BCF03" w:rsidR="008D778C" w:rsidRDefault="008D778C" w:rsidP="008D778C"/>
    <w:p w14:paraId="3CA220D4" w14:textId="7735C2B5" w:rsidR="006E2C84" w:rsidRPr="002B761E" w:rsidRDefault="001747B2" w:rsidP="0064646A">
      <w:pPr>
        <w:pStyle w:val="Heading1"/>
        <w:rPr>
          <w:sz w:val="29"/>
          <w:szCs w:val="29"/>
        </w:rPr>
      </w:pPr>
      <w:bookmarkStart w:id="25" w:name="_Toc59976038"/>
      <w:r w:rsidRPr="002B761E">
        <w:rPr>
          <w:sz w:val="29"/>
          <w:szCs w:val="29"/>
        </w:rPr>
        <w:lastRenderedPageBreak/>
        <w:t>List of Figures</w:t>
      </w:r>
      <w:bookmarkEnd w:id="25"/>
    </w:p>
    <w:p w14:paraId="6876C142" w14:textId="38CE380E" w:rsidR="00C16924" w:rsidRPr="00C16924" w:rsidRDefault="00C16924" w:rsidP="00C16924">
      <w:r>
        <w:tab/>
      </w:r>
      <w:r>
        <w:tab/>
      </w:r>
      <w:r>
        <w:tab/>
      </w:r>
      <w:r>
        <w:tab/>
      </w:r>
      <w:r>
        <w:tab/>
      </w:r>
      <w:r>
        <w:tab/>
      </w:r>
      <w:r>
        <w:tab/>
      </w:r>
      <w:r>
        <w:tab/>
      </w:r>
      <w:r>
        <w:tab/>
      </w:r>
      <w:r>
        <w:tab/>
      </w:r>
      <w:r>
        <w:tab/>
        <w:t xml:space="preserve">    Page</w:t>
      </w:r>
    </w:p>
    <w:p w14:paraId="14A7D386" w14:textId="470C85A8" w:rsidR="005204CA" w:rsidRDefault="008D778C">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"Figure" </w:instrText>
      </w:r>
      <w:r>
        <w:fldChar w:fldCharType="separate"/>
      </w:r>
      <w:hyperlink w:anchor="_Toc59976097" w:history="1">
        <w:r w:rsidR="005204CA" w:rsidRPr="00F85491">
          <w:rPr>
            <w:rStyle w:val="Hyperlink"/>
            <w:noProof/>
          </w:rPr>
          <w:t>Figure 1: Forces Visualized [14]</w:t>
        </w:r>
        <w:r w:rsidR="005204CA">
          <w:rPr>
            <w:noProof/>
            <w:webHidden/>
          </w:rPr>
          <w:tab/>
        </w:r>
        <w:r w:rsidR="005204CA">
          <w:rPr>
            <w:noProof/>
            <w:webHidden/>
          </w:rPr>
          <w:fldChar w:fldCharType="begin"/>
        </w:r>
        <w:r w:rsidR="005204CA">
          <w:rPr>
            <w:noProof/>
            <w:webHidden/>
          </w:rPr>
          <w:instrText xml:space="preserve"> PAGEREF _Toc59976097 \h </w:instrText>
        </w:r>
        <w:r w:rsidR="005204CA">
          <w:rPr>
            <w:noProof/>
            <w:webHidden/>
          </w:rPr>
        </w:r>
        <w:r w:rsidR="005204CA">
          <w:rPr>
            <w:noProof/>
            <w:webHidden/>
          </w:rPr>
          <w:fldChar w:fldCharType="separate"/>
        </w:r>
        <w:r w:rsidR="005204CA">
          <w:rPr>
            <w:noProof/>
            <w:webHidden/>
          </w:rPr>
          <w:t>18</w:t>
        </w:r>
        <w:r w:rsidR="005204CA">
          <w:rPr>
            <w:noProof/>
            <w:webHidden/>
          </w:rPr>
          <w:fldChar w:fldCharType="end"/>
        </w:r>
      </w:hyperlink>
    </w:p>
    <w:p w14:paraId="056A76A7" w14:textId="6281D5D7"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8" w:history="1">
        <w:r w:rsidR="005204CA" w:rsidRPr="00F85491">
          <w:rPr>
            <w:rStyle w:val="Hyperlink"/>
            <w:noProof/>
          </w:rPr>
          <w:t>Figure 2: Airplane Components [14]</w:t>
        </w:r>
        <w:r w:rsidR="005204CA">
          <w:rPr>
            <w:noProof/>
            <w:webHidden/>
          </w:rPr>
          <w:tab/>
        </w:r>
        <w:r w:rsidR="005204CA">
          <w:rPr>
            <w:noProof/>
            <w:webHidden/>
          </w:rPr>
          <w:fldChar w:fldCharType="begin"/>
        </w:r>
        <w:r w:rsidR="005204CA">
          <w:rPr>
            <w:noProof/>
            <w:webHidden/>
          </w:rPr>
          <w:instrText xml:space="preserve"> PAGEREF _Toc59976098 \h </w:instrText>
        </w:r>
        <w:r w:rsidR="005204CA">
          <w:rPr>
            <w:noProof/>
            <w:webHidden/>
          </w:rPr>
        </w:r>
        <w:r w:rsidR="005204CA">
          <w:rPr>
            <w:noProof/>
            <w:webHidden/>
          </w:rPr>
          <w:fldChar w:fldCharType="separate"/>
        </w:r>
        <w:r w:rsidR="005204CA">
          <w:rPr>
            <w:noProof/>
            <w:webHidden/>
          </w:rPr>
          <w:t>19</w:t>
        </w:r>
        <w:r w:rsidR="005204CA">
          <w:rPr>
            <w:noProof/>
            <w:webHidden/>
          </w:rPr>
          <w:fldChar w:fldCharType="end"/>
        </w:r>
      </w:hyperlink>
    </w:p>
    <w:p w14:paraId="60569645" w14:textId="2EC757A6"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9" w:history="1">
        <w:r w:rsidR="005204CA" w:rsidRPr="00F85491">
          <w:rPr>
            <w:rStyle w:val="Hyperlink"/>
            <w:noProof/>
          </w:rPr>
          <w:t>Figure 3: Airfoil Cross-section [23]</w:t>
        </w:r>
        <w:r w:rsidR="005204CA">
          <w:rPr>
            <w:noProof/>
            <w:webHidden/>
          </w:rPr>
          <w:tab/>
        </w:r>
        <w:r w:rsidR="005204CA">
          <w:rPr>
            <w:noProof/>
            <w:webHidden/>
          </w:rPr>
          <w:fldChar w:fldCharType="begin"/>
        </w:r>
        <w:r w:rsidR="005204CA">
          <w:rPr>
            <w:noProof/>
            <w:webHidden/>
          </w:rPr>
          <w:instrText xml:space="preserve"> PAGEREF _Toc59976099 \h </w:instrText>
        </w:r>
        <w:r w:rsidR="005204CA">
          <w:rPr>
            <w:noProof/>
            <w:webHidden/>
          </w:rPr>
        </w:r>
        <w:r w:rsidR="005204CA">
          <w:rPr>
            <w:noProof/>
            <w:webHidden/>
          </w:rPr>
          <w:fldChar w:fldCharType="separate"/>
        </w:r>
        <w:r w:rsidR="005204CA">
          <w:rPr>
            <w:noProof/>
            <w:webHidden/>
          </w:rPr>
          <w:t>20</w:t>
        </w:r>
        <w:r w:rsidR="005204CA">
          <w:rPr>
            <w:noProof/>
            <w:webHidden/>
          </w:rPr>
          <w:fldChar w:fldCharType="end"/>
        </w:r>
      </w:hyperlink>
    </w:p>
    <w:p w14:paraId="74CFB858" w14:textId="3C491E59"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0" w:history="1">
        <w:r w:rsidR="005204CA" w:rsidRPr="00F85491">
          <w:rPr>
            <w:rStyle w:val="Hyperlink"/>
            <w:noProof/>
          </w:rPr>
          <w:t>Figure 4: Airplane Axes of Rotation [14]</w:t>
        </w:r>
        <w:r w:rsidR="005204CA">
          <w:rPr>
            <w:noProof/>
            <w:webHidden/>
          </w:rPr>
          <w:tab/>
        </w:r>
        <w:r w:rsidR="005204CA">
          <w:rPr>
            <w:noProof/>
            <w:webHidden/>
          </w:rPr>
          <w:fldChar w:fldCharType="begin"/>
        </w:r>
        <w:r w:rsidR="005204CA">
          <w:rPr>
            <w:noProof/>
            <w:webHidden/>
          </w:rPr>
          <w:instrText xml:space="preserve"> PAGEREF _Toc59976100 \h </w:instrText>
        </w:r>
        <w:r w:rsidR="005204CA">
          <w:rPr>
            <w:noProof/>
            <w:webHidden/>
          </w:rPr>
        </w:r>
        <w:r w:rsidR="005204CA">
          <w:rPr>
            <w:noProof/>
            <w:webHidden/>
          </w:rPr>
          <w:fldChar w:fldCharType="separate"/>
        </w:r>
        <w:r w:rsidR="005204CA">
          <w:rPr>
            <w:noProof/>
            <w:webHidden/>
          </w:rPr>
          <w:t>21</w:t>
        </w:r>
        <w:r w:rsidR="005204CA">
          <w:rPr>
            <w:noProof/>
            <w:webHidden/>
          </w:rPr>
          <w:fldChar w:fldCharType="end"/>
        </w:r>
      </w:hyperlink>
    </w:p>
    <w:p w14:paraId="5FDFFBA8" w14:textId="513D8A8B"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1" w:history="1">
        <w:r w:rsidR="005204CA" w:rsidRPr="00F85491">
          <w:rPr>
            <w:rStyle w:val="Hyperlink"/>
            <w:noProof/>
          </w:rPr>
          <w:t>Figure 5: Bourg Cartesian Coordinate System</w:t>
        </w:r>
        <w:r w:rsidR="005204CA">
          <w:rPr>
            <w:noProof/>
            <w:webHidden/>
          </w:rPr>
          <w:tab/>
        </w:r>
        <w:r w:rsidR="005204CA">
          <w:rPr>
            <w:noProof/>
            <w:webHidden/>
          </w:rPr>
          <w:fldChar w:fldCharType="begin"/>
        </w:r>
        <w:r w:rsidR="005204CA">
          <w:rPr>
            <w:noProof/>
            <w:webHidden/>
          </w:rPr>
          <w:instrText xml:space="preserve"> PAGEREF _Toc59976101 \h </w:instrText>
        </w:r>
        <w:r w:rsidR="005204CA">
          <w:rPr>
            <w:noProof/>
            <w:webHidden/>
          </w:rPr>
        </w:r>
        <w:r w:rsidR="005204CA">
          <w:rPr>
            <w:noProof/>
            <w:webHidden/>
          </w:rPr>
          <w:fldChar w:fldCharType="separate"/>
        </w:r>
        <w:r w:rsidR="005204CA">
          <w:rPr>
            <w:noProof/>
            <w:webHidden/>
          </w:rPr>
          <w:t>22</w:t>
        </w:r>
        <w:r w:rsidR="005204CA">
          <w:rPr>
            <w:noProof/>
            <w:webHidden/>
          </w:rPr>
          <w:fldChar w:fldCharType="end"/>
        </w:r>
      </w:hyperlink>
    </w:p>
    <w:p w14:paraId="2EC64741" w14:textId="773A69D4"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2" w:history="1">
        <w:r w:rsidR="005204CA" w:rsidRPr="00F85491">
          <w:rPr>
            <w:rStyle w:val="Hyperlink"/>
            <w:noProof/>
          </w:rPr>
          <w:t>Figure 6: Palmer Cartesian Coordinate System</w:t>
        </w:r>
        <w:r w:rsidR="005204CA">
          <w:rPr>
            <w:noProof/>
            <w:webHidden/>
          </w:rPr>
          <w:tab/>
        </w:r>
        <w:r w:rsidR="005204CA">
          <w:rPr>
            <w:noProof/>
            <w:webHidden/>
          </w:rPr>
          <w:fldChar w:fldCharType="begin"/>
        </w:r>
        <w:r w:rsidR="005204CA">
          <w:rPr>
            <w:noProof/>
            <w:webHidden/>
          </w:rPr>
          <w:instrText xml:space="preserve"> PAGEREF _Toc59976102 \h </w:instrText>
        </w:r>
        <w:r w:rsidR="005204CA">
          <w:rPr>
            <w:noProof/>
            <w:webHidden/>
          </w:rPr>
        </w:r>
        <w:r w:rsidR="005204CA">
          <w:rPr>
            <w:noProof/>
            <w:webHidden/>
          </w:rPr>
          <w:fldChar w:fldCharType="separate"/>
        </w:r>
        <w:r w:rsidR="005204CA">
          <w:rPr>
            <w:noProof/>
            <w:webHidden/>
          </w:rPr>
          <w:t>23</w:t>
        </w:r>
        <w:r w:rsidR="005204CA">
          <w:rPr>
            <w:noProof/>
            <w:webHidden/>
          </w:rPr>
          <w:fldChar w:fldCharType="end"/>
        </w:r>
      </w:hyperlink>
    </w:p>
    <w:p w14:paraId="07A85FAF" w14:textId="06D80562"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3" w:history="1">
        <w:r w:rsidR="005204CA" w:rsidRPr="00F85491">
          <w:rPr>
            <w:rStyle w:val="Hyperlink"/>
            <w:noProof/>
          </w:rPr>
          <w:t>Figure 7: Lift Coefficient vs Angle of Attack [14]</w:t>
        </w:r>
        <w:r w:rsidR="005204CA">
          <w:rPr>
            <w:noProof/>
            <w:webHidden/>
          </w:rPr>
          <w:tab/>
        </w:r>
        <w:r w:rsidR="005204CA">
          <w:rPr>
            <w:noProof/>
            <w:webHidden/>
          </w:rPr>
          <w:fldChar w:fldCharType="begin"/>
        </w:r>
        <w:r w:rsidR="005204CA">
          <w:rPr>
            <w:noProof/>
            <w:webHidden/>
          </w:rPr>
          <w:instrText xml:space="preserve"> PAGEREF _Toc59976103 \h </w:instrText>
        </w:r>
        <w:r w:rsidR="005204CA">
          <w:rPr>
            <w:noProof/>
            <w:webHidden/>
          </w:rPr>
        </w:r>
        <w:r w:rsidR="005204CA">
          <w:rPr>
            <w:noProof/>
            <w:webHidden/>
          </w:rPr>
          <w:fldChar w:fldCharType="separate"/>
        </w:r>
        <w:r w:rsidR="005204CA">
          <w:rPr>
            <w:noProof/>
            <w:webHidden/>
          </w:rPr>
          <w:t>25</w:t>
        </w:r>
        <w:r w:rsidR="005204CA">
          <w:rPr>
            <w:noProof/>
            <w:webHidden/>
          </w:rPr>
          <w:fldChar w:fldCharType="end"/>
        </w:r>
      </w:hyperlink>
    </w:p>
    <w:p w14:paraId="616B7299" w14:textId="46D0CAD5"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4" w:history="1">
        <w:r w:rsidR="005204CA" w:rsidRPr="00F85491">
          <w:rPr>
            <w:rStyle w:val="Hyperlink"/>
            <w:noProof/>
          </w:rPr>
          <w:t>Figure 8: Entity-Component-System Visualized [11]</w:t>
        </w:r>
        <w:r w:rsidR="005204CA">
          <w:rPr>
            <w:noProof/>
            <w:webHidden/>
          </w:rPr>
          <w:tab/>
        </w:r>
        <w:r w:rsidR="005204CA">
          <w:rPr>
            <w:noProof/>
            <w:webHidden/>
          </w:rPr>
          <w:fldChar w:fldCharType="begin"/>
        </w:r>
        <w:r w:rsidR="005204CA">
          <w:rPr>
            <w:noProof/>
            <w:webHidden/>
          </w:rPr>
          <w:instrText xml:space="preserve"> PAGEREF _Toc59976104 \h </w:instrText>
        </w:r>
        <w:r w:rsidR="005204CA">
          <w:rPr>
            <w:noProof/>
            <w:webHidden/>
          </w:rPr>
        </w:r>
        <w:r w:rsidR="005204CA">
          <w:rPr>
            <w:noProof/>
            <w:webHidden/>
          </w:rPr>
          <w:fldChar w:fldCharType="separate"/>
        </w:r>
        <w:r w:rsidR="005204CA">
          <w:rPr>
            <w:noProof/>
            <w:webHidden/>
          </w:rPr>
          <w:t>31</w:t>
        </w:r>
        <w:r w:rsidR="005204CA">
          <w:rPr>
            <w:noProof/>
            <w:webHidden/>
          </w:rPr>
          <w:fldChar w:fldCharType="end"/>
        </w:r>
      </w:hyperlink>
    </w:p>
    <w:p w14:paraId="72182FFF" w14:textId="010031BC"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5" w:history="1">
        <w:r w:rsidR="005204CA" w:rsidRPr="00F85491">
          <w:rPr>
            <w:rStyle w:val="Hyperlink"/>
            <w:noProof/>
          </w:rPr>
          <w:t>Figure 9: Flight Dynamics Model Entity-Component-System Organization</w:t>
        </w:r>
        <w:r w:rsidR="005204CA">
          <w:rPr>
            <w:noProof/>
            <w:webHidden/>
          </w:rPr>
          <w:tab/>
        </w:r>
        <w:r w:rsidR="005204CA">
          <w:rPr>
            <w:noProof/>
            <w:webHidden/>
          </w:rPr>
          <w:fldChar w:fldCharType="begin"/>
        </w:r>
        <w:r w:rsidR="005204CA">
          <w:rPr>
            <w:noProof/>
            <w:webHidden/>
          </w:rPr>
          <w:instrText xml:space="preserve"> PAGEREF _Toc59976105 \h </w:instrText>
        </w:r>
        <w:r w:rsidR="005204CA">
          <w:rPr>
            <w:noProof/>
            <w:webHidden/>
          </w:rPr>
        </w:r>
        <w:r w:rsidR="005204CA">
          <w:rPr>
            <w:noProof/>
            <w:webHidden/>
          </w:rPr>
          <w:fldChar w:fldCharType="separate"/>
        </w:r>
        <w:r w:rsidR="005204CA">
          <w:rPr>
            <w:noProof/>
            <w:webHidden/>
          </w:rPr>
          <w:t>43</w:t>
        </w:r>
        <w:r w:rsidR="005204CA">
          <w:rPr>
            <w:noProof/>
            <w:webHidden/>
          </w:rPr>
          <w:fldChar w:fldCharType="end"/>
        </w:r>
      </w:hyperlink>
    </w:p>
    <w:p w14:paraId="24F6305E" w14:textId="773A9CCC"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6" w:history="1">
        <w:r w:rsidR="005204CA" w:rsidRPr="00F85491">
          <w:rPr>
            <w:rStyle w:val="Hyperlink"/>
            <w:noProof/>
          </w:rPr>
          <w:t>Figure 10: Flight Simulator Entity-Component-System Organization</w:t>
        </w:r>
        <w:r w:rsidR="005204CA">
          <w:rPr>
            <w:noProof/>
            <w:webHidden/>
          </w:rPr>
          <w:tab/>
        </w:r>
        <w:r w:rsidR="005204CA">
          <w:rPr>
            <w:noProof/>
            <w:webHidden/>
          </w:rPr>
          <w:fldChar w:fldCharType="begin"/>
        </w:r>
        <w:r w:rsidR="005204CA">
          <w:rPr>
            <w:noProof/>
            <w:webHidden/>
          </w:rPr>
          <w:instrText xml:space="preserve"> PAGEREF _Toc59976106 \h </w:instrText>
        </w:r>
        <w:r w:rsidR="005204CA">
          <w:rPr>
            <w:noProof/>
            <w:webHidden/>
          </w:rPr>
        </w:r>
        <w:r w:rsidR="005204CA">
          <w:rPr>
            <w:noProof/>
            <w:webHidden/>
          </w:rPr>
          <w:fldChar w:fldCharType="separate"/>
        </w:r>
        <w:r w:rsidR="005204CA">
          <w:rPr>
            <w:noProof/>
            <w:webHidden/>
          </w:rPr>
          <w:t>66</w:t>
        </w:r>
        <w:r w:rsidR="005204CA">
          <w:rPr>
            <w:noProof/>
            <w:webHidden/>
          </w:rPr>
          <w:fldChar w:fldCharType="end"/>
        </w:r>
      </w:hyperlink>
    </w:p>
    <w:p w14:paraId="13AA3AD3" w14:textId="4E45EB1C"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107" w:history="1">
        <w:r w:rsidR="005204CA" w:rsidRPr="00F85491">
          <w:rPr>
            <w:rStyle w:val="Hyperlink"/>
            <w:noProof/>
          </w:rPr>
          <w:t>Figure 11: Flight Simulator System Execution Flow</w:t>
        </w:r>
        <w:r w:rsidR="005204CA">
          <w:rPr>
            <w:noProof/>
            <w:webHidden/>
          </w:rPr>
          <w:tab/>
        </w:r>
        <w:r w:rsidR="005204CA">
          <w:rPr>
            <w:noProof/>
            <w:webHidden/>
          </w:rPr>
          <w:fldChar w:fldCharType="begin"/>
        </w:r>
        <w:r w:rsidR="005204CA">
          <w:rPr>
            <w:noProof/>
            <w:webHidden/>
          </w:rPr>
          <w:instrText xml:space="preserve"> PAGEREF _Toc59976107 \h </w:instrText>
        </w:r>
        <w:r w:rsidR="005204CA">
          <w:rPr>
            <w:noProof/>
            <w:webHidden/>
          </w:rPr>
        </w:r>
        <w:r w:rsidR="005204CA">
          <w:rPr>
            <w:noProof/>
            <w:webHidden/>
          </w:rPr>
          <w:fldChar w:fldCharType="separate"/>
        </w:r>
        <w:r w:rsidR="005204CA">
          <w:rPr>
            <w:noProof/>
            <w:webHidden/>
          </w:rPr>
          <w:t>67</w:t>
        </w:r>
        <w:r w:rsidR="005204CA">
          <w:rPr>
            <w:noProof/>
            <w:webHidden/>
          </w:rPr>
          <w:fldChar w:fldCharType="end"/>
        </w:r>
      </w:hyperlink>
    </w:p>
    <w:p w14:paraId="68206EAA" w14:textId="3C07DCA1" w:rsidR="008D778C" w:rsidRDefault="008D778C" w:rsidP="008D778C">
      <w:r>
        <w:fldChar w:fldCharType="end"/>
      </w:r>
    </w:p>
    <w:p w14:paraId="304DEAAE" w14:textId="01C1C964" w:rsidR="008D778C" w:rsidRDefault="008D778C" w:rsidP="008D778C"/>
    <w:p w14:paraId="0257BAA7" w14:textId="27AE15F0" w:rsidR="008D778C" w:rsidRDefault="008D778C" w:rsidP="008D778C"/>
    <w:p w14:paraId="5C8C60F1" w14:textId="54448198" w:rsidR="008D778C" w:rsidRDefault="008D778C" w:rsidP="008D778C"/>
    <w:p w14:paraId="632C877F" w14:textId="41F07DEB" w:rsidR="008D778C" w:rsidRDefault="008D778C" w:rsidP="008D778C"/>
    <w:p w14:paraId="421B800E" w14:textId="007E136D" w:rsidR="008D778C" w:rsidRDefault="008D778C" w:rsidP="008D778C"/>
    <w:p w14:paraId="7FBBF83D" w14:textId="2752A184" w:rsidR="00511AD4" w:rsidRDefault="00511AD4" w:rsidP="008D778C"/>
    <w:p w14:paraId="280B04CB" w14:textId="77777777" w:rsidR="00511AD4" w:rsidRDefault="00511AD4" w:rsidP="008D778C"/>
    <w:p w14:paraId="76D20721" w14:textId="7517F12B" w:rsidR="00D31D3D" w:rsidRDefault="00D31D3D" w:rsidP="008D778C"/>
    <w:p w14:paraId="15DCE2DD" w14:textId="529D2EF8" w:rsidR="00D31D3D" w:rsidRPr="002B761E" w:rsidRDefault="00D31D3D" w:rsidP="0064646A">
      <w:pPr>
        <w:pStyle w:val="Heading1"/>
        <w:rPr>
          <w:sz w:val="29"/>
          <w:szCs w:val="29"/>
        </w:rPr>
      </w:pPr>
      <w:bookmarkStart w:id="26" w:name="_Toc235956763"/>
      <w:bookmarkStart w:id="27" w:name="_Toc59976039"/>
      <w:r w:rsidRPr="002B761E">
        <w:rPr>
          <w:sz w:val="29"/>
          <w:szCs w:val="29"/>
        </w:rPr>
        <w:lastRenderedPageBreak/>
        <w:t>List of Tables</w:t>
      </w:r>
      <w:bookmarkEnd w:id="26"/>
      <w:bookmarkEnd w:id="27"/>
    </w:p>
    <w:p w14:paraId="731FCB63" w14:textId="3E8CE1C2" w:rsidR="006E2C84" w:rsidRPr="006E2C84" w:rsidRDefault="006E2C84" w:rsidP="006E2C84">
      <w:r>
        <w:tab/>
      </w:r>
      <w:r>
        <w:tab/>
      </w:r>
      <w:r>
        <w:tab/>
      </w:r>
      <w:r>
        <w:tab/>
      </w:r>
      <w:r>
        <w:tab/>
      </w:r>
      <w:r>
        <w:tab/>
      </w:r>
      <w:r>
        <w:tab/>
      </w:r>
      <w:r>
        <w:tab/>
      </w:r>
      <w:r>
        <w:tab/>
      </w:r>
      <w:r>
        <w:tab/>
      </w:r>
      <w:r>
        <w:tab/>
        <w:t xml:space="preserve">    Page</w:t>
      </w:r>
    </w:p>
    <w:p w14:paraId="551BDA98" w14:textId="795D181B" w:rsidR="005204CA" w:rsidRDefault="00143E31">
      <w:pPr>
        <w:pStyle w:val="TableofFigures"/>
        <w:tabs>
          <w:tab w:val="right" w:leader="dot" w:pos="8630"/>
        </w:tabs>
        <w:rPr>
          <w:rFonts w:asciiTheme="minorHAnsi" w:eastAsiaTheme="minorEastAsia" w:hAnsiTheme="minorHAnsi" w:cstheme="minorBidi"/>
          <w:noProof/>
          <w:sz w:val="22"/>
          <w:szCs w:val="22"/>
        </w:rPr>
      </w:pPr>
      <w:r>
        <w:fldChar w:fldCharType="begin"/>
      </w:r>
      <w:r>
        <w:instrText xml:space="preserve"> TOC \h \z \c "Table" </w:instrText>
      </w:r>
      <w:r>
        <w:fldChar w:fldCharType="separate"/>
      </w:r>
      <w:hyperlink w:anchor="_Toc59976074" w:history="1">
        <w:r w:rsidR="005204CA" w:rsidRPr="002867C2">
          <w:rPr>
            <w:rStyle w:val="Hyperlink"/>
            <w:noProof/>
          </w:rPr>
          <w:t>Table 1: Flight Control Instructions for Test One</w:t>
        </w:r>
        <w:r w:rsidR="005204CA">
          <w:rPr>
            <w:noProof/>
            <w:webHidden/>
          </w:rPr>
          <w:tab/>
        </w:r>
        <w:r w:rsidR="005204CA">
          <w:rPr>
            <w:noProof/>
            <w:webHidden/>
          </w:rPr>
          <w:fldChar w:fldCharType="begin"/>
        </w:r>
        <w:r w:rsidR="005204CA">
          <w:rPr>
            <w:noProof/>
            <w:webHidden/>
          </w:rPr>
          <w:instrText xml:space="preserve"> PAGEREF _Toc59976074 \h </w:instrText>
        </w:r>
        <w:r w:rsidR="005204CA">
          <w:rPr>
            <w:noProof/>
            <w:webHidden/>
          </w:rPr>
        </w:r>
        <w:r w:rsidR="005204CA">
          <w:rPr>
            <w:noProof/>
            <w:webHidden/>
          </w:rPr>
          <w:fldChar w:fldCharType="separate"/>
        </w:r>
        <w:r w:rsidR="005204CA">
          <w:rPr>
            <w:noProof/>
            <w:webHidden/>
          </w:rPr>
          <w:t>53</w:t>
        </w:r>
        <w:r w:rsidR="005204CA">
          <w:rPr>
            <w:noProof/>
            <w:webHidden/>
          </w:rPr>
          <w:fldChar w:fldCharType="end"/>
        </w:r>
      </w:hyperlink>
    </w:p>
    <w:p w14:paraId="289DCC9E" w14:textId="76A47178"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75" w:history="1">
        <w:r w:rsidR="005204CA" w:rsidRPr="002867C2">
          <w:rPr>
            <w:rStyle w:val="Hyperlink"/>
            <w:noProof/>
          </w:rPr>
          <w:t>Table 2: Flight Control Instructions for Test Two</w:t>
        </w:r>
        <w:r w:rsidR="005204CA">
          <w:rPr>
            <w:noProof/>
            <w:webHidden/>
          </w:rPr>
          <w:tab/>
        </w:r>
        <w:r w:rsidR="005204CA">
          <w:rPr>
            <w:noProof/>
            <w:webHidden/>
          </w:rPr>
          <w:fldChar w:fldCharType="begin"/>
        </w:r>
        <w:r w:rsidR="005204CA">
          <w:rPr>
            <w:noProof/>
            <w:webHidden/>
          </w:rPr>
          <w:instrText xml:space="preserve"> PAGEREF _Toc59976075 \h </w:instrText>
        </w:r>
        <w:r w:rsidR="005204CA">
          <w:rPr>
            <w:noProof/>
            <w:webHidden/>
          </w:rPr>
        </w:r>
        <w:r w:rsidR="005204CA">
          <w:rPr>
            <w:noProof/>
            <w:webHidden/>
          </w:rPr>
          <w:fldChar w:fldCharType="separate"/>
        </w:r>
        <w:r w:rsidR="005204CA">
          <w:rPr>
            <w:noProof/>
            <w:webHidden/>
          </w:rPr>
          <w:t>53</w:t>
        </w:r>
        <w:r w:rsidR="005204CA">
          <w:rPr>
            <w:noProof/>
            <w:webHidden/>
          </w:rPr>
          <w:fldChar w:fldCharType="end"/>
        </w:r>
      </w:hyperlink>
    </w:p>
    <w:p w14:paraId="48BF833E" w14:textId="1CD7FA6E"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76" w:history="1">
        <w:r w:rsidR="005204CA" w:rsidRPr="002867C2">
          <w:rPr>
            <w:rStyle w:val="Hyperlink"/>
            <w:noProof/>
          </w:rPr>
          <w:t>Table 3: Flight Control Instructions for Test Three</w:t>
        </w:r>
        <w:r w:rsidR="005204CA">
          <w:rPr>
            <w:noProof/>
            <w:webHidden/>
          </w:rPr>
          <w:tab/>
        </w:r>
        <w:r w:rsidR="005204CA">
          <w:rPr>
            <w:noProof/>
            <w:webHidden/>
          </w:rPr>
          <w:fldChar w:fldCharType="begin"/>
        </w:r>
        <w:r w:rsidR="005204CA">
          <w:rPr>
            <w:noProof/>
            <w:webHidden/>
          </w:rPr>
          <w:instrText xml:space="preserve"> PAGEREF _Toc59976076 \h </w:instrText>
        </w:r>
        <w:r w:rsidR="005204CA">
          <w:rPr>
            <w:noProof/>
            <w:webHidden/>
          </w:rPr>
        </w:r>
        <w:r w:rsidR="005204CA">
          <w:rPr>
            <w:noProof/>
            <w:webHidden/>
          </w:rPr>
          <w:fldChar w:fldCharType="separate"/>
        </w:r>
        <w:r w:rsidR="005204CA">
          <w:rPr>
            <w:noProof/>
            <w:webHidden/>
          </w:rPr>
          <w:t>54</w:t>
        </w:r>
        <w:r w:rsidR="005204CA">
          <w:rPr>
            <w:noProof/>
            <w:webHidden/>
          </w:rPr>
          <w:fldChar w:fldCharType="end"/>
        </w:r>
      </w:hyperlink>
    </w:p>
    <w:p w14:paraId="761AC40D" w14:textId="356B133F"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77" w:history="1">
        <w:r w:rsidR="005204CA" w:rsidRPr="002867C2">
          <w:rPr>
            <w:rStyle w:val="Hyperlink"/>
            <w:noProof/>
          </w:rPr>
          <w:t>Table 4: Flight Control Instructions for Test Four</w:t>
        </w:r>
        <w:r w:rsidR="005204CA">
          <w:rPr>
            <w:noProof/>
            <w:webHidden/>
          </w:rPr>
          <w:tab/>
        </w:r>
        <w:r w:rsidR="005204CA">
          <w:rPr>
            <w:noProof/>
            <w:webHidden/>
          </w:rPr>
          <w:fldChar w:fldCharType="begin"/>
        </w:r>
        <w:r w:rsidR="005204CA">
          <w:rPr>
            <w:noProof/>
            <w:webHidden/>
          </w:rPr>
          <w:instrText xml:space="preserve"> PAGEREF _Toc59976077 \h </w:instrText>
        </w:r>
        <w:r w:rsidR="005204CA">
          <w:rPr>
            <w:noProof/>
            <w:webHidden/>
          </w:rPr>
        </w:r>
        <w:r w:rsidR="005204CA">
          <w:rPr>
            <w:noProof/>
            <w:webHidden/>
          </w:rPr>
          <w:fldChar w:fldCharType="separate"/>
        </w:r>
        <w:r w:rsidR="005204CA">
          <w:rPr>
            <w:noProof/>
            <w:webHidden/>
          </w:rPr>
          <w:t>54</w:t>
        </w:r>
        <w:r w:rsidR="005204CA">
          <w:rPr>
            <w:noProof/>
            <w:webHidden/>
          </w:rPr>
          <w:fldChar w:fldCharType="end"/>
        </w:r>
      </w:hyperlink>
    </w:p>
    <w:p w14:paraId="7BE02174" w14:textId="1C38071D"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78" w:history="1">
        <w:r w:rsidR="005204CA" w:rsidRPr="002867C2">
          <w:rPr>
            <w:rStyle w:val="Hyperlink"/>
            <w:noProof/>
          </w:rPr>
          <w:t>Table 5: Initial Flight Data for Each Test</w:t>
        </w:r>
        <w:r w:rsidR="005204CA">
          <w:rPr>
            <w:noProof/>
            <w:webHidden/>
          </w:rPr>
          <w:tab/>
        </w:r>
        <w:r w:rsidR="005204CA">
          <w:rPr>
            <w:noProof/>
            <w:webHidden/>
          </w:rPr>
          <w:fldChar w:fldCharType="begin"/>
        </w:r>
        <w:r w:rsidR="005204CA">
          <w:rPr>
            <w:noProof/>
            <w:webHidden/>
          </w:rPr>
          <w:instrText xml:space="preserve"> PAGEREF _Toc59976078 \h </w:instrText>
        </w:r>
        <w:r w:rsidR="005204CA">
          <w:rPr>
            <w:noProof/>
            <w:webHidden/>
          </w:rPr>
        </w:r>
        <w:r w:rsidR="005204CA">
          <w:rPr>
            <w:noProof/>
            <w:webHidden/>
          </w:rPr>
          <w:fldChar w:fldCharType="separate"/>
        </w:r>
        <w:r w:rsidR="005204CA">
          <w:rPr>
            <w:noProof/>
            <w:webHidden/>
          </w:rPr>
          <w:t>55</w:t>
        </w:r>
        <w:r w:rsidR="005204CA">
          <w:rPr>
            <w:noProof/>
            <w:webHidden/>
          </w:rPr>
          <w:fldChar w:fldCharType="end"/>
        </w:r>
      </w:hyperlink>
    </w:p>
    <w:p w14:paraId="60704D5C" w14:textId="057BC969"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79" w:history="1">
        <w:r w:rsidR="005204CA" w:rsidRPr="002867C2">
          <w:rPr>
            <w:rStyle w:val="Hyperlink"/>
            <w:noProof/>
          </w:rPr>
          <w:t>Table 6: Flight Control Instructions for Test One</w:t>
        </w:r>
        <w:r w:rsidR="005204CA">
          <w:rPr>
            <w:noProof/>
            <w:webHidden/>
          </w:rPr>
          <w:tab/>
        </w:r>
        <w:r w:rsidR="005204CA">
          <w:rPr>
            <w:noProof/>
            <w:webHidden/>
          </w:rPr>
          <w:fldChar w:fldCharType="begin"/>
        </w:r>
        <w:r w:rsidR="005204CA">
          <w:rPr>
            <w:noProof/>
            <w:webHidden/>
          </w:rPr>
          <w:instrText xml:space="preserve"> PAGEREF _Toc59976079 \h </w:instrText>
        </w:r>
        <w:r w:rsidR="005204CA">
          <w:rPr>
            <w:noProof/>
            <w:webHidden/>
          </w:rPr>
        </w:r>
        <w:r w:rsidR="005204CA">
          <w:rPr>
            <w:noProof/>
            <w:webHidden/>
          </w:rPr>
          <w:fldChar w:fldCharType="separate"/>
        </w:r>
        <w:r w:rsidR="005204CA">
          <w:rPr>
            <w:noProof/>
            <w:webHidden/>
          </w:rPr>
          <w:t>56</w:t>
        </w:r>
        <w:r w:rsidR="005204CA">
          <w:rPr>
            <w:noProof/>
            <w:webHidden/>
          </w:rPr>
          <w:fldChar w:fldCharType="end"/>
        </w:r>
      </w:hyperlink>
    </w:p>
    <w:p w14:paraId="4F54A3C1" w14:textId="0A41C205"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0" w:history="1">
        <w:r w:rsidR="005204CA" w:rsidRPr="002867C2">
          <w:rPr>
            <w:rStyle w:val="Hyperlink"/>
            <w:noProof/>
          </w:rPr>
          <w:t>Table 7: Flight Control Instructions for Test Two</w:t>
        </w:r>
        <w:r w:rsidR="005204CA">
          <w:rPr>
            <w:noProof/>
            <w:webHidden/>
          </w:rPr>
          <w:tab/>
        </w:r>
        <w:r w:rsidR="005204CA">
          <w:rPr>
            <w:noProof/>
            <w:webHidden/>
          </w:rPr>
          <w:fldChar w:fldCharType="begin"/>
        </w:r>
        <w:r w:rsidR="005204CA">
          <w:rPr>
            <w:noProof/>
            <w:webHidden/>
          </w:rPr>
          <w:instrText xml:space="preserve"> PAGEREF _Toc59976080 \h </w:instrText>
        </w:r>
        <w:r w:rsidR="005204CA">
          <w:rPr>
            <w:noProof/>
            <w:webHidden/>
          </w:rPr>
        </w:r>
        <w:r w:rsidR="005204CA">
          <w:rPr>
            <w:noProof/>
            <w:webHidden/>
          </w:rPr>
          <w:fldChar w:fldCharType="separate"/>
        </w:r>
        <w:r w:rsidR="005204CA">
          <w:rPr>
            <w:noProof/>
            <w:webHidden/>
          </w:rPr>
          <w:t>57</w:t>
        </w:r>
        <w:r w:rsidR="005204CA">
          <w:rPr>
            <w:noProof/>
            <w:webHidden/>
          </w:rPr>
          <w:fldChar w:fldCharType="end"/>
        </w:r>
      </w:hyperlink>
    </w:p>
    <w:p w14:paraId="7D1AFB13" w14:textId="1B4204E7"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1" w:history="1">
        <w:r w:rsidR="005204CA" w:rsidRPr="002867C2">
          <w:rPr>
            <w:rStyle w:val="Hyperlink"/>
            <w:noProof/>
          </w:rPr>
          <w:t>Table 8: Flight Control Instructions for Test Three</w:t>
        </w:r>
        <w:r w:rsidR="005204CA">
          <w:rPr>
            <w:noProof/>
            <w:webHidden/>
          </w:rPr>
          <w:tab/>
        </w:r>
        <w:r w:rsidR="005204CA">
          <w:rPr>
            <w:noProof/>
            <w:webHidden/>
          </w:rPr>
          <w:fldChar w:fldCharType="begin"/>
        </w:r>
        <w:r w:rsidR="005204CA">
          <w:rPr>
            <w:noProof/>
            <w:webHidden/>
          </w:rPr>
          <w:instrText xml:space="preserve"> PAGEREF _Toc59976081 \h </w:instrText>
        </w:r>
        <w:r w:rsidR="005204CA">
          <w:rPr>
            <w:noProof/>
            <w:webHidden/>
          </w:rPr>
        </w:r>
        <w:r w:rsidR="005204CA">
          <w:rPr>
            <w:noProof/>
            <w:webHidden/>
          </w:rPr>
          <w:fldChar w:fldCharType="separate"/>
        </w:r>
        <w:r w:rsidR="005204CA">
          <w:rPr>
            <w:noProof/>
            <w:webHidden/>
          </w:rPr>
          <w:t>57</w:t>
        </w:r>
        <w:r w:rsidR="005204CA">
          <w:rPr>
            <w:noProof/>
            <w:webHidden/>
          </w:rPr>
          <w:fldChar w:fldCharType="end"/>
        </w:r>
      </w:hyperlink>
    </w:p>
    <w:p w14:paraId="0F1F118D" w14:textId="686F7FD7"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2" w:history="1">
        <w:r w:rsidR="005204CA" w:rsidRPr="002867C2">
          <w:rPr>
            <w:rStyle w:val="Hyperlink"/>
            <w:noProof/>
          </w:rPr>
          <w:t>Table 9: Flight Control Instructions for Test Four</w:t>
        </w:r>
        <w:r w:rsidR="005204CA">
          <w:rPr>
            <w:noProof/>
            <w:webHidden/>
          </w:rPr>
          <w:tab/>
        </w:r>
        <w:r w:rsidR="005204CA">
          <w:rPr>
            <w:noProof/>
            <w:webHidden/>
          </w:rPr>
          <w:fldChar w:fldCharType="begin"/>
        </w:r>
        <w:r w:rsidR="005204CA">
          <w:rPr>
            <w:noProof/>
            <w:webHidden/>
          </w:rPr>
          <w:instrText xml:space="preserve"> PAGEREF _Toc59976082 \h </w:instrText>
        </w:r>
        <w:r w:rsidR="005204CA">
          <w:rPr>
            <w:noProof/>
            <w:webHidden/>
          </w:rPr>
        </w:r>
        <w:r w:rsidR="005204CA">
          <w:rPr>
            <w:noProof/>
            <w:webHidden/>
          </w:rPr>
          <w:fldChar w:fldCharType="separate"/>
        </w:r>
        <w:r w:rsidR="005204CA">
          <w:rPr>
            <w:noProof/>
            <w:webHidden/>
          </w:rPr>
          <w:t>58</w:t>
        </w:r>
        <w:r w:rsidR="005204CA">
          <w:rPr>
            <w:noProof/>
            <w:webHidden/>
          </w:rPr>
          <w:fldChar w:fldCharType="end"/>
        </w:r>
      </w:hyperlink>
    </w:p>
    <w:p w14:paraId="35F0F543" w14:textId="28C72096"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3" w:history="1">
        <w:r w:rsidR="005204CA" w:rsidRPr="002867C2">
          <w:rPr>
            <w:rStyle w:val="Hyperlink"/>
            <w:noProof/>
          </w:rPr>
          <w:t>Table 10: Flight Control Instructions for Test Five</w:t>
        </w:r>
        <w:r w:rsidR="005204CA">
          <w:rPr>
            <w:noProof/>
            <w:webHidden/>
          </w:rPr>
          <w:tab/>
        </w:r>
        <w:r w:rsidR="005204CA">
          <w:rPr>
            <w:noProof/>
            <w:webHidden/>
          </w:rPr>
          <w:fldChar w:fldCharType="begin"/>
        </w:r>
        <w:r w:rsidR="005204CA">
          <w:rPr>
            <w:noProof/>
            <w:webHidden/>
          </w:rPr>
          <w:instrText xml:space="preserve"> PAGEREF _Toc59976083 \h </w:instrText>
        </w:r>
        <w:r w:rsidR="005204CA">
          <w:rPr>
            <w:noProof/>
            <w:webHidden/>
          </w:rPr>
        </w:r>
        <w:r w:rsidR="005204CA">
          <w:rPr>
            <w:noProof/>
            <w:webHidden/>
          </w:rPr>
          <w:fldChar w:fldCharType="separate"/>
        </w:r>
        <w:r w:rsidR="005204CA">
          <w:rPr>
            <w:noProof/>
            <w:webHidden/>
          </w:rPr>
          <w:t>58</w:t>
        </w:r>
        <w:r w:rsidR="005204CA">
          <w:rPr>
            <w:noProof/>
            <w:webHidden/>
          </w:rPr>
          <w:fldChar w:fldCharType="end"/>
        </w:r>
      </w:hyperlink>
    </w:p>
    <w:p w14:paraId="77FDD72A" w14:textId="50C305C7"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4" w:history="1">
        <w:r w:rsidR="005204CA" w:rsidRPr="002867C2">
          <w:rPr>
            <w:rStyle w:val="Hyperlink"/>
            <w:noProof/>
          </w:rPr>
          <w:t>Table 11: Flight Control Instructions for Test Six</w:t>
        </w:r>
        <w:r w:rsidR="005204CA">
          <w:rPr>
            <w:noProof/>
            <w:webHidden/>
          </w:rPr>
          <w:tab/>
        </w:r>
        <w:r w:rsidR="005204CA">
          <w:rPr>
            <w:noProof/>
            <w:webHidden/>
          </w:rPr>
          <w:fldChar w:fldCharType="begin"/>
        </w:r>
        <w:r w:rsidR="005204CA">
          <w:rPr>
            <w:noProof/>
            <w:webHidden/>
          </w:rPr>
          <w:instrText xml:space="preserve"> PAGEREF _Toc59976084 \h </w:instrText>
        </w:r>
        <w:r w:rsidR="005204CA">
          <w:rPr>
            <w:noProof/>
            <w:webHidden/>
          </w:rPr>
        </w:r>
        <w:r w:rsidR="005204CA">
          <w:rPr>
            <w:noProof/>
            <w:webHidden/>
          </w:rPr>
          <w:fldChar w:fldCharType="separate"/>
        </w:r>
        <w:r w:rsidR="005204CA">
          <w:rPr>
            <w:noProof/>
            <w:webHidden/>
          </w:rPr>
          <w:t>59</w:t>
        </w:r>
        <w:r w:rsidR="005204CA">
          <w:rPr>
            <w:noProof/>
            <w:webHidden/>
          </w:rPr>
          <w:fldChar w:fldCharType="end"/>
        </w:r>
      </w:hyperlink>
    </w:p>
    <w:p w14:paraId="60345F91" w14:textId="67E1578B"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5" w:history="1">
        <w:r w:rsidR="005204CA" w:rsidRPr="002867C2">
          <w:rPr>
            <w:rStyle w:val="Hyperlink"/>
            <w:noProof/>
          </w:rPr>
          <w:t>Table 12: Numerical Results for Test One</w:t>
        </w:r>
        <w:r w:rsidR="005204CA">
          <w:rPr>
            <w:noProof/>
            <w:webHidden/>
          </w:rPr>
          <w:tab/>
        </w:r>
        <w:r w:rsidR="005204CA">
          <w:rPr>
            <w:noProof/>
            <w:webHidden/>
          </w:rPr>
          <w:fldChar w:fldCharType="begin"/>
        </w:r>
        <w:r w:rsidR="005204CA">
          <w:rPr>
            <w:noProof/>
            <w:webHidden/>
          </w:rPr>
          <w:instrText xml:space="preserve"> PAGEREF _Toc59976085 \h </w:instrText>
        </w:r>
        <w:r w:rsidR="005204CA">
          <w:rPr>
            <w:noProof/>
            <w:webHidden/>
          </w:rPr>
        </w:r>
        <w:r w:rsidR="005204CA">
          <w:rPr>
            <w:noProof/>
            <w:webHidden/>
          </w:rPr>
          <w:fldChar w:fldCharType="separate"/>
        </w:r>
        <w:r w:rsidR="005204CA">
          <w:rPr>
            <w:noProof/>
            <w:webHidden/>
          </w:rPr>
          <w:t>71</w:t>
        </w:r>
        <w:r w:rsidR="005204CA">
          <w:rPr>
            <w:noProof/>
            <w:webHidden/>
          </w:rPr>
          <w:fldChar w:fldCharType="end"/>
        </w:r>
      </w:hyperlink>
    </w:p>
    <w:p w14:paraId="54431A83" w14:textId="0AEA6372"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6" w:history="1">
        <w:r w:rsidR="005204CA" w:rsidRPr="002867C2">
          <w:rPr>
            <w:rStyle w:val="Hyperlink"/>
            <w:noProof/>
          </w:rPr>
          <w:t>Table 13: Numerical Results for Test Two</w:t>
        </w:r>
        <w:r w:rsidR="005204CA">
          <w:rPr>
            <w:noProof/>
            <w:webHidden/>
          </w:rPr>
          <w:tab/>
        </w:r>
        <w:r w:rsidR="005204CA">
          <w:rPr>
            <w:noProof/>
            <w:webHidden/>
          </w:rPr>
          <w:fldChar w:fldCharType="begin"/>
        </w:r>
        <w:r w:rsidR="005204CA">
          <w:rPr>
            <w:noProof/>
            <w:webHidden/>
          </w:rPr>
          <w:instrText xml:space="preserve"> PAGEREF _Toc59976086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2D5CEF74" w14:textId="10767B02"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7" w:history="1">
        <w:r w:rsidR="005204CA" w:rsidRPr="002867C2">
          <w:rPr>
            <w:rStyle w:val="Hyperlink"/>
            <w:noProof/>
          </w:rPr>
          <w:t>Table 14: Numerical Results for Test Three</w:t>
        </w:r>
        <w:r w:rsidR="005204CA">
          <w:rPr>
            <w:noProof/>
            <w:webHidden/>
          </w:rPr>
          <w:tab/>
        </w:r>
        <w:r w:rsidR="005204CA">
          <w:rPr>
            <w:noProof/>
            <w:webHidden/>
          </w:rPr>
          <w:fldChar w:fldCharType="begin"/>
        </w:r>
        <w:r w:rsidR="005204CA">
          <w:rPr>
            <w:noProof/>
            <w:webHidden/>
          </w:rPr>
          <w:instrText xml:space="preserve"> PAGEREF _Toc59976087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615B0324" w14:textId="5FDD95A8"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8" w:history="1">
        <w:r w:rsidR="005204CA" w:rsidRPr="002867C2">
          <w:rPr>
            <w:rStyle w:val="Hyperlink"/>
            <w:noProof/>
          </w:rPr>
          <w:t>Table 15: Numerical Results for Test Four</w:t>
        </w:r>
        <w:r w:rsidR="005204CA">
          <w:rPr>
            <w:noProof/>
            <w:webHidden/>
          </w:rPr>
          <w:tab/>
        </w:r>
        <w:r w:rsidR="005204CA">
          <w:rPr>
            <w:noProof/>
            <w:webHidden/>
          </w:rPr>
          <w:fldChar w:fldCharType="begin"/>
        </w:r>
        <w:r w:rsidR="005204CA">
          <w:rPr>
            <w:noProof/>
            <w:webHidden/>
          </w:rPr>
          <w:instrText xml:space="preserve"> PAGEREF _Toc59976088 \h </w:instrText>
        </w:r>
        <w:r w:rsidR="005204CA">
          <w:rPr>
            <w:noProof/>
            <w:webHidden/>
          </w:rPr>
        </w:r>
        <w:r w:rsidR="005204CA">
          <w:rPr>
            <w:noProof/>
            <w:webHidden/>
          </w:rPr>
          <w:fldChar w:fldCharType="separate"/>
        </w:r>
        <w:r w:rsidR="005204CA">
          <w:rPr>
            <w:noProof/>
            <w:webHidden/>
          </w:rPr>
          <w:t>72</w:t>
        </w:r>
        <w:r w:rsidR="005204CA">
          <w:rPr>
            <w:noProof/>
            <w:webHidden/>
          </w:rPr>
          <w:fldChar w:fldCharType="end"/>
        </w:r>
      </w:hyperlink>
    </w:p>
    <w:p w14:paraId="7B945949" w14:textId="238B7A12"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89" w:history="1">
        <w:r w:rsidR="005204CA" w:rsidRPr="002867C2">
          <w:rPr>
            <w:rStyle w:val="Hyperlink"/>
            <w:noProof/>
          </w:rPr>
          <w:t>Table 16: Numerical Results for Test One</w:t>
        </w:r>
        <w:r w:rsidR="005204CA">
          <w:rPr>
            <w:noProof/>
            <w:webHidden/>
          </w:rPr>
          <w:tab/>
        </w:r>
        <w:r w:rsidR="005204CA">
          <w:rPr>
            <w:noProof/>
            <w:webHidden/>
          </w:rPr>
          <w:fldChar w:fldCharType="begin"/>
        </w:r>
        <w:r w:rsidR="005204CA">
          <w:rPr>
            <w:noProof/>
            <w:webHidden/>
          </w:rPr>
          <w:instrText xml:space="preserve"> PAGEREF _Toc59976089 \h </w:instrText>
        </w:r>
        <w:r w:rsidR="005204CA">
          <w:rPr>
            <w:noProof/>
            <w:webHidden/>
          </w:rPr>
        </w:r>
        <w:r w:rsidR="005204CA">
          <w:rPr>
            <w:noProof/>
            <w:webHidden/>
          </w:rPr>
          <w:fldChar w:fldCharType="separate"/>
        </w:r>
        <w:r w:rsidR="005204CA">
          <w:rPr>
            <w:noProof/>
            <w:webHidden/>
          </w:rPr>
          <w:t>73</w:t>
        </w:r>
        <w:r w:rsidR="005204CA">
          <w:rPr>
            <w:noProof/>
            <w:webHidden/>
          </w:rPr>
          <w:fldChar w:fldCharType="end"/>
        </w:r>
      </w:hyperlink>
    </w:p>
    <w:p w14:paraId="0532443A" w14:textId="6DF5559D"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0" w:history="1">
        <w:r w:rsidR="005204CA" w:rsidRPr="002867C2">
          <w:rPr>
            <w:rStyle w:val="Hyperlink"/>
            <w:noProof/>
          </w:rPr>
          <w:t>Table 17: Numerical Results for Test Two</w:t>
        </w:r>
        <w:r w:rsidR="005204CA">
          <w:rPr>
            <w:noProof/>
            <w:webHidden/>
          </w:rPr>
          <w:tab/>
        </w:r>
        <w:r w:rsidR="005204CA">
          <w:rPr>
            <w:noProof/>
            <w:webHidden/>
          </w:rPr>
          <w:fldChar w:fldCharType="begin"/>
        </w:r>
        <w:r w:rsidR="005204CA">
          <w:rPr>
            <w:noProof/>
            <w:webHidden/>
          </w:rPr>
          <w:instrText xml:space="preserve"> PAGEREF _Toc59976090 \h </w:instrText>
        </w:r>
        <w:r w:rsidR="005204CA">
          <w:rPr>
            <w:noProof/>
            <w:webHidden/>
          </w:rPr>
        </w:r>
        <w:r w:rsidR="005204CA">
          <w:rPr>
            <w:noProof/>
            <w:webHidden/>
          </w:rPr>
          <w:fldChar w:fldCharType="separate"/>
        </w:r>
        <w:r w:rsidR="005204CA">
          <w:rPr>
            <w:noProof/>
            <w:webHidden/>
          </w:rPr>
          <w:t>73</w:t>
        </w:r>
        <w:r w:rsidR="005204CA">
          <w:rPr>
            <w:noProof/>
            <w:webHidden/>
          </w:rPr>
          <w:fldChar w:fldCharType="end"/>
        </w:r>
      </w:hyperlink>
    </w:p>
    <w:p w14:paraId="74701E8A" w14:textId="2935807B"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1" w:history="1">
        <w:r w:rsidR="005204CA" w:rsidRPr="002867C2">
          <w:rPr>
            <w:rStyle w:val="Hyperlink"/>
            <w:noProof/>
          </w:rPr>
          <w:t>Table 18: Numerical Results for Test Three</w:t>
        </w:r>
        <w:r w:rsidR="005204CA">
          <w:rPr>
            <w:noProof/>
            <w:webHidden/>
          </w:rPr>
          <w:tab/>
        </w:r>
        <w:r w:rsidR="005204CA">
          <w:rPr>
            <w:noProof/>
            <w:webHidden/>
          </w:rPr>
          <w:fldChar w:fldCharType="begin"/>
        </w:r>
        <w:r w:rsidR="005204CA">
          <w:rPr>
            <w:noProof/>
            <w:webHidden/>
          </w:rPr>
          <w:instrText xml:space="preserve"> PAGEREF _Toc59976091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C507A30" w14:textId="6D585AC9"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2" w:history="1">
        <w:r w:rsidR="005204CA" w:rsidRPr="002867C2">
          <w:rPr>
            <w:rStyle w:val="Hyperlink"/>
            <w:noProof/>
          </w:rPr>
          <w:t>Table 19: Numerical Results for Test Four</w:t>
        </w:r>
        <w:r w:rsidR="005204CA">
          <w:rPr>
            <w:noProof/>
            <w:webHidden/>
          </w:rPr>
          <w:tab/>
        </w:r>
        <w:r w:rsidR="005204CA">
          <w:rPr>
            <w:noProof/>
            <w:webHidden/>
          </w:rPr>
          <w:fldChar w:fldCharType="begin"/>
        </w:r>
        <w:r w:rsidR="005204CA">
          <w:rPr>
            <w:noProof/>
            <w:webHidden/>
          </w:rPr>
          <w:instrText xml:space="preserve"> PAGEREF _Toc59976092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66C4634" w14:textId="69A3101D"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3" w:history="1">
        <w:r w:rsidR="005204CA" w:rsidRPr="002867C2">
          <w:rPr>
            <w:rStyle w:val="Hyperlink"/>
            <w:noProof/>
          </w:rPr>
          <w:t>Table 20: Numerical Results for Test Five</w:t>
        </w:r>
        <w:r w:rsidR="005204CA">
          <w:rPr>
            <w:noProof/>
            <w:webHidden/>
          </w:rPr>
          <w:tab/>
        </w:r>
        <w:r w:rsidR="005204CA">
          <w:rPr>
            <w:noProof/>
            <w:webHidden/>
          </w:rPr>
          <w:fldChar w:fldCharType="begin"/>
        </w:r>
        <w:r w:rsidR="005204CA">
          <w:rPr>
            <w:noProof/>
            <w:webHidden/>
          </w:rPr>
          <w:instrText xml:space="preserve"> PAGEREF _Toc59976093 \h </w:instrText>
        </w:r>
        <w:r w:rsidR="005204CA">
          <w:rPr>
            <w:noProof/>
            <w:webHidden/>
          </w:rPr>
        </w:r>
        <w:r w:rsidR="005204CA">
          <w:rPr>
            <w:noProof/>
            <w:webHidden/>
          </w:rPr>
          <w:fldChar w:fldCharType="separate"/>
        </w:r>
        <w:r w:rsidR="005204CA">
          <w:rPr>
            <w:noProof/>
            <w:webHidden/>
          </w:rPr>
          <w:t>74</w:t>
        </w:r>
        <w:r w:rsidR="005204CA">
          <w:rPr>
            <w:noProof/>
            <w:webHidden/>
          </w:rPr>
          <w:fldChar w:fldCharType="end"/>
        </w:r>
      </w:hyperlink>
    </w:p>
    <w:p w14:paraId="02CDE64D" w14:textId="6EBB0570"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4" w:history="1">
        <w:r w:rsidR="005204CA" w:rsidRPr="002867C2">
          <w:rPr>
            <w:rStyle w:val="Hyperlink"/>
            <w:noProof/>
          </w:rPr>
          <w:t>Table 21: Numerical Results for Test Six</w:t>
        </w:r>
        <w:r w:rsidR="005204CA">
          <w:rPr>
            <w:noProof/>
            <w:webHidden/>
          </w:rPr>
          <w:tab/>
        </w:r>
        <w:r w:rsidR="005204CA">
          <w:rPr>
            <w:noProof/>
            <w:webHidden/>
          </w:rPr>
          <w:fldChar w:fldCharType="begin"/>
        </w:r>
        <w:r w:rsidR="005204CA">
          <w:rPr>
            <w:noProof/>
            <w:webHidden/>
          </w:rPr>
          <w:instrText xml:space="preserve"> PAGEREF _Toc59976094 \h </w:instrText>
        </w:r>
        <w:r w:rsidR="005204CA">
          <w:rPr>
            <w:noProof/>
            <w:webHidden/>
          </w:rPr>
        </w:r>
        <w:r w:rsidR="005204CA">
          <w:rPr>
            <w:noProof/>
            <w:webHidden/>
          </w:rPr>
          <w:fldChar w:fldCharType="separate"/>
        </w:r>
        <w:r w:rsidR="005204CA">
          <w:rPr>
            <w:noProof/>
            <w:webHidden/>
          </w:rPr>
          <w:t>75</w:t>
        </w:r>
        <w:r w:rsidR="005204CA">
          <w:rPr>
            <w:noProof/>
            <w:webHidden/>
          </w:rPr>
          <w:fldChar w:fldCharType="end"/>
        </w:r>
      </w:hyperlink>
    </w:p>
    <w:p w14:paraId="3008CE4C" w14:textId="58026BF7"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5" w:history="1">
        <w:r w:rsidR="005204CA" w:rsidRPr="002867C2">
          <w:rPr>
            <w:rStyle w:val="Hyperlink"/>
            <w:noProof/>
          </w:rPr>
          <w:t>Table 22: 5-DOF Flight Simulator Keyboard Controls</w:t>
        </w:r>
        <w:r w:rsidR="005204CA">
          <w:rPr>
            <w:noProof/>
            <w:webHidden/>
          </w:rPr>
          <w:tab/>
        </w:r>
        <w:r w:rsidR="005204CA">
          <w:rPr>
            <w:noProof/>
            <w:webHidden/>
          </w:rPr>
          <w:fldChar w:fldCharType="begin"/>
        </w:r>
        <w:r w:rsidR="005204CA">
          <w:rPr>
            <w:noProof/>
            <w:webHidden/>
          </w:rPr>
          <w:instrText xml:space="preserve"> PAGEREF _Toc59976095 \h </w:instrText>
        </w:r>
        <w:r w:rsidR="005204CA">
          <w:rPr>
            <w:noProof/>
            <w:webHidden/>
          </w:rPr>
        </w:r>
        <w:r w:rsidR="005204CA">
          <w:rPr>
            <w:noProof/>
            <w:webHidden/>
          </w:rPr>
          <w:fldChar w:fldCharType="separate"/>
        </w:r>
        <w:r w:rsidR="005204CA">
          <w:rPr>
            <w:noProof/>
            <w:webHidden/>
          </w:rPr>
          <w:t>89</w:t>
        </w:r>
        <w:r w:rsidR="005204CA">
          <w:rPr>
            <w:noProof/>
            <w:webHidden/>
          </w:rPr>
          <w:fldChar w:fldCharType="end"/>
        </w:r>
      </w:hyperlink>
    </w:p>
    <w:p w14:paraId="5CDF0789" w14:textId="3CEAE079" w:rsidR="005204CA" w:rsidRDefault="000036C3">
      <w:pPr>
        <w:pStyle w:val="TableofFigures"/>
        <w:tabs>
          <w:tab w:val="right" w:leader="dot" w:pos="8630"/>
        </w:tabs>
        <w:rPr>
          <w:rFonts w:asciiTheme="minorHAnsi" w:eastAsiaTheme="minorEastAsia" w:hAnsiTheme="minorHAnsi" w:cstheme="minorBidi"/>
          <w:noProof/>
          <w:sz w:val="22"/>
          <w:szCs w:val="22"/>
        </w:rPr>
      </w:pPr>
      <w:hyperlink w:anchor="_Toc59976096" w:history="1">
        <w:r w:rsidR="005204CA" w:rsidRPr="002867C2">
          <w:rPr>
            <w:rStyle w:val="Hyperlink"/>
            <w:noProof/>
          </w:rPr>
          <w:t>Table 23: 6-DOF Flight Simulator Keyboard Controls</w:t>
        </w:r>
        <w:r w:rsidR="005204CA">
          <w:rPr>
            <w:noProof/>
            <w:webHidden/>
          </w:rPr>
          <w:tab/>
        </w:r>
        <w:r w:rsidR="005204CA">
          <w:rPr>
            <w:noProof/>
            <w:webHidden/>
          </w:rPr>
          <w:fldChar w:fldCharType="begin"/>
        </w:r>
        <w:r w:rsidR="005204CA">
          <w:rPr>
            <w:noProof/>
            <w:webHidden/>
          </w:rPr>
          <w:instrText xml:space="preserve"> PAGEREF _Toc59976096 \h </w:instrText>
        </w:r>
        <w:r w:rsidR="005204CA">
          <w:rPr>
            <w:noProof/>
            <w:webHidden/>
          </w:rPr>
        </w:r>
        <w:r w:rsidR="005204CA">
          <w:rPr>
            <w:noProof/>
            <w:webHidden/>
          </w:rPr>
          <w:fldChar w:fldCharType="separate"/>
        </w:r>
        <w:r w:rsidR="005204CA">
          <w:rPr>
            <w:noProof/>
            <w:webHidden/>
          </w:rPr>
          <w:t>89</w:t>
        </w:r>
        <w:r w:rsidR="005204CA">
          <w:rPr>
            <w:noProof/>
            <w:webHidden/>
          </w:rPr>
          <w:fldChar w:fldCharType="end"/>
        </w:r>
      </w:hyperlink>
    </w:p>
    <w:p w14:paraId="3923B597" w14:textId="6967FB2D" w:rsidR="002B5703" w:rsidRDefault="00143E31" w:rsidP="008D778C">
      <w:r>
        <w:fldChar w:fldCharType="end"/>
      </w:r>
    </w:p>
    <w:p w14:paraId="3CBAC8A5" w14:textId="748E7047" w:rsidR="00D000C0" w:rsidRDefault="00D000C0" w:rsidP="008D778C"/>
    <w:p w14:paraId="17764F5A" w14:textId="31981157" w:rsidR="00D000C0" w:rsidRDefault="00D000C0" w:rsidP="008D778C"/>
    <w:p w14:paraId="31DE11A5" w14:textId="1DA47DDF" w:rsidR="00D000C0" w:rsidRDefault="00D000C0" w:rsidP="008D778C"/>
    <w:p w14:paraId="4A7D9CEB" w14:textId="150E2576" w:rsidR="00D000C0" w:rsidRDefault="00D000C0" w:rsidP="008D778C"/>
    <w:p w14:paraId="5ABFED57" w14:textId="738F1A07" w:rsidR="00D000C0" w:rsidRDefault="00D000C0" w:rsidP="008D778C"/>
    <w:p w14:paraId="53E668DE" w14:textId="7FD22716" w:rsidR="00D000C0" w:rsidRDefault="00D000C0" w:rsidP="008D778C"/>
    <w:p w14:paraId="3C3283A2" w14:textId="0A6E2E3F" w:rsidR="00D000C0" w:rsidRDefault="00D000C0" w:rsidP="008D778C"/>
    <w:p w14:paraId="3FF0E800" w14:textId="7216838B" w:rsidR="00D000C0" w:rsidRDefault="00D000C0" w:rsidP="008D778C"/>
    <w:p w14:paraId="64C15E49" w14:textId="2A979E57" w:rsidR="00D000C0" w:rsidRDefault="00D000C0" w:rsidP="008D778C"/>
    <w:p w14:paraId="15A23152" w14:textId="0940A211" w:rsidR="00D000C0" w:rsidRDefault="00D000C0" w:rsidP="008D778C"/>
    <w:p w14:paraId="0F961CBA" w14:textId="2CB27CF4" w:rsidR="00D000C0" w:rsidRDefault="00D000C0" w:rsidP="008D778C"/>
    <w:p w14:paraId="56706EE9" w14:textId="56241DFE" w:rsidR="00D000C0" w:rsidRDefault="00D000C0" w:rsidP="008D778C"/>
    <w:p w14:paraId="429F75A9" w14:textId="29BAFB01" w:rsidR="00D000C0" w:rsidRDefault="00D000C0" w:rsidP="008D778C"/>
    <w:p w14:paraId="053C313B" w14:textId="786B6654" w:rsidR="00D000C0" w:rsidRDefault="00D000C0" w:rsidP="008D778C"/>
    <w:p w14:paraId="4B41956F" w14:textId="7B2806EF" w:rsidR="00D000C0" w:rsidRDefault="00D000C0" w:rsidP="008D778C"/>
    <w:p w14:paraId="499F0AB7" w14:textId="54D9CA54" w:rsidR="00D000C0" w:rsidRDefault="00D000C0" w:rsidP="008D778C"/>
    <w:p w14:paraId="4233CBD6" w14:textId="2C90A4AC" w:rsidR="00D000C0" w:rsidRDefault="00D000C0" w:rsidP="008D778C"/>
    <w:p w14:paraId="59A370EB" w14:textId="57D6856F" w:rsidR="00D000C0" w:rsidRDefault="00D000C0" w:rsidP="008D778C"/>
    <w:p w14:paraId="5BC9EA9C" w14:textId="003FECD0" w:rsidR="00237CD1" w:rsidRDefault="00237CD1" w:rsidP="008D778C"/>
    <w:p w14:paraId="2F6C93C6" w14:textId="77777777" w:rsidR="00237CD1" w:rsidRPr="008D778C" w:rsidRDefault="00237CD1" w:rsidP="008D778C"/>
    <w:p w14:paraId="3286A60A" w14:textId="23B9BA96" w:rsidR="00237CD1" w:rsidRDefault="00237CD1" w:rsidP="00237CD1">
      <w:pPr>
        <w:pStyle w:val="Title"/>
        <w:rPr>
          <w:b w:val="0"/>
          <w:caps/>
        </w:rPr>
      </w:pPr>
      <w:r>
        <w:rPr>
          <w:b w:val="0"/>
          <w:caps/>
        </w:rPr>
        <w:lastRenderedPageBreak/>
        <w:t>An ecs-based flight dynamics model written in rust</w:t>
      </w:r>
    </w:p>
    <w:p w14:paraId="2737DFAA" w14:textId="7DB64FBD" w:rsidR="0020433A" w:rsidRPr="001D431F" w:rsidRDefault="003859E7" w:rsidP="00237CD1">
      <w:pPr>
        <w:pStyle w:val="Title"/>
        <w:rPr>
          <w:b w:val="0"/>
        </w:rPr>
      </w:pPr>
      <w:r>
        <w:rPr>
          <w:b w:val="0"/>
          <w:caps/>
        </w:rPr>
        <w:br/>
      </w:r>
    </w:p>
    <w:p w14:paraId="44E21993" w14:textId="7F602FFA" w:rsidR="00251273" w:rsidRPr="00B5737D" w:rsidRDefault="00251273" w:rsidP="0064646A">
      <w:pPr>
        <w:pStyle w:val="Heading1"/>
        <w:numPr>
          <w:ilvl w:val="0"/>
          <w:numId w:val="15"/>
        </w:numPr>
        <w:rPr>
          <w:sz w:val="29"/>
          <w:szCs w:val="29"/>
        </w:rPr>
      </w:pPr>
      <w:bookmarkStart w:id="28" w:name="_Toc59976040"/>
      <w:r w:rsidRPr="00B5737D">
        <w:rPr>
          <w:sz w:val="29"/>
          <w:szCs w:val="29"/>
        </w:rPr>
        <w:t>Introduction</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28"/>
    </w:p>
    <w:p w14:paraId="3ECE0AD6" w14:textId="77777777" w:rsidR="00237CD1" w:rsidRPr="00237CD1" w:rsidRDefault="00237CD1" w:rsidP="00237CD1"/>
    <w:p w14:paraId="2FD99AA2" w14:textId="28505CB7" w:rsidR="000F24BA" w:rsidRDefault="0036732F" w:rsidP="00A15E5F">
      <w:pPr>
        <w:ind w:firstLine="360"/>
      </w:pPr>
      <w:r>
        <w:t xml:space="preserve">Real-time computer simulations are important tools for the military [29]. </w:t>
      </w:r>
      <w:r w:rsidR="000F24BA">
        <w:t xml:space="preserve">The reasons to use a </w:t>
      </w:r>
      <w:r w:rsidR="00313BE0">
        <w:t xml:space="preserve">virtual </w:t>
      </w:r>
      <w:r w:rsidR="000F24BA">
        <w:t>computer simulation over real-life simulation is because it is less expensive, more accessible, more versatile, and completely saf</w:t>
      </w:r>
      <w:r w:rsidR="005308B0">
        <w:t>e. Virtual simula</w:t>
      </w:r>
      <w:r w:rsidR="00741ECE">
        <w:t>tions are cost effective as</w:t>
      </w:r>
      <w:r w:rsidR="005308B0">
        <w:t xml:space="preserve"> they do not require real-life vehicles and equipment, which require fuel, maintenance and manpower to operate.</w:t>
      </w:r>
      <w:r w:rsidR="000F24BA">
        <w:t xml:space="preserve"> T</w:t>
      </w:r>
      <w:r w:rsidR="00191973">
        <w:t xml:space="preserve">hey are more accessible since </w:t>
      </w:r>
      <w:r w:rsidR="000F24BA">
        <w:t xml:space="preserve">all you need is a </w:t>
      </w:r>
      <w:r w:rsidR="008B727F">
        <w:t xml:space="preserve">capable </w:t>
      </w:r>
      <w:r w:rsidR="000F24BA">
        <w:t xml:space="preserve">computer to use it. They are more versatile because you can simulate scenarios that might not be possible to put together in real-life. And finally, </w:t>
      </w:r>
      <w:r w:rsidR="00191973">
        <w:t>they are completely safe due to the fact that</w:t>
      </w:r>
      <w:r w:rsidR="000F24BA">
        <w:t xml:space="preserve"> users cannot hurt themselves.</w:t>
      </w:r>
    </w:p>
    <w:p w14:paraId="1CE910A5" w14:textId="77777777" w:rsidR="00383098" w:rsidRDefault="00494BD0" w:rsidP="00A15E5F">
      <w:pPr>
        <w:ind w:firstLine="360"/>
      </w:pPr>
      <w:r w:rsidRPr="00494BD0">
        <w:t xml:space="preserve"> </w:t>
      </w:r>
      <w:r w:rsidR="00CA154E">
        <w:t>Today, military</w:t>
      </w:r>
      <w:r w:rsidR="00032293">
        <w:t xml:space="preserve"> </w:t>
      </w:r>
      <w:r>
        <w:t xml:space="preserve">computer simulations </w:t>
      </w:r>
      <w:r w:rsidR="004B6CE9">
        <w:t>exist to simulate everything that could take place at war</w:t>
      </w:r>
      <w:r w:rsidR="001F4092">
        <w:t xml:space="preserve">, </w:t>
      </w:r>
      <w:r w:rsidR="00344407">
        <w:t>such as battle planning or individual pilot training</w:t>
      </w:r>
      <w:r w:rsidR="008C3DC8">
        <w:t xml:space="preserve"> [29]</w:t>
      </w:r>
      <w:r w:rsidR="00344407">
        <w:t>.</w:t>
      </w:r>
      <w:r w:rsidR="006965F7">
        <w:t xml:space="preserve"> </w:t>
      </w:r>
      <w:r w:rsidR="0028544C">
        <w:t>The simulation software used is often written using the Object-Oriented Programming (OOP)</w:t>
      </w:r>
      <w:r w:rsidR="00A4318D">
        <w:t xml:space="preserve"> paradigm, which revolves around classes of data and subsequent objects</w:t>
      </w:r>
      <w:r w:rsidR="008C3DC8">
        <w:t xml:space="preserve"> [</w:t>
      </w:r>
      <w:r w:rsidR="002F4934">
        <w:t>***</w:t>
      </w:r>
      <w:r w:rsidR="008C3DC8">
        <w:t>NONE]</w:t>
      </w:r>
      <w:r w:rsidR="00A4318D">
        <w:t>.</w:t>
      </w:r>
      <w:r w:rsidR="001118EA">
        <w:t xml:space="preserve"> But there is an alternative</w:t>
      </w:r>
      <w:r w:rsidR="00083D99">
        <w:t>, modern</w:t>
      </w:r>
      <w:r w:rsidR="001118EA">
        <w:t xml:space="preserve"> paradigm, called Data-Oriented Design (DOD),</w:t>
      </w:r>
      <w:r w:rsidR="00A4318D">
        <w:t xml:space="preserve"> which focuses on the data itself and how it is laid out in memory. The DOD paradigm </w:t>
      </w:r>
      <w:r w:rsidR="001118EA">
        <w:t>provides some powerful benefits over OOP</w:t>
      </w:r>
      <w:r w:rsidR="009B01C5">
        <w:t xml:space="preserve"> that </w:t>
      </w:r>
      <w:r w:rsidR="00EF2EE5">
        <w:t>we will explore in this thesis</w:t>
      </w:r>
      <w:r w:rsidR="00B105E0">
        <w:t xml:space="preserve"> as it relates to flight simulation</w:t>
      </w:r>
      <w:r w:rsidR="001118EA">
        <w:t>. Specifically, we will discuss an implementation of DOD, called the Entity</w:t>
      </w:r>
      <w:r w:rsidR="005C0255">
        <w:t>-Component-</w:t>
      </w:r>
      <w:r w:rsidR="001118EA">
        <w:t xml:space="preserve">System (ECS) architecture. ECS is a programming design architecture that is </w:t>
      </w:r>
      <w:r w:rsidR="00083D99">
        <w:t>primarily</w:t>
      </w:r>
      <w:r w:rsidR="001118EA">
        <w:t xml:space="preserve"> used in the video game industry to design game engines.</w:t>
      </w:r>
      <w:r w:rsidR="00BF6D1B">
        <w:t xml:space="preserve"> But simulations are similar enough to </w:t>
      </w:r>
      <w:r w:rsidR="00375DDF">
        <w:t xml:space="preserve">video </w:t>
      </w:r>
      <w:r w:rsidR="00BF6D1B">
        <w:t>games to be able to take advantage of this architecture.</w:t>
      </w:r>
      <w:r w:rsidR="001118EA">
        <w:t xml:space="preserve"> </w:t>
      </w:r>
    </w:p>
    <w:p w14:paraId="4D7C563F" w14:textId="4B210A7A" w:rsidR="00083D99" w:rsidRDefault="00083D99" w:rsidP="00A15E5F">
      <w:pPr>
        <w:ind w:firstLine="360"/>
      </w:pPr>
      <w:r>
        <w:lastRenderedPageBreak/>
        <w:t>In this thesis, the leveraging of the ECS design in a military oriented simulation is of particular interest because it has never been done before. The ECS architecture is simply a new way of organizing data, alternatively to using OOP to organize data. Where OOP relies on hierarchies of data, ECS relies on compartmentalization of data, where data content and its functi</w:t>
      </w:r>
      <w:r w:rsidR="00383098">
        <w:t>onality on the data is decoupled</w:t>
      </w:r>
      <w:r>
        <w:t>. Notably, Unity, a platform for creating an</w:t>
      </w:r>
      <w:r w:rsidR="00D167EA">
        <w:t xml:space="preserve">d operating real-time </w:t>
      </w:r>
      <w:r w:rsidR="007A01BC">
        <w:t>3-Dimensional (3D)</w:t>
      </w:r>
      <w:r w:rsidR="00D167EA">
        <w:t xml:space="preserve"> games,</w:t>
      </w:r>
      <w:r>
        <w:t xml:space="preserve"> uses an ECS architecture in its game engine [15]. The massively popular battle royale game </w:t>
      </w:r>
      <w:r w:rsidRPr="00F53C00">
        <w:rPr>
          <w:i/>
        </w:rPr>
        <w:t>Fall Guys: Ultimate Knockout</w:t>
      </w:r>
      <w:r>
        <w:t xml:space="preserve">, for example, was created with Unity, which relies on the ECS design [16]. </w:t>
      </w:r>
      <w:r w:rsidR="008E4C2D">
        <w:t>The ECS architecture,</w:t>
      </w:r>
      <w:r>
        <w:t xml:space="preserve"> which is discussed in more detail in Chapter 2, leads to code that is more reusable, readable, and performant. But we will also discus</w:t>
      </w:r>
      <w:r w:rsidR="00F95840">
        <w:t xml:space="preserve">s </w:t>
      </w:r>
      <w:r w:rsidR="003809E6">
        <w:t xml:space="preserve">possible pitfalls in </w:t>
      </w:r>
      <w:r>
        <w:t>software created</w:t>
      </w:r>
      <w:r w:rsidR="00F95840">
        <w:t xml:space="preserve"> using</w:t>
      </w:r>
      <w:r w:rsidR="003809E6">
        <w:t xml:space="preserve"> an ECS.</w:t>
      </w:r>
    </w:p>
    <w:p w14:paraId="4EA6D41B" w14:textId="6BDBE795" w:rsidR="00F2254C" w:rsidRDefault="001118EA" w:rsidP="00A15E5F">
      <w:pPr>
        <w:ind w:firstLine="360"/>
      </w:pPr>
      <w:r>
        <w:t xml:space="preserve"> </w:t>
      </w:r>
      <w:r w:rsidR="00344407">
        <w:t>I</w:t>
      </w:r>
      <w:r w:rsidR="006C4EED">
        <w:t xml:space="preserve">n this </w:t>
      </w:r>
      <w:r w:rsidR="003C0F54">
        <w:t>thesis,</w:t>
      </w:r>
      <w:r w:rsidR="00004D5A">
        <w:t xml:space="preserve"> we focus on</w:t>
      </w:r>
      <w:r w:rsidR="008B727F">
        <w:t xml:space="preserve"> </w:t>
      </w:r>
      <w:r w:rsidR="00AB1FB1">
        <w:t xml:space="preserve">the </w:t>
      </w:r>
      <w:r w:rsidR="009964DC">
        <w:t xml:space="preserve">research and </w:t>
      </w:r>
      <w:r w:rsidR="007D6CAB">
        <w:t>development of</w:t>
      </w:r>
      <w:r w:rsidR="00755246">
        <w:t xml:space="preserve"> </w:t>
      </w:r>
      <w:r w:rsidR="002D491C">
        <w:t>Flight Dynamics M</w:t>
      </w:r>
      <w:r w:rsidR="00AB1FB1">
        <w:t>odel</w:t>
      </w:r>
      <w:r w:rsidR="00755246">
        <w:t>s</w:t>
      </w:r>
      <w:r w:rsidR="008B727F">
        <w:t>.</w:t>
      </w:r>
      <w:r w:rsidR="009964DC">
        <w:t xml:space="preserve"> This is the</w:t>
      </w:r>
      <w:r w:rsidR="008322E0">
        <w:t xml:space="preserve"> </w:t>
      </w:r>
      <w:r w:rsidR="009F1CC0">
        <w:t xml:space="preserve">important </w:t>
      </w:r>
      <w:r w:rsidR="008322E0">
        <w:t xml:space="preserve">piece </w:t>
      </w:r>
      <w:r w:rsidR="009964DC">
        <w:t>of</w:t>
      </w:r>
      <w:r w:rsidR="00533FF8">
        <w:t xml:space="preserve"> </w:t>
      </w:r>
      <w:r w:rsidR="008322E0">
        <w:t xml:space="preserve">flight simulation </w:t>
      </w:r>
      <w:r w:rsidR="006F29F2">
        <w:t xml:space="preserve">software </w:t>
      </w:r>
      <w:r w:rsidR="00300B53">
        <w:t>that</w:t>
      </w:r>
      <w:r w:rsidR="00AC7260">
        <w:t xml:space="preserve"> </w:t>
      </w:r>
      <w:r w:rsidR="008322E0">
        <w:t xml:space="preserve">calculates </w:t>
      </w:r>
      <w:r w:rsidR="00533FF8">
        <w:t>realistic flight behavior</w:t>
      </w:r>
      <w:r w:rsidR="00BA3A68">
        <w:t xml:space="preserve">. The sequence of physics calculations in the </w:t>
      </w:r>
      <w:r w:rsidR="002D491C">
        <w:t>Flight Dynamics M</w:t>
      </w:r>
      <w:r w:rsidR="0079482A">
        <w:t>odel (</w:t>
      </w:r>
      <w:r w:rsidR="00BA3A68">
        <w:t>FDM</w:t>
      </w:r>
      <w:r w:rsidR="0079482A">
        <w:t>)</w:t>
      </w:r>
      <w:r w:rsidR="00BA3A68">
        <w:t xml:space="preserve"> designed to mimic real-life flight </w:t>
      </w:r>
      <w:r w:rsidR="00AA6498">
        <w:t xml:space="preserve">are </w:t>
      </w:r>
      <w:r w:rsidR="00BA3A68">
        <w:t>called the equations of motion</w:t>
      </w:r>
      <w:r w:rsidR="00AA6498">
        <w:t xml:space="preserve">. The equations of motion calculate </w:t>
      </w:r>
      <w:r w:rsidR="00F26ACB">
        <w:t>how an</w:t>
      </w:r>
      <w:r w:rsidR="00DD6365">
        <w:t xml:space="preserve"> airplane </w:t>
      </w:r>
      <w:r w:rsidR="00F26ACB">
        <w:t>should be translated and rotated</w:t>
      </w:r>
      <w:r w:rsidR="00DD6365">
        <w:t>, while taking into account external forces, like gravity, as well as the physical properties of the airplane.</w:t>
      </w:r>
      <w:r w:rsidR="00ED7F10">
        <w:t xml:space="preserve"> </w:t>
      </w:r>
      <w:r w:rsidR="00553A42">
        <w:t>The Degrees of F</w:t>
      </w:r>
      <w:r w:rsidR="00B32F47">
        <w:t>reedom</w:t>
      </w:r>
      <w:r w:rsidR="00F26ACB">
        <w:t xml:space="preserve"> (DOF)</w:t>
      </w:r>
      <w:r w:rsidR="00BF4D11">
        <w:t xml:space="preserve"> classification</w:t>
      </w:r>
      <w:r w:rsidR="00B32F47">
        <w:t xml:space="preserve"> of an FDM</w:t>
      </w:r>
      <w:r w:rsidR="00F26ACB">
        <w:t xml:space="preserve"> represents the possible</w:t>
      </w:r>
      <w:r w:rsidR="00B32F47">
        <w:t xml:space="preserve"> translation and rotation </w:t>
      </w:r>
      <w:r w:rsidR="00A65FFC">
        <w:t xml:space="preserve">of </w:t>
      </w:r>
      <w:r w:rsidR="00F26ACB">
        <w:t xml:space="preserve">the airplane </w:t>
      </w:r>
      <w:r w:rsidR="00B32F47">
        <w:t>supported</w:t>
      </w:r>
      <w:r w:rsidR="00526B56">
        <w:t xml:space="preserve"> </w:t>
      </w:r>
      <w:r w:rsidR="00F26ACB">
        <w:t>by the FDMs mechanics</w:t>
      </w:r>
      <w:r w:rsidR="00AA6498">
        <w:t>.</w:t>
      </w:r>
      <w:r w:rsidR="00526B56">
        <w:t xml:space="preserve"> </w:t>
      </w:r>
      <w:r w:rsidR="00553A42">
        <w:t>Three Degrees of F</w:t>
      </w:r>
      <w:r w:rsidR="00A65FFC">
        <w:t xml:space="preserve">reedom are associated with translation (e.g., x, y, z) and three are associated with rotation (e.g., pitch, roll, yaw) for a total of six possible degrees that could be calculated. </w:t>
      </w:r>
      <w:r w:rsidR="00526B56">
        <w:t xml:space="preserve">This thesis </w:t>
      </w:r>
      <w:r w:rsidR="00D86818">
        <w:t>describes creating</w:t>
      </w:r>
      <w:r w:rsidR="006B10B4">
        <w:t xml:space="preserve"> two</w:t>
      </w:r>
      <w:r w:rsidR="003809E6">
        <w:t xml:space="preserve"> FDM</w:t>
      </w:r>
      <w:r w:rsidR="006B10B4">
        <w:t>s</w:t>
      </w:r>
      <w:r w:rsidR="00787E17">
        <w:t xml:space="preserve">, </w:t>
      </w:r>
      <w:r w:rsidR="00383098">
        <w:t>both of which are 6-DOF</w:t>
      </w:r>
      <w:r w:rsidR="00A65FFC">
        <w:t>,</w:t>
      </w:r>
      <w:r w:rsidR="006B10B4">
        <w:t xml:space="preserve"> that are</w:t>
      </w:r>
      <w:r w:rsidR="00383098">
        <w:t xml:space="preserve"> built on</w:t>
      </w:r>
      <w:r w:rsidR="006271D8">
        <w:t xml:space="preserve"> </w:t>
      </w:r>
      <w:r w:rsidR="00383098">
        <w:t xml:space="preserve">the </w:t>
      </w:r>
      <w:r w:rsidR="00D86818">
        <w:t>DOD-based</w:t>
      </w:r>
      <w:r w:rsidR="008B1245">
        <w:t xml:space="preserve"> pattern</w:t>
      </w:r>
      <w:r w:rsidR="00B93D60">
        <w:t>:</w:t>
      </w:r>
      <w:r w:rsidR="008B1245">
        <w:t xml:space="preserve"> ECS</w:t>
      </w:r>
      <w:r w:rsidR="00526B56">
        <w:t>.</w:t>
      </w:r>
      <w:r w:rsidR="00116907">
        <w:t xml:space="preserve"> Although an FDM is only the piece of code that calculates how </w:t>
      </w:r>
      <w:r w:rsidR="00116907">
        <w:lastRenderedPageBreak/>
        <w:t xml:space="preserve">an airplane flies, we </w:t>
      </w:r>
      <w:r w:rsidR="00087931">
        <w:t xml:space="preserve">subsequently </w:t>
      </w:r>
      <w:r w:rsidR="00116907">
        <w:t xml:space="preserve">connect both FDMs to a </w:t>
      </w:r>
      <w:r w:rsidR="00087931">
        <w:t xml:space="preserve">keyboard </w:t>
      </w:r>
      <w:r w:rsidR="00116907">
        <w:t xml:space="preserve">flight control system, and a graphics visualization system – constructing </w:t>
      </w:r>
      <w:r w:rsidR="00474EA2">
        <w:t xml:space="preserve">an interactive </w:t>
      </w:r>
      <w:r w:rsidR="00116907">
        <w:t xml:space="preserve">flight simulator. </w:t>
      </w:r>
    </w:p>
    <w:p w14:paraId="303C2FDE" w14:textId="623EA8DE" w:rsidR="0094479C" w:rsidRDefault="009F2C00" w:rsidP="00A15E5F">
      <w:pPr>
        <w:ind w:firstLine="360"/>
      </w:pPr>
      <w:r>
        <w:t xml:space="preserve">To actually implement the ECS architecture in a FDM, the </w:t>
      </w:r>
      <w:r w:rsidR="009A01C9">
        <w:t>Rust programming language</w:t>
      </w:r>
      <w:r>
        <w:t xml:space="preserve"> was chosen</w:t>
      </w:r>
      <w:r w:rsidR="00D07C89">
        <w:t>.</w:t>
      </w:r>
      <w:r w:rsidR="003E094E">
        <w:t xml:space="preserve"> Rust, </w:t>
      </w:r>
      <w:r w:rsidR="003E094E" w:rsidRPr="00EB06EB">
        <w:t>created in 2</w:t>
      </w:r>
      <w:r w:rsidR="003E094E">
        <w:t xml:space="preserve">015, introduces a combination of important features not available in any other language. These provided features stem from two concepts that Rust focuses on: memory safety and performance. Rust will always guarantee memory safety, avoiding issues </w:t>
      </w:r>
      <w:r w:rsidR="00DE205E">
        <w:t xml:space="preserve">in software </w:t>
      </w:r>
      <w:r w:rsidR="003E094E">
        <w:t>such as data races, dangling references, and</w:t>
      </w:r>
      <w:r w:rsidR="00DE205E">
        <w:t xml:space="preserve"> buffer overflows</w:t>
      </w:r>
      <w:r w:rsidR="003E094E">
        <w:t>. It accomplishes this safety by checking that memory is squared away and cleaned up at compile time. Other languages cannot make this guarantee becau</w:t>
      </w:r>
      <w:r w:rsidR="00D0078E">
        <w:t>se they rely on a highly-experienced</w:t>
      </w:r>
      <w:r w:rsidR="003E094E">
        <w:t xml:space="preserve"> programmer to be sure the software is memory safe. </w:t>
      </w:r>
      <w:r w:rsidR="002C36A2">
        <w:t>Although</w:t>
      </w:r>
      <w:r w:rsidR="00F21006">
        <w:t xml:space="preserve"> s</w:t>
      </w:r>
      <w:r w:rsidR="003E094E">
        <w:t>ome languages are also memory safe like Rust,</w:t>
      </w:r>
      <w:r w:rsidR="002C36A2">
        <w:t xml:space="preserve"> they </w:t>
      </w:r>
      <w:r w:rsidR="00F96598">
        <w:t xml:space="preserve">sacrifice </w:t>
      </w:r>
      <w:r w:rsidR="003E094E">
        <w:t>performance in o</w:t>
      </w:r>
      <w:r w:rsidR="00DF0336">
        <w:t xml:space="preserve">rder to accomplish their </w:t>
      </w:r>
      <w:r w:rsidR="003E094E">
        <w:t xml:space="preserve">safety. This is because </w:t>
      </w:r>
      <w:r w:rsidR="00BE584B">
        <w:t>they use a garbage collector that cleans up memory at runti</w:t>
      </w:r>
      <w:r w:rsidR="003E094E">
        <w:t xml:space="preserve">me to ensure memory safety – </w:t>
      </w:r>
      <w:r w:rsidR="00BB00FD">
        <w:t xml:space="preserve">but </w:t>
      </w:r>
      <w:r w:rsidR="003E094E">
        <w:t>this not ideal for performance</w:t>
      </w:r>
      <w:r w:rsidR="00E43B4D">
        <w:t xml:space="preserve"> </w:t>
      </w:r>
      <w:r w:rsidR="00DE5831">
        <w:t xml:space="preserve">due to </w:t>
      </w:r>
      <w:r w:rsidR="0074366A">
        <w:t xml:space="preserve">a </w:t>
      </w:r>
      <w:r w:rsidR="00DE5831">
        <w:t>significant</w:t>
      </w:r>
      <w:r w:rsidR="009771AD">
        <w:t xml:space="preserve"> processing time required </w:t>
      </w:r>
      <w:r w:rsidR="00E43B4D">
        <w:t>[1]</w:t>
      </w:r>
      <w:r w:rsidR="003E094E">
        <w:t>. Rust’s performance, however, is a positive result of the way it tackles memory issues because it does not need a garbage collector and chec</w:t>
      </w:r>
      <w:r w:rsidR="00B23A51">
        <w:t xml:space="preserve">ks for issues at compile time. </w:t>
      </w:r>
      <w:r w:rsidR="003E094E">
        <w:t>These features are undoubtedly worthwhile to take advantage of in a flight simulator.</w:t>
      </w:r>
      <w:r w:rsidR="005309B2">
        <w:t xml:space="preserve"> But Rust is not without drawbacks compared to other languages, which we will discuss. </w:t>
      </w:r>
      <w:r w:rsidR="00D07C89">
        <w:t>In order to implement the ECS design within the R</w:t>
      </w:r>
      <w:r w:rsidR="00C30B4F">
        <w:t>ust language, the</w:t>
      </w:r>
      <w:r w:rsidR="00D07C89">
        <w:t xml:space="preserve"> framework, SPECS, is the library, or, as the Rust programming language calls it, crate, that is imported in code.</w:t>
      </w:r>
    </w:p>
    <w:p w14:paraId="18E14669" w14:textId="77777777" w:rsidR="00BE2B9F" w:rsidRDefault="00BE2B9F" w:rsidP="00A15E5F">
      <w:pPr>
        <w:ind w:firstLine="360"/>
      </w:pPr>
    </w:p>
    <w:p w14:paraId="66F06979" w14:textId="484AAC3A" w:rsidR="009C54CE" w:rsidRDefault="009C54CE" w:rsidP="00AD318A">
      <w:pPr>
        <w:pStyle w:val="Heading2"/>
        <w:numPr>
          <w:ilvl w:val="1"/>
          <w:numId w:val="8"/>
        </w:numPr>
        <w:spacing w:before="0"/>
      </w:pPr>
      <w:bookmarkStart w:id="29" w:name="_Toc493484472"/>
      <w:bookmarkStart w:id="30" w:name="_Toc493484713"/>
      <w:bookmarkStart w:id="31" w:name="_Toc494527307"/>
      <w:bookmarkStart w:id="32" w:name="_Toc495221473"/>
      <w:bookmarkStart w:id="33" w:name="_Toc495663184"/>
      <w:bookmarkStart w:id="34" w:name="_Toc495826206"/>
      <w:bookmarkStart w:id="35" w:name="_Toc495826314"/>
      <w:bookmarkStart w:id="36" w:name="_Toc495999054"/>
      <w:bookmarkStart w:id="37" w:name="_Toc496074852"/>
      <w:bookmarkStart w:id="38" w:name="_Toc496074947"/>
      <w:bookmarkStart w:id="39" w:name="_Toc496075121"/>
      <w:bookmarkStart w:id="40" w:name="_Toc496075279"/>
      <w:bookmarkStart w:id="41" w:name="_Toc496075343"/>
      <w:bookmarkStart w:id="42" w:name="_Toc496080585"/>
      <w:bookmarkStart w:id="43" w:name="_Toc503248582"/>
      <w:bookmarkStart w:id="44" w:name="_Toc504131158"/>
      <w:bookmarkStart w:id="45" w:name="_Toc504131360"/>
      <w:bookmarkStart w:id="46" w:name="_Toc504131515"/>
      <w:bookmarkStart w:id="47" w:name="_Toc59976041"/>
      <w:r>
        <w:lastRenderedPageBreak/>
        <w:t>Problem Statement</w:t>
      </w:r>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p>
    <w:p w14:paraId="56457F63" w14:textId="6ED99B4B" w:rsidR="00E80715" w:rsidRDefault="00C344AE" w:rsidP="00A13F97">
      <w:pPr>
        <w:pStyle w:val="BodyText"/>
        <w:ind w:firstLine="360"/>
      </w:pPr>
      <w:bookmarkStart w:id="48" w:name="_Toc493484473"/>
      <w:bookmarkStart w:id="49" w:name="_Toc493484714"/>
      <w:bookmarkStart w:id="50" w:name="_Toc494527308"/>
      <w:bookmarkStart w:id="51" w:name="_Toc495221474"/>
      <w:bookmarkStart w:id="52" w:name="_Toc495663185"/>
      <w:bookmarkStart w:id="53" w:name="_Toc495826207"/>
      <w:bookmarkStart w:id="54" w:name="_Toc495826315"/>
      <w:bookmarkStart w:id="55" w:name="_Toc495999055"/>
      <w:bookmarkStart w:id="56" w:name="_Toc496074853"/>
      <w:bookmarkStart w:id="57" w:name="_Toc496074948"/>
      <w:bookmarkStart w:id="58" w:name="_Toc496075122"/>
      <w:bookmarkStart w:id="59" w:name="_Toc496075280"/>
      <w:bookmarkStart w:id="60" w:name="_Toc496075344"/>
      <w:bookmarkStart w:id="61" w:name="_Toc496080586"/>
      <w:bookmarkStart w:id="62" w:name="_Toc503248583"/>
      <w:bookmarkStart w:id="63" w:name="_Toc504131159"/>
      <w:bookmarkStart w:id="64" w:name="_Toc504131361"/>
      <w:bookmarkStart w:id="65" w:name="_Toc504131516"/>
      <w:r>
        <w:t xml:space="preserve">In </w:t>
      </w:r>
      <w:r w:rsidR="00C752B2">
        <w:t>real-time military flight simula</w:t>
      </w:r>
      <w:r w:rsidR="00BF3BB9">
        <w:t>tions,</w:t>
      </w:r>
      <w:r w:rsidR="00676A75">
        <w:t xml:space="preserve"> </w:t>
      </w:r>
      <w:r>
        <w:t>it</w:t>
      </w:r>
      <w:r w:rsidR="00FC019B">
        <w:t xml:space="preserve"> is common</w:t>
      </w:r>
      <w:r w:rsidR="00862643">
        <w:t xml:space="preserve"> to see the software </w:t>
      </w:r>
      <w:r w:rsidR="00676A75">
        <w:t xml:space="preserve">using an </w:t>
      </w:r>
      <w:r w:rsidR="00300988">
        <w:t>OOP design approach</w:t>
      </w:r>
      <w:r w:rsidR="00075330">
        <w:t xml:space="preserve">, and </w:t>
      </w:r>
      <w:r w:rsidR="00593114">
        <w:t xml:space="preserve">be </w:t>
      </w:r>
      <w:r w:rsidR="00075330">
        <w:t>written in a systems level programming language like C++</w:t>
      </w:r>
      <w:r w:rsidR="00A1313B">
        <w:t xml:space="preserve"> [</w:t>
      </w:r>
      <w:r w:rsidR="002F4934">
        <w:t>***</w:t>
      </w:r>
      <w:r w:rsidR="00A1313B">
        <w:t>NONE]</w:t>
      </w:r>
      <w:r w:rsidR="00075330">
        <w:t xml:space="preserve">. </w:t>
      </w:r>
      <w:r w:rsidR="00593114">
        <w:t xml:space="preserve">It is likely that the </w:t>
      </w:r>
      <w:r w:rsidR="006967EE">
        <w:t>simulation could employ</w:t>
      </w:r>
      <w:r w:rsidR="00391472">
        <w:t xml:space="preserve"> hundreds or even thousands of </w:t>
      </w:r>
      <w:r w:rsidR="00862643">
        <w:t xml:space="preserve">moving entities, or game objects, such as airplanes, or soldiers. These entities have many different functions acting on potentially large sums of data associated with the entities. </w:t>
      </w:r>
      <w:r w:rsidR="00EE37A8">
        <w:t>Unfortunately,</w:t>
      </w:r>
      <w:r w:rsidR="00C74173">
        <w:t xml:space="preserve"> </w:t>
      </w:r>
      <w:r w:rsidR="00C04EF4">
        <w:t>w</w:t>
      </w:r>
      <w:r w:rsidR="00862643">
        <w:t>ith OOP, t</w:t>
      </w:r>
      <w:r w:rsidR="00AA2443">
        <w:t>he entanglement of functionality and data memory</w:t>
      </w:r>
      <w:r w:rsidR="004D6091">
        <w:t xml:space="preserve"> in hierarchies</w:t>
      </w:r>
      <w:r w:rsidR="00AA2443">
        <w:t xml:space="preserve"> </w:t>
      </w:r>
      <w:r w:rsidR="005C373F">
        <w:t>impedes</w:t>
      </w:r>
      <w:r w:rsidR="003571EF">
        <w:t xml:space="preserve"> performance</w:t>
      </w:r>
      <w:r w:rsidR="0004035C">
        <w:t xml:space="preserve"> and also </w:t>
      </w:r>
      <w:r w:rsidR="00AA2443">
        <w:t>cause</w:t>
      </w:r>
      <w:r w:rsidR="005C373F">
        <w:t>s</w:t>
      </w:r>
      <w:r w:rsidR="003571EF">
        <w:t xml:space="preserve"> messy code dependencies – which complicates the addition or modification of functionality or </w:t>
      </w:r>
      <w:r w:rsidR="004D087C">
        <w:t xml:space="preserve">data </w:t>
      </w:r>
      <w:r w:rsidR="003571EF">
        <w:t xml:space="preserve">entities. </w:t>
      </w:r>
      <w:r w:rsidR="00A13F97">
        <w:t>Also, memory-management in OOP software is not ideal in terms of accessing data as efficiently as possible in cache memory.</w:t>
      </w:r>
      <w:r w:rsidR="008F0E28">
        <w:t xml:space="preserve"> </w:t>
      </w:r>
      <w:r w:rsidR="00505B33">
        <w:t>Furthermore</w:t>
      </w:r>
      <w:r w:rsidR="008B454F">
        <w:t xml:space="preserve">, when </w:t>
      </w:r>
      <w:r w:rsidR="00E77543">
        <w:t xml:space="preserve">programming with </w:t>
      </w:r>
      <w:r w:rsidR="006822A1">
        <w:t xml:space="preserve">a </w:t>
      </w:r>
      <w:r w:rsidR="00257CBF">
        <w:t>sy</w:t>
      </w:r>
      <w:r w:rsidR="007C29B9">
        <w:t xml:space="preserve">stems </w:t>
      </w:r>
      <w:r w:rsidR="00E77543">
        <w:t xml:space="preserve">level </w:t>
      </w:r>
      <w:r w:rsidR="007C29B9">
        <w:t>programming languages, i</w:t>
      </w:r>
      <w:r w:rsidR="00966618">
        <w:t xml:space="preserve">t </w:t>
      </w:r>
      <w:r w:rsidR="00811685">
        <w:t>is</w:t>
      </w:r>
      <w:r w:rsidR="00E77543">
        <w:t xml:space="preserve"> </w:t>
      </w:r>
      <w:r w:rsidR="00564240">
        <w:t xml:space="preserve">common for beginner and intermediate level software developers to </w:t>
      </w:r>
      <w:r w:rsidR="00391472">
        <w:t>introduce memory vulnerabilitie</w:t>
      </w:r>
      <w:r w:rsidR="00E63D99">
        <w:t>s</w:t>
      </w:r>
      <w:r w:rsidR="00A9096A">
        <w:t xml:space="preserve"> in code</w:t>
      </w:r>
      <w:r w:rsidR="00391472">
        <w:t>.</w:t>
      </w:r>
      <w:r w:rsidR="00714F1A">
        <w:t xml:space="preserve"> An expert programmer would be required </w:t>
      </w:r>
      <w:r w:rsidR="00160468">
        <w:t xml:space="preserve">to </w:t>
      </w:r>
      <w:r w:rsidR="00B10C20">
        <w:t>ensure that memory is cleaned up properly.</w:t>
      </w:r>
      <w:r w:rsidR="00862643" w:rsidRPr="00862643">
        <w:t xml:space="preserve"> </w:t>
      </w:r>
    </w:p>
    <w:p w14:paraId="7ACD1DB0" w14:textId="77777777" w:rsidR="003705BF" w:rsidRDefault="003705BF" w:rsidP="00E77543">
      <w:pPr>
        <w:pStyle w:val="BodyText"/>
      </w:pPr>
    </w:p>
    <w:p w14:paraId="387FA68E" w14:textId="69D9BAC1" w:rsidR="00251273" w:rsidRDefault="009C54CE" w:rsidP="00AD318A">
      <w:pPr>
        <w:pStyle w:val="Heading2"/>
        <w:numPr>
          <w:ilvl w:val="1"/>
          <w:numId w:val="8"/>
        </w:numPr>
        <w:spacing w:before="0"/>
      </w:pPr>
      <w:bookmarkStart w:id="66" w:name="_Toc59976042"/>
      <w:r>
        <w:t xml:space="preserve">Research </w:t>
      </w:r>
      <w:r w:rsidR="00EC3664">
        <w:t>Objective</w:t>
      </w:r>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p>
    <w:p w14:paraId="2F8D7BA8" w14:textId="24E7D65C" w:rsidR="008B454F" w:rsidRDefault="008B454F" w:rsidP="001908D0">
      <w:pPr>
        <w:pStyle w:val="BodyText"/>
        <w:ind w:firstLine="360"/>
      </w:pPr>
      <w:bookmarkStart w:id="67" w:name="_Toc493484474"/>
      <w:bookmarkStart w:id="68" w:name="_Toc493484715"/>
      <w:bookmarkStart w:id="69" w:name="_Toc494527309"/>
      <w:bookmarkStart w:id="70" w:name="_Toc495221475"/>
      <w:bookmarkStart w:id="71" w:name="_Toc495663186"/>
      <w:bookmarkStart w:id="72" w:name="_Toc495826208"/>
      <w:bookmarkStart w:id="73" w:name="_Toc495826316"/>
      <w:bookmarkStart w:id="74" w:name="_Toc495999056"/>
      <w:bookmarkStart w:id="75" w:name="_Toc496074854"/>
      <w:bookmarkStart w:id="76" w:name="_Toc496074949"/>
      <w:bookmarkStart w:id="77" w:name="_Toc496075123"/>
      <w:bookmarkStart w:id="78" w:name="_Toc496075281"/>
      <w:bookmarkStart w:id="79" w:name="_Toc496075345"/>
      <w:bookmarkStart w:id="80" w:name="_Toc496080587"/>
      <w:bookmarkStart w:id="81" w:name="_Toc503248584"/>
      <w:bookmarkStart w:id="82" w:name="_Toc504131160"/>
      <w:bookmarkStart w:id="83" w:name="_Toc504131362"/>
      <w:bookmarkStart w:id="84" w:name="_Toc504131517"/>
      <w:r>
        <w:t xml:space="preserve"> </w:t>
      </w:r>
      <w:r w:rsidR="005C373F">
        <w:t xml:space="preserve">The </w:t>
      </w:r>
      <w:r>
        <w:t xml:space="preserve">scenario </w:t>
      </w:r>
      <w:r w:rsidR="005C373F">
        <w:t xml:space="preserve">stated above </w:t>
      </w:r>
      <w:r>
        <w:t>could benefit from the compartmentalization that the ECS approach employs in game engines. With functiona</w:t>
      </w:r>
      <w:r w:rsidR="00851EFA">
        <w:t xml:space="preserve">lity and data decoupled, </w:t>
      </w:r>
      <w:r>
        <w:t>software can be as performant as possible in terms of memory-management and parallelization. With that, the d</w:t>
      </w:r>
      <w:r w:rsidR="00066872">
        <w:t>ecoupling nature of ECS improves</w:t>
      </w:r>
      <w:r>
        <w:t xml:space="preserve"> ease of code de</w:t>
      </w:r>
      <w:r w:rsidR="006C3B93">
        <w:t xml:space="preserve">velopment because pieces of </w:t>
      </w:r>
      <w:r>
        <w:t>code are not dependent on each other in order to work [34].</w:t>
      </w:r>
      <w:r w:rsidR="005C373F">
        <w:t xml:space="preserve"> </w:t>
      </w:r>
      <w:r w:rsidR="0029754F">
        <w:t>To summarize, t</w:t>
      </w:r>
      <w:r w:rsidR="00C93BED">
        <w:t xml:space="preserve">he </w:t>
      </w:r>
      <w:r w:rsidR="003F7F55">
        <w:t>modern ECS architecture is a viable</w:t>
      </w:r>
      <w:r>
        <w:t xml:space="preserve"> solution</w:t>
      </w:r>
      <w:r w:rsidR="003F7F55">
        <w:t xml:space="preserve"> </w:t>
      </w:r>
      <w:r w:rsidR="00190EE0">
        <w:t>which can provide some notable</w:t>
      </w:r>
      <w:r w:rsidR="003F7F55">
        <w:t xml:space="preserve"> </w:t>
      </w:r>
      <w:r>
        <w:t xml:space="preserve">performance </w:t>
      </w:r>
      <w:r w:rsidR="003F7F55">
        <w:t>advantag</w:t>
      </w:r>
      <w:r>
        <w:t>es and ease of development advantages over OOP in video games,</w:t>
      </w:r>
      <w:r w:rsidR="00AD0DEE">
        <w:t xml:space="preserve"> which carries </w:t>
      </w:r>
      <w:r w:rsidR="00AD0DEE">
        <w:lastRenderedPageBreak/>
        <w:t>over to</w:t>
      </w:r>
      <w:r>
        <w:t xml:space="preserve"> simulations</w:t>
      </w:r>
      <w:r w:rsidR="00A65DC1">
        <w:t xml:space="preserve">. </w:t>
      </w:r>
      <w:r w:rsidR="003F7F55">
        <w:t>Furthermore,</w:t>
      </w:r>
      <w:r w:rsidR="00F53A32">
        <w:t xml:space="preserve"> Rust </w:t>
      </w:r>
      <w:r w:rsidR="003F7F55">
        <w:t>solves the memory safety burden that plagues systems level languages</w:t>
      </w:r>
      <w:r w:rsidR="005C373F">
        <w:t xml:space="preserve"> by enforcing strict rules at compile time</w:t>
      </w:r>
      <w:r w:rsidR="003F7F55">
        <w:t xml:space="preserve">. </w:t>
      </w:r>
      <w:r w:rsidR="00FA308B">
        <w:t>The</w:t>
      </w:r>
      <w:r w:rsidR="00C93BED">
        <w:t xml:space="preserve"> </w:t>
      </w:r>
      <w:r w:rsidR="002B0BD5">
        <w:t>goal</w:t>
      </w:r>
      <w:r w:rsidR="00C93BED">
        <w:t xml:space="preserve"> of this research is to build</w:t>
      </w:r>
      <w:r w:rsidR="003F7F55">
        <w:t xml:space="preserve"> </w:t>
      </w:r>
      <w:r w:rsidR="00584EDF">
        <w:t xml:space="preserve">two </w:t>
      </w:r>
      <w:r w:rsidR="006F2C51">
        <w:t>interactive</w:t>
      </w:r>
      <w:r w:rsidR="0029063D">
        <w:t>,</w:t>
      </w:r>
      <w:r w:rsidR="00E84EF4">
        <w:t xml:space="preserve"> easily extensible</w:t>
      </w:r>
      <w:r w:rsidR="003F7F55">
        <w:t xml:space="preserve"> FDM</w:t>
      </w:r>
      <w:r w:rsidR="00584EDF">
        <w:t>s</w:t>
      </w:r>
      <w:r w:rsidR="004B7FCB">
        <w:t xml:space="preserve"> implemented as</w:t>
      </w:r>
      <w:r w:rsidR="003F7F55">
        <w:t xml:space="preserve"> Rust</w:t>
      </w:r>
      <w:r w:rsidR="00C204CB">
        <w:t>-</w:t>
      </w:r>
      <w:r w:rsidR="003F7F55">
        <w:t>based, ECS</w:t>
      </w:r>
      <w:r w:rsidR="00DE368C">
        <w:t>-based</w:t>
      </w:r>
      <w:r w:rsidR="0029754F">
        <w:t xml:space="preserve"> architecture</w:t>
      </w:r>
      <w:r w:rsidR="004B7FCB">
        <w:t>s</w:t>
      </w:r>
      <w:r w:rsidR="00FA308B">
        <w:t xml:space="preserve">. </w:t>
      </w:r>
      <w:r w:rsidR="004B7FCB">
        <w:t>T</w:t>
      </w:r>
      <w:r w:rsidR="0061740E">
        <w:t xml:space="preserve">he </w:t>
      </w:r>
      <w:r w:rsidR="00D31959">
        <w:t>first model is</w:t>
      </w:r>
      <w:r w:rsidR="004B7FCB">
        <w:t xml:space="preserve"> based on the works by Grant Palmer in [30]</w:t>
      </w:r>
      <w:r w:rsidR="0077657F">
        <w:t>, while t</w:t>
      </w:r>
      <w:r w:rsidR="003F7F55">
        <w:t xml:space="preserve">he </w:t>
      </w:r>
      <w:r w:rsidR="00DE5FDD">
        <w:t xml:space="preserve">second </w:t>
      </w:r>
      <w:r w:rsidR="00D31959">
        <w:t xml:space="preserve">model is </w:t>
      </w:r>
      <w:r w:rsidR="003F7F55">
        <w:t xml:space="preserve">based on the works by David Bourg in [14].  </w:t>
      </w:r>
    </w:p>
    <w:p w14:paraId="0DCAB79C" w14:textId="77777777" w:rsidR="00345FDB" w:rsidRDefault="00345FDB" w:rsidP="001908D0">
      <w:pPr>
        <w:pStyle w:val="BodyText"/>
        <w:ind w:firstLine="360"/>
      </w:pPr>
    </w:p>
    <w:p w14:paraId="79870D68" w14:textId="700662B1" w:rsidR="00CE7460" w:rsidRDefault="008B570F" w:rsidP="00AD318A">
      <w:pPr>
        <w:pStyle w:val="Heading2"/>
        <w:numPr>
          <w:ilvl w:val="1"/>
          <w:numId w:val="8"/>
        </w:numPr>
        <w:spacing w:before="0"/>
      </w:pPr>
      <w:bookmarkStart w:id="85" w:name="_Toc59976043"/>
      <w:r>
        <w:t>Hypothesis</w:t>
      </w:r>
      <w:bookmarkEnd w:id="85"/>
    </w:p>
    <w:p w14:paraId="2D4760B6" w14:textId="4501A219" w:rsidR="00D51CA4" w:rsidRDefault="00FB1642" w:rsidP="001908D0">
      <w:pPr>
        <w:pStyle w:val="BodyText"/>
        <w:ind w:firstLine="360"/>
      </w:pPr>
      <w:r w:rsidRPr="00FB1642">
        <w:t xml:space="preserve"> </w:t>
      </w:r>
      <w:r w:rsidR="00EC38BD">
        <w:t>T</w:t>
      </w:r>
      <w:r w:rsidR="00385240">
        <w:t>he thesis hypothesizes that a</w:t>
      </w:r>
      <w:r w:rsidR="00EC38BD">
        <w:t xml:space="preserve"> FDM implemented </w:t>
      </w:r>
      <w:r w:rsidR="00E87093">
        <w:t>a</w:t>
      </w:r>
      <w:r w:rsidR="00C204CB">
        <w:t>s a Rust-</w:t>
      </w:r>
      <w:r w:rsidR="00CD1CEC">
        <w:t>based, ECS design will</w:t>
      </w:r>
      <w:r w:rsidR="00E87093">
        <w:t xml:space="preserve"> not</w:t>
      </w:r>
      <w:r w:rsidR="009A1377">
        <w:t xml:space="preserve"> only</w:t>
      </w:r>
      <w:r w:rsidR="00E87093">
        <w:t xml:space="preserve"> </w:t>
      </w:r>
      <w:r w:rsidR="00FC285D">
        <w:t>serve as a viable design a</w:t>
      </w:r>
      <w:r w:rsidR="006C1CE1">
        <w:t xml:space="preserve">lternative, but also introduces </w:t>
      </w:r>
      <w:r w:rsidR="00FC285D">
        <w:t xml:space="preserve">some </w:t>
      </w:r>
      <w:r w:rsidR="00D51CA4">
        <w:t>powerful features</w:t>
      </w:r>
      <w:r w:rsidR="00FC285D">
        <w:t xml:space="preserve"> that other FDMs </w:t>
      </w:r>
      <w:r w:rsidR="00E6252A">
        <w:t>do not possess</w:t>
      </w:r>
      <w:r w:rsidR="00FC285D">
        <w:t>.</w:t>
      </w:r>
      <w:r w:rsidR="00EC38BD">
        <w:t xml:space="preserve"> </w:t>
      </w:r>
      <w:r w:rsidR="0079603E">
        <w:t xml:space="preserve">By using ECS to organize </w:t>
      </w:r>
      <w:r w:rsidR="005B2C38">
        <w:t>data</w:t>
      </w:r>
      <w:r w:rsidR="0079603E">
        <w:t>, we can decouple functionality from the actual data in memory, as opposed to having functionality and memory tied together in hierarchies. This is</w:t>
      </w:r>
      <w:r w:rsidR="00FC285D">
        <w:t xml:space="preserve"> a</w:t>
      </w:r>
      <w:r w:rsidR="0079603E">
        <w:t xml:space="preserve"> powerful and popular strategy in designing complex video game e</w:t>
      </w:r>
      <w:r w:rsidR="00FC285D">
        <w:t>ngines, which need to process</w:t>
      </w:r>
      <w:r w:rsidR="003E11F1">
        <w:t xml:space="preserve"> updates to large amounts of</w:t>
      </w:r>
      <w:r w:rsidR="00FC285D">
        <w:t xml:space="preserve"> game entities dealing with large amounts of data</w:t>
      </w:r>
      <w:r w:rsidR="003E11F1">
        <w:t xml:space="preserve">. </w:t>
      </w:r>
      <w:r w:rsidR="0079603E">
        <w:t xml:space="preserve">This decoupling allows for the </w:t>
      </w:r>
      <w:r w:rsidR="00C97E23">
        <w:t>methods that operate on game</w:t>
      </w:r>
      <w:r w:rsidR="0079603E">
        <w:t xml:space="preserve"> entities to be easily parallelized and fast. </w:t>
      </w:r>
      <w:r w:rsidR="009A1377">
        <w:t>I</w:t>
      </w:r>
      <w:r w:rsidR="00CA53F7">
        <w:t>n addition to performance</w:t>
      </w:r>
      <w:r w:rsidR="00D12C7B">
        <w:t xml:space="preserve"> benefits</w:t>
      </w:r>
      <w:r w:rsidR="00F82C5D">
        <w:t xml:space="preserve"> due to decoupling</w:t>
      </w:r>
      <w:r w:rsidR="00CA53F7">
        <w:t>, the ability to modify existing functionality or entities, or add new functionality or entities is a much smoother process</w:t>
      </w:r>
      <w:r w:rsidR="008A78D5">
        <w:t xml:space="preserve"> compared to OOP</w:t>
      </w:r>
      <w:r w:rsidR="00CA53F7">
        <w:t xml:space="preserve">. This will be explained in more detail in the next chapter. </w:t>
      </w:r>
      <w:r w:rsidR="0079603E">
        <w:t xml:space="preserve">So, for the same reasons game designers </w:t>
      </w:r>
      <w:r w:rsidR="00383E89">
        <w:t xml:space="preserve">choose to </w:t>
      </w:r>
      <w:r w:rsidR="0079603E">
        <w:t xml:space="preserve">use the ECS design in a video game, we </w:t>
      </w:r>
      <w:r w:rsidR="00383E89">
        <w:t>can</w:t>
      </w:r>
      <w:r w:rsidR="005A14F3">
        <w:t xml:space="preserve"> also benefit by using the </w:t>
      </w:r>
      <w:r w:rsidR="00FF5A2A">
        <w:t>ECS</w:t>
      </w:r>
      <w:r w:rsidR="005A14F3">
        <w:t xml:space="preserve"> design </w:t>
      </w:r>
      <w:r w:rsidR="00FF5A2A">
        <w:t xml:space="preserve">in our </w:t>
      </w:r>
      <w:r w:rsidR="0079603E">
        <w:t>FDM</w:t>
      </w:r>
      <w:r w:rsidR="00A350C2">
        <w:t>s</w:t>
      </w:r>
      <w:r w:rsidR="00275D7F">
        <w:t>.</w:t>
      </w:r>
    </w:p>
    <w:p w14:paraId="6FE4DE0E" w14:textId="5E857C57" w:rsidR="00275D7F" w:rsidRDefault="00275D7F" w:rsidP="001908D0">
      <w:pPr>
        <w:pStyle w:val="BodyText"/>
        <w:ind w:firstLine="360"/>
      </w:pPr>
      <w:r>
        <w:t xml:space="preserve">This thesis also hypothesizes that </w:t>
      </w:r>
      <w:r w:rsidR="008A57CD">
        <w:t>when both re-implemented Rust-based, ECS-based FDMs</w:t>
      </w:r>
      <w:r w:rsidR="005A3861">
        <w:t>, based on Bourg’s model and Palmer’s model,</w:t>
      </w:r>
      <w:r w:rsidR="008A57CD">
        <w:t xml:space="preserve"> are compared </w:t>
      </w:r>
      <w:r>
        <w:t xml:space="preserve">against their </w:t>
      </w:r>
      <w:r>
        <w:lastRenderedPageBreak/>
        <w:t xml:space="preserve">benchmark counterparts </w:t>
      </w:r>
      <w:r w:rsidR="008A57CD">
        <w:t xml:space="preserve">in a series of flight tests, the flight data outputted will </w:t>
      </w:r>
      <w:r>
        <w:t xml:space="preserve">be exactly the same. </w:t>
      </w:r>
    </w:p>
    <w:p w14:paraId="0B1BCEF3" w14:textId="77777777" w:rsidR="00637605" w:rsidRDefault="00637605" w:rsidP="001908D0">
      <w:pPr>
        <w:pStyle w:val="BodyText"/>
        <w:ind w:firstLine="360"/>
      </w:pPr>
    </w:p>
    <w:p w14:paraId="06964C7B" w14:textId="0431D91A" w:rsidR="00862480" w:rsidRDefault="00832AAF" w:rsidP="00AD318A">
      <w:pPr>
        <w:pStyle w:val="Heading2"/>
        <w:numPr>
          <w:ilvl w:val="1"/>
          <w:numId w:val="8"/>
        </w:numPr>
        <w:spacing w:before="0"/>
      </w:pPr>
      <w:bookmarkStart w:id="86" w:name="_Toc59976044"/>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r>
        <w:t>Approach</w:t>
      </w:r>
      <w:bookmarkEnd w:id="86"/>
    </w:p>
    <w:p w14:paraId="130E60AC" w14:textId="5E0A1AAE" w:rsidR="002D7B07" w:rsidRPr="002D7B07" w:rsidRDefault="002D7B07" w:rsidP="001908D0">
      <w:pPr>
        <w:ind w:firstLine="360"/>
      </w:pPr>
      <w:r w:rsidRPr="002D7B07">
        <w:t xml:space="preserve">The methodology </w:t>
      </w:r>
      <w:r>
        <w:t xml:space="preserve">of this research </w:t>
      </w:r>
      <w:r w:rsidRPr="002D7B07">
        <w:t xml:space="preserve">is </w:t>
      </w:r>
      <w:r>
        <w:t xml:space="preserve">explained </w:t>
      </w:r>
      <w:r w:rsidRPr="002D7B07">
        <w:t>in full detail in Chapter 3, but an</w:t>
      </w:r>
    </w:p>
    <w:p w14:paraId="7DC561C8" w14:textId="4E693C74" w:rsidR="002C6B9C" w:rsidRDefault="002D7B07" w:rsidP="00534BCE">
      <w:r w:rsidRPr="002D7B07">
        <w:t xml:space="preserve">overview of the approach will be </w:t>
      </w:r>
      <w:r>
        <w:t xml:space="preserve">given </w:t>
      </w:r>
      <w:r w:rsidRPr="002D7B07">
        <w:t xml:space="preserve">here. </w:t>
      </w:r>
    </w:p>
    <w:p w14:paraId="2E3099C4" w14:textId="5BD875C6" w:rsidR="00573C12" w:rsidRDefault="00EA32C8" w:rsidP="001908D0">
      <w:pPr>
        <w:ind w:firstLine="360"/>
      </w:pPr>
      <w:r>
        <w:t>T</w:t>
      </w:r>
      <w:r w:rsidR="00586C72">
        <w:t>h</w:t>
      </w:r>
      <w:r w:rsidR="00C61CAB">
        <w:t xml:space="preserve">e focus of this research is </w:t>
      </w:r>
      <w:r w:rsidR="008012ED">
        <w:t>build</w:t>
      </w:r>
      <w:r w:rsidR="001076B8">
        <w:t>ing</w:t>
      </w:r>
      <w:r w:rsidR="00777181">
        <w:t xml:space="preserve"> two</w:t>
      </w:r>
      <w:r w:rsidR="00C204CB">
        <w:t xml:space="preserve"> Rust-</w:t>
      </w:r>
      <w:r w:rsidR="00777181">
        <w:t xml:space="preserve">based, </w:t>
      </w:r>
      <w:r w:rsidR="002F54EC">
        <w:t>ECS-based FDMs: the first is a 6</w:t>
      </w:r>
      <w:r w:rsidR="00777181">
        <w:t>-DOF</w:t>
      </w:r>
      <w:r w:rsidR="00193CAD">
        <w:t xml:space="preserve"> FDM</w:t>
      </w:r>
      <w:r w:rsidR="00777181">
        <w:t xml:space="preserve"> </w:t>
      </w:r>
      <w:r w:rsidR="00193CAD">
        <w:t xml:space="preserve">based on the works by Grant Palmer in [30], the second is a </w:t>
      </w:r>
      <w:r w:rsidR="00770FC1">
        <w:t>6-</w:t>
      </w:r>
      <w:r w:rsidR="003264D9">
        <w:t>DOF</w:t>
      </w:r>
      <w:r w:rsidR="008012ED">
        <w:t xml:space="preserve"> </w:t>
      </w:r>
      <w:r w:rsidR="00590EE6">
        <w:t>FDM</w:t>
      </w:r>
      <w:r w:rsidR="009D5392">
        <w:t xml:space="preserve"> based on the works by</w:t>
      </w:r>
      <w:r w:rsidR="009D5392" w:rsidRPr="009D5392">
        <w:t xml:space="preserve"> </w:t>
      </w:r>
      <w:r w:rsidR="009D5392">
        <w:t xml:space="preserve">David Bourg in [14]. </w:t>
      </w:r>
    </w:p>
    <w:p w14:paraId="33C00880" w14:textId="57871014" w:rsidR="00154238" w:rsidRDefault="00154238" w:rsidP="001908D0">
      <w:pPr>
        <w:ind w:firstLine="360"/>
      </w:pPr>
      <w:r>
        <w:t xml:space="preserve">In terms of ECS compatible aspects, the </w:t>
      </w:r>
      <w:r w:rsidR="002F54EC">
        <w:t>Palmer-based 6</w:t>
      </w:r>
      <w:r w:rsidR="00770FC1">
        <w:t>-</w:t>
      </w:r>
      <w:r w:rsidR="00E12CC9">
        <w:t>DOF FDM is composed of one Component</w:t>
      </w:r>
      <w:r>
        <w:t xml:space="preserve"> and one </w:t>
      </w:r>
      <w:r w:rsidR="00E12CC9">
        <w:t xml:space="preserve">System, </w:t>
      </w:r>
      <w:r>
        <w:t>which play a part in the airplane Entities data storage and functionality</w:t>
      </w:r>
      <w:r w:rsidR="00E12CC9">
        <w:t>, respectively</w:t>
      </w:r>
      <w:r w:rsidR="00857393">
        <w:t xml:space="preserve">. </w:t>
      </w:r>
      <w:r w:rsidR="0099242C">
        <w:t xml:space="preserve">The System and Component serve to calculate the equations of motion of the airplane. </w:t>
      </w:r>
      <w:r w:rsidR="00857393">
        <w:t>The Component,</w:t>
      </w:r>
      <w:r>
        <w:t xml:space="preserve"> which contain</w:t>
      </w:r>
      <w:r w:rsidR="00857393">
        <w:t>s</w:t>
      </w:r>
      <w:r>
        <w:t xml:space="preserve"> all of the data used </w:t>
      </w:r>
      <w:r w:rsidR="00857393">
        <w:t>by the Systems is</w:t>
      </w:r>
      <w:r w:rsidR="005A1DD2">
        <w:t>: DataFDM</w:t>
      </w:r>
      <w:r w:rsidR="00857393">
        <w:t>.</w:t>
      </w:r>
      <w:r>
        <w:t xml:space="preserve"> The System, which adds functionality to the Component data of </w:t>
      </w:r>
      <w:r w:rsidR="00857393">
        <w:t>the airplane Entities, is:</w:t>
      </w:r>
      <w:r w:rsidR="00193CAD">
        <w:t xml:space="preserve"> EquationsOfMotion. Once</w:t>
      </w:r>
      <w:r>
        <w:t xml:space="preserve"> the </w:t>
      </w:r>
      <w:r w:rsidR="00917565">
        <w:t>this</w:t>
      </w:r>
      <w:r>
        <w:t xml:space="preserve"> FDM </w:t>
      </w:r>
      <w:r w:rsidR="00193CAD">
        <w:t xml:space="preserve">was </w:t>
      </w:r>
      <w:r>
        <w:t>built, to ensure its accu</w:t>
      </w:r>
      <w:r w:rsidR="00E9310B">
        <w:t>racy of modeling flight, we found</w:t>
      </w:r>
      <w:r>
        <w:t xml:space="preserve"> out if it replicates the realistic flight data</w:t>
      </w:r>
      <w:r w:rsidR="00A560B4">
        <w:t xml:space="preserve"> generated by its benchmark FDM written in </w:t>
      </w:r>
      <w:r w:rsidR="00627CFD">
        <w:t xml:space="preserve">the </w:t>
      </w:r>
      <w:r w:rsidR="00A560B4">
        <w:t xml:space="preserve">C </w:t>
      </w:r>
      <w:r w:rsidR="00627CFD">
        <w:t xml:space="preserve">programming language </w:t>
      </w:r>
      <w:r w:rsidR="00A560B4">
        <w:t>by Grant Palmer.</w:t>
      </w:r>
    </w:p>
    <w:p w14:paraId="74BB96FC" w14:textId="4D61ACE9" w:rsidR="009A6115" w:rsidRDefault="00154238" w:rsidP="001908D0">
      <w:pPr>
        <w:ind w:firstLine="360"/>
      </w:pPr>
      <w:r>
        <w:t>S</w:t>
      </w:r>
      <w:r w:rsidR="0061740E">
        <w:t xml:space="preserve">imilar to the </w:t>
      </w:r>
      <w:r w:rsidR="002F54EC">
        <w:t>Palmer</w:t>
      </w:r>
      <w:r w:rsidR="00770FC1">
        <w:t>-</w:t>
      </w:r>
      <w:r w:rsidR="002F54EC">
        <w:t>based 6-</w:t>
      </w:r>
      <w:r>
        <w:t>DOF FDM, t</w:t>
      </w:r>
      <w:r w:rsidR="001C7A60">
        <w:t xml:space="preserve">he </w:t>
      </w:r>
      <w:r w:rsidR="00C23555">
        <w:t xml:space="preserve">Bourg-based </w:t>
      </w:r>
      <w:r w:rsidR="00770FC1">
        <w:t>6-</w:t>
      </w:r>
      <w:r w:rsidR="00624249">
        <w:t xml:space="preserve">DOF </w:t>
      </w:r>
      <w:r w:rsidR="00EA32C8">
        <w:t>FDM is</w:t>
      </w:r>
      <w:r w:rsidR="00852FEE">
        <w:t xml:space="preserve"> also</w:t>
      </w:r>
      <w:r w:rsidR="00EA32C8">
        <w:t xml:space="preserve"> compos</w:t>
      </w:r>
      <w:r w:rsidR="00776C17">
        <w:t>ed of one Component</w:t>
      </w:r>
      <w:r w:rsidR="004D3595">
        <w:t xml:space="preserve"> and </w:t>
      </w:r>
      <w:r w:rsidR="00F46C04">
        <w:t>one</w:t>
      </w:r>
      <w:r w:rsidR="00974094">
        <w:t xml:space="preserve"> </w:t>
      </w:r>
      <w:r w:rsidR="00EA32C8">
        <w:t>System</w:t>
      </w:r>
      <w:r w:rsidR="004341F1">
        <w:t xml:space="preserve"> that serve to calculate the airplane’s equations of motion</w:t>
      </w:r>
      <w:r w:rsidR="0099242C">
        <w:t>.</w:t>
      </w:r>
      <w:r w:rsidR="00A3602F">
        <w:t xml:space="preserve"> </w:t>
      </w:r>
      <w:r w:rsidR="00C531C4">
        <w:t xml:space="preserve">The Component and System is also named the same. </w:t>
      </w:r>
      <w:r w:rsidR="00776C17">
        <w:t>The Component</w:t>
      </w:r>
      <w:r>
        <w:t xml:space="preserve"> </w:t>
      </w:r>
      <w:r w:rsidR="00776C17">
        <w:t>is</w:t>
      </w:r>
      <w:r w:rsidR="00EA32C8">
        <w:t xml:space="preserve">: </w:t>
      </w:r>
      <w:r w:rsidR="00FD58CB">
        <w:t>DataFDM</w:t>
      </w:r>
      <w:r w:rsidR="00F46C04">
        <w:t>. The System</w:t>
      </w:r>
      <w:r>
        <w:t xml:space="preserve"> </w:t>
      </w:r>
      <w:r w:rsidR="00214703">
        <w:t>is</w:t>
      </w:r>
      <w:r w:rsidR="00776C17">
        <w:t>:</w:t>
      </w:r>
      <w:r w:rsidR="00214703">
        <w:t xml:space="preserve"> </w:t>
      </w:r>
      <w:r w:rsidR="00EA32C8">
        <w:t>E</w:t>
      </w:r>
      <w:r w:rsidR="00F46C04">
        <w:t>quationsOfMotio</w:t>
      </w:r>
      <w:r w:rsidR="00214703">
        <w:t>n</w:t>
      </w:r>
      <w:r w:rsidR="00573C12">
        <w:t>.</w:t>
      </w:r>
      <w:r w:rsidR="00EA32C8">
        <w:t xml:space="preserve"> </w:t>
      </w:r>
      <w:r w:rsidR="00E9310B">
        <w:t xml:space="preserve">Once again, </w:t>
      </w:r>
      <w:r w:rsidR="004F341A">
        <w:t>to ensure its</w:t>
      </w:r>
      <w:r w:rsidR="00590EE6">
        <w:t xml:space="preserve"> </w:t>
      </w:r>
      <w:r w:rsidR="00590EE6">
        <w:lastRenderedPageBreak/>
        <w:t>accuracy</w:t>
      </w:r>
      <w:r w:rsidR="004947B4">
        <w:t xml:space="preserve"> of modeling flight</w:t>
      </w:r>
      <w:r w:rsidR="00E9310B">
        <w:t>, we found</w:t>
      </w:r>
      <w:r w:rsidR="00590EE6">
        <w:t xml:space="preserve"> out if it </w:t>
      </w:r>
      <w:r w:rsidR="008012ED">
        <w:t xml:space="preserve">replicates the </w:t>
      </w:r>
      <w:r w:rsidR="00440FA8">
        <w:t xml:space="preserve">realistic </w:t>
      </w:r>
      <w:r w:rsidR="008012ED">
        <w:t>fl</w:t>
      </w:r>
      <w:r w:rsidR="00C61CAB">
        <w:t>ight da</w:t>
      </w:r>
      <w:r w:rsidR="00140F2A">
        <w:t>ta generated by its C++ benchmark</w:t>
      </w:r>
      <w:r w:rsidR="00590EE6">
        <w:t xml:space="preserve"> FDM</w:t>
      </w:r>
      <w:r w:rsidR="008012ED">
        <w:t xml:space="preserve"> as described in Bourg’s textbook.</w:t>
      </w:r>
      <w:r w:rsidR="002D7B07">
        <w:t xml:space="preserve"> </w:t>
      </w:r>
    </w:p>
    <w:p w14:paraId="422F6DEA" w14:textId="55E14B92" w:rsidR="00534BCE" w:rsidRDefault="00B75D96" w:rsidP="00DB4170">
      <w:pPr>
        <w:ind w:firstLine="360"/>
      </w:pPr>
      <w:r>
        <w:t>With t</w:t>
      </w:r>
      <w:r w:rsidR="004341F1">
        <w:t>he two FDMs built</w:t>
      </w:r>
      <w:r>
        <w:t>,</w:t>
      </w:r>
      <w:r w:rsidR="004341F1">
        <w:t xml:space="preserve"> this thesis defines</w:t>
      </w:r>
      <w:r>
        <w:t xml:space="preserve"> </w:t>
      </w:r>
      <w:r w:rsidR="00BA3A68">
        <w:t>three</w:t>
      </w:r>
      <w:r w:rsidR="00D63287">
        <w:t xml:space="preserve"> additional</w:t>
      </w:r>
      <w:r w:rsidR="004341F1">
        <w:t xml:space="preserve"> Systems</w:t>
      </w:r>
      <w:r w:rsidR="00CB5640">
        <w:t xml:space="preserve"> </w:t>
      </w:r>
      <w:r w:rsidR="00FB45C7">
        <w:t>for each FDM to create two</w:t>
      </w:r>
      <w:r w:rsidR="00CB5640">
        <w:t xml:space="preserve"> interactive flight simulator</w:t>
      </w:r>
      <w:r w:rsidR="00FB45C7">
        <w:t>s</w:t>
      </w:r>
      <w:r w:rsidR="00CB5640">
        <w:t>. The three Systems support</w:t>
      </w:r>
      <w:r>
        <w:t xml:space="preserve"> flight control via keyboard</w:t>
      </w:r>
      <w:r w:rsidR="00FE6954">
        <w:t xml:space="preserve"> input, and networking</w:t>
      </w:r>
      <w:r>
        <w:t xml:space="preserve"> to </w:t>
      </w:r>
      <w:r w:rsidR="00FE6954">
        <w:t>provide graphics within the FlightGear visualization system. The three Systems are: FlightControl, MakePacket, and SendPacket. The Systems operate on the Components</w:t>
      </w:r>
      <w:r w:rsidR="008D21C2">
        <w:t xml:space="preserve"> named</w:t>
      </w:r>
      <w:r w:rsidR="00FE6954">
        <w:t xml:space="preserve">: </w:t>
      </w:r>
      <w:r w:rsidR="00510BBE">
        <w:t xml:space="preserve">KeyboardState, </w:t>
      </w:r>
      <w:r w:rsidR="00BE641A">
        <w:t>DataFDM</w:t>
      </w:r>
      <w:r w:rsidR="000458D7">
        <w:t>,</w:t>
      </w:r>
      <w:r w:rsidR="00FE6954">
        <w:t xml:space="preserve"> and Packet. </w:t>
      </w:r>
      <w:r w:rsidR="004341F1">
        <w:t>When these Systems</w:t>
      </w:r>
      <w:r w:rsidR="00CB5640">
        <w:t xml:space="preserve"> and Components</w:t>
      </w:r>
      <w:r w:rsidR="004341F1">
        <w:t xml:space="preserve"> </w:t>
      </w:r>
      <w:r w:rsidR="00CB5640">
        <w:t xml:space="preserve">that support keyboard input and graphics stimulation </w:t>
      </w:r>
      <w:r w:rsidR="004341F1">
        <w:t xml:space="preserve">are </w:t>
      </w:r>
      <w:r w:rsidR="00CB5640">
        <w:t xml:space="preserve">collectively </w:t>
      </w:r>
      <w:r w:rsidR="004341F1">
        <w:t>added in conjunction with the EquationsOfMotion System</w:t>
      </w:r>
      <w:r w:rsidR="00CB5640">
        <w:t xml:space="preserve"> and the DataFDM Component – a flight simulator is created. </w:t>
      </w:r>
      <w:bookmarkStart w:id="87" w:name="_Toc493484475"/>
      <w:bookmarkStart w:id="88" w:name="_Toc493484716"/>
      <w:bookmarkStart w:id="89" w:name="_Toc494527310"/>
      <w:bookmarkStart w:id="90" w:name="_Toc495221476"/>
      <w:bookmarkStart w:id="91" w:name="_Toc495663187"/>
      <w:bookmarkStart w:id="92" w:name="_Toc495826209"/>
      <w:bookmarkStart w:id="93" w:name="_Toc495826317"/>
      <w:bookmarkStart w:id="94" w:name="_Toc495999057"/>
      <w:bookmarkStart w:id="95" w:name="_Toc496074855"/>
      <w:bookmarkStart w:id="96" w:name="_Toc496074950"/>
      <w:bookmarkStart w:id="97" w:name="_Toc496075124"/>
      <w:bookmarkStart w:id="98" w:name="_Toc496075282"/>
      <w:bookmarkStart w:id="99" w:name="_Toc496075346"/>
      <w:bookmarkStart w:id="100" w:name="_Toc496080588"/>
      <w:bookmarkStart w:id="101" w:name="_Toc503248585"/>
      <w:bookmarkStart w:id="102" w:name="_Toc504131161"/>
      <w:bookmarkStart w:id="103" w:name="_Toc504131363"/>
      <w:bookmarkStart w:id="104" w:name="_Toc504131518"/>
    </w:p>
    <w:p w14:paraId="3F1CFAA1" w14:textId="77777777" w:rsidR="00DB4170" w:rsidRDefault="00DB4170" w:rsidP="00DB4170">
      <w:pPr>
        <w:ind w:firstLine="360"/>
      </w:pPr>
    </w:p>
    <w:p w14:paraId="158577C4" w14:textId="4984388C" w:rsidR="00EB043D" w:rsidRDefault="00EC3664" w:rsidP="00A8670F">
      <w:pPr>
        <w:pStyle w:val="Heading2"/>
        <w:numPr>
          <w:ilvl w:val="1"/>
          <w:numId w:val="8"/>
        </w:numPr>
        <w:spacing w:before="0"/>
      </w:pPr>
      <w:bookmarkStart w:id="105" w:name="_Toc59976045"/>
      <w:r>
        <w:t>Assumptions/</w:t>
      </w:r>
      <w:r w:rsidR="00251273">
        <w:t>Limitations</w:t>
      </w:r>
      <w:bookmarkEnd w:id="105"/>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p>
    <w:p w14:paraId="7B08727F" w14:textId="1BAF44B8" w:rsidR="00EB043D" w:rsidRDefault="00EB043D" w:rsidP="00EB043D">
      <w:pPr>
        <w:pStyle w:val="BodyText"/>
        <w:ind w:firstLine="360"/>
      </w:pPr>
      <w:r w:rsidRPr="00EB043D">
        <w:t xml:space="preserve">The following assumptions/limitations are understood </w:t>
      </w:r>
      <w:r>
        <w:t>about the two FDMs and their respective flight simulators:</w:t>
      </w:r>
    </w:p>
    <w:p w14:paraId="49073AAF" w14:textId="06EEC4A3" w:rsidR="00852FEE" w:rsidRDefault="00852FEE" w:rsidP="00A8670F">
      <w:pPr>
        <w:pStyle w:val="BodyText"/>
        <w:numPr>
          <w:ilvl w:val="0"/>
          <w:numId w:val="16"/>
        </w:numPr>
      </w:pPr>
      <w:r>
        <w:t>A FDM is simply what is able to calculate the equations of motion determining flight behavior of a rigid-body airplane. With that said, it is assumed that an FDM does not support any of the functions that a flight simulator, like keyboard input and graphics. Although this thesis does connect those aspects of a flight simulator to the resulting FDMs, the raw FDMs are not configured to be interactive. T</w:t>
      </w:r>
      <w:r w:rsidR="0072478C">
        <w:t xml:space="preserve">o execute the software containing </w:t>
      </w:r>
      <w:r>
        <w:t>the Component and System defining the raw FDM, the flight parameters normally modified during flight simulation</w:t>
      </w:r>
      <w:r w:rsidR="007971F1">
        <w:t xml:space="preserve"> to evoke flight behavior </w:t>
      </w:r>
      <w:r>
        <w:t xml:space="preserve">must be defined </w:t>
      </w:r>
      <w:r w:rsidR="007971F1">
        <w:t xml:space="preserve">in code </w:t>
      </w:r>
      <w:r>
        <w:t>prior</w:t>
      </w:r>
      <w:r w:rsidR="0072478C">
        <w:t xml:space="preserve"> to execution</w:t>
      </w:r>
      <w:r w:rsidR="009E1607">
        <w:t xml:space="preserve"> </w:t>
      </w:r>
      <w:r>
        <w:t>– causing t</w:t>
      </w:r>
      <w:r w:rsidR="00F85571">
        <w:t>he airplane to fly on a determined</w:t>
      </w:r>
      <w:r>
        <w:t xml:space="preserve"> flight path. </w:t>
      </w:r>
    </w:p>
    <w:p w14:paraId="7B8CD278" w14:textId="10F2ADEE" w:rsidR="00251273" w:rsidRDefault="00480784" w:rsidP="00A8670F">
      <w:pPr>
        <w:pStyle w:val="BodyText"/>
        <w:numPr>
          <w:ilvl w:val="0"/>
          <w:numId w:val="16"/>
        </w:numPr>
      </w:pPr>
      <w:r>
        <w:lastRenderedPageBreak/>
        <w:t>Th</w:t>
      </w:r>
      <w:r w:rsidR="00F1258D">
        <w:t xml:space="preserve">e </w:t>
      </w:r>
      <w:r w:rsidR="00C531C4">
        <w:t xml:space="preserve">first limitation is that </w:t>
      </w:r>
      <w:r w:rsidR="0019092B">
        <w:t>both</w:t>
      </w:r>
      <w:r w:rsidR="00986FF2">
        <w:t xml:space="preserve"> </w:t>
      </w:r>
      <w:r w:rsidR="006F26F6">
        <w:t>flight simulator</w:t>
      </w:r>
      <w:r w:rsidR="0019092B">
        <w:t xml:space="preserve">s built are </w:t>
      </w:r>
      <w:r w:rsidR="005645F2">
        <w:t>not</w:t>
      </w:r>
      <w:r>
        <w:t xml:space="preserve"> standalone application</w:t>
      </w:r>
      <w:r w:rsidR="005645F2">
        <w:t>s</w:t>
      </w:r>
      <w:r w:rsidR="00824342">
        <w:t xml:space="preserve">; a graphics generation program is needed to display the </w:t>
      </w:r>
      <w:r w:rsidR="00226987">
        <w:t xml:space="preserve">resulting </w:t>
      </w:r>
      <w:r w:rsidR="00824342">
        <w:t xml:space="preserve">simulation. However, if a </w:t>
      </w:r>
      <w:r w:rsidR="007D682C">
        <w:t>user does</w:t>
      </w:r>
      <w:r w:rsidR="001E3721">
        <w:t xml:space="preserve"> not</w:t>
      </w:r>
      <w:r w:rsidR="007D682C">
        <w:t xml:space="preserve"> </w:t>
      </w:r>
      <w:r w:rsidR="00824342">
        <w:t>require graphics</w:t>
      </w:r>
      <w:r w:rsidR="00932F3A">
        <w:t xml:space="preserve"> and only the flight data text output is needed</w:t>
      </w:r>
      <w:r w:rsidR="00824342">
        <w:t>, t</w:t>
      </w:r>
      <w:r>
        <w:t xml:space="preserve">he </w:t>
      </w:r>
      <w:r w:rsidR="0019092B">
        <w:t>flight simulators</w:t>
      </w:r>
      <w:r w:rsidR="00F1258D">
        <w:t xml:space="preserve"> </w:t>
      </w:r>
      <w:r w:rsidR="00226987">
        <w:t>can be executed</w:t>
      </w:r>
      <w:r w:rsidR="00824342">
        <w:t xml:space="preserve"> without a</w:t>
      </w:r>
      <w:r w:rsidR="00517D2C">
        <w:t xml:space="preserve">n external </w:t>
      </w:r>
      <w:r>
        <w:t>visualization system</w:t>
      </w:r>
      <w:r w:rsidR="00824342">
        <w:t>.</w:t>
      </w:r>
      <w:r w:rsidR="0019092B">
        <w:t xml:space="preserve"> But otherwise, the flight simulators</w:t>
      </w:r>
      <w:r w:rsidR="00824342">
        <w:t xml:space="preserve"> </w:t>
      </w:r>
      <w:r w:rsidR="0019092B">
        <w:t>are</w:t>
      </w:r>
      <w:r w:rsidR="007710FC">
        <w:t xml:space="preserve"> only configured to work with </w:t>
      </w:r>
      <w:r>
        <w:t xml:space="preserve">FlightGear </w:t>
      </w:r>
      <w:r w:rsidR="00644539">
        <w:t>as the visualization system. A specific packet structure is required by FlightGear to be able to interpret the data</w:t>
      </w:r>
      <w:r w:rsidR="00517D2C">
        <w:t xml:space="preserve">, however, </w:t>
      </w:r>
      <w:r w:rsidR="00644539">
        <w:t xml:space="preserve">the structure </w:t>
      </w:r>
      <w:r w:rsidR="00157840">
        <w:t xml:space="preserve">could be </w:t>
      </w:r>
      <w:r w:rsidR="00B22643">
        <w:t xml:space="preserve">retrofit </w:t>
      </w:r>
      <w:r w:rsidR="00291BEF">
        <w:t>for</w:t>
      </w:r>
      <w:r w:rsidR="00D170F5">
        <w:t xml:space="preserve"> </w:t>
      </w:r>
      <w:r w:rsidR="00517D2C">
        <w:t>different</w:t>
      </w:r>
      <w:r w:rsidR="00D170F5">
        <w:t xml:space="preserve"> visualization system</w:t>
      </w:r>
      <w:r w:rsidR="000F51CD">
        <w:t>s</w:t>
      </w:r>
      <w:r w:rsidR="00157840">
        <w:t>.</w:t>
      </w:r>
    </w:p>
    <w:p w14:paraId="68700B26" w14:textId="27F7D94A" w:rsidR="004D352D" w:rsidRDefault="004D352D" w:rsidP="00A8670F">
      <w:pPr>
        <w:pStyle w:val="BodyText"/>
        <w:numPr>
          <w:ilvl w:val="0"/>
          <w:numId w:val="16"/>
        </w:numPr>
      </w:pPr>
      <w:r>
        <w:t>The flight simulator</w:t>
      </w:r>
      <w:r w:rsidR="004129DE">
        <w:t xml:space="preserve">s are </w:t>
      </w:r>
      <w:r>
        <w:t>only set up to fly interactively using a keyboard for input.</w:t>
      </w:r>
      <w:r w:rsidR="00AF297A">
        <w:t xml:space="preserve"> One would have to map joystick input into keyboard input to use a joystick.</w:t>
      </w:r>
    </w:p>
    <w:p w14:paraId="7F02BC99" w14:textId="292C43CC" w:rsidR="00652C87" w:rsidRDefault="00DE5E41" w:rsidP="00A8670F">
      <w:pPr>
        <w:pStyle w:val="BodyText"/>
        <w:numPr>
          <w:ilvl w:val="0"/>
          <w:numId w:val="16"/>
        </w:numPr>
      </w:pPr>
      <w:r>
        <w:t>W</w:t>
      </w:r>
      <w:r w:rsidR="00DB1650">
        <w:t>e assume the simulation</w:t>
      </w:r>
      <w:r w:rsidR="00BF4B33">
        <w:t>s are</w:t>
      </w:r>
      <w:r w:rsidR="00CF65ED">
        <w:t xml:space="preserve"> running on</w:t>
      </w:r>
      <w:r w:rsidR="00DA49AF">
        <w:t xml:space="preserve"> a modern computer</w:t>
      </w:r>
      <w:r w:rsidR="002254E4">
        <w:t xml:space="preserve">. The </w:t>
      </w:r>
      <w:r>
        <w:t>simulation loop</w:t>
      </w:r>
      <w:r w:rsidR="00BF4B33">
        <w:t>s are</w:t>
      </w:r>
      <w:r>
        <w:t xml:space="preserve"> designed to run at a fixed frame rate, and a very slow computer may not be able to keep up</w:t>
      </w:r>
      <w:r w:rsidR="002254E4">
        <w:t xml:space="preserve"> with the p</w:t>
      </w:r>
      <w:r w:rsidR="00DE07D2">
        <w:t>redetermined frame rate of 30 Frames Per Second (FPS).</w:t>
      </w:r>
    </w:p>
    <w:p w14:paraId="50076F43" w14:textId="62FF6F48" w:rsidR="00986FF2" w:rsidRDefault="00624F84" w:rsidP="00A8670F">
      <w:pPr>
        <w:pStyle w:val="BodyText"/>
        <w:numPr>
          <w:ilvl w:val="0"/>
          <w:numId w:val="16"/>
        </w:numPr>
      </w:pPr>
      <w:r>
        <w:t xml:space="preserve">Either </w:t>
      </w:r>
      <w:r w:rsidR="00C531C4">
        <w:t>model is only set up to model the flight of a specific airplane configuration. Palmer’s FDM models a Cessna 172P Skyhawk, whereas Bourg models a fantasy airplane.</w:t>
      </w:r>
      <w:r w:rsidR="00986FF2">
        <w:t xml:space="preserve"> </w:t>
      </w:r>
      <w:r w:rsidR="006B038D">
        <w:t xml:space="preserve">This </w:t>
      </w:r>
      <w:r w:rsidR="00BC40BA">
        <w:t xml:space="preserve">no-name </w:t>
      </w:r>
      <w:r w:rsidR="006B038D">
        <w:t xml:space="preserve">airplane is shown in all of the figures shown in the next chapter. The airplane </w:t>
      </w:r>
      <w:r w:rsidR="00D917AD">
        <w:t>properties</w:t>
      </w:r>
      <w:r w:rsidR="006B038D">
        <w:t xml:space="preserve"> </w:t>
      </w:r>
      <w:r w:rsidR="00C531C4">
        <w:t xml:space="preserve">in either FDM </w:t>
      </w:r>
      <w:r w:rsidR="006B038D">
        <w:t>could be modified</w:t>
      </w:r>
      <w:r w:rsidR="00B879C2">
        <w:t xml:space="preserve"> in </w:t>
      </w:r>
      <w:r w:rsidR="00967A01">
        <w:t xml:space="preserve">the </w:t>
      </w:r>
      <w:r w:rsidR="00B879C2">
        <w:t>code</w:t>
      </w:r>
      <w:r w:rsidR="006B038D">
        <w:t>, however.</w:t>
      </w:r>
    </w:p>
    <w:p w14:paraId="37247B12" w14:textId="2188A8C5" w:rsidR="0056150D" w:rsidRDefault="0056150D" w:rsidP="00A8670F">
      <w:pPr>
        <w:pStyle w:val="BodyText"/>
        <w:numPr>
          <w:ilvl w:val="0"/>
          <w:numId w:val="16"/>
        </w:numPr>
      </w:pPr>
      <w:r>
        <w:t>The airplane is set to fly at a pr</w:t>
      </w:r>
      <w:r w:rsidR="00BF4B33">
        <w:t>edetermined location. T</w:t>
      </w:r>
      <w:r>
        <w:t>he latitud</w:t>
      </w:r>
      <w:r w:rsidR="00EB043D">
        <w:t>e, longitude, and altitude</w:t>
      </w:r>
      <w:r>
        <w:t xml:space="preserve"> of a desired </w:t>
      </w:r>
      <w:r w:rsidR="00BF4B33">
        <w:t>location is needed to fly there. Those values need to be plugged in to</w:t>
      </w:r>
      <w:r>
        <w:t xml:space="preserve"> th</w:t>
      </w:r>
      <w:r w:rsidR="00763919">
        <w:t>e starting position coordinates</w:t>
      </w:r>
      <w:r w:rsidR="00967A56">
        <w:t xml:space="preserve"> in the main.rs code file.</w:t>
      </w:r>
    </w:p>
    <w:p w14:paraId="452A5AD1" w14:textId="77777777" w:rsidR="009343E6" w:rsidRDefault="009343E6" w:rsidP="001908D0">
      <w:pPr>
        <w:pStyle w:val="BodyText"/>
        <w:ind w:firstLine="360"/>
      </w:pPr>
    </w:p>
    <w:p w14:paraId="51159619" w14:textId="0A24C34D" w:rsidR="007E0124" w:rsidRDefault="008B570F" w:rsidP="00AD318A">
      <w:pPr>
        <w:pStyle w:val="Heading2"/>
        <w:numPr>
          <w:ilvl w:val="1"/>
          <w:numId w:val="8"/>
        </w:numPr>
        <w:spacing w:before="0"/>
      </w:pPr>
      <w:bookmarkStart w:id="106" w:name="_Toc59976046"/>
      <w:r>
        <w:lastRenderedPageBreak/>
        <w:t>Thesis Overview</w:t>
      </w:r>
      <w:bookmarkEnd w:id="106"/>
    </w:p>
    <w:p w14:paraId="3C743E3F" w14:textId="6FD33852" w:rsidR="009757A2" w:rsidRDefault="00CD1B4D" w:rsidP="001908D0">
      <w:pPr>
        <w:pStyle w:val="BodyText"/>
        <w:ind w:firstLine="360"/>
      </w:pPr>
      <w:r w:rsidRPr="00CD1B4D">
        <w:t xml:space="preserve">This thesis is arranged into </w:t>
      </w:r>
      <w:r>
        <w:t>fiv</w:t>
      </w:r>
      <w:r w:rsidRPr="00CD1B4D">
        <w:t>e chapters</w:t>
      </w:r>
      <w:r>
        <w:t xml:space="preserve">. Chapter II explains relevant background information on </w:t>
      </w:r>
      <w:r w:rsidR="005835E6">
        <w:t>the physics of flight modeling</w:t>
      </w:r>
      <w:r>
        <w:t>, Entity</w:t>
      </w:r>
      <w:r w:rsidR="005C0255">
        <w:t>-</w:t>
      </w:r>
      <w:r>
        <w:t>Componen</w:t>
      </w:r>
      <w:r w:rsidR="005C0255">
        <w:t>t-</w:t>
      </w:r>
      <w:r w:rsidR="00C27219">
        <w:t xml:space="preserve">Systems, Rust programming, </w:t>
      </w:r>
      <w:r>
        <w:t>FlightGear</w:t>
      </w:r>
      <w:r w:rsidR="00C27219">
        <w:t>, and networking with Rust</w:t>
      </w:r>
      <w:r>
        <w:t>.</w:t>
      </w:r>
      <w:r w:rsidR="005835E6">
        <w:t xml:space="preserve"> Chapter III provides the thesis </w:t>
      </w:r>
      <w:r w:rsidR="005737A4">
        <w:t xml:space="preserve">methodology. </w:t>
      </w:r>
      <w:r w:rsidRPr="00CD1B4D">
        <w:t xml:space="preserve">Chapter IV </w:t>
      </w:r>
      <w:r w:rsidR="004D3E16">
        <w:t>is a results analysis</w:t>
      </w:r>
      <w:r w:rsidR="005835E6">
        <w:t xml:space="preserve"> of </w:t>
      </w:r>
      <w:r w:rsidRPr="00CD1B4D">
        <w:t>Chapter III</w:t>
      </w:r>
      <w:r w:rsidR="00435D31">
        <w:t xml:space="preserve">. </w:t>
      </w:r>
      <w:r w:rsidRPr="00CD1B4D">
        <w:t xml:space="preserve">Finally, Chapter V summarizes the research and impact of </w:t>
      </w:r>
      <w:r w:rsidR="00435D31">
        <w:t>the research.</w:t>
      </w:r>
      <w:r w:rsidRPr="00CD1B4D">
        <w:t xml:space="preserve"> </w:t>
      </w:r>
    </w:p>
    <w:p w14:paraId="1FBCC91C" w14:textId="54898ABC" w:rsidR="003050E3" w:rsidRDefault="003050E3" w:rsidP="00814B05">
      <w:pPr>
        <w:pStyle w:val="BodyText"/>
      </w:pPr>
    </w:p>
    <w:p w14:paraId="3B9C3074" w14:textId="6E902E11" w:rsidR="003050E3" w:rsidRDefault="003050E3" w:rsidP="00814B05">
      <w:pPr>
        <w:pStyle w:val="BodyText"/>
      </w:pPr>
    </w:p>
    <w:p w14:paraId="2C443E69" w14:textId="16C0D5F0" w:rsidR="003050E3" w:rsidRDefault="003050E3" w:rsidP="00814B05">
      <w:pPr>
        <w:pStyle w:val="BodyText"/>
      </w:pPr>
    </w:p>
    <w:p w14:paraId="7EDC11F4" w14:textId="31D4905C" w:rsidR="003050E3" w:rsidRDefault="003050E3" w:rsidP="00814B05">
      <w:pPr>
        <w:pStyle w:val="BodyText"/>
      </w:pPr>
    </w:p>
    <w:p w14:paraId="42B2ED44" w14:textId="38358A1B" w:rsidR="000F286D" w:rsidRDefault="000F286D" w:rsidP="00814B05">
      <w:pPr>
        <w:pStyle w:val="BodyText"/>
      </w:pPr>
    </w:p>
    <w:p w14:paraId="78FFF968" w14:textId="63FDF6A5" w:rsidR="000F286D" w:rsidRDefault="000F286D" w:rsidP="00814B05">
      <w:pPr>
        <w:pStyle w:val="BodyText"/>
      </w:pPr>
    </w:p>
    <w:p w14:paraId="20EBF9F3" w14:textId="4E38F2E8" w:rsidR="00DB4170" w:rsidRDefault="00DB4170" w:rsidP="00814B05">
      <w:pPr>
        <w:pStyle w:val="BodyText"/>
      </w:pPr>
    </w:p>
    <w:p w14:paraId="79CB996D" w14:textId="67B476D3" w:rsidR="00DB4170" w:rsidRDefault="00DB4170" w:rsidP="00814B05">
      <w:pPr>
        <w:pStyle w:val="BodyText"/>
      </w:pPr>
    </w:p>
    <w:p w14:paraId="113F669B" w14:textId="38A5F461" w:rsidR="00901E1D" w:rsidRDefault="00901E1D" w:rsidP="00814B05">
      <w:pPr>
        <w:pStyle w:val="BodyText"/>
      </w:pPr>
    </w:p>
    <w:p w14:paraId="519D080D" w14:textId="3720F029" w:rsidR="00901E1D" w:rsidRDefault="00901E1D" w:rsidP="00814B05">
      <w:pPr>
        <w:pStyle w:val="BodyText"/>
      </w:pPr>
    </w:p>
    <w:p w14:paraId="05AA1E41" w14:textId="774D9921" w:rsidR="00901E1D" w:rsidRDefault="00901E1D" w:rsidP="00814B05">
      <w:pPr>
        <w:pStyle w:val="BodyText"/>
      </w:pPr>
    </w:p>
    <w:p w14:paraId="76F88A42" w14:textId="3DE040C4" w:rsidR="00901E1D" w:rsidRDefault="00901E1D" w:rsidP="00814B05">
      <w:pPr>
        <w:pStyle w:val="BodyText"/>
      </w:pPr>
    </w:p>
    <w:p w14:paraId="5F21694E" w14:textId="7D08409B" w:rsidR="00901E1D" w:rsidRDefault="00901E1D" w:rsidP="00814B05">
      <w:pPr>
        <w:pStyle w:val="BodyText"/>
      </w:pPr>
    </w:p>
    <w:p w14:paraId="40A36A07" w14:textId="77777777" w:rsidR="00901E1D" w:rsidRDefault="00901E1D" w:rsidP="00814B05">
      <w:pPr>
        <w:pStyle w:val="BodyText"/>
      </w:pPr>
    </w:p>
    <w:p w14:paraId="35668586" w14:textId="77777777" w:rsidR="00DB4170" w:rsidRDefault="00DB4170" w:rsidP="00814B05">
      <w:pPr>
        <w:pStyle w:val="BodyText"/>
      </w:pPr>
    </w:p>
    <w:p w14:paraId="680C611F" w14:textId="1F024409" w:rsidR="00183EA2" w:rsidRDefault="00183EA2" w:rsidP="00814B05">
      <w:pPr>
        <w:pStyle w:val="BodyText"/>
      </w:pPr>
    </w:p>
    <w:p w14:paraId="15811178" w14:textId="01B17497" w:rsidR="00251273" w:rsidRPr="00B5737D" w:rsidRDefault="00952CF8" w:rsidP="0064646A">
      <w:pPr>
        <w:pStyle w:val="Heading1"/>
        <w:numPr>
          <w:ilvl w:val="0"/>
          <w:numId w:val="15"/>
        </w:numPr>
        <w:rPr>
          <w:sz w:val="29"/>
          <w:szCs w:val="29"/>
        </w:rPr>
      </w:pPr>
      <w:bookmarkStart w:id="107" w:name="_Toc59976047"/>
      <w:r w:rsidRPr="00B5737D">
        <w:rPr>
          <w:sz w:val="29"/>
          <w:szCs w:val="29"/>
        </w:rPr>
        <w:lastRenderedPageBreak/>
        <w:t>Background</w:t>
      </w:r>
      <w:bookmarkEnd w:id="107"/>
    </w:p>
    <w:p w14:paraId="347E373B" w14:textId="77777777" w:rsidR="00165E0B" w:rsidRPr="00165E0B" w:rsidRDefault="00165E0B" w:rsidP="00165E0B"/>
    <w:p w14:paraId="31A89A6E" w14:textId="47475816" w:rsidR="00534652" w:rsidRDefault="00AC5CCF" w:rsidP="006959E2">
      <w:pPr>
        <w:ind w:firstLine="360"/>
        <w:rPr>
          <w:rFonts w:eastAsiaTheme="minorHAnsi"/>
          <w:szCs w:val="24"/>
        </w:rPr>
      </w:pPr>
      <w:r>
        <w:rPr>
          <w:rFonts w:eastAsiaTheme="minorHAnsi"/>
          <w:szCs w:val="24"/>
        </w:rPr>
        <w:t xml:space="preserve">This </w:t>
      </w:r>
      <w:r w:rsidR="004A021B">
        <w:rPr>
          <w:rFonts w:eastAsiaTheme="minorHAnsi"/>
          <w:szCs w:val="24"/>
        </w:rPr>
        <w:t>chapter will provide an overview of the components t</w:t>
      </w:r>
      <w:r w:rsidR="00183EA2">
        <w:rPr>
          <w:rFonts w:eastAsiaTheme="minorHAnsi"/>
          <w:szCs w:val="24"/>
        </w:rPr>
        <w:t>hat have gone into building the</w:t>
      </w:r>
      <w:r w:rsidR="00F62CA9">
        <w:rPr>
          <w:rFonts w:eastAsiaTheme="minorHAnsi"/>
          <w:szCs w:val="24"/>
        </w:rPr>
        <w:t xml:space="preserve"> FDM</w:t>
      </w:r>
      <w:r w:rsidR="00183EA2">
        <w:rPr>
          <w:rFonts w:eastAsiaTheme="minorHAnsi"/>
          <w:szCs w:val="24"/>
        </w:rPr>
        <w:t>s, and their respective flight simulators</w:t>
      </w:r>
      <w:r w:rsidR="004A021B">
        <w:rPr>
          <w:rFonts w:eastAsiaTheme="minorHAnsi"/>
          <w:szCs w:val="24"/>
        </w:rPr>
        <w:t xml:space="preserve">. First, the </w:t>
      </w:r>
      <w:r>
        <w:rPr>
          <w:rFonts w:eastAsiaTheme="minorHAnsi"/>
          <w:szCs w:val="24"/>
        </w:rPr>
        <w:t>background</w:t>
      </w:r>
      <w:r w:rsidR="004A021B">
        <w:rPr>
          <w:rFonts w:eastAsiaTheme="minorHAnsi"/>
          <w:szCs w:val="24"/>
        </w:rPr>
        <w:t xml:space="preserve"> </w:t>
      </w:r>
      <w:r w:rsidR="000D7471">
        <w:rPr>
          <w:rFonts w:eastAsiaTheme="minorHAnsi"/>
          <w:szCs w:val="24"/>
        </w:rPr>
        <w:t>explains</w:t>
      </w:r>
      <w:r w:rsidR="004A021B">
        <w:rPr>
          <w:rFonts w:eastAsiaTheme="minorHAnsi"/>
          <w:szCs w:val="24"/>
        </w:rPr>
        <w:t xml:space="preserve"> the basics of </w:t>
      </w:r>
      <w:r w:rsidR="00EC2C2D">
        <w:rPr>
          <w:rFonts w:eastAsiaTheme="minorHAnsi"/>
          <w:szCs w:val="24"/>
        </w:rPr>
        <w:t xml:space="preserve">modeling </w:t>
      </w:r>
      <w:r w:rsidR="00D43D9D">
        <w:rPr>
          <w:rFonts w:eastAsiaTheme="minorHAnsi"/>
          <w:szCs w:val="24"/>
        </w:rPr>
        <w:t>flight</w:t>
      </w:r>
      <w:r>
        <w:rPr>
          <w:rFonts w:eastAsiaTheme="minorHAnsi"/>
          <w:szCs w:val="24"/>
        </w:rPr>
        <w:t xml:space="preserve"> physics</w:t>
      </w:r>
      <w:r w:rsidR="00FD60D5">
        <w:rPr>
          <w:rFonts w:eastAsiaTheme="minorHAnsi"/>
          <w:szCs w:val="24"/>
        </w:rPr>
        <w:t xml:space="preserve"> in a FDM</w:t>
      </w:r>
      <w:r w:rsidR="00D43D9D">
        <w:rPr>
          <w:rFonts w:eastAsiaTheme="minorHAnsi"/>
          <w:szCs w:val="24"/>
        </w:rPr>
        <w:t>. Next, the ECS architecture, and an implem</w:t>
      </w:r>
      <w:r w:rsidR="00127748">
        <w:rPr>
          <w:rFonts w:eastAsiaTheme="minorHAnsi"/>
          <w:szCs w:val="24"/>
        </w:rPr>
        <w:t>entation of</w:t>
      </w:r>
      <w:r w:rsidR="00D43D9D">
        <w:rPr>
          <w:rFonts w:eastAsiaTheme="minorHAnsi"/>
          <w:szCs w:val="24"/>
        </w:rPr>
        <w:t xml:space="preserve"> it, SPECS, will b</w:t>
      </w:r>
      <w:r w:rsidR="00CB2DAB">
        <w:rPr>
          <w:rFonts w:eastAsiaTheme="minorHAnsi"/>
          <w:szCs w:val="24"/>
        </w:rPr>
        <w:t>e described. Furthermore,</w:t>
      </w:r>
      <w:r w:rsidR="002856C4">
        <w:rPr>
          <w:rFonts w:eastAsiaTheme="minorHAnsi"/>
          <w:szCs w:val="24"/>
        </w:rPr>
        <w:t xml:space="preserve"> the fundamentals of the Rust p</w:t>
      </w:r>
      <w:r w:rsidR="00B2788E" w:rsidRPr="00B2788E">
        <w:rPr>
          <w:rFonts w:eastAsiaTheme="minorHAnsi"/>
          <w:szCs w:val="24"/>
        </w:rPr>
        <w:t>rogramming la</w:t>
      </w:r>
      <w:r w:rsidR="00D43D9D">
        <w:rPr>
          <w:rFonts w:eastAsiaTheme="minorHAnsi"/>
          <w:szCs w:val="24"/>
        </w:rPr>
        <w:t>nguage w</w:t>
      </w:r>
      <w:r w:rsidR="00FF6427">
        <w:rPr>
          <w:rFonts w:eastAsiaTheme="minorHAnsi"/>
          <w:szCs w:val="24"/>
        </w:rPr>
        <w:t xml:space="preserve">ill be laid out. Next, the use of the FlightGear flight simulator will be explained. </w:t>
      </w:r>
      <w:r w:rsidR="00460BAF">
        <w:rPr>
          <w:rFonts w:eastAsiaTheme="minorHAnsi"/>
          <w:szCs w:val="24"/>
        </w:rPr>
        <w:t>Lastly,</w:t>
      </w:r>
      <w:r w:rsidR="00FF6427">
        <w:rPr>
          <w:rFonts w:eastAsiaTheme="minorHAnsi"/>
          <w:szCs w:val="24"/>
        </w:rPr>
        <w:t xml:space="preserve"> networking and sending packets of data to FlightGear with R</w:t>
      </w:r>
      <w:r w:rsidR="00E90003">
        <w:rPr>
          <w:rFonts w:eastAsiaTheme="minorHAnsi"/>
          <w:szCs w:val="24"/>
        </w:rPr>
        <w:t xml:space="preserve">ust will be described. </w:t>
      </w:r>
    </w:p>
    <w:p w14:paraId="170B1C7C" w14:textId="77777777" w:rsidR="00165E0B" w:rsidRPr="00E90003" w:rsidRDefault="00165E0B" w:rsidP="006959E2">
      <w:pPr>
        <w:ind w:firstLine="360"/>
        <w:rPr>
          <w:rFonts w:eastAsiaTheme="minorHAnsi"/>
          <w:szCs w:val="24"/>
        </w:rPr>
      </w:pPr>
    </w:p>
    <w:p w14:paraId="32AFF09A" w14:textId="77777777" w:rsidR="00457A78" w:rsidRPr="00457A78" w:rsidRDefault="00457A78" w:rsidP="00AD318A">
      <w:pPr>
        <w:pStyle w:val="ListParagraph"/>
        <w:keepNext/>
        <w:numPr>
          <w:ilvl w:val="0"/>
          <w:numId w:val="8"/>
        </w:numPr>
        <w:contextualSpacing w:val="0"/>
        <w:outlineLvl w:val="1"/>
        <w:rPr>
          <w:rFonts w:eastAsiaTheme="minorHAnsi"/>
          <w:b/>
          <w:bCs/>
          <w:vanish/>
        </w:rPr>
      </w:pPr>
    </w:p>
    <w:p w14:paraId="654FE31D" w14:textId="44F6135D" w:rsidR="004B7D7F" w:rsidRDefault="00E20B4B" w:rsidP="00AD318A">
      <w:pPr>
        <w:pStyle w:val="Heading2"/>
        <w:numPr>
          <w:ilvl w:val="1"/>
          <w:numId w:val="8"/>
        </w:numPr>
        <w:spacing w:before="0"/>
        <w:rPr>
          <w:rFonts w:eastAsiaTheme="minorHAnsi"/>
        </w:rPr>
      </w:pPr>
      <w:bookmarkStart w:id="108" w:name="_Toc59976048"/>
      <w:r>
        <w:rPr>
          <w:rFonts w:eastAsiaTheme="minorHAnsi"/>
        </w:rPr>
        <w:t>Physics of Flight Modeling</w:t>
      </w:r>
      <w:bookmarkEnd w:id="108"/>
    </w:p>
    <w:p w14:paraId="6B913797" w14:textId="067132F0" w:rsidR="00033B9E" w:rsidRDefault="00A67958" w:rsidP="006959E2">
      <w:pPr>
        <w:ind w:firstLine="360"/>
        <w:rPr>
          <w:iCs/>
        </w:rPr>
      </w:pPr>
      <w:r>
        <w:t>A Flight Dynamics M</w:t>
      </w:r>
      <w:r w:rsidR="00C37141">
        <w:t xml:space="preserve">odel </w:t>
      </w:r>
      <w:r w:rsidR="00B33428">
        <w:t>is</w:t>
      </w:r>
      <w:r w:rsidR="008238F5">
        <w:t xml:space="preserve"> defined as the set of math </w:t>
      </w:r>
      <w:r w:rsidR="008238F5" w:rsidRPr="008238F5">
        <w:t xml:space="preserve">equations </w:t>
      </w:r>
      <w:r w:rsidR="008238F5">
        <w:t>that compute</w:t>
      </w:r>
      <w:r w:rsidR="00F75336">
        <w:t xml:space="preserve"> all of</w:t>
      </w:r>
      <w:r w:rsidR="008238F5">
        <w:t xml:space="preserve"> the physical forces on a rigid-body airplane</w:t>
      </w:r>
      <w:r w:rsidR="0038757C">
        <w:t>, like thrust</w:t>
      </w:r>
      <w:r w:rsidR="0097670D">
        <w:t xml:space="preserve"> and gravity</w:t>
      </w:r>
      <w:r w:rsidR="008238F5">
        <w:t xml:space="preserve"> [</w:t>
      </w:r>
      <w:r w:rsidR="0097670D">
        <w:t>33]</w:t>
      </w:r>
      <w:r w:rsidR="008238F5">
        <w:t>.</w:t>
      </w:r>
      <w:r w:rsidR="0097670D">
        <w:t xml:space="preserve"> A rigid-body can be defined as </w:t>
      </w:r>
      <w:r w:rsidR="00A3152C">
        <w:t>a body made up of particles that stay fixed and do not rotate or translate relative to the other particles.</w:t>
      </w:r>
      <w:r w:rsidR="00D1297D">
        <w:t xml:space="preserve"> </w:t>
      </w:r>
      <w:r w:rsidR="007F76F1">
        <w:t xml:space="preserve">In this thesis, we focus on a </w:t>
      </w:r>
      <w:r w:rsidR="00594CE0">
        <w:t>approximating</w:t>
      </w:r>
      <w:r w:rsidR="00982E66">
        <w:t xml:space="preserve"> the</w:t>
      </w:r>
      <w:r w:rsidR="007F76F1">
        <w:t xml:space="preserve"> p</w:t>
      </w:r>
      <w:r w:rsidR="00982E66">
        <w:t xml:space="preserve">hysics of a rigid-body airplane. </w:t>
      </w:r>
      <w:r w:rsidR="005F2FC5">
        <w:t xml:space="preserve">Along the way, we will point out the </w:t>
      </w:r>
      <w:r w:rsidR="00982E66">
        <w:t xml:space="preserve">differences between </w:t>
      </w:r>
      <w:r w:rsidR="00FC612A">
        <w:t xml:space="preserve">each of the two 6-DOF FDMS </w:t>
      </w:r>
      <w:r w:rsidR="005E2DAE">
        <w:t>because they have different considerations</w:t>
      </w:r>
      <w:r w:rsidR="005C678F">
        <w:t xml:space="preserve"> when</w:t>
      </w:r>
      <w:r w:rsidR="005E2DAE">
        <w:t xml:space="preserve"> determining </w:t>
      </w:r>
      <w:r w:rsidR="00AF33C1">
        <w:t xml:space="preserve">an </w:t>
      </w:r>
      <w:r w:rsidR="003A496D">
        <w:t>airplanes</w:t>
      </w:r>
      <w:r w:rsidR="00D75F5C">
        <w:t xml:space="preserve"> orientation. A</w:t>
      </w:r>
      <w:r w:rsidR="00594CE0">
        <w:t xml:space="preserve">lthough they are </w:t>
      </w:r>
      <w:r w:rsidR="00D75F5C">
        <w:t xml:space="preserve">fundamentally </w:t>
      </w:r>
      <w:r w:rsidR="005E2DAE">
        <w:t>similar in</w:t>
      </w:r>
      <w:r w:rsidR="00FA2DFE">
        <w:t xml:space="preserve"> </w:t>
      </w:r>
      <w:r w:rsidR="00D75F5C">
        <w:t>how they calculate the airplane’s position coordinates</w:t>
      </w:r>
      <w:r w:rsidR="00F004A8">
        <w:t xml:space="preserve">. </w:t>
      </w:r>
      <w:r w:rsidR="005F2FC5">
        <w:t>Regardless, t</w:t>
      </w:r>
      <w:r w:rsidR="009F5862">
        <w:t>he final result</w:t>
      </w:r>
      <w:r w:rsidR="0090740B">
        <w:t xml:space="preserve"> </w:t>
      </w:r>
      <w:r w:rsidR="009F5862">
        <w:t>is integrating the equ</w:t>
      </w:r>
      <w:r w:rsidR="00925352">
        <w:t>ations of motion</w:t>
      </w:r>
      <w:r w:rsidR="00A5161B">
        <w:t>, which describes the airplanes flight behavior over time</w:t>
      </w:r>
      <w:r w:rsidR="00925352">
        <w:t xml:space="preserve">. This </w:t>
      </w:r>
      <w:r w:rsidR="00673FE1">
        <w:t>boil</w:t>
      </w:r>
      <w:r w:rsidR="00925352">
        <w:t>s</w:t>
      </w:r>
      <w:r w:rsidR="00673FE1">
        <w:t xml:space="preserve"> down to determining the position of</w:t>
      </w:r>
      <w:r w:rsidR="009E360C">
        <w:t xml:space="preserve"> the airplane</w:t>
      </w:r>
      <w:r w:rsidR="00673FE1">
        <w:t xml:space="preserve">, as well as the </w:t>
      </w:r>
      <w:r w:rsidR="009E360C">
        <w:t xml:space="preserve">airplane’s </w:t>
      </w:r>
      <w:r w:rsidR="00673FE1">
        <w:t>velocity</w:t>
      </w:r>
      <w:r w:rsidR="004C4BDE">
        <w:t>, which is the speed and direction of the airplane</w:t>
      </w:r>
      <w:r w:rsidR="00D111C0">
        <w:t xml:space="preserve">, over time </w:t>
      </w:r>
      <w:r w:rsidR="004C4BDE">
        <w:t>[20]</w:t>
      </w:r>
      <w:r w:rsidR="00673FE1">
        <w:t>.</w:t>
      </w:r>
      <w:r w:rsidR="004C4BDE">
        <w:t xml:space="preserve"> </w:t>
      </w:r>
      <w:r w:rsidR="006346AC">
        <w:t xml:space="preserve">But before the equations of motion are </w:t>
      </w:r>
      <w:r w:rsidR="006346AC">
        <w:lastRenderedPageBreak/>
        <w:t xml:space="preserve">solved, </w:t>
      </w:r>
      <w:r w:rsidR="003C00B8">
        <w:t xml:space="preserve">an understanding of </w:t>
      </w:r>
      <w:r w:rsidR="00740B25">
        <w:t xml:space="preserve">DOF, </w:t>
      </w:r>
      <w:r w:rsidR="003C00B8">
        <w:t xml:space="preserve">forces, </w:t>
      </w:r>
      <w:r w:rsidR="00C17C84">
        <w:rPr>
          <w:iCs/>
        </w:rPr>
        <w:t>airplane components,</w:t>
      </w:r>
      <w:r w:rsidR="00C355C8">
        <w:rPr>
          <w:iCs/>
        </w:rPr>
        <w:t xml:space="preserve"> rotations, and</w:t>
      </w:r>
      <w:r w:rsidR="00033B9E">
        <w:rPr>
          <w:iCs/>
        </w:rPr>
        <w:t xml:space="preserve"> coordinate systems is needed.</w:t>
      </w:r>
    </w:p>
    <w:p w14:paraId="21F55358" w14:textId="77777777" w:rsidR="00165E0B" w:rsidRDefault="00165E0B" w:rsidP="006959E2">
      <w:pPr>
        <w:ind w:firstLine="360"/>
        <w:rPr>
          <w:iCs/>
        </w:rPr>
      </w:pPr>
    </w:p>
    <w:p w14:paraId="0B765E3B" w14:textId="5664B5FA" w:rsidR="00FC4007" w:rsidRDefault="00FC4007" w:rsidP="00AD318A">
      <w:pPr>
        <w:pStyle w:val="Heading3"/>
        <w:numPr>
          <w:ilvl w:val="2"/>
          <w:numId w:val="8"/>
        </w:numPr>
        <w:ind w:left="1080"/>
        <w:jc w:val="left"/>
      </w:pPr>
      <w:r>
        <w:t>Degrees of Freedom</w:t>
      </w:r>
    </w:p>
    <w:p w14:paraId="3915168E" w14:textId="68864A8D" w:rsidR="00B33428" w:rsidRDefault="00295287" w:rsidP="006959E2">
      <w:pPr>
        <w:ind w:firstLine="360"/>
      </w:pPr>
      <w:r w:rsidRPr="00295287">
        <w:t>Flight dynamics is the science of air vehicle orientation and control in three dimensions</w:t>
      </w:r>
      <w:r w:rsidR="00046C25">
        <w:t xml:space="preserve"> [35</w:t>
      </w:r>
      <w:r w:rsidRPr="00295287">
        <w:t>]. Flight dynamics models define equations of motions to account for the various forces (e.g., engine thrust, gravity, etc.) acting upon it to determine an air</w:t>
      </w:r>
      <w:r w:rsidR="001B5E5C">
        <w:t>plane’</w:t>
      </w:r>
      <w:r w:rsidRPr="00295287">
        <w:t>s position and orientation (i.e., translation and rotation)</w:t>
      </w:r>
      <w:r w:rsidR="00BF4D11">
        <w:t>.</w:t>
      </w:r>
      <w:r w:rsidR="00A05F47">
        <w:t xml:space="preserve"> Three Degrees of Fr</w:t>
      </w:r>
      <w:r w:rsidRPr="00295287">
        <w:t xml:space="preserve">eedom are associated with translation (e.g., x, y, z) and three are associated with rotation (e.g., pitch, roll, yaw) for a total of six possible degrees that could be calculated starting with initial forces. </w:t>
      </w:r>
    </w:p>
    <w:p w14:paraId="0775D1FE" w14:textId="20865E90" w:rsidR="00295287" w:rsidRPr="00295287" w:rsidRDefault="00295287" w:rsidP="006959E2">
      <w:pPr>
        <w:ind w:firstLine="360"/>
      </w:pPr>
      <w:r w:rsidRPr="00295287">
        <w:t xml:space="preserve">For example, the equations of motion for a particular </w:t>
      </w:r>
      <w:r w:rsidR="001B5E5C">
        <w:t>FDM</w:t>
      </w:r>
      <w:r w:rsidRPr="00295287">
        <w:t xml:space="preserve"> might only compute translational dynamics - which would classify it as a </w:t>
      </w:r>
      <w:r w:rsidR="005D7E56">
        <w:t>3-</w:t>
      </w:r>
      <w:r w:rsidRPr="00295287">
        <w:t>DOF model. A more complete model that computes</w:t>
      </w:r>
      <w:r w:rsidR="00D92DBA">
        <w:t xml:space="preserve"> all possible</w:t>
      </w:r>
      <w:r w:rsidRPr="00295287">
        <w:t xml:space="preserve"> </w:t>
      </w:r>
      <w:r w:rsidR="001B5E5C">
        <w:t>airplane</w:t>
      </w:r>
      <w:r w:rsidRPr="00295287">
        <w:t xml:space="preserve"> translations and rotations associated with external forces would </w:t>
      </w:r>
      <w:r w:rsidR="00A65B85">
        <w:t>be classified</w:t>
      </w:r>
      <w:r w:rsidRPr="00295287">
        <w:t xml:space="preserve"> as </w:t>
      </w:r>
      <w:r w:rsidR="00783642">
        <w:t xml:space="preserve">a </w:t>
      </w:r>
      <w:r w:rsidR="005D7E56">
        <w:t>6-</w:t>
      </w:r>
      <w:r w:rsidRPr="00295287">
        <w:t>DOF model.</w:t>
      </w:r>
    </w:p>
    <w:p w14:paraId="090907C7" w14:textId="46C27F80" w:rsidR="00FC4007" w:rsidRDefault="00295287" w:rsidP="006959E2">
      <w:pPr>
        <w:ind w:firstLine="360"/>
      </w:pPr>
      <w:r w:rsidRPr="00295287">
        <w:t>For this research, two O</w:t>
      </w:r>
      <w:r w:rsidR="0013418A">
        <w:t>OP</w:t>
      </w:r>
      <w:r w:rsidR="00A67958">
        <w:t>-based Flight Dynamics M</w:t>
      </w:r>
      <w:r w:rsidRPr="00295287">
        <w:t xml:space="preserve">odels are re-implemented using the Rust programming language and organized as Systems and Components in the </w:t>
      </w:r>
      <w:r w:rsidR="00FB5644">
        <w:t xml:space="preserve">ECS </w:t>
      </w:r>
      <w:r w:rsidRPr="00295287">
        <w:t xml:space="preserve">architecture. </w:t>
      </w:r>
      <w:r w:rsidR="004D725C">
        <w:t xml:space="preserve">Both </w:t>
      </w:r>
      <w:r w:rsidRPr="00295287">
        <w:t xml:space="preserve">Palmer </w:t>
      </w:r>
      <w:r w:rsidR="00046C25">
        <w:t>[30</w:t>
      </w:r>
      <w:r w:rsidRPr="00295287">
        <w:t xml:space="preserve">] </w:t>
      </w:r>
      <w:r w:rsidR="004D725C">
        <w:t>and Bourg [14] define a 6-DOF model that is able to translate on all three axes, and rotate on all three axes</w:t>
      </w:r>
      <w:r w:rsidR="0088253A">
        <w:t xml:space="preserve"> due to external forces.</w:t>
      </w:r>
      <w:r w:rsidR="00C70353">
        <w:t xml:space="preserve"> </w:t>
      </w:r>
      <w:r w:rsidR="00DA1ABC">
        <w:t>Therefore, our re-implemented versions are also 6-DOF.</w:t>
      </w:r>
    </w:p>
    <w:p w14:paraId="0D9891E7" w14:textId="77777777" w:rsidR="00165E0B" w:rsidRPr="007F76F1" w:rsidRDefault="00165E0B" w:rsidP="006959E2">
      <w:pPr>
        <w:ind w:firstLine="360"/>
      </w:pPr>
    </w:p>
    <w:p w14:paraId="33FA9820" w14:textId="515C4C8B" w:rsidR="00D51371" w:rsidRPr="009F5862" w:rsidRDefault="00D51371" w:rsidP="00AD318A">
      <w:pPr>
        <w:pStyle w:val="Heading3"/>
        <w:numPr>
          <w:ilvl w:val="2"/>
          <w:numId w:val="8"/>
        </w:numPr>
        <w:ind w:left="1080"/>
        <w:jc w:val="left"/>
      </w:pPr>
      <w:r>
        <w:lastRenderedPageBreak/>
        <w:t>Forces</w:t>
      </w:r>
    </w:p>
    <w:p w14:paraId="02CEA027" w14:textId="6B125515" w:rsidR="00E20B4B" w:rsidRPr="00657AC6" w:rsidRDefault="00E20B4B" w:rsidP="006959E2">
      <w:pPr>
        <w:ind w:firstLine="360"/>
      </w:pPr>
      <w:r w:rsidRPr="00297696">
        <w:rPr>
          <w:iCs/>
        </w:rPr>
        <w:t>There are four major forces that act on an airplane in flight: g</w:t>
      </w:r>
      <w:r>
        <w:rPr>
          <w:iCs/>
        </w:rPr>
        <w:t>ravity, lift, thrust, and drag.</w:t>
      </w:r>
      <w:r w:rsidR="00B52039">
        <w:rPr>
          <w:iCs/>
        </w:rPr>
        <w:t xml:space="preserve"> These forces govern the motion of the airplane.</w:t>
      </w:r>
      <w:r>
        <w:rPr>
          <w:iCs/>
        </w:rPr>
        <w:t xml:space="preserve"> </w:t>
      </w:r>
      <w:r w:rsidR="001F68F9">
        <w:rPr>
          <w:iCs/>
        </w:rPr>
        <w:t>Newton’s</w:t>
      </w:r>
      <w:r w:rsidR="001B15E1">
        <w:rPr>
          <w:iCs/>
        </w:rPr>
        <w:t xml:space="preserve"> Second Law of </w:t>
      </w:r>
      <w:r w:rsidR="00F00550">
        <w:rPr>
          <w:iCs/>
        </w:rPr>
        <w:t>Motion state</w:t>
      </w:r>
      <w:r w:rsidR="001B15E1">
        <w:rPr>
          <w:iCs/>
        </w:rPr>
        <w:t>s: t</w:t>
      </w:r>
      <w:r w:rsidR="001B15E1" w:rsidRPr="001B15E1">
        <w:rPr>
          <w:iCs/>
        </w:rPr>
        <w:t>he acceleration of a body is proportion</w:t>
      </w:r>
      <w:r w:rsidR="001B15E1">
        <w:rPr>
          <w:iCs/>
        </w:rPr>
        <w:t>al to the resultant force acting on the body. The resulting equation is F = m</w:t>
      </w:r>
      <w:r w:rsidR="005769AD">
        <w:rPr>
          <w:iCs/>
        </w:rPr>
        <w:t xml:space="preserve"> * </w:t>
      </w:r>
      <w:r w:rsidR="001B15E1">
        <w:rPr>
          <w:iCs/>
        </w:rPr>
        <w:t xml:space="preserve">a. </w:t>
      </w:r>
      <w:r w:rsidRPr="005D3F12">
        <w:rPr>
          <w:iCs/>
        </w:rPr>
        <w:t>Gravity</w:t>
      </w:r>
      <w:r>
        <w:rPr>
          <w:iCs/>
        </w:rPr>
        <w:t xml:space="preserve"> </w:t>
      </w:r>
      <w:r w:rsidRPr="005D3F12">
        <w:rPr>
          <w:iCs/>
        </w:rPr>
        <w:t>pull</w:t>
      </w:r>
      <w:r>
        <w:rPr>
          <w:iCs/>
        </w:rPr>
        <w:t>s the airplane to the ground and lift is generated by the airplane wings to counteract gravity to keep the airplane aloft. T</w:t>
      </w:r>
      <w:r w:rsidRPr="005D3F12">
        <w:rPr>
          <w:iCs/>
        </w:rPr>
        <w:t xml:space="preserve">hrust </w:t>
      </w:r>
      <w:r>
        <w:rPr>
          <w:iCs/>
        </w:rPr>
        <w:t>is generated by the airplane</w:t>
      </w:r>
      <w:r w:rsidR="00FB028B">
        <w:rPr>
          <w:iCs/>
        </w:rPr>
        <w:t>’</w:t>
      </w:r>
      <w:r>
        <w:rPr>
          <w:iCs/>
        </w:rPr>
        <w:t xml:space="preserve">s jet engine or propeller to increase </w:t>
      </w:r>
      <w:r w:rsidRPr="005D3F12">
        <w:rPr>
          <w:iCs/>
        </w:rPr>
        <w:t xml:space="preserve">velocity and </w:t>
      </w:r>
      <w:r>
        <w:rPr>
          <w:iCs/>
        </w:rPr>
        <w:t>to keep the airplane generating lift. Drag is the opposite of thrust; drag impedes an airpla</w:t>
      </w:r>
      <w:r w:rsidR="0078144B">
        <w:rPr>
          <w:iCs/>
        </w:rPr>
        <w:t>ne</w:t>
      </w:r>
      <w:r w:rsidR="00FB028B">
        <w:rPr>
          <w:iCs/>
        </w:rPr>
        <w:t>’</w:t>
      </w:r>
      <w:r w:rsidR="0078144B">
        <w:rPr>
          <w:iCs/>
        </w:rPr>
        <w:t>s motion.</w:t>
      </w:r>
      <w:r>
        <w:rPr>
          <w:iCs/>
        </w:rPr>
        <w:t xml:space="preserve"> </w:t>
      </w:r>
      <w:r w:rsidR="00D84952">
        <w:rPr>
          <w:rFonts w:eastAsiaTheme="minorHAnsi"/>
        </w:rPr>
        <w:t>Torque, also known as moment, is similar to force, but f</w:t>
      </w:r>
      <w:r w:rsidR="00D84952" w:rsidRPr="00456CE3">
        <w:t>orce is what causes</w:t>
      </w:r>
      <w:r w:rsidR="00D84952">
        <w:t xml:space="preserve"> linear acceleration, and</w:t>
      </w:r>
      <w:r w:rsidR="00D84952" w:rsidRPr="00456CE3">
        <w:t xml:space="preserve"> torque is what causes rotational acceleration.</w:t>
      </w:r>
      <w:r w:rsidR="00D84952">
        <w:t xml:space="preserve"> </w:t>
      </w:r>
      <w:r w:rsidRPr="00FF6D50">
        <w:rPr>
          <w:iCs/>
        </w:rPr>
        <w:t>In order to fly, an airplane must have a lift force acting upon it greater than or equal to gravity.</w:t>
      </w:r>
      <w:r>
        <w:rPr>
          <w:iCs/>
        </w:rPr>
        <w:t xml:space="preserve"> Figure </w:t>
      </w:r>
      <w:r w:rsidR="009014C0">
        <w:rPr>
          <w:iCs/>
        </w:rPr>
        <w:t>1</w:t>
      </w:r>
      <w:r>
        <w:rPr>
          <w:iCs/>
        </w:rPr>
        <w:t xml:space="preserve"> is a visual of the four forces. </w:t>
      </w:r>
    </w:p>
    <w:p w14:paraId="4BE2B310" w14:textId="77777777" w:rsidR="00E20B4B" w:rsidRDefault="00E20B4B" w:rsidP="006959E2">
      <w:pPr>
        <w:ind w:firstLine="360"/>
        <w:jc w:val="center"/>
        <w:rPr>
          <w:iCs/>
        </w:rPr>
      </w:pPr>
      <w:r w:rsidRPr="00682365">
        <w:rPr>
          <w:iCs/>
          <w:noProof/>
        </w:rPr>
        <w:drawing>
          <wp:inline distT="0" distB="0" distL="0" distR="0" wp14:anchorId="4E514550" wp14:editId="1EDCF252">
            <wp:extent cx="3829050" cy="16964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52513" cy="1706891"/>
                    </a:xfrm>
                    <a:prstGeom prst="rect">
                      <a:avLst/>
                    </a:prstGeom>
                    <a:noFill/>
                    <a:ln>
                      <a:noFill/>
                    </a:ln>
                  </pic:spPr>
                </pic:pic>
              </a:graphicData>
            </a:graphic>
          </wp:inline>
        </w:drawing>
      </w:r>
    </w:p>
    <w:p w14:paraId="31DC2C9B" w14:textId="0FCD341A" w:rsidR="00E20B4B" w:rsidRPr="0074089D" w:rsidRDefault="00E20B4B" w:rsidP="006959E2">
      <w:pPr>
        <w:pStyle w:val="Caption"/>
        <w:spacing w:before="0" w:after="0"/>
        <w:ind w:firstLine="360"/>
        <w:jc w:val="center"/>
        <w:rPr>
          <w:b w:val="0"/>
        </w:rPr>
      </w:pPr>
      <w:bookmarkStart w:id="109" w:name="_Toc59976097"/>
      <w:r w:rsidRPr="00BA2F66">
        <w:rPr>
          <w:b w:val="0"/>
        </w:rPr>
        <w:t xml:space="preserve">Figure </w:t>
      </w:r>
      <w:r w:rsidRPr="00BA2F66">
        <w:rPr>
          <w:b w:val="0"/>
        </w:rPr>
        <w:fldChar w:fldCharType="begin"/>
      </w:r>
      <w:r w:rsidRPr="00BA2F66">
        <w:rPr>
          <w:b w:val="0"/>
        </w:rPr>
        <w:instrText xml:space="preserve"> SEQ Figure \* ARABIC </w:instrText>
      </w:r>
      <w:r w:rsidRPr="00BA2F66">
        <w:rPr>
          <w:b w:val="0"/>
        </w:rPr>
        <w:fldChar w:fldCharType="separate"/>
      </w:r>
      <w:r w:rsidR="00303604">
        <w:rPr>
          <w:b w:val="0"/>
          <w:noProof/>
        </w:rPr>
        <w:t>1</w:t>
      </w:r>
      <w:r w:rsidRPr="00BA2F66">
        <w:rPr>
          <w:b w:val="0"/>
        </w:rPr>
        <w:fldChar w:fldCharType="end"/>
      </w:r>
      <w:r w:rsidRPr="00BA2F66">
        <w:rPr>
          <w:b w:val="0"/>
        </w:rPr>
        <w:t>: Forces Visualized</w:t>
      </w:r>
      <w:r w:rsidR="00AA2B0B">
        <w:rPr>
          <w:b w:val="0"/>
        </w:rPr>
        <w:t xml:space="preserve"> [14]</w:t>
      </w:r>
      <w:bookmarkEnd w:id="109"/>
    </w:p>
    <w:p w14:paraId="36D1DCB3" w14:textId="2A6FCAB6" w:rsidR="00D51371" w:rsidRDefault="00D51371" w:rsidP="006959E2">
      <w:pPr>
        <w:ind w:firstLine="360"/>
        <w:rPr>
          <w:iCs/>
        </w:rPr>
      </w:pPr>
    </w:p>
    <w:p w14:paraId="75EBDF61" w14:textId="31989F94" w:rsidR="00D51371" w:rsidRPr="00D51371" w:rsidRDefault="00D51371" w:rsidP="00AD318A">
      <w:pPr>
        <w:pStyle w:val="Heading3"/>
        <w:numPr>
          <w:ilvl w:val="2"/>
          <w:numId w:val="8"/>
        </w:numPr>
        <w:ind w:left="1080"/>
        <w:jc w:val="left"/>
      </w:pPr>
      <w:r>
        <w:t>Airplane Components</w:t>
      </w:r>
    </w:p>
    <w:p w14:paraId="66A7FA31" w14:textId="64CBA991" w:rsidR="00E20B4B" w:rsidRDefault="00E20B4B" w:rsidP="006959E2">
      <w:pPr>
        <w:ind w:firstLine="360"/>
        <w:rPr>
          <w:iCs/>
        </w:rPr>
      </w:pPr>
      <w:r>
        <w:rPr>
          <w:iCs/>
        </w:rPr>
        <w:t>An airplan</w:t>
      </w:r>
      <w:r w:rsidR="00672010">
        <w:rPr>
          <w:iCs/>
        </w:rPr>
        <w:t>e is composed of different components</w:t>
      </w:r>
      <w:r w:rsidR="002C2F75">
        <w:rPr>
          <w:iCs/>
        </w:rPr>
        <w:t xml:space="preserve"> that </w:t>
      </w:r>
      <w:r w:rsidR="00BC3D31">
        <w:rPr>
          <w:iCs/>
        </w:rPr>
        <w:t xml:space="preserve">affect </w:t>
      </w:r>
      <w:r w:rsidR="00BC3D31" w:rsidRPr="0079462D">
        <w:t>the</w:t>
      </w:r>
      <w:r w:rsidR="002C2F75">
        <w:rPr>
          <w:iCs/>
        </w:rPr>
        <w:t xml:space="preserve"> state of the airplane</w:t>
      </w:r>
      <w:r w:rsidR="0079462D">
        <w:rPr>
          <w:iCs/>
        </w:rPr>
        <w:t>.</w:t>
      </w:r>
      <w:r>
        <w:rPr>
          <w:iCs/>
        </w:rPr>
        <w:t xml:space="preserve"> The wings are the rectangular </w:t>
      </w:r>
      <w:r w:rsidR="0079462D">
        <w:rPr>
          <w:iCs/>
        </w:rPr>
        <w:t>parts coming out of the main body</w:t>
      </w:r>
      <w:r>
        <w:rPr>
          <w:iCs/>
        </w:rPr>
        <w:t xml:space="preserve">. The span is the length </w:t>
      </w:r>
      <w:r>
        <w:rPr>
          <w:iCs/>
        </w:rPr>
        <w:lastRenderedPageBreak/>
        <w:t xml:space="preserve">of the wing, whereas the chord is the width of the wing. </w:t>
      </w:r>
      <w:r w:rsidRPr="000B038D">
        <w:rPr>
          <w:iCs/>
        </w:rPr>
        <w:t>The ratio of span squared</w:t>
      </w:r>
      <w:r>
        <w:rPr>
          <w:iCs/>
        </w:rPr>
        <w:t xml:space="preserve"> </w:t>
      </w:r>
      <w:r w:rsidRPr="000B038D">
        <w:rPr>
          <w:iCs/>
        </w:rPr>
        <w:t>to wing area is called aspect ratio</w:t>
      </w:r>
      <w:r>
        <w:rPr>
          <w:iCs/>
        </w:rPr>
        <w:t>.</w:t>
      </w:r>
      <w:r w:rsidR="00D81270">
        <w:rPr>
          <w:iCs/>
        </w:rPr>
        <w:t xml:space="preserve"> </w:t>
      </w:r>
      <w:r>
        <w:rPr>
          <w:iCs/>
        </w:rPr>
        <w:t>The ailerons are on the outside end of the wings, and the flaps are on the inside of the wings. The elevators are on the tail, and look like small flaps. The rudder is the vertical flap on the tail</w:t>
      </w:r>
      <w:r w:rsidR="00C62D53">
        <w:rPr>
          <w:iCs/>
        </w:rPr>
        <w:t>. Figure 2</w:t>
      </w:r>
      <w:r w:rsidR="00156F93">
        <w:rPr>
          <w:iCs/>
        </w:rPr>
        <w:t xml:space="preserve"> shows these airplane </w:t>
      </w:r>
      <w:r>
        <w:rPr>
          <w:iCs/>
        </w:rPr>
        <w:t>components.</w:t>
      </w:r>
    </w:p>
    <w:p w14:paraId="5536195E" w14:textId="77777777" w:rsidR="00E20B4B" w:rsidRDefault="00E20B4B" w:rsidP="006959E2">
      <w:pPr>
        <w:keepNext/>
        <w:ind w:firstLine="360"/>
        <w:jc w:val="center"/>
      </w:pPr>
      <w:r w:rsidRPr="00713D2B">
        <w:rPr>
          <w:iCs/>
          <w:noProof/>
        </w:rPr>
        <w:drawing>
          <wp:inline distT="0" distB="0" distL="0" distR="0" wp14:anchorId="1D48E89E" wp14:editId="1110AB0D">
            <wp:extent cx="3088822"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12626" cy="2687554"/>
                    </a:xfrm>
                    <a:prstGeom prst="rect">
                      <a:avLst/>
                    </a:prstGeom>
                    <a:noFill/>
                    <a:ln>
                      <a:noFill/>
                    </a:ln>
                  </pic:spPr>
                </pic:pic>
              </a:graphicData>
            </a:graphic>
          </wp:inline>
        </w:drawing>
      </w:r>
    </w:p>
    <w:p w14:paraId="77EDB038" w14:textId="2FBF607D" w:rsidR="00C502F5" w:rsidRDefault="00E20B4B" w:rsidP="006959E2">
      <w:pPr>
        <w:pStyle w:val="Caption"/>
        <w:spacing w:before="0" w:after="0"/>
        <w:ind w:firstLine="360"/>
        <w:jc w:val="center"/>
        <w:rPr>
          <w:b w:val="0"/>
        </w:rPr>
      </w:pPr>
      <w:bookmarkStart w:id="110" w:name="_Toc59976098"/>
      <w:r w:rsidRPr="003B3DA2">
        <w:rPr>
          <w:b w:val="0"/>
        </w:rPr>
        <w:t xml:space="preserve">Figure </w:t>
      </w:r>
      <w:r w:rsidRPr="003B3DA2">
        <w:rPr>
          <w:b w:val="0"/>
        </w:rPr>
        <w:fldChar w:fldCharType="begin"/>
      </w:r>
      <w:r w:rsidRPr="003B3DA2">
        <w:rPr>
          <w:b w:val="0"/>
        </w:rPr>
        <w:instrText xml:space="preserve"> SEQ Figure \* ARABIC </w:instrText>
      </w:r>
      <w:r w:rsidRPr="003B3DA2">
        <w:rPr>
          <w:b w:val="0"/>
        </w:rPr>
        <w:fldChar w:fldCharType="separate"/>
      </w:r>
      <w:r w:rsidR="00303604">
        <w:rPr>
          <w:b w:val="0"/>
          <w:noProof/>
        </w:rPr>
        <w:t>2</w:t>
      </w:r>
      <w:r w:rsidRPr="003B3DA2">
        <w:rPr>
          <w:b w:val="0"/>
        </w:rPr>
        <w:fldChar w:fldCharType="end"/>
      </w:r>
      <w:r w:rsidRPr="003B3DA2">
        <w:rPr>
          <w:b w:val="0"/>
        </w:rPr>
        <w:t>: Airplane Components</w:t>
      </w:r>
      <w:r w:rsidR="00AA2B0B">
        <w:rPr>
          <w:b w:val="0"/>
        </w:rPr>
        <w:t xml:space="preserve"> [14]</w:t>
      </w:r>
      <w:bookmarkEnd w:id="110"/>
    </w:p>
    <w:p w14:paraId="01ADE5AE" w14:textId="77777777" w:rsidR="00165E0B" w:rsidRPr="00165E0B" w:rsidRDefault="00165E0B" w:rsidP="006959E2">
      <w:pPr>
        <w:ind w:firstLine="360"/>
      </w:pPr>
    </w:p>
    <w:p w14:paraId="7F5BE7B5" w14:textId="115016FF" w:rsidR="00E83C81" w:rsidRPr="00E83C81" w:rsidRDefault="00E83C81" w:rsidP="00AD318A">
      <w:pPr>
        <w:pStyle w:val="Heading4"/>
        <w:numPr>
          <w:ilvl w:val="3"/>
          <w:numId w:val="8"/>
        </w:numPr>
        <w:ind w:left="1440"/>
        <w:jc w:val="left"/>
      </w:pPr>
      <w:r>
        <w:t>Airfoil</w:t>
      </w:r>
    </w:p>
    <w:p w14:paraId="6A0C2B1E" w14:textId="43F31D53" w:rsidR="00C502F5" w:rsidRDefault="00C502F5" w:rsidP="006959E2">
      <w:pPr>
        <w:ind w:firstLine="360"/>
        <w:rPr>
          <w:iCs/>
        </w:rPr>
      </w:pPr>
      <w:r>
        <w:rPr>
          <w:iCs/>
        </w:rPr>
        <w:t>The cross-sectional structure of t</w:t>
      </w:r>
      <w:r w:rsidR="00337FE5">
        <w:rPr>
          <w:iCs/>
        </w:rPr>
        <w:t>he wings</w:t>
      </w:r>
      <w:r w:rsidR="00091243">
        <w:rPr>
          <w:iCs/>
        </w:rPr>
        <w:t xml:space="preserve"> component</w:t>
      </w:r>
      <w:r w:rsidR="00337FE5">
        <w:rPr>
          <w:iCs/>
        </w:rPr>
        <w:t>, called an airfoil, plays an important role in</w:t>
      </w:r>
      <w:r w:rsidR="00F33DEB">
        <w:rPr>
          <w:iCs/>
        </w:rPr>
        <w:t xml:space="preserve"> the performance data determining</w:t>
      </w:r>
      <w:r w:rsidR="00337FE5">
        <w:rPr>
          <w:iCs/>
        </w:rPr>
        <w:t xml:space="preserve"> how the lift force acts on the</w:t>
      </w:r>
      <w:r w:rsidR="00F41F43">
        <w:rPr>
          <w:iCs/>
        </w:rPr>
        <w:t xml:space="preserve"> airplane</w:t>
      </w:r>
      <w:r>
        <w:rPr>
          <w:iCs/>
        </w:rPr>
        <w:t xml:space="preserve">. Camber </w:t>
      </w:r>
      <w:r w:rsidR="00337FE5">
        <w:rPr>
          <w:iCs/>
        </w:rPr>
        <w:t xml:space="preserve">on the airfoil </w:t>
      </w:r>
      <w:r>
        <w:rPr>
          <w:iCs/>
        </w:rPr>
        <w:t xml:space="preserve">represents the asymmetry between the top surface and bottom surface of the airfoil which creates a curvature. </w:t>
      </w:r>
      <w:r w:rsidR="00B04E85">
        <w:rPr>
          <w:iCs/>
        </w:rPr>
        <w:t xml:space="preserve">The </w:t>
      </w:r>
      <w:r>
        <w:rPr>
          <w:iCs/>
        </w:rPr>
        <w:t>angle of attack is the angle between the chord line and the direction of travel, or oncoming flow that the plane is moving through</w:t>
      </w:r>
      <w:r w:rsidR="00083859">
        <w:rPr>
          <w:iCs/>
        </w:rPr>
        <w:t xml:space="preserve">. </w:t>
      </w:r>
      <w:r w:rsidR="00337FE5">
        <w:rPr>
          <w:iCs/>
        </w:rPr>
        <w:t>The total lift force</w:t>
      </w:r>
      <w:r w:rsidR="007C16A6">
        <w:rPr>
          <w:iCs/>
        </w:rPr>
        <w:t xml:space="preserve"> produced on the airfoil</w:t>
      </w:r>
      <w:r w:rsidR="00337FE5">
        <w:rPr>
          <w:iCs/>
        </w:rPr>
        <w:t xml:space="preserve"> </w:t>
      </w:r>
      <w:r w:rsidR="000240F5">
        <w:rPr>
          <w:iCs/>
        </w:rPr>
        <w:t>is c</w:t>
      </w:r>
      <w:r w:rsidR="00CB67CE">
        <w:rPr>
          <w:iCs/>
        </w:rPr>
        <w:t>aused</w:t>
      </w:r>
      <w:r w:rsidR="000240F5">
        <w:rPr>
          <w:iCs/>
        </w:rPr>
        <w:t xml:space="preserve"> </w:t>
      </w:r>
      <w:r w:rsidR="00337FE5">
        <w:rPr>
          <w:iCs/>
        </w:rPr>
        <w:t xml:space="preserve">by camber </w:t>
      </w:r>
      <w:r w:rsidR="000240F5">
        <w:rPr>
          <w:iCs/>
        </w:rPr>
        <w:t>and the</w:t>
      </w:r>
      <w:r w:rsidR="00B26F13">
        <w:t xml:space="preserve"> angle of attack [14]. </w:t>
      </w:r>
      <w:r w:rsidR="00083859">
        <w:rPr>
          <w:iCs/>
        </w:rPr>
        <w:t>Figure 3</w:t>
      </w:r>
      <w:r>
        <w:rPr>
          <w:iCs/>
        </w:rPr>
        <w:t xml:space="preserve"> shows a labeled cross-section</w:t>
      </w:r>
      <w:r w:rsidR="00412ED0">
        <w:rPr>
          <w:iCs/>
        </w:rPr>
        <w:t xml:space="preserve"> of an airfoil</w:t>
      </w:r>
      <w:r w:rsidR="00FF4B7F">
        <w:rPr>
          <w:iCs/>
        </w:rPr>
        <w:t xml:space="preserve"> with an angle of attack</w:t>
      </w:r>
      <w:r w:rsidR="00412ED0">
        <w:rPr>
          <w:iCs/>
        </w:rPr>
        <w:t>.</w:t>
      </w:r>
    </w:p>
    <w:p w14:paraId="6FDEFEA1" w14:textId="0ED676CA" w:rsidR="00C502F5" w:rsidRDefault="00705015" w:rsidP="006959E2">
      <w:pPr>
        <w:keepNext/>
        <w:ind w:firstLine="360"/>
        <w:jc w:val="center"/>
      </w:pPr>
      <w:r>
        <w:rPr>
          <w:noProof/>
        </w:rPr>
        <w:lastRenderedPageBreak/>
        <w:drawing>
          <wp:anchor distT="0" distB="0" distL="114300" distR="114300" simplePos="0" relativeHeight="251659266" behindDoc="1" locked="0" layoutInCell="1" allowOverlap="1" wp14:anchorId="38F01B51" wp14:editId="19775770">
            <wp:simplePos x="0" y="0"/>
            <wp:positionH relativeFrom="margin">
              <wp:align>center</wp:align>
            </wp:positionH>
            <wp:positionV relativeFrom="paragraph">
              <wp:posOffset>0</wp:posOffset>
            </wp:positionV>
            <wp:extent cx="4419600" cy="1818005"/>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aoa.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19600" cy="1818005"/>
                    </a:xfrm>
                    <a:prstGeom prst="rect">
                      <a:avLst/>
                    </a:prstGeom>
                  </pic:spPr>
                </pic:pic>
              </a:graphicData>
            </a:graphic>
            <wp14:sizeRelH relativeFrom="margin">
              <wp14:pctWidth>0</wp14:pctWidth>
            </wp14:sizeRelH>
            <wp14:sizeRelV relativeFrom="margin">
              <wp14:pctHeight>0</wp14:pctHeight>
            </wp14:sizeRelV>
          </wp:anchor>
        </w:drawing>
      </w:r>
    </w:p>
    <w:p w14:paraId="2CB881FD" w14:textId="6D8ACD13" w:rsidR="00C502F5" w:rsidRDefault="00C502F5" w:rsidP="006959E2">
      <w:pPr>
        <w:pStyle w:val="Caption"/>
        <w:spacing w:before="0" w:after="0"/>
        <w:ind w:firstLine="360"/>
        <w:jc w:val="center"/>
        <w:rPr>
          <w:b w:val="0"/>
        </w:rPr>
      </w:pPr>
      <w:bookmarkStart w:id="111" w:name="_Toc59976099"/>
      <w:r>
        <w:rPr>
          <w:b w:val="0"/>
        </w:rPr>
        <w:t xml:space="preserve">Figure </w:t>
      </w:r>
      <w:r>
        <w:fldChar w:fldCharType="begin"/>
      </w:r>
      <w:r>
        <w:rPr>
          <w:b w:val="0"/>
        </w:rPr>
        <w:instrText xml:space="preserve"> SEQ Figure \* ARABIC </w:instrText>
      </w:r>
      <w:r>
        <w:fldChar w:fldCharType="separate"/>
      </w:r>
      <w:r w:rsidR="00303604">
        <w:rPr>
          <w:b w:val="0"/>
          <w:noProof/>
        </w:rPr>
        <w:t>3</w:t>
      </w:r>
      <w:r>
        <w:fldChar w:fldCharType="end"/>
      </w:r>
      <w:r>
        <w:rPr>
          <w:b w:val="0"/>
        </w:rPr>
        <w:t>: Airfoil Cross-section</w:t>
      </w:r>
      <w:r w:rsidR="00671979">
        <w:rPr>
          <w:b w:val="0"/>
        </w:rPr>
        <w:t xml:space="preserve"> [23]</w:t>
      </w:r>
      <w:bookmarkEnd w:id="111"/>
    </w:p>
    <w:p w14:paraId="42252F95" w14:textId="77777777" w:rsidR="00BB79E9" w:rsidRPr="00BB79E9" w:rsidRDefault="00BB79E9" w:rsidP="006959E2">
      <w:pPr>
        <w:ind w:firstLine="360"/>
      </w:pPr>
    </w:p>
    <w:p w14:paraId="3F27B4F9" w14:textId="32EF198D" w:rsidR="00404CD6" w:rsidRPr="00404CD6" w:rsidRDefault="00404CD6" w:rsidP="00AD318A">
      <w:pPr>
        <w:pStyle w:val="Heading3"/>
        <w:numPr>
          <w:ilvl w:val="2"/>
          <w:numId w:val="8"/>
        </w:numPr>
        <w:ind w:left="1080"/>
        <w:jc w:val="left"/>
      </w:pPr>
      <w:r>
        <w:t>Rotations</w:t>
      </w:r>
    </w:p>
    <w:p w14:paraId="0CB75D13" w14:textId="6F479786" w:rsidR="00E90003" w:rsidRDefault="00E20B4B" w:rsidP="006959E2">
      <w:pPr>
        <w:ind w:firstLine="360"/>
        <w:rPr>
          <w:iCs/>
        </w:rPr>
      </w:pPr>
      <w:r>
        <w:rPr>
          <w:iCs/>
        </w:rPr>
        <w:t xml:space="preserve">The orientation of the airplane when it is rotating can be described by three angles: pitch, roll, and yaw. These angles are called the Euler angles and represent the x, y, and z axis, </w:t>
      </w:r>
      <w:r w:rsidR="00E96A36">
        <w:rPr>
          <w:iCs/>
        </w:rPr>
        <w:t xml:space="preserve">on a coordinate plane, </w:t>
      </w:r>
      <w:r>
        <w:rPr>
          <w:iCs/>
        </w:rPr>
        <w:t xml:space="preserve">respectively. </w:t>
      </w:r>
      <w:r w:rsidRPr="001D7663">
        <w:rPr>
          <w:iCs/>
        </w:rPr>
        <w:t xml:space="preserve">The ailerons </w:t>
      </w:r>
      <w:r>
        <w:rPr>
          <w:iCs/>
        </w:rPr>
        <w:t xml:space="preserve">create the roll rotation. </w:t>
      </w:r>
      <w:r w:rsidRPr="001D7663">
        <w:rPr>
          <w:iCs/>
        </w:rPr>
        <w:t xml:space="preserve">The elevators </w:t>
      </w:r>
      <w:r>
        <w:rPr>
          <w:iCs/>
        </w:rPr>
        <w:t>create the pitch rotation.</w:t>
      </w:r>
      <w:r w:rsidRPr="001D7663">
        <w:rPr>
          <w:iCs/>
        </w:rPr>
        <w:t xml:space="preserve"> The rudde</w:t>
      </w:r>
      <w:r>
        <w:rPr>
          <w:iCs/>
        </w:rPr>
        <w:t xml:space="preserve">r creates the yaw rotation. The flaps do not rotate the plane, but they do </w:t>
      </w:r>
      <w:r w:rsidR="00D1038F">
        <w:rPr>
          <w:iCs/>
        </w:rPr>
        <w:t>affect lift</w:t>
      </w:r>
      <w:r>
        <w:rPr>
          <w:iCs/>
        </w:rPr>
        <w:t xml:space="preserve"> by altering the chord and camber of the wing</w:t>
      </w:r>
      <w:r w:rsidR="00D1038F">
        <w:rPr>
          <w:iCs/>
        </w:rPr>
        <w:t xml:space="preserve">, which has to do with the shape of the cross-section of </w:t>
      </w:r>
      <w:r w:rsidR="00B92395">
        <w:rPr>
          <w:iCs/>
        </w:rPr>
        <w:t>each</w:t>
      </w:r>
      <w:r w:rsidR="00D1038F">
        <w:rPr>
          <w:iCs/>
        </w:rPr>
        <w:t xml:space="preserve"> wing.</w:t>
      </w:r>
      <w:r w:rsidR="00C62D53">
        <w:rPr>
          <w:iCs/>
        </w:rPr>
        <w:t xml:space="preserve"> Figur</w:t>
      </w:r>
      <w:r w:rsidR="00614BAB">
        <w:rPr>
          <w:iCs/>
        </w:rPr>
        <w:t>e 4</w:t>
      </w:r>
      <w:r w:rsidR="00ED4BB6">
        <w:rPr>
          <w:iCs/>
        </w:rPr>
        <w:t xml:space="preserve"> shows the </w:t>
      </w:r>
      <w:r w:rsidR="003340F5">
        <w:rPr>
          <w:iCs/>
        </w:rPr>
        <w:t xml:space="preserve">three types of airplane rotations. </w:t>
      </w:r>
    </w:p>
    <w:p w14:paraId="3F5123D6" w14:textId="77777777" w:rsidR="00E20B4B" w:rsidRDefault="00E20B4B" w:rsidP="006959E2">
      <w:pPr>
        <w:keepNext/>
        <w:ind w:firstLine="360"/>
        <w:jc w:val="center"/>
      </w:pPr>
      <w:r w:rsidRPr="00682365">
        <w:rPr>
          <w:iCs/>
          <w:noProof/>
        </w:rPr>
        <w:lastRenderedPageBreak/>
        <w:drawing>
          <wp:inline distT="0" distB="0" distL="0" distR="0" wp14:anchorId="3FB49DDB" wp14:editId="0F18B347">
            <wp:extent cx="2127250" cy="3203553"/>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135317" cy="3215702"/>
                    </a:xfrm>
                    <a:prstGeom prst="rect">
                      <a:avLst/>
                    </a:prstGeom>
                    <a:noFill/>
                    <a:ln>
                      <a:noFill/>
                    </a:ln>
                  </pic:spPr>
                </pic:pic>
              </a:graphicData>
            </a:graphic>
          </wp:inline>
        </w:drawing>
      </w:r>
    </w:p>
    <w:p w14:paraId="1E0BA73D" w14:textId="383D711F" w:rsidR="00BB5937" w:rsidRDefault="00E20B4B" w:rsidP="006959E2">
      <w:pPr>
        <w:pStyle w:val="Caption"/>
        <w:spacing w:before="0" w:after="0"/>
        <w:ind w:firstLine="360"/>
        <w:jc w:val="center"/>
        <w:rPr>
          <w:b w:val="0"/>
          <w:szCs w:val="24"/>
        </w:rPr>
      </w:pPr>
      <w:bookmarkStart w:id="112" w:name="_Toc59976100"/>
      <w:r w:rsidRPr="008016E7">
        <w:rPr>
          <w:b w:val="0"/>
          <w:szCs w:val="24"/>
        </w:rPr>
        <w:t xml:space="preserve">Figure </w:t>
      </w:r>
      <w:r w:rsidRPr="008016E7">
        <w:rPr>
          <w:b w:val="0"/>
          <w:szCs w:val="24"/>
        </w:rPr>
        <w:fldChar w:fldCharType="begin"/>
      </w:r>
      <w:r w:rsidRPr="008016E7">
        <w:rPr>
          <w:b w:val="0"/>
          <w:szCs w:val="24"/>
        </w:rPr>
        <w:instrText xml:space="preserve"> SEQ Figure \* ARABIC </w:instrText>
      </w:r>
      <w:r w:rsidRPr="008016E7">
        <w:rPr>
          <w:b w:val="0"/>
          <w:szCs w:val="24"/>
        </w:rPr>
        <w:fldChar w:fldCharType="separate"/>
      </w:r>
      <w:r w:rsidR="00303604">
        <w:rPr>
          <w:b w:val="0"/>
          <w:noProof/>
          <w:szCs w:val="24"/>
        </w:rPr>
        <w:t>4</w:t>
      </w:r>
      <w:r w:rsidRPr="008016E7">
        <w:rPr>
          <w:b w:val="0"/>
          <w:szCs w:val="24"/>
        </w:rPr>
        <w:fldChar w:fldCharType="end"/>
      </w:r>
      <w:r w:rsidRPr="008016E7">
        <w:rPr>
          <w:b w:val="0"/>
          <w:szCs w:val="24"/>
        </w:rPr>
        <w:t>: Airplane Axes of Rotation</w:t>
      </w:r>
      <w:r w:rsidR="00AA2B0B">
        <w:rPr>
          <w:b w:val="0"/>
          <w:szCs w:val="24"/>
        </w:rPr>
        <w:t xml:space="preserve"> [14]</w:t>
      </w:r>
      <w:bookmarkEnd w:id="112"/>
    </w:p>
    <w:p w14:paraId="7AF70307" w14:textId="77777777" w:rsidR="00BB79E9" w:rsidRPr="00BB79E9" w:rsidRDefault="00BB79E9" w:rsidP="006959E2">
      <w:pPr>
        <w:ind w:firstLine="360"/>
      </w:pPr>
    </w:p>
    <w:p w14:paraId="7DB85095" w14:textId="5164D903" w:rsidR="00062C7C" w:rsidRPr="00062C7C" w:rsidRDefault="00062C7C" w:rsidP="00AD318A">
      <w:pPr>
        <w:pStyle w:val="Heading3"/>
        <w:numPr>
          <w:ilvl w:val="2"/>
          <w:numId w:val="8"/>
        </w:numPr>
        <w:ind w:left="1080"/>
        <w:jc w:val="left"/>
      </w:pPr>
      <w:r>
        <w:t>Coordinate Systems</w:t>
      </w:r>
    </w:p>
    <w:p w14:paraId="16DA65FF" w14:textId="6AA590AE" w:rsidR="00BC0E89" w:rsidRDefault="00700942" w:rsidP="006959E2">
      <w:pPr>
        <w:ind w:firstLine="360"/>
        <w:rPr>
          <w:iCs/>
        </w:rPr>
      </w:pPr>
      <w:r>
        <w:rPr>
          <w:iCs/>
        </w:rPr>
        <w:t xml:space="preserve">Coordinates are used to describe the location of an airplane and also the orientation of the airplane. </w:t>
      </w:r>
      <w:r w:rsidR="00B56730">
        <w:rPr>
          <w:iCs/>
        </w:rPr>
        <w:t xml:space="preserve">The Cartesian coordinate system uses the x, y, z axes </w:t>
      </w:r>
      <w:r w:rsidR="003B3ACA">
        <w:rPr>
          <w:iCs/>
        </w:rPr>
        <w:t xml:space="preserve">to define </w:t>
      </w:r>
      <w:r w:rsidR="00B56730">
        <w:rPr>
          <w:iCs/>
        </w:rPr>
        <w:t>location and orientation</w:t>
      </w:r>
      <w:r w:rsidR="003449A1">
        <w:rPr>
          <w:iCs/>
        </w:rPr>
        <w:t xml:space="preserve"> on a Cartesian plane</w:t>
      </w:r>
      <w:r w:rsidR="00B56730">
        <w:rPr>
          <w:iCs/>
        </w:rPr>
        <w:t xml:space="preserve">. </w:t>
      </w:r>
      <w:r w:rsidR="003B3ACA">
        <w:rPr>
          <w:iCs/>
        </w:rPr>
        <w:t xml:space="preserve">The axes are straight lines that are perpendicular to </w:t>
      </w:r>
      <w:r w:rsidR="002B40DD">
        <w:rPr>
          <w:iCs/>
        </w:rPr>
        <w:t>each other</w:t>
      </w:r>
      <w:r w:rsidR="003B3ACA">
        <w:rPr>
          <w:iCs/>
        </w:rPr>
        <w:t xml:space="preserve">. </w:t>
      </w:r>
      <w:r w:rsidR="00776AA0">
        <w:rPr>
          <w:iCs/>
        </w:rPr>
        <w:t>The</w:t>
      </w:r>
      <w:r w:rsidR="00662CE0">
        <w:rPr>
          <w:iCs/>
        </w:rPr>
        <w:t>se</w:t>
      </w:r>
      <w:r w:rsidR="00776AA0">
        <w:rPr>
          <w:iCs/>
        </w:rPr>
        <w:t xml:space="preserve"> coordinates representing the location</w:t>
      </w:r>
      <w:r w:rsidR="003B3ACA">
        <w:rPr>
          <w:iCs/>
        </w:rPr>
        <w:t xml:space="preserve"> of an airplane</w:t>
      </w:r>
      <w:r w:rsidR="00662CE0">
        <w:rPr>
          <w:iCs/>
        </w:rPr>
        <w:t xml:space="preserve"> are</w:t>
      </w:r>
      <w:r w:rsidR="00776AA0">
        <w:rPr>
          <w:iCs/>
        </w:rPr>
        <w:t xml:space="preserve"> sometimes referred to as </w:t>
      </w:r>
      <w:r w:rsidR="00747012">
        <w:rPr>
          <w:iCs/>
        </w:rPr>
        <w:t xml:space="preserve">the </w:t>
      </w:r>
      <w:r w:rsidR="00776AA0">
        <w:rPr>
          <w:iCs/>
        </w:rPr>
        <w:t>Earth space</w:t>
      </w:r>
      <w:r w:rsidR="00747012">
        <w:rPr>
          <w:iCs/>
        </w:rPr>
        <w:t xml:space="preserve"> frame of reference</w:t>
      </w:r>
      <w:r w:rsidR="00776AA0">
        <w:rPr>
          <w:iCs/>
        </w:rPr>
        <w:t xml:space="preserve">. </w:t>
      </w:r>
      <w:r w:rsidR="003B3ACA">
        <w:rPr>
          <w:iCs/>
        </w:rPr>
        <w:t xml:space="preserve">The coordinates </w:t>
      </w:r>
      <w:r w:rsidR="00BC0E89">
        <w:rPr>
          <w:iCs/>
        </w:rPr>
        <w:t>describ</w:t>
      </w:r>
      <w:r w:rsidR="003B3ACA">
        <w:rPr>
          <w:iCs/>
        </w:rPr>
        <w:t>ing</w:t>
      </w:r>
      <w:r w:rsidR="00BC0E89">
        <w:rPr>
          <w:iCs/>
        </w:rPr>
        <w:t xml:space="preserve"> </w:t>
      </w:r>
      <w:r w:rsidR="003B3ACA">
        <w:rPr>
          <w:iCs/>
        </w:rPr>
        <w:t xml:space="preserve">the </w:t>
      </w:r>
      <w:r w:rsidR="00A119FF">
        <w:rPr>
          <w:iCs/>
        </w:rPr>
        <w:t xml:space="preserve">rotations about the three axes </w:t>
      </w:r>
      <w:r w:rsidR="003B3ACA">
        <w:rPr>
          <w:iCs/>
        </w:rPr>
        <w:t>is called the body frame of reference.</w:t>
      </w:r>
      <w:r w:rsidR="00BC0E89">
        <w:rPr>
          <w:iCs/>
        </w:rPr>
        <w:t xml:space="preserve"> </w:t>
      </w:r>
      <w:r w:rsidR="002A09D6">
        <w:rPr>
          <w:iCs/>
        </w:rPr>
        <w:t xml:space="preserve">The Earth space is fixed to an arbitrary place on the Earth. </w:t>
      </w:r>
      <w:r w:rsidR="00776AA0">
        <w:rPr>
          <w:iCs/>
        </w:rPr>
        <w:t>The</w:t>
      </w:r>
      <w:r w:rsidR="008908B0">
        <w:rPr>
          <w:iCs/>
        </w:rPr>
        <w:t xml:space="preserve"> body space</w:t>
      </w:r>
      <w:r w:rsidR="00BC0E89">
        <w:rPr>
          <w:iCs/>
        </w:rPr>
        <w:t xml:space="preserve"> is fixed to the center of gravity o</w:t>
      </w:r>
      <w:r w:rsidR="00776AA0">
        <w:rPr>
          <w:iCs/>
        </w:rPr>
        <w:t>f the rigid body airplane and</w:t>
      </w:r>
      <w:r w:rsidR="00BC0E89">
        <w:rPr>
          <w:iCs/>
        </w:rPr>
        <w:t xml:space="preserve"> moves with the airplane [20].</w:t>
      </w:r>
      <w:r w:rsidR="002B40DD">
        <w:rPr>
          <w:iCs/>
        </w:rPr>
        <w:t xml:space="preserve"> </w:t>
      </w:r>
    </w:p>
    <w:p w14:paraId="4D22489C" w14:textId="086A819C" w:rsidR="00250352" w:rsidRDefault="00E171C3" w:rsidP="006959E2">
      <w:pPr>
        <w:ind w:firstLine="360"/>
        <w:rPr>
          <w:iCs/>
        </w:rPr>
      </w:pPr>
      <w:r>
        <w:rPr>
          <w:iCs/>
        </w:rPr>
        <w:lastRenderedPageBreak/>
        <w:t xml:space="preserve">Earth space coordinates are created when </w:t>
      </w:r>
      <w:r w:rsidR="00250352">
        <w:rPr>
          <w:iCs/>
        </w:rPr>
        <w:t>the C</w:t>
      </w:r>
      <w:r w:rsidR="0084614F">
        <w:rPr>
          <w:iCs/>
        </w:rPr>
        <w:t xml:space="preserve">artesian coordinates </w:t>
      </w:r>
      <w:r w:rsidR="00250352">
        <w:rPr>
          <w:iCs/>
        </w:rPr>
        <w:t>cross each other perpendicularly</w:t>
      </w:r>
      <w:r w:rsidR="008C2AEA">
        <w:rPr>
          <w:iCs/>
        </w:rPr>
        <w:t xml:space="preserve"> to create a</w:t>
      </w:r>
      <w:r w:rsidR="00250352">
        <w:rPr>
          <w:iCs/>
        </w:rPr>
        <w:t xml:space="preserve"> position coordinate. It is assumed that the x-axis points North, the y-axis points West, and the z-axis points upward</w:t>
      </w:r>
      <w:r w:rsidR="00D6346B">
        <w:rPr>
          <w:iCs/>
        </w:rPr>
        <w:t xml:space="preserve"> [14, 30]</w:t>
      </w:r>
      <w:r w:rsidR="00250352">
        <w:rPr>
          <w:iCs/>
        </w:rPr>
        <w:t>.</w:t>
      </w:r>
    </w:p>
    <w:p w14:paraId="258E5DEE" w14:textId="3F9EFA40" w:rsidR="00E9224C" w:rsidRDefault="00FC2C0D" w:rsidP="006959E2">
      <w:pPr>
        <w:ind w:firstLine="360"/>
        <w:rPr>
          <w:iCs/>
        </w:rPr>
      </w:pPr>
      <w:r>
        <w:rPr>
          <w:iCs/>
        </w:rPr>
        <w:t>The</w:t>
      </w:r>
      <w:r w:rsidR="00E171C3">
        <w:rPr>
          <w:iCs/>
        </w:rPr>
        <w:t xml:space="preserve"> x, y, z axes </w:t>
      </w:r>
      <w:r>
        <w:rPr>
          <w:iCs/>
        </w:rPr>
        <w:t xml:space="preserve">representing body space coordinates </w:t>
      </w:r>
      <w:r w:rsidR="00E171C3">
        <w:rPr>
          <w:iCs/>
        </w:rPr>
        <w:t>are sometimes oriented differently</w:t>
      </w:r>
      <w:r w:rsidR="00DD5E42">
        <w:rPr>
          <w:iCs/>
        </w:rPr>
        <w:t xml:space="preserve"> in different software</w:t>
      </w:r>
      <w:r w:rsidR="00E171C3">
        <w:rPr>
          <w:iCs/>
        </w:rPr>
        <w:t>.</w:t>
      </w:r>
      <w:r w:rsidR="00A86BBF">
        <w:rPr>
          <w:iCs/>
        </w:rPr>
        <w:t xml:space="preserve"> </w:t>
      </w:r>
      <w:r w:rsidR="0034366D">
        <w:rPr>
          <w:iCs/>
        </w:rPr>
        <w:t xml:space="preserve">A Cartesian coordinate system </w:t>
      </w:r>
      <w:r w:rsidR="00E171C3">
        <w:rPr>
          <w:iCs/>
        </w:rPr>
        <w:t xml:space="preserve">defining body space </w:t>
      </w:r>
      <w:r w:rsidR="0034366D">
        <w:rPr>
          <w:iCs/>
        </w:rPr>
        <w:t>can be defined as</w:t>
      </w:r>
      <w:r w:rsidR="005F6AE2">
        <w:rPr>
          <w:iCs/>
        </w:rPr>
        <w:t xml:space="preserve"> left handed or right </w:t>
      </w:r>
      <w:r w:rsidR="0034366D">
        <w:rPr>
          <w:iCs/>
        </w:rPr>
        <w:t>handed. For example, the Car</w:t>
      </w:r>
      <w:r w:rsidR="00544623">
        <w:rPr>
          <w:iCs/>
        </w:rPr>
        <w:t xml:space="preserve">tesian coordinates used by </w:t>
      </w:r>
      <w:r w:rsidR="0034366D">
        <w:rPr>
          <w:iCs/>
        </w:rPr>
        <w:t xml:space="preserve">Bourg’s </w:t>
      </w:r>
      <w:r w:rsidR="00544623">
        <w:rPr>
          <w:iCs/>
        </w:rPr>
        <w:t xml:space="preserve">FDM </w:t>
      </w:r>
      <w:r w:rsidR="0034366D">
        <w:rPr>
          <w:iCs/>
        </w:rPr>
        <w:t xml:space="preserve">in [14] uses </w:t>
      </w:r>
      <w:r w:rsidR="0034366D" w:rsidRPr="0034366D">
        <w:rPr>
          <w:iCs/>
        </w:rPr>
        <w:t>a left handed</w:t>
      </w:r>
      <w:r w:rsidR="005F6AE2">
        <w:rPr>
          <w:iCs/>
        </w:rPr>
        <w:t xml:space="preserve"> system w</w:t>
      </w:r>
      <w:r w:rsidR="0034366D" w:rsidRPr="0034366D">
        <w:rPr>
          <w:iCs/>
        </w:rPr>
        <w:t xml:space="preserve">ith the </w:t>
      </w:r>
      <w:r w:rsidR="005F6AE2" w:rsidRPr="0034366D">
        <w:rPr>
          <w:iCs/>
        </w:rPr>
        <w:t>x-axis pointing to the right</w:t>
      </w:r>
      <w:r w:rsidR="005F6AE2">
        <w:rPr>
          <w:iCs/>
        </w:rPr>
        <w:t xml:space="preserve">, </w:t>
      </w:r>
      <w:r w:rsidR="005F6AE2" w:rsidRPr="0034366D">
        <w:rPr>
          <w:iCs/>
        </w:rPr>
        <w:t>y-axis pointing up</w:t>
      </w:r>
      <w:r w:rsidR="005F6AE2">
        <w:rPr>
          <w:iCs/>
        </w:rPr>
        <w:t xml:space="preserve">, and </w:t>
      </w:r>
      <w:r w:rsidR="0034366D" w:rsidRPr="0034366D">
        <w:rPr>
          <w:iCs/>
        </w:rPr>
        <w:t>z-axis pointing</w:t>
      </w:r>
      <w:r w:rsidR="0034366D">
        <w:rPr>
          <w:iCs/>
        </w:rPr>
        <w:t xml:space="preserve"> </w:t>
      </w:r>
      <w:r w:rsidR="0034366D" w:rsidRPr="0034366D">
        <w:rPr>
          <w:iCs/>
        </w:rPr>
        <w:t>into the screen</w:t>
      </w:r>
      <w:r w:rsidR="00130999">
        <w:rPr>
          <w:iCs/>
        </w:rPr>
        <w:t xml:space="preserve">. </w:t>
      </w:r>
      <w:r w:rsidR="00544623">
        <w:rPr>
          <w:iCs/>
        </w:rPr>
        <w:t xml:space="preserve">However, </w:t>
      </w:r>
      <w:r w:rsidR="005F6AE2">
        <w:rPr>
          <w:iCs/>
        </w:rPr>
        <w:t xml:space="preserve">Palmer’s </w:t>
      </w:r>
      <w:r w:rsidR="00544623">
        <w:rPr>
          <w:iCs/>
        </w:rPr>
        <w:t xml:space="preserve">FDM </w:t>
      </w:r>
      <w:r w:rsidR="005F6AE2">
        <w:rPr>
          <w:iCs/>
        </w:rPr>
        <w:t xml:space="preserve">in [30] uses a right handed system with the x-axis pointing into the screen, </w:t>
      </w:r>
      <w:r w:rsidR="00352D0F">
        <w:rPr>
          <w:iCs/>
        </w:rPr>
        <w:t>y-axis pointing to the</w:t>
      </w:r>
      <w:r w:rsidR="001D1D57">
        <w:rPr>
          <w:iCs/>
        </w:rPr>
        <w:t xml:space="preserve"> right, and</w:t>
      </w:r>
      <w:r w:rsidR="00352D0F">
        <w:rPr>
          <w:iCs/>
        </w:rPr>
        <w:t xml:space="preserve"> z-axis pointing up</w:t>
      </w:r>
      <w:r w:rsidR="00E9224C">
        <w:rPr>
          <w:iCs/>
        </w:rPr>
        <w:t>.</w:t>
      </w:r>
      <w:r w:rsidR="00D84E63">
        <w:rPr>
          <w:iCs/>
        </w:rPr>
        <w:t xml:space="preserve"> B</w:t>
      </w:r>
      <w:r w:rsidR="00A119FF">
        <w:rPr>
          <w:iCs/>
        </w:rPr>
        <w:t>eing aw</w:t>
      </w:r>
      <w:r w:rsidR="00544623">
        <w:rPr>
          <w:iCs/>
        </w:rPr>
        <w:t>are that these differences</w:t>
      </w:r>
      <w:r w:rsidR="00A119FF">
        <w:rPr>
          <w:iCs/>
        </w:rPr>
        <w:t xml:space="preserve"> is important because rotations in an airplane are</w:t>
      </w:r>
      <w:r w:rsidR="00D84E63">
        <w:rPr>
          <w:iCs/>
        </w:rPr>
        <w:t xml:space="preserve"> expressed differently depending on the system. F</w:t>
      </w:r>
      <w:r w:rsidR="00A13B8C">
        <w:rPr>
          <w:iCs/>
        </w:rPr>
        <w:t>or example,</w:t>
      </w:r>
      <w:r w:rsidR="00D84E63">
        <w:rPr>
          <w:iCs/>
        </w:rPr>
        <w:t xml:space="preserve"> </w:t>
      </w:r>
      <w:r w:rsidR="00A119FF">
        <w:rPr>
          <w:iCs/>
        </w:rPr>
        <w:t xml:space="preserve">an airplane that has a positive </w:t>
      </w:r>
      <w:r w:rsidR="00D84E63">
        <w:rPr>
          <w:iCs/>
        </w:rPr>
        <w:t xml:space="preserve">roll </w:t>
      </w:r>
      <w:r w:rsidR="00A119FF">
        <w:rPr>
          <w:iCs/>
        </w:rPr>
        <w:t xml:space="preserve">about the x-axis </w:t>
      </w:r>
      <w:r w:rsidR="00A13B8C">
        <w:rPr>
          <w:iCs/>
        </w:rPr>
        <w:t>might be inversed</w:t>
      </w:r>
      <w:r w:rsidR="00A119FF">
        <w:rPr>
          <w:iCs/>
        </w:rPr>
        <w:t xml:space="preserve"> when using a different system.</w:t>
      </w:r>
    </w:p>
    <w:p w14:paraId="7524BAEC" w14:textId="6A7554CB" w:rsidR="005B0314" w:rsidRDefault="00E9224C" w:rsidP="006959E2">
      <w:pPr>
        <w:keepNext/>
        <w:tabs>
          <w:tab w:val="left" w:pos="2160"/>
          <w:tab w:val="left" w:pos="6480"/>
        </w:tabs>
        <w:ind w:firstLine="360"/>
        <w:jc w:val="center"/>
      </w:pPr>
      <w:r>
        <w:rPr>
          <w:iCs/>
          <w:noProof/>
        </w:rPr>
        <w:drawing>
          <wp:inline distT="0" distB="0" distL="0" distR="0" wp14:anchorId="42FBBB00" wp14:editId="26FE1E4B">
            <wp:extent cx="2032000" cy="164093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ourgcoord.PNG"/>
                    <pic:cNvPicPr/>
                  </pic:nvPicPr>
                  <pic:blipFill>
                    <a:blip r:embed="rId17">
                      <a:extLst>
                        <a:ext uri="{28A0092B-C50C-407E-A947-70E740481C1C}">
                          <a14:useLocalDpi xmlns:a14="http://schemas.microsoft.com/office/drawing/2010/main" val="0"/>
                        </a:ext>
                      </a:extLst>
                    </a:blip>
                    <a:stretch>
                      <a:fillRect/>
                    </a:stretch>
                  </pic:blipFill>
                  <pic:spPr>
                    <a:xfrm>
                      <a:off x="0" y="0"/>
                      <a:ext cx="2133870" cy="1723202"/>
                    </a:xfrm>
                    <a:prstGeom prst="rect">
                      <a:avLst/>
                    </a:prstGeom>
                  </pic:spPr>
                </pic:pic>
              </a:graphicData>
            </a:graphic>
          </wp:inline>
        </w:drawing>
      </w:r>
    </w:p>
    <w:p w14:paraId="1D23F2A3" w14:textId="41274F6D" w:rsidR="005B0314" w:rsidRPr="00E97BAA" w:rsidRDefault="005B0314" w:rsidP="006959E2">
      <w:pPr>
        <w:pStyle w:val="Caption"/>
        <w:ind w:firstLine="360"/>
        <w:jc w:val="center"/>
        <w:rPr>
          <w:b w:val="0"/>
          <w:szCs w:val="24"/>
        </w:rPr>
      </w:pPr>
      <w:bookmarkStart w:id="113" w:name="_Toc59976101"/>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5</w:t>
      </w:r>
      <w:r w:rsidRPr="00E97BAA">
        <w:rPr>
          <w:b w:val="0"/>
          <w:szCs w:val="24"/>
        </w:rPr>
        <w:fldChar w:fldCharType="end"/>
      </w:r>
      <w:r w:rsidRPr="00E97BAA">
        <w:rPr>
          <w:b w:val="0"/>
          <w:szCs w:val="24"/>
        </w:rPr>
        <w:t>: Bourg Cartesian Coordinate System</w:t>
      </w:r>
      <w:bookmarkEnd w:id="113"/>
    </w:p>
    <w:p w14:paraId="5C14B7A7" w14:textId="2ED0E567" w:rsidR="00E97BAA" w:rsidRDefault="00E9224C" w:rsidP="006959E2">
      <w:pPr>
        <w:keepNext/>
        <w:ind w:firstLine="360"/>
        <w:jc w:val="center"/>
      </w:pPr>
      <w:r>
        <w:rPr>
          <w:iCs/>
          <w:noProof/>
        </w:rPr>
        <w:lastRenderedPageBreak/>
        <w:drawing>
          <wp:inline distT="0" distB="0" distL="0" distR="0" wp14:anchorId="34D689B4" wp14:editId="444BEE7B">
            <wp:extent cx="2235008" cy="16637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almercoord.PNG"/>
                    <pic:cNvPicPr/>
                  </pic:nvPicPr>
                  <pic:blipFill>
                    <a:blip r:embed="rId18">
                      <a:extLst>
                        <a:ext uri="{28A0092B-C50C-407E-A947-70E740481C1C}">
                          <a14:useLocalDpi xmlns:a14="http://schemas.microsoft.com/office/drawing/2010/main" val="0"/>
                        </a:ext>
                      </a:extLst>
                    </a:blip>
                    <a:stretch>
                      <a:fillRect/>
                    </a:stretch>
                  </pic:blipFill>
                  <pic:spPr>
                    <a:xfrm>
                      <a:off x="0" y="0"/>
                      <a:ext cx="2272106" cy="1691315"/>
                    </a:xfrm>
                    <a:prstGeom prst="rect">
                      <a:avLst/>
                    </a:prstGeom>
                  </pic:spPr>
                </pic:pic>
              </a:graphicData>
            </a:graphic>
          </wp:inline>
        </w:drawing>
      </w:r>
    </w:p>
    <w:p w14:paraId="5AF29149" w14:textId="29F60012" w:rsidR="00130999" w:rsidRPr="00292865" w:rsidRDefault="00E97BAA" w:rsidP="00292865">
      <w:pPr>
        <w:pStyle w:val="Caption"/>
        <w:ind w:firstLine="360"/>
        <w:jc w:val="center"/>
        <w:rPr>
          <w:b w:val="0"/>
          <w:szCs w:val="24"/>
        </w:rPr>
      </w:pPr>
      <w:bookmarkStart w:id="114" w:name="_Toc59976102"/>
      <w:r w:rsidRPr="00E97BAA">
        <w:rPr>
          <w:b w:val="0"/>
          <w:szCs w:val="24"/>
        </w:rPr>
        <w:t xml:space="preserve">Figure </w:t>
      </w:r>
      <w:r w:rsidRPr="00E97BAA">
        <w:rPr>
          <w:b w:val="0"/>
          <w:szCs w:val="24"/>
        </w:rPr>
        <w:fldChar w:fldCharType="begin"/>
      </w:r>
      <w:r w:rsidRPr="00E97BAA">
        <w:rPr>
          <w:b w:val="0"/>
          <w:szCs w:val="24"/>
        </w:rPr>
        <w:instrText xml:space="preserve"> SEQ Figure \* ARABIC </w:instrText>
      </w:r>
      <w:r w:rsidRPr="00E97BAA">
        <w:rPr>
          <w:b w:val="0"/>
          <w:szCs w:val="24"/>
        </w:rPr>
        <w:fldChar w:fldCharType="separate"/>
      </w:r>
      <w:r w:rsidR="00303604">
        <w:rPr>
          <w:b w:val="0"/>
          <w:noProof/>
          <w:szCs w:val="24"/>
        </w:rPr>
        <w:t>6</w:t>
      </w:r>
      <w:r w:rsidRPr="00E97BAA">
        <w:rPr>
          <w:b w:val="0"/>
          <w:szCs w:val="24"/>
        </w:rPr>
        <w:fldChar w:fldCharType="end"/>
      </w:r>
      <w:r w:rsidRPr="00E97BAA">
        <w:rPr>
          <w:b w:val="0"/>
          <w:szCs w:val="24"/>
        </w:rPr>
        <w:t>: Palmer Cartesian Coordinate System</w:t>
      </w:r>
      <w:bookmarkEnd w:id="114"/>
    </w:p>
    <w:p w14:paraId="6FA5D014" w14:textId="144A52BF" w:rsidR="00F33DC4" w:rsidRDefault="00292865" w:rsidP="006959E2">
      <w:pPr>
        <w:ind w:firstLine="360"/>
      </w:pPr>
      <w:r>
        <w:t xml:space="preserve">The </w:t>
      </w:r>
      <w:r w:rsidR="006C1F46">
        <w:t>Cartesian coordinates used to</w:t>
      </w:r>
      <w:r>
        <w:t xml:space="preserve"> calculate</w:t>
      </w:r>
      <w:r w:rsidR="006C1F46">
        <w:t xml:space="preserve"> an airplane’s position </w:t>
      </w:r>
      <w:r>
        <w:t xml:space="preserve">in this thesis </w:t>
      </w:r>
      <w:r w:rsidR="006C1F46">
        <w:t>will be expressed as a geodetic coordinate. The geodetic coordinate system expresses position as</w:t>
      </w:r>
      <w:r w:rsidR="00700942">
        <w:t xml:space="preserve"> latitude, longitude, and altitude</w:t>
      </w:r>
      <w:r w:rsidR="00087133">
        <w:t xml:space="preserve">, and </w:t>
      </w:r>
      <w:r>
        <w:t xml:space="preserve">takes into account the </w:t>
      </w:r>
      <w:r w:rsidR="00087133">
        <w:t xml:space="preserve">fact that the Earth is spherical </w:t>
      </w:r>
      <w:r w:rsidR="006C1F46">
        <w:t>[</w:t>
      </w:r>
      <w:r w:rsidR="00700942">
        <w:t>25].</w:t>
      </w:r>
      <w:r w:rsidR="00F33DC4" w:rsidRPr="00F33DC4">
        <w:t xml:space="preserve"> </w:t>
      </w:r>
      <w:r w:rsidR="00A62912">
        <w:t>Latitude, longitude, and altitude are the coordinates native to the software we will use to position the airplane on the Earth during flight simulation.</w:t>
      </w:r>
    </w:p>
    <w:p w14:paraId="6E858C7F" w14:textId="77777777" w:rsidR="0050270D" w:rsidRPr="006C1F46" w:rsidRDefault="0050270D" w:rsidP="006959E2">
      <w:pPr>
        <w:ind w:firstLine="360"/>
      </w:pPr>
    </w:p>
    <w:p w14:paraId="270908EA" w14:textId="3CFB71CA" w:rsidR="00242B32" w:rsidRPr="00242B32" w:rsidRDefault="00242B32" w:rsidP="00AD318A">
      <w:pPr>
        <w:pStyle w:val="Heading3"/>
        <w:numPr>
          <w:ilvl w:val="2"/>
          <w:numId w:val="8"/>
        </w:numPr>
        <w:ind w:left="1080"/>
        <w:jc w:val="left"/>
      </w:pPr>
      <w:r>
        <w:t>FDM Calculation Steps</w:t>
      </w:r>
    </w:p>
    <w:p w14:paraId="579F0875" w14:textId="29A9DF5A" w:rsidR="00346DAE" w:rsidRDefault="009D252A" w:rsidP="006959E2">
      <w:pPr>
        <w:ind w:firstLine="360"/>
        <w:rPr>
          <w:iCs/>
        </w:rPr>
      </w:pPr>
      <w:r>
        <w:rPr>
          <w:iCs/>
        </w:rPr>
        <w:t>With a</w:t>
      </w:r>
      <w:r w:rsidR="004D2058">
        <w:rPr>
          <w:iCs/>
        </w:rPr>
        <w:t>n</w:t>
      </w:r>
      <w:r>
        <w:rPr>
          <w:iCs/>
        </w:rPr>
        <w:t xml:space="preserve"> understanding of the </w:t>
      </w:r>
      <w:r w:rsidR="0001502A">
        <w:rPr>
          <w:iCs/>
        </w:rPr>
        <w:t>airplane components</w:t>
      </w:r>
      <w:r w:rsidR="0024765B">
        <w:rPr>
          <w:iCs/>
        </w:rPr>
        <w:t xml:space="preserve">, </w:t>
      </w:r>
      <w:r w:rsidR="0001502A">
        <w:rPr>
          <w:iCs/>
        </w:rPr>
        <w:t xml:space="preserve">airfoils, </w:t>
      </w:r>
      <w:r w:rsidR="0024765B">
        <w:rPr>
          <w:iCs/>
        </w:rPr>
        <w:t>forces,</w:t>
      </w:r>
      <w:r>
        <w:rPr>
          <w:iCs/>
        </w:rPr>
        <w:t xml:space="preserve"> rotation</w:t>
      </w:r>
      <w:r w:rsidR="00A90BCE">
        <w:rPr>
          <w:iCs/>
        </w:rPr>
        <w:t>s</w:t>
      </w:r>
      <w:r>
        <w:rPr>
          <w:iCs/>
        </w:rPr>
        <w:t>,</w:t>
      </w:r>
      <w:r w:rsidR="00BE0131">
        <w:rPr>
          <w:iCs/>
        </w:rPr>
        <w:t xml:space="preserve"> and </w:t>
      </w:r>
      <w:r w:rsidR="0024765B">
        <w:rPr>
          <w:iCs/>
        </w:rPr>
        <w:t>coordinate systems,</w:t>
      </w:r>
      <w:r w:rsidR="00B3042A">
        <w:rPr>
          <w:iCs/>
        </w:rPr>
        <w:t xml:space="preserve"> </w:t>
      </w:r>
      <w:r w:rsidR="00346DAE">
        <w:rPr>
          <w:iCs/>
        </w:rPr>
        <w:t xml:space="preserve">we can begin to explain the </w:t>
      </w:r>
      <w:r w:rsidR="00566AFF">
        <w:rPr>
          <w:iCs/>
        </w:rPr>
        <w:t xml:space="preserve">general </w:t>
      </w:r>
      <w:r w:rsidR="00346DAE">
        <w:rPr>
          <w:iCs/>
        </w:rPr>
        <w:t>step</w:t>
      </w:r>
      <w:r w:rsidR="00783B4D">
        <w:rPr>
          <w:iCs/>
        </w:rPr>
        <w:t>s the</w:t>
      </w:r>
      <w:r w:rsidR="00346DAE">
        <w:rPr>
          <w:iCs/>
        </w:rPr>
        <w:t xml:space="preserve"> FDM</w:t>
      </w:r>
      <w:r w:rsidR="00714933">
        <w:rPr>
          <w:iCs/>
        </w:rPr>
        <w:t>s take</w:t>
      </w:r>
      <w:r w:rsidR="004B400C">
        <w:rPr>
          <w:iCs/>
        </w:rPr>
        <w:t>:</w:t>
      </w:r>
    </w:p>
    <w:p w14:paraId="094B7D6C" w14:textId="7F5CF285" w:rsidR="00346DAE" w:rsidRDefault="00346DAE" w:rsidP="00AD318A">
      <w:pPr>
        <w:pStyle w:val="ListParagraph"/>
        <w:numPr>
          <w:ilvl w:val="0"/>
          <w:numId w:val="5"/>
        </w:numPr>
        <w:ind w:firstLine="360"/>
        <w:rPr>
          <w:iCs/>
        </w:rPr>
      </w:pPr>
      <w:r>
        <w:rPr>
          <w:iCs/>
        </w:rPr>
        <w:t>T</w:t>
      </w:r>
      <w:r w:rsidRPr="00346DAE">
        <w:rPr>
          <w:iCs/>
        </w:rPr>
        <w:t xml:space="preserve">he mass properties </w:t>
      </w:r>
      <w:r>
        <w:rPr>
          <w:iCs/>
        </w:rPr>
        <w:t>of the airplane are calculated</w:t>
      </w:r>
    </w:p>
    <w:p w14:paraId="7D166EB9" w14:textId="6E8C5A61" w:rsidR="00B3042A" w:rsidRDefault="00346DAE" w:rsidP="00AD318A">
      <w:pPr>
        <w:pStyle w:val="ListParagraph"/>
        <w:numPr>
          <w:ilvl w:val="0"/>
          <w:numId w:val="5"/>
        </w:numPr>
        <w:ind w:firstLine="360"/>
        <w:rPr>
          <w:iCs/>
        </w:rPr>
      </w:pPr>
      <w:r>
        <w:rPr>
          <w:iCs/>
        </w:rPr>
        <w:t>The load, or forces</w:t>
      </w:r>
      <w:r w:rsidR="007D441C">
        <w:rPr>
          <w:iCs/>
        </w:rPr>
        <w:t xml:space="preserve"> and moments</w:t>
      </w:r>
      <w:r>
        <w:rPr>
          <w:iCs/>
        </w:rPr>
        <w:t xml:space="preserve"> on the airplane are calculated</w:t>
      </w:r>
    </w:p>
    <w:p w14:paraId="61A4F654" w14:textId="77777777" w:rsidR="001E2A1C" w:rsidRPr="001E2A1C" w:rsidRDefault="00346DAE" w:rsidP="00AD318A">
      <w:pPr>
        <w:pStyle w:val="ListParagraph"/>
        <w:numPr>
          <w:ilvl w:val="0"/>
          <w:numId w:val="5"/>
        </w:numPr>
        <w:ind w:firstLine="360"/>
        <w:rPr>
          <w:iCs/>
        </w:rPr>
      </w:pPr>
      <w:r>
        <w:rPr>
          <w:iCs/>
        </w:rPr>
        <w:t>The equations of motion are integrated</w:t>
      </w:r>
    </w:p>
    <w:p w14:paraId="3B2BE857" w14:textId="689958B5" w:rsidR="001E2A1C" w:rsidRPr="001E2A1C" w:rsidRDefault="001E2A1C" w:rsidP="00AD318A">
      <w:pPr>
        <w:pStyle w:val="Heading4"/>
        <w:numPr>
          <w:ilvl w:val="3"/>
          <w:numId w:val="8"/>
        </w:numPr>
        <w:ind w:left="1440"/>
        <w:jc w:val="left"/>
      </w:pPr>
      <w:r>
        <w:t>Mass Properties</w:t>
      </w:r>
    </w:p>
    <w:p w14:paraId="5A39AAAD" w14:textId="1C7DC91D" w:rsidR="001C7C66" w:rsidRDefault="00644ACE" w:rsidP="006959E2">
      <w:pPr>
        <w:ind w:firstLine="360"/>
      </w:pPr>
      <w:r>
        <w:t xml:space="preserve">The mass properties of an airplanes components are important because they affect how the airplane interacts with forces. The airfoil properties of a fighter jet will have a different effect for creating lift than a </w:t>
      </w:r>
      <w:r w:rsidR="008616C0">
        <w:t>propeller</w:t>
      </w:r>
      <w:r>
        <w:t xml:space="preserve"> airplane. </w:t>
      </w:r>
      <w:r w:rsidR="00592899">
        <w:t>I</w:t>
      </w:r>
      <w:r w:rsidR="00661D18">
        <w:t xml:space="preserve">n </w:t>
      </w:r>
      <w:r w:rsidR="00592899">
        <w:t xml:space="preserve">Palmer’s model, the Cessna </w:t>
      </w:r>
      <w:r w:rsidR="00592899">
        <w:lastRenderedPageBreak/>
        <w:t>172</w:t>
      </w:r>
      <w:r w:rsidR="004B4875">
        <w:t>P Skyhawk</w:t>
      </w:r>
      <w:r w:rsidR="00592899">
        <w:t xml:space="preserve"> is being modeled</w:t>
      </w:r>
      <w:r w:rsidR="00FE34AA">
        <w:t>. In Bourg’s model, the airplane represented does not actually exist</w:t>
      </w:r>
      <w:r w:rsidR="00592899">
        <w:t xml:space="preserve">, but the model representation is </w:t>
      </w:r>
      <w:r w:rsidR="004B4875">
        <w:t>shown on</w:t>
      </w:r>
      <w:r w:rsidR="0000444B">
        <w:t xml:space="preserve"> Figure 2. With that,</w:t>
      </w:r>
      <w:r w:rsidR="00592899">
        <w:t xml:space="preserve"> mass properties are chosen to represent that desired airplane.</w:t>
      </w:r>
      <w:r>
        <w:t xml:space="preserve"> </w:t>
      </w:r>
      <w:r w:rsidR="004B4875">
        <w:t>Mass properties</w:t>
      </w:r>
      <w:r w:rsidR="00A3541F">
        <w:t xml:space="preserve"> include aspects of</w:t>
      </w:r>
      <w:r w:rsidR="004B4875">
        <w:t xml:space="preserve"> mass, surface areas of components that </w:t>
      </w:r>
      <w:r w:rsidR="0000444B">
        <w:t>create lift</w:t>
      </w:r>
      <w:r w:rsidR="004B4875">
        <w:t xml:space="preserve">, and performance data of the airfoil. </w:t>
      </w:r>
    </w:p>
    <w:p w14:paraId="66EE184E" w14:textId="1BA092A7" w:rsidR="007D441C" w:rsidRDefault="00DF437F" w:rsidP="006959E2">
      <w:pPr>
        <w:ind w:firstLine="360"/>
      </w:pPr>
      <w:r>
        <w:t>Bourg’s model is more complicated than Palmer’s model, where the mass properties are simply chosen. In Bourg’s model, t</w:t>
      </w:r>
      <w:r w:rsidR="006248A2">
        <w:t>he airfoil performance data, inertia</w:t>
      </w:r>
      <w:r w:rsidR="003208B1">
        <w:t>l</w:t>
      </w:r>
      <w:r w:rsidR="006248A2">
        <w:t xml:space="preserve"> moments </w:t>
      </w:r>
      <w:r w:rsidR="003208B1">
        <w:t xml:space="preserve">of </w:t>
      </w:r>
      <w:r w:rsidR="006248A2">
        <w:t xml:space="preserve">each component, and mass of each component is chosen, but that data is used in the calculation of the center of gravity, and the airplane’s moment of inertia tensor. </w:t>
      </w:r>
      <w:r w:rsidR="00703106">
        <w:rPr>
          <w:rFonts w:eastAsiaTheme="minorHAnsi"/>
        </w:rPr>
        <w:t>T</w:t>
      </w:r>
      <w:r w:rsidR="00955969">
        <w:rPr>
          <w:rFonts w:eastAsiaTheme="minorHAnsi"/>
        </w:rPr>
        <w:t>he center of gravity, or</w:t>
      </w:r>
      <w:r w:rsidR="00E855CF">
        <w:rPr>
          <w:rFonts w:eastAsiaTheme="minorHAnsi"/>
        </w:rPr>
        <w:t xml:space="preserve"> center of mass, </w:t>
      </w:r>
      <w:r w:rsidR="00955969">
        <w:rPr>
          <w:rFonts w:eastAsiaTheme="minorHAnsi"/>
        </w:rPr>
        <w:t xml:space="preserve">is where the forces are applied on the airplane. The moment of inertia is essentially </w:t>
      </w:r>
      <w:r w:rsidR="00052B27">
        <w:rPr>
          <w:rFonts w:eastAsiaTheme="minorHAnsi"/>
        </w:rPr>
        <w:t>the airplane</w:t>
      </w:r>
      <w:r w:rsidR="004D78BE">
        <w:rPr>
          <w:rFonts w:eastAsiaTheme="minorHAnsi"/>
        </w:rPr>
        <w:t>’</w:t>
      </w:r>
      <w:r w:rsidR="00052B27">
        <w:rPr>
          <w:rFonts w:eastAsiaTheme="minorHAnsi"/>
        </w:rPr>
        <w:t xml:space="preserve">s resistance to rotation. </w:t>
      </w:r>
      <w:r w:rsidR="003C385F">
        <w:rPr>
          <w:rFonts w:eastAsiaTheme="minorHAnsi"/>
        </w:rPr>
        <w:t xml:space="preserve">It can also be described as a distribution of mass. </w:t>
      </w:r>
      <w:r w:rsidR="00052B27">
        <w:rPr>
          <w:rFonts w:eastAsiaTheme="minorHAnsi"/>
        </w:rPr>
        <w:t xml:space="preserve">It is </w:t>
      </w:r>
      <w:r w:rsidR="00955969">
        <w:rPr>
          <w:rFonts w:eastAsiaTheme="minorHAnsi"/>
        </w:rPr>
        <w:t xml:space="preserve">the amount of torque needed </w:t>
      </w:r>
      <w:r w:rsidR="00052B27">
        <w:rPr>
          <w:rFonts w:eastAsiaTheme="minorHAnsi"/>
        </w:rPr>
        <w:t xml:space="preserve">to make the airplane rotate </w:t>
      </w:r>
      <w:r w:rsidR="00B314E0">
        <w:rPr>
          <w:rFonts w:eastAsiaTheme="minorHAnsi"/>
        </w:rPr>
        <w:t xml:space="preserve">about </w:t>
      </w:r>
      <w:r w:rsidR="00802935">
        <w:rPr>
          <w:rFonts w:eastAsiaTheme="minorHAnsi"/>
        </w:rPr>
        <w:t xml:space="preserve">an axis </w:t>
      </w:r>
      <w:r w:rsidR="00052B27">
        <w:rPr>
          <w:rFonts w:eastAsiaTheme="minorHAnsi"/>
        </w:rPr>
        <w:t xml:space="preserve">relative </w:t>
      </w:r>
      <w:r w:rsidR="00802935">
        <w:rPr>
          <w:rFonts w:eastAsiaTheme="minorHAnsi"/>
        </w:rPr>
        <w:t>to another point (</w:t>
      </w:r>
      <w:r w:rsidR="002F2EA5">
        <w:rPr>
          <w:rFonts w:eastAsiaTheme="minorHAnsi"/>
        </w:rPr>
        <w:t xml:space="preserve">i.e. </w:t>
      </w:r>
      <w:r w:rsidR="00052B27">
        <w:rPr>
          <w:rFonts w:eastAsiaTheme="minorHAnsi"/>
        </w:rPr>
        <w:t>center of mass</w:t>
      </w:r>
      <w:r w:rsidR="00802935">
        <w:rPr>
          <w:rFonts w:eastAsiaTheme="minorHAnsi"/>
        </w:rPr>
        <w:t xml:space="preserve">). </w:t>
      </w:r>
      <w:r w:rsidR="004D02AB">
        <w:rPr>
          <w:rFonts w:eastAsiaTheme="minorHAnsi"/>
        </w:rPr>
        <w:t xml:space="preserve">The measure of how </w:t>
      </w:r>
      <w:r w:rsidR="00802935">
        <w:rPr>
          <w:rFonts w:eastAsiaTheme="minorHAnsi"/>
        </w:rPr>
        <w:t>fast the airplane</w:t>
      </w:r>
      <w:r w:rsidR="00012305">
        <w:rPr>
          <w:rFonts w:eastAsiaTheme="minorHAnsi"/>
        </w:rPr>
        <w:t xml:space="preserve"> actually</w:t>
      </w:r>
      <w:r w:rsidR="00802935">
        <w:rPr>
          <w:rFonts w:eastAsiaTheme="minorHAnsi"/>
        </w:rPr>
        <w:t xml:space="preserve"> rotates</w:t>
      </w:r>
      <w:r w:rsidR="00D26F50">
        <w:rPr>
          <w:rFonts w:eastAsiaTheme="minorHAnsi"/>
        </w:rPr>
        <w:t xml:space="preserve"> </w:t>
      </w:r>
      <w:r w:rsidR="00802935">
        <w:rPr>
          <w:rFonts w:eastAsiaTheme="minorHAnsi"/>
        </w:rPr>
        <w:t>is</w:t>
      </w:r>
      <w:r w:rsidR="00D26F50">
        <w:rPr>
          <w:rFonts w:eastAsiaTheme="minorHAnsi"/>
        </w:rPr>
        <w:t xml:space="preserve"> called</w:t>
      </w:r>
      <w:r w:rsidR="00802935">
        <w:rPr>
          <w:rFonts w:eastAsiaTheme="minorHAnsi"/>
        </w:rPr>
        <w:t xml:space="preserve"> </w:t>
      </w:r>
      <w:r w:rsidR="00383F64">
        <w:rPr>
          <w:rFonts w:eastAsiaTheme="minorHAnsi"/>
        </w:rPr>
        <w:t xml:space="preserve">angular </w:t>
      </w:r>
      <w:r w:rsidR="000B47F3">
        <w:rPr>
          <w:rFonts w:eastAsiaTheme="minorHAnsi"/>
        </w:rPr>
        <w:t xml:space="preserve">velocity </w:t>
      </w:r>
      <w:r w:rsidR="004E6B6D">
        <w:rPr>
          <w:rFonts w:eastAsiaTheme="minorHAnsi"/>
        </w:rPr>
        <w:t>[22]</w:t>
      </w:r>
      <w:r w:rsidR="00383F64">
        <w:rPr>
          <w:rFonts w:eastAsiaTheme="minorHAnsi"/>
        </w:rPr>
        <w:t xml:space="preserve">. </w:t>
      </w:r>
      <w:r w:rsidR="00174CE2">
        <w:t xml:space="preserve">The moment of </w:t>
      </w:r>
      <w:r w:rsidR="000F1D5D">
        <w:t>inertia</w:t>
      </w:r>
      <w:r w:rsidR="00174CE2">
        <w:t xml:space="preserve"> tensor is the mathematical expression</w:t>
      </w:r>
      <w:r w:rsidR="00EC0AC8">
        <w:t xml:space="preserve">, represented as a 3x3 matrix, that </w:t>
      </w:r>
      <w:r w:rsidR="00EC0AC8" w:rsidRPr="00167DC2">
        <w:t>has magnitude and direction</w:t>
      </w:r>
      <w:r w:rsidR="004540BD">
        <w:t xml:space="preserve">, </w:t>
      </w:r>
      <w:r w:rsidR="00CB255A">
        <w:t>and holds</w:t>
      </w:r>
      <w:r w:rsidR="000F1D5D">
        <w:t xml:space="preserve"> the values of the moments of inertia</w:t>
      </w:r>
      <w:r w:rsidR="00DD55B3">
        <w:t xml:space="preserve"> as body coordinates</w:t>
      </w:r>
      <w:r w:rsidR="00B04E85">
        <w:t xml:space="preserve"> [14]</w:t>
      </w:r>
      <w:r w:rsidR="00DD55B3">
        <w:t>.</w:t>
      </w:r>
    </w:p>
    <w:p w14:paraId="53D98BD8" w14:textId="77777777" w:rsidR="00B764B6" w:rsidRDefault="00B764B6" w:rsidP="006959E2">
      <w:pPr>
        <w:ind w:firstLine="360"/>
      </w:pPr>
    </w:p>
    <w:p w14:paraId="65A488E3" w14:textId="55D9069C" w:rsidR="001E2A1C" w:rsidRPr="001E2A1C" w:rsidRDefault="001E2A1C" w:rsidP="00AD318A">
      <w:pPr>
        <w:pStyle w:val="Heading4"/>
        <w:numPr>
          <w:ilvl w:val="3"/>
          <w:numId w:val="8"/>
        </w:numPr>
        <w:ind w:left="1440"/>
        <w:jc w:val="left"/>
      </w:pPr>
      <w:r>
        <w:t>Forces</w:t>
      </w:r>
    </w:p>
    <w:p w14:paraId="3536D289" w14:textId="5A70521A" w:rsidR="00FD4AB4" w:rsidRPr="00C444E6" w:rsidRDefault="00F34F03" w:rsidP="006959E2">
      <w:pPr>
        <w:ind w:firstLine="360"/>
        <w:rPr>
          <w:rFonts w:eastAsiaTheme="minorHAnsi"/>
        </w:rPr>
      </w:pPr>
      <w:r>
        <w:rPr>
          <w:rFonts w:eastAsiaTheme="minorHAnsi"/>
        </w:rPr>
        <w:t>With mass properties covered</w:t>
      </w:r>
      <w:r w:rsidR="00CB7B72">
        <w:rPr>
          <w:rFonts w:eastAsiaTheme="minorHAnsi"/>
        </w:rPr>
        <w:t xml:space="preserve">, </w:t>
      </w:r>
      <w:r w:rsidR="00E03464">
        <w:rPr>
          <w:rFonts w:eastAsiaTheme="minorHAnsi"/>
        </w:rPr>
        <w:t xml:space="preserve">the forces </w:t>
      </w:r>
      <w:r w:rsidR="00843517">
        <w:rPr>
          <w:rFonts w:eastAsiaTheme="minorHAnsi"/>
        </w:rPr>
        <w:t xml:space="preserve">and moments </w:t>
      </w:r>
      <w:r w:rsidR="00E03464">
        <w:rPr>
          <w:rFonts w:eastAsiaTheme="minorHAnsi"/>
        </w:rPr>
        <w:t xml:space="preserve">acting </w:t>
      </w:r>
      <w:r w:rsidR="00CB7B72">
        <w:rPr>
          <w:rFonts w:eastAsiaTheme="minorHAnsi"/>
        </w:rPr>
        <w:t>on the airplane</w:t>
      </w:r>
      <w:r w:rsidR="00DF6E0C">
        <w:rPr>
          <w:rFonts w:eastAsiaTheme="minorHAnsi"/>
        </w:rPr>
        <w:t xml:space="preserve"> at all times</w:t>
      </w:r>
      <w:r w:rsidR="00A50AA0">
        <w:rPr>
          <w:rFonts w:eastAsiaTheme="minorHAnsi"/>
        </w:rPr>
        <w:t xml:space="preserve"> are</w:t>
      </w:r>
      <w:r w:rsidR="00AF33F8">
        <w:rPr>
          <w:rFonts w:eastAsiaTheme="minorHAnsi"/>
        </w:rPr>
        <w:t xml:space="preserve"> calculated</w:t>
      </w:r>
      <w:r w:rsidR="00CB7B72">
        <w:rPr>
          <w:rFonts w:eastAsiaTheme="minorHAnsi"/>
        </w:rPr>
        <w:t>.</w:t>
      </w:r>
      <w:r w:rsidR="00452230">
        <w:rPr>
          <w:rFonts w:eastAsiaTheme="minorHAnsi"/>
        </w:rPr>
        <w:t xml:space="preserve"> </w:t>
      </w:r>
      <w:r w:rsidR="000D1D4B">
        <w:rPr>
          <w:rFonts w:eastAsiaTheme="minorHAnsi"/>
        </w:rPr>
        <w:t>Lift and drag are not as simple to calculate</w:t>
      </w:r>
      <w:r w:rsidR="00D81270">
        <w:rPr>
          <w:rFonts w:eastAsiaTheme="minorHAnsi"/>
        </w:rPr>
        <w:t xml:space="preserve"> </w:t>
      </w:r>
      <w:r w:rsidR="00462817">
        <w:rPr>
          <w:rFonts w:eastAsiaTheme="minorHAnsi"/>
        </w:rPr>
        <w:t xml:space="preserve">compared to gravity and thrust, but we will simply explain </w:t>
      </w:r>
      <w:r w:rsidR="003001E8">
        <w:rPr>
          <w:rFonts w:eastAsiaTheme="minorHAnsi"/>
        </w:rPr>
        <w:t>the general steps</w:t>
      </w:r>
      <w:r w:rsidR="00FF6C22">
        <w:rPr>
          <w:rFonts w:eastAsiaTheme="minorHAnsi"/>
        </w:rPr>
        <w:t xml:space="preserve">. </w:t>
      </w:r>
      <w:r w:rsidR="002B44BE">
        <w:rPr>
          <w:rFonts w:eastAsiaTheme="minorHAnsi"/>
        </w:rPr>
        <w:t xml:space="preserve">The lift and drag forces are calculated by </w:t>
      </w:r>
      <w:r w:rsidR="001A7A20">
        <w:rPr>
          <w:rFonts w:eastAsiaTheme="minorHAnsi"/>
        </w:rPr>
        <w:t xml:space="preserve">first </w:t>
      </w:r>
      <w:r w:rsidR="002B44BE">
        <w:rPr>
          <w:rFonts w:eastAsiaTheme="minorHAnsi"/>
        </w:rPr>
        <w:t>determining the direction in which they will act</w:t>
      </w:r>
      <w:r w:rsidR="001A7568">
        <w:rPr>
          <w:rFonts w:eastAsiaTheme="minorHAnsi"/>
        </w:rPr>
        <w:t>.</w:t>
      </w:r>
      <w:r w:rsidR="002B44BE">
        <w:rPr>
          <w:rFonts w:eastAsiaTheme="minorHAnsi"/>
        </w:rPr>
        <w:t xml:space="preserve"> Next, based on air speed</w:t>
      </w:r>
      <w:r w:rsidR="006D5092">
        <w:rPr>
          <w:rFonts w:eastAsiaTheme="minorHAnsi"/>
        </w:rPr>
        <w:t>,</w:t>
      </w:r>
      <w:r w:rsidR="002B44BE">
        <w:rPr>
          <w:rFonts w:eastAsiaTheme="minorHAnsi"/>
        </w:rPr>
        <w:t xml:space="preserve"> angle of attack</w:t>
      </w:r>
      <w:r w:rsidR="00462817">
        <w:rPr>
          <w:rFonts w:eastAsiaTheme="minorHAnsi"/>
        </w:rPr>
        <w:t>,</w:t>
      </w:r>
      <w:r w:rsidR="002B44BE">
        <w:rPr>
          <w:rFonts w:eastAsiaTheme="minorHAnsi"/>
        </w:rPr>
        <w:t xml:space="preserve"> </w:t>
      </w:r>
      <w:r w:rsidR="006D5092">
        <w:rPr>
          <w:rFonts w:eastAsiaTheme="minorHAnsi"/>
        </w:rPr>
        <w:t xml:space="preserve">and the airfoil performance data, </w:t>
      </w:r>
      <w:r w:rsidR="002B44BE">
        <w:rPr>
          <w:rFonts w:eastAsiaTheme="minorHAnsi"/>
        </w:rPr>
        <w:t xml:space="preserve">the </w:t>
      </w:r>
      <w:r w:rsidR="00462817">
        <w:rPr>
          <w:rFonts w:eastAsiaTheme="minorHAnsi"/>
        </w:rPr>
        <w:t xml:space="preserve">total </w:t>
      </w:r>
      <w:r w:rsidR="002B44BE">
        <w:rPr>
          <w:rFonts w:eastAsiaTheme="minorHAnsi"/>
        </w:rPr>
        <w:t xml:space="preserve">lift </w:t>
      </w:r>
      <w:r w:rsidR="006203A1">
        <w:rPr>
          <w:rFonts w:eastAsiaTheme="minorHAnsi"/>
        </w:rPr>
        <w:t xml:space="preserve">force </w:t>
      </w:r>
      <w:r w:rsidR="002B44BE">
        <w:rPr>
          <w:rFonts w:eastAsiaTheme="minorHAnsi"/>
        </w:rPr>
        <w:t xml:space="preserve">coefficient </w:t>
      </w:r>
      <w:r w:rsidR="006D5092">
        <w:rPr>
          <w:rFonts w:eastAsiaTheme="minorHAnsi"/>
        </w:rPr>
        <w:t xml:space="preserve">of the airplane </w:t>
      </w:r>
      <w:r w:rsidR="00462817">
        <w:rPr>
          <w:rFonts w:eastAsiaTheme="minorHAnsi"/>
        </w:rPr>
        <w:t>is computed.</w:t>
      </w:r>
      <w:r w:rsidR="006D5092">
        <w:rPr>
          <w:rFonts w:eastAsiaTheme="minorHAnsi"/>
        </w:rPr>
        <w:t xml:space="preserve"> </w:t>
      </w:r>
      <w:r w:rsidR="001A7568">
        <w:rPr>
          <w:rFonts w:eastAsiaTheme="minorHAnsi"/>
        </w:rPr>
        <w:t xml:space="preserve">Although there are many components on the airplane that affect </w:t>
      </w:r>
      <w:r w:rsidR="001A7568">
        <w:rPr>
          <w:rFonts w:eastAsiaTheme="minorHAnsi"/>
        </w:rPr>
        <w:lastRenderedPageBreak/>
        <w:t xml:space="preserve">lift and drag, </w:t>
      </w:r>
      <w:r w:rsidR="00D81270" w:rsidRPr="00D81270">
        <w:rPr>
          <w:iCs/>
        </w:rPr>
        <w:t xml:space="preserve">the total lift force on an airfoil is </w:t>
      </w:r>
      <w:r w:rsidR="001A7568">
        <w:rPr>
          <w:iCs/>
        </w:rPr>
        <w:t xml:space="preserve">mainly </w:t>
      </w:r>
      <w:r w:rsidR="00D81270" w:rsidRPr="00D81270">
        <w:rPr>
          <w:iCs/>
        </w:rPr>
        <w:t xml:space="preserve">composed of two components: the lift due to camber and the lift </w:t>
      </w:r>
      <w:r w:rsidR="00D81270" w:rsidRPr="00785BB4">
        <w:rPr>
          <w:iCs/>
          <w:szCs w:val="24"/>
        </w:rPr>
        <w:t>due to attack angle.</w:t>
      </w:r>
      <w:r w:rsidR="00785BB4" w:rsidRPr="00785BB4">
        <w:rPr>
          <w:iCs/>
          <w:szCs w:val="24"/>
        </w:rPr>
        <w:t xml:space="preserve"> The airplane’s flaps are used to alt</w:t>
      </w:r>
      <w:r w:rsidR="007348CC">
        <w:rPr>
          <w:iCs/>
          <w:szCs w:val="24"/>
        </w:rPr>
        <w:t>er camber</w:t>
      </w:r>
      <w:r w:rsidR="00703699">
        <w:rPr>
          <w:iCs/>
          <w:szCs w:val="24"/>
        </w:rPr>
        <w:t xml:space="preserve"> to create lift</w:t>
      </w:r>
      <w:r w:rsidR="007348CC">
        <w:rPr>
          <w:iCs/>
          <w:szCs w:val="24"/>
        </w:rPr>
        <w:t>. Usually the flaps are used at</w:t>
      </w:r>
      <w:r w:rsidR="00785BB4" w:rsidRPr="00785BB4">
        <w:rPr>
          <w:iCs/>
          <w:szCs w:val="24"/>
        </w:rPr>
        <w:t xml:space="preserve"> low speeds to increase lift. Drag increases with increased angle of attack.</w:t>
      </w:r>
      <w:r w:rsidR="000630D9">
        <w:rPr>
          <w:iCs/>
          <w:szCs w:val="24"/>
        </w:rPr>
        <w:t xml:space="preserve"> If an airplane is flying at an angle of attack high enough, it will not be able to create any lift and wil</w:t>
      </w:r>
      <w:r w:rsidR="001812B6">
        <w:rPr>
          <w:iCs/>
          <w:szCs w:val="24"/>
        </w:rPr>
        <w:t xml:space="preserve">l stall. Figure 6 </w:t>
      </w:r>
      <w:r w:rsidR="000142DF">
        <w:rPr>
          <w:iCs/>
          <w:szCs w:val="24"/>
        </w:rPr>
        <w:t>is a visual</w:t>
      </w:r>
      <w:r w:rsidR="001812B6">
        <w:rPr>
          <w:iCs/>
          <w:szCs w:val="24"/>
        </w:rPr>
        <w:t xml:space="preserve"> that</w:t>
      </w:r>
      <w:r w:rsidR="00730CCA">
        <w:rPr>
          <w:iCs/>
          <w:szCs w:val="24"/>
        </w:rPr>
        <w:t xml:space="preserve"> shows </w:t>
      </w:r>
      <w:r w:rsidR="008C5ED6">
        <w:rPr>
          <w:iCs/>
          <w:szCs w:val="24"/>
        </w:rPr>
        <w:t>lift coefficient versus attack angle, and that when attack angle is increased, lift increases. H</w:t>
      </w:r>
      <w:r w:rsidR="000630D9">
        <w:rPr>
          <w:iCs/>
          <w:szCs w:val="24"/>
        </w:rPr>
        <w:t xml:space="preserve">owever, at some point </w:t>
      </w:r>
      <w:r w:rsidR="009720AC">
        <w:rPr>
          <w:iCs/>
          <w:szCs w:val="24"/>
        </w:rPr>
        <w:t>a</w:t>
      </w:r>
      <w:r w:rsidR="000630D9">
        <w:rPr>
          <w:iCs/>
          <w:szCs w:val="24"/>
        </w:rPr>
        <w:t xml:space="preserve"> stall occurs with lift dropping off rapidly. Also, shown in Figure 6 is that with flaps lo</w:t>
      </w:r>
      <w:r w:rsidR="009F5A48">
        <w:rPr>
          <w:iCs/>
          <w:szCs w:val="24"/>
        </w:rPr>
        <w:t>wered, lift is increased.</w:t>
      </w:r>
    </w:p>
    <w:p w14:paraId="5BDF610B" w14:textId="52427AA1" w:rsidR="000630D9" w:rsidRDefault="000630D9" w:rsidP="006959E2">
      <w:pPr>
        <w:keepNext/>
        <w:ind w:firstLine="360"/>
        <w:jc w:val="center"/>
      </w:pPr>
      <w:r w:rsidRPr="000630D9">
        <w:rPr>
          <w:iCs/>
          <w:noProof/>
          <w:szCs w:val="24"/>
        </w:rPr>
        <w:drawing>
          <wp:inline distT="0" distB="0" distL="0" distR="0" wp14:anchorId="1A37CB40" wp14:editId="7AD90581">
            <wp:extent cx="2393583" cy="203835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393583" cy="2038350"/>
                    </a:xfrm>
                    <a:prstGeom prst="rect">
                      <a:avLst/>
                    </a:prstGeom>
                    <a:noFill/>
                    <a:ln>
                      <a:noFill/>
                    </a:ln>
                  </pic:spPr>
                </pic:pic>
              </a:graphicData>
            </a:graphic>
          </wp:inline>
        </w:drawing>
      </w:r>
    </w:p>
    <w:p w14:paraId="786424A1" w14:textId="47BCA898" w:rsidR="00FD4AB4" w:rsidRPr="000630D9" w:rsidRDefault="000630D9" w:rsidP="006959E2">
      <w:pPr>
        <w:pStyle w:val="Caption"/>
        <w:spacing w:before="0" w:after="0"/>
        <w:ind w:firstLine="360"/>
        <w:jc w:val="center"/>
        <w:rPr>
          <w:b w:val="0"/>
          <w:iCs/>
          <w:szCs w:val="24"/>
        </w:rPr>
      </w:pPr>
      <w:bookmarkStart w:id="115" w:name="_Toc59976103"/>
      <w:r w:rsidRPr="000630D9">
        <w:rPr>
          <w:b w:val="0"/>
        </w:rPr>
        <w:t xml:space="preserve">Figure </w:t>
      </w:r>
      <w:r w:rsidRPr="000630D9">
        <w:rPr>
          <w:b w:val="0"/>
        </w:rPr>
        <w:fldChar w:fldCharType="begin"/>
      </w:r>
      <w:r w:rsidRPr="000630D9">
        <w:rPr>
          <w:b w:val="0"/>
        </w:rPr>
        <w:instrText xml:space="preserve"> SEQ Figure \* ARABIC </w:instrText>
      </w:r>
      <w:r w:rsidRPr="000630D9">
        <w:rPr>
          <w:b w:val="0"/>
        </w:rPr>
        <w:fldChar w:fldCharType="separate"/>
      </w:r>
      <w:r w:rsidR="00303604">
        <w:rPr>
          <w:b w:val="0"/>
          <w:noProof/>
        </w:rPr>
        <w:t>7</w:t>
      </w:r>
      <w:r w:rsidRPr="000630D9">
        <w:rPr>
          <w:b w:val="0"/>
        </w:rPr>
        <w:fldChar w:fldCharType="end"/>
      </w:r>
      <w:r w:rsidRPr="000630D9">
        <w:rPr>
          <w:b w:val="0"/>
        </w:rPr>
        <w:t>: Lift Coefficient vs Angle of Attack</w:t>
      </w:r>
      <w:r w:rsidR="009F5A48">
        <w:rPr>
          <w:b w:val="0"/>
        </w:rPr>
        <w:t xml:space="preserve"> [14]</w:t>
      </w:r>
      <w:bookmarkEnd w:id="115"/>
    </w:p>
    <w:p w14:paraId="1AFC20F0" w14:textId="706DB797" w:rsidR="00DF6E0C" w:rsidRDefault="00785BB4" w:rsidP="006959E2">
      <w:pPr>
        <w:ind w:firstLine="360"/>
        <w:rPr>
          <w:rFonts w:eastAsiaTheme="minorHAnsi"/>
        </w:rPr>
      </w:pPr>
      <w:r w:rsidRPr="00785BB4">
        <w:rPr>
          <w:rFonts w:eastAsiaTheme="minorHAnsi"/>
          <w:iCs/>
          <w:szCs w:val="24"/>
        </w:rPr>
        <w:t xml:space="preserve">There are also other variables that </w:t>
      </w:r>
      <w:r w:rsidR="0008526D">
        <w:rPr>
          <w:rFonts w:eastAsiaTheme="minorHAnsi"/>
          <w:iCs/>
          <w:szCs w:val="24"/>
        </w:rPr>
        <w:t>affect lift, and that are considered in the FDM</w:t>
      </w:r>
      <w:r w:rsidR="002A0B53">
        <w:rPr>
          <w:rFonts w:eastAsiaTheme="minorHAnsi"/>
          <w:iCs/>
          <w:szCs w:val="24"/>
        </w:rPr>
        <w:t>s</w:t>
      </w:r>
      <w:r w:rsidR="0008526D">
        <w:rPr>
          <w:rFonts w:eastAsiaTheme="minorHAnsi"/>
          <w:iCs/>
          <w:szCs w:val="24"/>
        </w:rPr>
        <w:t xml:space="preserve">, </w:t>
      </w:r>
      <w:r>
        <w:rPr>
          <w:rFonts w:eastAsiaTheme="minorHAnsi"/>
          <w:iCs/>
          <w:szCs w:val="24"/>
        </w:rPr>
        <w:t>such as</w:t>
      </w:r>
      <w:r w:rsidR="0008526D">
        <w:rPr>
          <w:iCs/>
          <w:szCs w:val="24"/>
        </w:rPr>
        <w:t xml:space="preserve"> air density,</w:t>
      </w:r>
      <w:r w:rsidRPr="00785BB4">
        <w:rPr>
          <w:iCs/>
          <w:szCs w:val="24"/>
        </w:rPr>
        <w:t xml:space="preserve"> </w:t>
      </w:r>
      <w:r w:rsidR="005A0183">
        <w:rPr>
          <w:iCs/>
          <w:szCs w:val="24"/>
        </w:rPr>
        <w:t xml:space="preserve">component </w:t>
      </w:r>
      <w:r w:rsidRPr="00785BB4">
        <w:rPr>
          <w:iCs/>
          <w:szCs w:val="24"/>
        </w:rPr>
        <w:t xml:space="preserve">surface area, </w:t>
      </w:r>
      <w:r>
        <w:rPr>
          <w:iCs/>
          <w:szCs w:val="24"/>
        </w:rPr>
        <w:t>and</w:t>
      </w:r>
      <w:r w:rsidR="00913368">
        <w:rPr>
          <w:iCs/>
          <w:szCs w:val="24"/>
        </w:rPr>
        <w:t xml:space="preserve"> wing</w:t>
      </w:r>
      <w:r>
        <w:rPr>
          <w:iCs/>
          <w:szCs w:val="24"/>
        </w:rPr>
        <w:t xml:space="preserve"> </w:t>
      </w:r>
      <w:r w:rsidRPr="00785BB4">
        <w:rPr>
          <w:iCs/>
          <w:szCs w:val="24"/>
        </w:rPr>
        <w:t>aspect ratio</w:t>
      </w:r>
      <w:r>
        <w:rPr>
          <w:iCs/>
          <w:szCs w:val="24"/>
        </w:rPr>
        <w:t xml:space="preserve">. </w:t>
      </w:r>
      <w:r w:rsidR="00A43273">
        <w:rPr>
          <w:rFonts w:eastAsiaTheme="minorHAnsi"/>
        </w:rPr>
        <w:t>External forces</w:t>
      </w:r>
      <w:r w:rsidR="003C07A0">
        <w:rPr>
          <w:rFonts w:eastAsiaTheme="minorHAnsi"/>
        </w:rPr>
        <w:t xml:space="preserve"> </w:t>
      </w:r>
      <w:r w:rsidR="004662B7">
        <w:rPr>
          <w:rFonts w:eastAsiaTheme="minorHAnsi"/>
        </w:rPr>
        <w:t xml:space="preserve">can </w:t>
      </w:r>
      <w:r w:rsidR="003C07A0">
        <w:rPr>
          <w:rFonts w:eastAsiaTheme="minorHAnsi"/>
        </w:rPr>
        <w:t xml:space="preserve">also exist that </w:t>
      </w:r>
      <w:r w:rsidR="00C444E6">
        <w:rPr>
          <w:rFonts w:eastAsiaTheme="minorHAnsi"/>
        </w:rPr>
        <w:t xml:space="preserve">can </w:t>
      </w:r>
      <w:r w:rsidR="003C07A0">
        <w:rPr>
          <w:rFonts w:eastAsiaTheme="minorHAnsi"/>
        </w:rPr>
        <w:t xml:space="preserve">act on the airplane such </w:t>
      </w:r>
      <w:r w:rsidR="004662B7">
        <w:rPr>
          <w:rFonts w:eastAsiaTheme="minorHAnsi"/>
        </w:rPr>
        <w:t xml:space="preserve">as winds, which are not </w:t>
      </w:r>
      <w:r w:rsidR="007E3BD7">
        <w:rPr>
          <w:rFonts w:eastAsiaTheme="minorHAnsi"/>
        </w:rPr>
        <w:t>considered</w:t>
      </w:r>
      <w:r w:rsidR="002A0B53">
        <w:rPr>
          <w:rFonts w:eastAsiaTheme="minorHAnsi"/>
        </w:rPr>
        <w:t xml:space="preserve"> in either </w:t>
      </w:r>
      <w:r w:rsidR="004662B7">
        <w:rPr>
          <w:rFonts w:eastAsiaTheme="minorHAnsi"/>
        </w:rPr>
        <w:t>FDM.</w:t>
      </w:r>
    </w:p>
    <w:p w14:paraId="406FFC7B" w14:textId="65E8261B" w:rsidR="001C2366" w:rsidRDefault="001C2366" w:rsidP="006959E2">
      <w:pPr>
        <w:ind w:firstLine="360"/>
        <w:rPr>
          <w:rFonts w:eastAsiaTheme="minorHAnsi"/>
        </w:rPr>
      </w:pPr>
      <w:r>
        <w:rPr>
          <w:rFonts w:eastAsiaTheme="minorHAnsi"/>
        </w:rPr>
        <w:t xml:space="preserve">Gravity is simply based on mass of the airplane and the acceleration of gravity, which is a constant -9.8 </w:t>
      </w:r>
      <w:r w:rsidRPr="004B078D">
        <w:rPr>
          <w:rFonts w:eastAsiaTheme="minorHAnsi"/>
        </w:rPr>
        <w:t>m/s</w:t>
      </w:r>
      <w:r w:rsidRPr="004B078D">
        <w:rPr>
          <w:rFonts w:eastAsiaTheme="minorHAnsi"/>
          <w:vertAlign w:val="superscript"/>
        </w:rPr>
        <w:t>2</w:t>
      </w:r>
      <w:r>
        <w:rPr>
          <w:rFonts w:eastAsiaTheme="minorHAnsi"/>
        </w:rPr>
        <w:t>. So, gravity can be calculat</w:t>
      </w:r>
      <w:r w:rsidR="003C68D1">
        <w:rPr>
          <w:rFonts w:eastAsiaTheme="minorHAnsi"/>
        </w:rPr>
        <w:t xml:space="preserve">ed by the mass of the airplane multiplied by </w:t>
      </w:r>
      <w:r>
        <w:rPr>
          <w:rFonts w:eastAsiaTheme="minorHAnsi"/>
        </w:rPr>
        <w:t xml:space="preserve">-9.8 </w:t>
      </w:r>
      <w:r w:rsidRPr="004B078D">
        <w:rPr>
          <w:rFonts w:eastAsiaTheme="minorHAnsi"/>
        </w:rPr>
        <w:t>m/s</w:t>
      </w:r>
      <w:r w:rsidRPr="004B078D">
        <w:rPr>
          <w:rFonts w:eastAsiaTheme="minorHAnsi"/>
          <w:vertAlign w:val="superscript"/>
        </w:rPr>
        <w:t>2</w:t>
      </w:r>
      <w:r>
        <w:rPr>
          <w:rFonts w:eastAsiaTheme="minorHAnsi"/>
        </w:rPr>
        <w:t xml:space="preserve">, which is added to the force acting on the z axis (down). </w:t>
      </w:r>
      <w:r>
        <w:rPr>
          <w:rFonts w:eastAsiaTheme="minorHAnsi"/>
        </w:rPr>
        <w:lastRenderedPageBreak/>
        <w:t xml:space="preserve">Similarly, thrust, expressed in pounds, is force added to the x axis (forward). Without thrust propulsion, the airplane cannot make lift. </w:t>
      </w:r>
    </w:p>
    <w:p w14:paraId="160AD3DF" w14:textId="77777777" w:rsidR="00FF7D27" w:rsidRDefault="00FF7D27" w:rsidP="006959E2">
      <w:pPr>
        <w:ind w:firstLine="360"/>
        <w:rPr>
          <w:rFonts w:eastAsiaTheme="minorHAnsi"/>
        </w:rPr>
      </w:pPr>
    </w:p>
    <w:p w14:paraId="4EBAAA3B" w14:textId="06E466B9" w:rsidR="001E2A1C" w:rsidRPr="001E2A1C" w:rsidRDefault="001E2A1C" w:rsidP="00AD318A">
      <w:pPr>
        <w:pStyle w:val="Heading4"/>
        <w:numPr>
          <w:ilvl w:val="3"/>
          <w:numId w:val="8"/>
        </w:numPr>
        <w:ind w:left="1440"/>
        <w:jc w:val="left"/>
      </w:pPr>
      <w:r>
        <w:t>Equations of Motion</w:t>
      </w:r>
    </w:p>
    <w:p w14:paraId="2001EC10" w14:textId="781F26E7" w:rsidR="009546C9" w:rsidRDefault="00460940" w:rsidP="006959E2">
      <w:pPr>
        <w:ind w:firstLine="360"/>
      </w:pPr>
      <w:r>
        <w:rPr>
          <w:iCs/>
          <w:szCs w:val="24"/>
        </w:rPr>
        <w:t>With forces considered,</w:t>
      </w:r>
      <w:r w:rsidR="00796C1B">
        <w:rPr>
          <w:iCs/>
          <w:szCs w:val="24"/>
        </w:rPr>
        <w:t xml:space="preserve"> </w:t>
      </w:r>
      <w:r w:rsidR="008626D1">
        <w:rPr>
          <w:iCs/>
        </w:rPr>
        <w:t>the equations of motion</w:t>
      </w:r>
      <w:r w:rsidR="00A13B4E">
        <w:rPr>
          <w:iCs/>
        </w:rPr>
        <w:t xml:space="preserve"> are integrated </w:t>
      </w:r>
      <w:r w:rsidR="00EA41AB">
        <w:rPr>
          <w:iCs/>
        </w:rPr>
        <w:t>so that the simulation progress</w:t>
      </w:r>
      <w:r>
        <w:rPr>
          <w:iCs/>
        </w:rPr>
        <w:t>es</w:t>
      </w:r>
      <w:r w:rsidR="00EA41AB">
        <w:rPr>
          <w:iCs/>
        </w:rPr>
        <w:t xml:space="preserve"> through time</w:t>
      </w:r>
      <w:r w:rsidR="00B75007">
        <w:rPr>
          <w:iCs/>
        </w:rPr>
        <w:t xml:space="preserve">. </w:t>
      </w:r>
      <w:r w:rsidR="00B648AA">
        <w:rPr>
          <w:iCs/>
        </w:rPr>
        <w:t xml:space="preserve">The equations of motion seek to </w:t>
      </w:r>
      <w:r w:rsidR="00B648AA">
        <w:t>calculate</w:t>
      </w:r>
      <w:r w:rsidR="00B75007">
        <w:t xml:space="preserve"> </w:t>
      </w:r>
      <w:r w:rsidR="00D46C58">
        <w:t>the</w:t>
      </w:r>
      <w:r w:rsidR="00B75007">
        <w:t xml:space="preserve"> updated</w:t>
      </w:r>
      <w:r w:rsidR="00D46C58">
        <w:t xml:space="preserve"> position of the airplane, as well as the airplane’s velocity</w:t>
      </w:r>
      <w:r w:rsidR="00F221E9">
        <w:t xml:space="preserve"> in each step of time</w:t>
      </w:r>
      <w:r w:rsidR="00D46C58">
        <w:t>.</w:t>
      </w:r>
      <w:r w:rsidR="00B648AA">
        <w:t xml:space="preserve"> The velocity is the speed and direction of the airplane.</w:t>
      </w:r>
      <w:r w:rsidR="005C5FD0">
        <w:rPr>
          <w:rFonts w:eastAsiaTheme="minorHAnsi"/>
        </w:rPr>
        <w:t xml:space="preserve"> </w:t>
      </w:r>
      <w:r w:rsidR="0050585B">
        <w:t>In computer simulation</w:t>
      </w:r>
      <w:r w:rsidR="000A1975">
        <w:t>s</w:t>
      </w:r>
      <w:r w:rsidR="0050585B">
        <w:t xml:space="preserve">, the equations of motion are approximated by solving </w:t>
      </w:r>
      <w:r w:rsidR="0050585B" w:rsidRPr="004C4BDE">
        <w:t>nonlinear ordinary</w:t>
      </w:r>
      <w:r w:rsidR="0050585B">
        <w:t xml:space="preserve"> </w:t>
      </w:r>
      <w:r w:rsidR="0050585B" w:rsidRPr="004C4BDE">
        <w:t>differential equations</w:t>
      </w:r>
      <w:r w:rsidR="0050585B">
        <w:t xml:space="preserve"> using numerical integration algorithms [20]. The integration of the equations of motion are considered an approximation because there is always some error introduced depending on the technique chosen [14]. </w:t>
      </w:r>
      <w:r w:rsidR="009546C9">
        <w:t>Simply put, the integration of the equations of motion, given everything else talked about, approximates the future velocity and position based on the previous values from th</w:t>
      </w:r>
      <w:r w:rsidR="00EA5157">
        <w:t>e last frame</w:t>
      </w:r>
      <w:r w:rsidR="009546C9">
        <w:t xml:space="preserve"> of the simulation [26].  </w:t>
      </w:r>
    </w:p>
    <w:p w14:paraId="717A532A" w14:textId="51450186" w:rsidR="00F5130E" w:rsidRDefault="009546C9" w:rsidP="006959E2">
      <w:pPr>
        <w:ind w:firstLine="360"/>
      </w:pPr>
      <w:r>
        <w:tab/>
        <w:t>The amount of finite t</w:t>
      </w:r>
      <w:r w:rsidR="00E22D21">
        <w:t>ime chosen to represent a frame</w:t>
      </w:r>
      <w:r w:rsidR="004130B2">
        <w:t xml:space="preserve"> (i.e. delta time)</w:t>
      </w:r>
      <w:r>
        <w:t xml:space="preserve"> in the real-time simulation</w:t>
      </w:r>
      <w:r w:rsidR="00BE5736">
        <w:t xml:space="preserve"> loop is impor</w:t>
      </w:r>
      <w:r>
        <w:t>tant in numerical integration. A correctly chosen time step will result in stable numerical integration. Stability has to do with how closely an approximate solution converges to the exact solution</w:t>
      </w:r>
      <w:r w:rsidR="009B5B8A">
        <w:t xml:space="preserve"> [14]</w:t>
      </w:r>
      <w:r>
        <w:t>. A smaller time step will give a result closer to the exact solution but this also means th</w:t>
      </w:r>
      <w:r w:rsidR="00F5130E">
        <w:t>at there are more steps and a larger</w:t>
      </w:r>
      <w:r>
        <w:t xml:space="preserve"> buildup of numerical precision error. </w:t>
      </w:r>
      <w:r w:rsidR="00E9723F">
        <w:t>On the other hand, there is a breaking point when the time step is too big where the simulatio</w:t>
      </w:r>
      <w:r w:rsidR="009501F8">
        <w:t xml:space="preserve">n crashes </w:t>
      </w:r>
      <w:r w:rsidR="00E9723F">
        <w:t xml:space="preserve">[27]. </w:t>
      </w:r>
      <w:r>
        <w:t xml:space="preserve">With that said, there is a practical balance as </w:t>
      </w:r>
      <w:r w:rsidR="0084041B">
        <w:t>to what</w:t>
      </w:r>
      <w:r>
        <w:t xml:space="preserve"> the time step should be to achieve a stable solution, and also </w:t>
      </w:r>
      <w:r w:rsidR="00DF0FB2">
        <w:t xml:space="preserve">to </w:t>
      </w:r>
      <w:r>
        <w:t>minimize the buildup of error</w:t>
      </w:r>
      <w:r w:rsidR="009B5B8A">
        <w:t xml:space="preserve"> [14]</w:t>
      </w:r>
      <w:r>
        <w:t xml:space="preserve">. </w:t>
      </w:r>
    </w:p>
    <w:p w14:paraId="54BED384" w14:textId="1688E673" w:rsidR="00BE71F8" w:rsidRDefault="009546C9" w:rsidP="006959E2">
      <w:pPr>
        <w:ind w:firstLine="360"/>
      </w:pPr>
      <w:r>
        <w:lastRenderedPageBreak/>
        <w:tab/>
        <w:t>There are multiple methods to</w:t>
      </w:r>
      <w:r w:rsidR="003D5478">
        <w:t xml:space="preserve"> actually</w:t>
      </w:r>
      <w:r>
        <w:t xml:space="preserve"> </w:t>
      </w:r>
      <w:r w:rsidR="00F5130E">
        <w:t>implement</w:t>
      </w:r>
      <w:r>
        <w:t xml:space="preserve"> numerical integration to calculate the equations of motion. </w:t>
      </w:r>
      <w:r w:rsidR="0050585B">
        <w:t>Using Euler</w:t>
      </w:r>
      <w:r w:rsidR="00DF0335">
        <w:t>’s method</w:t>
      </w:r>
      <w:r w:rsidR="0050585B">
        <w:t xml:space="preserve"> is by far the most common numerical integration technique</w:t>
      </w:r>
      <w:r w:rsidR="006C5629">
        <w:t xml:space="preserve"> [20]</w:t>
      </w:r>
      <w:r w:rsidR="00CD2132">
        <w:t xml:space="preserve">. </w:t>
      </w:r>
      <w:r w:rsidR="000E2B25">
        <w:t xml:space="preserve">In the </w:t>
      </w:r>
      <w:r w:rsidR="00C323FC">
        <w:t xml:space="preserve">Bourg’s model, </w:t>
      </w:r>
      <w:r w:rsidR="000E2B25">
        <w:t xml:space="preserve">the </w:t>
      </w:r>
      <w:r w:rsidR="00546F30">
        <w:t>basic Euler’s method for integration</w:t>
      </w:r>
      <w:r w:rsidR="00C323FC">
        <w:t xml:space="preserve"> is applied. </w:t>
      </w:r>
      <w:r w:rsidR="000E2B25">
        <w:t>In</w:t>
      </w:r>
      <w:r w:rsidR="00C323FC">
        <w:t xml:space="preserve"> Palmer’s model, </w:t>
      </w:r>
      <w:r w:rsidR="0050585B">
        <w:t>an improved</w:t>
      </w:r>
      <w:r w:rsidR="00A77CF5">
        <w:t xml:space="preserve"> and more accurate version </w:t>
      </w:r>
      <w:r w:rsidR="00ED2C8A">
        <w:t>of</w:t>
      </w:r>
      <w:r w:rsidR="00CB3301">
        <w:t xml:space="preserve"> Euler’s method, called the</w:t>
      </w:r>
      <w:r w:rsidR="00DC0A47">
        <w:t xml:space="preserve"> 4</w:t>
      </w:r>
      <w:r w:rsidR="00DC0A47" w:rsidRPr="00DC0A47">
        <w:rPr>
          <w:vertAlign w:val="superscript"/>
        </w:rPr>
        <w:t>th</w:t>
      </w:r>
      <w:r w:rsidR="00DC0A47">
        <w:t xml:space="preserve"> order</w:t>
      </w:r>
      <w:r w:rsidR="00CB3301">
        <w:t xml:space="preserve"> Ru</w:t>
      </w:r>
      <w:r w:rsidR="0050585B">
        <w:t>nge-Kutta method</w:t>
      </w:r>
      <w:r w:rsidR="00F954D1">
        <w:t xml:space="preserve"> is used.</w:t>
      </w:r>
      <w:r w:rsidR="00281055">
        <w:t xml:space="preserve"> </w:t>
      </w:r>
    </w:p>
    <w:p w14:paraId="5AE01AFB" w14:textId="1517AB06" w:rsidR="00977ADB" w:rsidRDefault="00EE7782" w:rsidP="006959E2">
      <w:pPr>
        <w:ind w:firstLine="360"/>
        <w:rPr>
          <w:iCs/>
        </w:rPr>
      </w:pPr>
      <w:r>
        <w:tab/>
      </w:r>
      <w:r w:rsidR="00A4161A">
        <w:t xml:space="preserve"> </w:t>
      </w:r>
      <w:r w:rsidR="00901022">
        <w:t xml:space="preserve">An important </w:t>
      </w:r>
      <w:r w:rsidR="003B10F9">
        <w:t>role</w:t>
      </w:r>
      <w:r w:rsidR="00901022">
        <w:t xml:space="preserve"> of the equations of motion is that,</w:t>
      </w:r>
      <w:r w:rsidR="001A5848">
        <w:t xml:space="preserve"> </w:t>
      </w:r>
      <w:r w:rsidR="00300EA0">
        <w:t>in</w:t>
      </w:r>
      <w:r w:rsidR="00C972B3">
        <w:t xml:space="preserve"> Bourg’s model</w:t>
      </w:r>
      <w:r w:rsidR="00554719">
        <w:t>,</w:t>
      </w:r>
      <w:r w:rsidR="00A4161A">
        <w:t xml:space="preserve"> the</w:t>
      </w:r>
      <w:r w:rsidR="00CF2041">
        <w:t xml:space="preserve"> orientation of the plane is tracked</w:t>
      </w:r>
      <w:r w:rsidR="00A4161A">
        <w:t xml:space="preserve"> with the use of a quaternion.</w:t>
      </w:r>
      <w:r w:rsidR="00CD14A7">
        <w:t xml:space="preserve"> </w:t>
      </w:r>
      <w:r w:rsidR="00CD14A7">
        <w:rPr>
          <w:iCs/>
        </w:rPr>
        <w:t xml:space="preserve">A quaternion is a way to represent orientation of something </w:t>
      </w:r>
      <w:r w:rsidR="00DD2544">
        <w:rPr>
          <w:iCs/>
        </w:rPr>
        <w:t>about three axes</w:t>
      </w:r>
      <w:r w:rsidR="00CD14A7">
        <w:rPr>
          <w:iCs/>
        </w:rPr>
        <w:t xml:space="preserve">. </w:t>
      </w:r>
      <w:r w:rsidR="002B5BA1">
        <w:rPr>
          <w:iCs/>
        </w:rPr>
        <w:t>Quaternions get updated with new Euler angles in each time step to reflect the new orientation using the angular velocities of that instant</w:t>
      </w:r>
      <w:r w:rsidR="0078144B">
        <w:rPr>
          <w:iCs/>
        </w:rPr>
        <w:t xml:space="preserve"> [14]</w:t>
      </w:r>
      <w:r w:rsidR="002B5BA1">
        <w:rPr>
          <w:iCs/>
        </w:rPr>
        <w:t>.</w:t>
      </w:r>
      <w:r w:rsidR="00C972B3">
        <w:rPr>
          <w:iCs/>
        </w:rPr>
        <w:t xml:space="preserve"> </w:t>
      </w:r>
    </w:p>
    <w:p w14:paraId="11147624" w14:textId="77777777" w:rsidR="00BB6984" w:rsidRPr="00977ADB" w:rsidRDefault="00BB6984" w:rsidP="006959E2">
      <w:pPr>
        <w:ind w:firstLine="360"/>
        <w:rPr>
          <w:iCs/>
        </w:rPr>
      </w:pPr>
    </w:p>
    <w:p w14:paraId="53D9A087" w14:textId="0451CFB9" w:rsidR="00977ADB" w:rsidRDefault="00977ADB" w:rsidP="00AD318A">
      <w:pPr>
        <w:pStyle w:val="Heading5"/>
        <w:numPr>
          <w:ilvl w:val="4"/>
          <w:numId w:val="8"/>
        </w:numPr>
        <w:ind w:left="2160"/>
        <w:jc w:val="left"/>
        <w:rPr>
          <w:b/>
        </w:rPr>
      </w:pPr>
      <w:r w:rsidRPr="00977ADB">
        <w:rPr>
          <w:b/>
        </w:rPr>
        <w:t>Simulation Loop</w:t>
      </w:r>
      <w:r w:rsidR="00B31936">
        <w:rPr>
          <w:b/>
        </w:rPr>
        <w:t xml:space="preserve"> Methods</w:t>
      </w:r>
    </w:p>
    <w:p w14:paraId="05BD0127" w14:textId="11C536D8" w:rsidR="00977ADB" w:rsidRDefault="00977ADB" w:rsidP="006959E2">
      <w:pPr>
        <w:ind w:firstLine="360"/>
      </w:pPr>
      <w:r>
        <w:t xml:space="preserve">Another thing to think about when choosing a time step is that there are different design strategies to actually employing the simulation loop. The easiest way to manage the simulation loop is to just loop as fast as possible with no time step. The problem with that is that there is no control. If you are on a fast computer it the simulation will go too fast, and if you are on a slow computer it will be too slow [32]. But, as stated before, this is not how we want to run the simulation loop because we want a fixed time step. The next easiest way to manage the loop, and the strategy we chose, is to have a fixed time step. This is ideal when it is known that the </w:t>
      </w:r>
      <w:r w:rsidRPr="00D230AB">
        <w:t>update loop takes less than one frame worth of real time</w:t>
      </w:r>
      <w:r>
        <w:t xml:space="preserve"> [27]. For example, if the </w:t>
      </w:r>
      <w:r w:rsidR="006B0DCB">
        <w:t>desired FPS of the simulation is chosen to be 30 and that equates to a time step of</w:t>
      </w:r>
      <w:r>
        <w:t xml:space="preserve"> 33 milliseconds, then we need to reliably know that the real processing time will take less </w:t>
      </w:r>
      <w:r w:rsidR="00E440D3">
        <w:t xml:space="preserve">time </w:t>
      </w:r>
      <w:r>
        <w:t xml:space="preserve">than that. And for the remaining time the program will </w:t>
      </w:r>
      <w:r>
        <w:lastRenderedPageBreak/>
        <w:t xml:space="preserve">go to sleep until it is time for the next update [32]. The more advanced way to employ a simulation loop is to have a variable time step. It involves choosing a time step based on how much real processing time the current update takes versus the previous update’s real processing time [32]. This strategy, however, introduces some issues, which we will not get into. </w:t>
      </w:r>
    </w:p>
    <w:p w14:paraId="55D5B9D6" w14:textId="77777777" w:rsidR="00FD2F03" w:rsidRPr="00977ADB" w:rsidRDefault="00FD2F03" w:rsidP="006959E2">
      <w:pPr>
        <w:ind w:firstLine="360"/>
      </w:pPr>
    </w:p>
    <w:p w14:paraId="78C3835F" w14:textId="4A154684" w:rsidR="009028D4" w:rsidRPr="00062C7C" w:rsidRDefault="009028D4" w:rsidP="00AD318A">
      <w:pPr>
        <w:pStyle w:val="Heading3"/>
        <w:numPr>
          <w:ilvl w:val="2"/>
          <w:numId w:val="8"/>
        </w:numPr>
        <w:ind w:left="1080"/>
        <w:jc w:val="left"/>
      </w:pPr>
      <w:r>
        <w:t>Fidelity</w:t>
      </w:r>
    </w:p>
    <w:p w14:paraId="20A4FD79" w14:textId="7BB4F9F8" w:rsidR="008E0EB9" w:rsidRDefault="0090740B" w:rsidP="006959E2">
      <w:pPr>
        <w:ind w:firstLine="360"/>
      </w:pPr>
      <w:r>
        <w:t>With</w:t>
      </w:r>
      <w:r w:rsidR="00F76A93">
        <w:t xml:space="preserve"> </w:t>
      </w:r>
      <w:r w:rsidR="00AD4188">
        <w:t xml:space="preserve">what a </w:t>
      </w:r>
      <w:r w:rsidR="00F76A93">
        <w:t>FDM</w:t>
      </w:r>
      <w:r w:rsidR="00AD4188">
        <w:t xml:space="preserve"> is and does </w:t>
      </w:r>
      <w:r w:rsidR="00F76A93">
        <w:t xml:space="preserve">described, fidelity is the degree to which the characteristics of a flight simulation matches that of the real world [17]. In this case, </w:t>
      </w:r>
      <w:r w:rsidR="00B237D6">
        <w:t xml:space="preserve">we characterized this </w:t>
      </w:r>
      <w:r w:rsidR="00F76A93">
        <w:t>FDM</w:t>
      </w:r>
      <w:r w:rsidR="00B237D6">
        <w:t xml:space="preserve"> </w:t>
      </w:r>
      <w:r w:rsidR="004C4542">
        <w:t>as</w:t>
      </w:r>
      <w:r w:rsidR="008F18BD">
        <w:t xml:space="preserve"> medium</w:t>
      </w:r>
      <w:r w:rsidR="00F76A93">
        <w:t xml:space="preserve"> </w:t>
      </w:r>
      <w:r w:rsidR="008F18BD">
        <w:t>“</w:t>
      </w:r>
      <w:r w:rsidR="00F76A93">
        <w:t>fidelity</w:t>
      </w:r>
      <w:r w:rsidR="008F18BD">
        <w:t>,”</w:t>
      </w:r>
      <w:r w:rsidR="00F76A93">
        <w:t xml:space="preserve"> because the characteristics of the flight simulation</w:t>
      </w:r>
      <w:r w:rsidR="008F18BD">
        <w:t xml:space="preserve"> match that of real life, but are</w:t>
      </w:r>
      <w:r w:rsidR="00F76A93">
        <w:t xml:space="preserve"> not computa</w:t>
      </w:r>
      <w:r w:rsidR="008F18BD">
        <w:t>tionally expensive, and require</w:t>
      </w:r>
      <w:r w:rsidR="00F76A93">
        <w:t xml:space="preserve"> minimal data [18].</w:t>
      </w:r>
      <w:r w:rsidR="00F76A93" w:rsidRPr="00270B13">
        <w:rPr>
          <w:rFonts w:eastAsiaTheme="minorHAnsi"/>
        </w:rPr>
        <w:t xml:space="preserve"> </w:t>
      </w:r>
      <w:r w:rsidR="00F76A93">
        <w:rPr>
          <w:rFonts w:eastAsiaTheme="minorHAnsi"/>
        </w:rPr>
        <w:t>One may think that a flight model with the highest fidelity, or accuracy, is the best – this is not a</w:t>
      </w:r>
      <w:r w:rsidR="006F773C">
        <w:rPr>
          <w:rFonts w:eastAsiaTheme="minorHAnsi"/>
        </w:rPr>
        <w:t>lways true. A</w:t>
      </w:r>
      <w:r w:rsidR="00F76A93" w:rsidRPr="000978E3">
        <w:rPr>
          <w:rFonts w:eastAsiaTheme="minorHAnsi"/>
        </w:rPr>
        <w:t xml:space="preserve">dvanced </w:t>
      </w:r>
      <w:r w:rsidR="00F76A93">
        <w:rPr>
          <w:rFonts w:eastAsiaTheme="minorHAnsi"/>
        </w:rPr>
        <w:t xml:space="preserve">flight </w:t>
      </w:r>
      <w:r w:rsidR="00F76A93" w:rsidRPr="000978E3">
        <w:rPr>
          <w:rFonts w:eastAsiaTheme="minorHAnsi"/>
        </w:rPr>
        <w:t xml:space="preserve">modeling </w:t>
      </w:r>
      <w:r w:rsidR="00F76A93">
        <w:rPr>
          <w:rFonts w:eastAsiaTheme="minorHAnsi"/>
        </w:rPr>
        <w:t xml:space="preserve">will </w:t>
      </w:r>
      <w:r w:rsidR="00F76A93" w:rsidRPr="000978E3">
        <w:rPr>
          <w:rFonts w:eastAsiaTheme="minorHAnsi"/>
        </w:rPr>
        <w:t>requi</w:t>
      </w:r>
      <w:r w:rsidR="00F76A93">
        <w:rPr>
          <w:rFonts w:eastAsiaTheme="minorHAnsi"/>
        </w:rPr>
        <w:t>re</w:t>
      </w:r>
      <w:r w:rsidR="00F76A93" w:rsidRPr="000978E3">
        <w:rPr>
          <w:rFonts w:eastAsiaTheme="minorHAnsi"/>
        </w:rPr>
        <w:t xml:space="preserve"> large</w:t>
      </w:r>
      <w:r w:rsidR="00F76A93">
        <w:rPr>
          <w:rFonts w:eastAsiaTheme="minorHAnsi"/>
        </w:rPr>
        <w:t>, detailed</w:t>
      </w:r>
      <w:r w:rsidR="00F76A93" w:rsidRPr="000978E3">
        <w:rPr>
          <w:rFonts w:eastAsiaTheme="minorHAnsi"/>
        </w:rPr>
        <w:t xml:space="preserve"> set</w:t>
      </w:r>
      <w:r w:rsidR="00F76A93">
        <w:rPr>
          <w:rFonts w:eastAsiaTheme="minorHAnsi"/>
        </w:rPr>
        <w:t xml:space="preserve">s of data about the stability and performance of an aircraft that it is modeling. Wind tunnel data analysis is an example of the kind of data needed for a high fidelity flight model. This data is not readily available and often costs hundreds of thousands of dollars [13]. </w:t>
      </w:r>
    </w:p>
    <w:p w14:paraId="4EC9E7D3" w14:textId="69FC2775" w:rsidR="00E20B4B" w:rsidRDefault="005C0255" w:rsidP="00AD318A">
      <w:pPr>
        <w:pStyle w:val="Heading2"/>
        <w:numPr>
          <w:ilvl w:val="1"/>
          <w:numId w:val="8"/>
        </w:numPr>
        <w:spacing w:before="0"/>
        <w:rPr>
          <w:rFonts w:eastAsiaTheme="minorHAnsi"/>
        </w:rPr>
      </w:pPr>
      <w:bookmarkStart w:id="116" w:name="_Toc59976049"/>
      <w:r>
        <w:rPr>
          <w:rFonts w:eastAsiaTheme="minorHAnsi"/>
        </w:rPr>
        <w:t>Entity-Component-</w:t>
      </w:r>
      <w:r w:rsidR="00E20B4B">
        <w:rPr>
          <w:rFonts w:eastAsiaTheme="minorHAnsi"/>
        </w:rPr>
        <w:t>System</w:t>
      </w:r>
      <w:bookmarkEnd w:id="116"/>
    </w:p>
    <w:p w14:paraId="7C010294" w14:textId="49C849A9" w:rsidR="00541D07" w:rsidRDefault="00E20B4B" w:rsidP="006959E2">
      <w:pPr>
        <w:ind w:firstLine="360"/>
        <w:rPr>
          <w:rFonts w:eastAsiaTheme="minorHAnsi"/>
        </w:rPr>
      </w:pPr>
      <w:r>
        <w:rPr>
          <w:rFonts w:eastAsiaTheme="minorHAnsi"/>
        </w:rPr>
        <w:t>The FDM</w:t>
      </w:r>
      <w:r w:rsidR="00714933">
        <w:rPr>
          <w:rFonts w:eastAsiaTheme="minorHAnsi"/>
        </w:rPr>
        <w:t>s</w:t>
      </w:r>
      <w:r>
        <w:rPr>
          <w:rFonts w:eastAsiaTheme="minorHAnsi"/>
        </w:rPr>
        <w:t xml:space="preserve"> will be organized</w:t>
      </w:r>
      <w:r w:rsidR="004817FD">
        <w:rPr>
          <w:rFonts w:eastAsiaTheme="minorHAnsi"/>
        </w:rPr>
        <w:t xml:space="preserve">, and </w:t>
      </w:r>
      <w:r w:rsidR="001900C1">
        <w:rPr>
          <w:rFonts w:eastAsiaTheme="minorHAnsi"/>
        </w:rPr>
        <w:t xml:space="preserve">re-implemented </w:t>
      </w:r>
      <w:r w:rsidR="004817FD">
        <w:rPr>
          <w:rFonts w:eastAsiaTheme="minorHAnsi"/>
        </w:rPr>
        <w:t>in code as a</w:t>
      </w:r>
      <w:r w:rsidR="001900C1">
        <w:rPr>
          <w:rFonts w:eastAsiaTheme="minorHAnsi"/>
        </w:rPr>
        <w:t xml:space="preserve"> DOD,</w:t>
      </w:r>
      <w:r w:rsidR="004817FD">
        <w:rPr>
          <w:rFonts w:eastAsiaTheme="minorHAnsi"/>
        </w:rPr>
        <w:t xml:space="preserve"> </w:t>
      </w:r>
      <w:r w:rsidRPr="00C00632">
        <w:rPr>
          <w:rFonts w:eastAsiaTheme="minorHAnsi"/>
        </w:rPr>
        <w:t>ECS</w:t>
      </w:r>
      <w:r w:rsidR="001900C1">
        <w:rPr>
          <w:rFonts w:eastAsiaTheme="minorHAnsi"/>
        </w:rPr>
        <w:t>-based</w:t>
      </w:r>
      <w:r w:rsidRPr="00C00632">
        <w:rPr>
          <w:rFonts w:eastAsiaTheme="minorHAnsi"/>
        </w:rPr>
        <w:t xml:space="preserve"> architecture</w:t>
      </w:r>
      <w:r w:rsidR="001900C1">
        <w:rPr>
          <w:rFonts w:eastAsiaTheme="minorHAnsi"/>
        </w:rPr>
        <w:t>.</w:t>
      </w:r>
      <w:r w:rsidR="004817FD">
        <w:rPr>
          <w:rFonts w:eastAsiaTheme="minorHAnsi"/>
        </w:rPr>
        <w:t xml:space="preserve"> </w:t>
      </w:r>
      <w:r w:rsidR="001900C1">
        <w:rPr>
          <w:rFonts w:eastAsiaTheme="minorHAnsi"/>
        </w:rPr>
        <w:t>ECS is a</w:t>
      </w:r>
      <w:r>
        <w:rPr>
          <w:rFonts w:eastAsiaTheme="minorHAnsi"/>
        </w:rPr>
        <w:t xml:space="preserve"> way to organize data, and a viable alterna</w:t>
      </w:r>
      <w:r w:rsidR="00670F60">
        <w:rPr>
          <w:rFonts w:eastAsiaTheme="minorHAnsi"/>
        </w:rPr>
        <w:t>tive to organizing code with</w:t>
      </w:r>
      <w:r w:rsidR="0005230B">
        <w:rPr>
          <w:rFonts w:eastAsiaTheme="minorHAnsi"/>
        </w:rPr>
        <w:t xml:space="preserve"> OOP</w:t>
      </w:r>
      <w:r w:rsidR="00DB7E65">
        <w:rPr>
          <w:rFonts w:eastAsiaTheme="minorHAnsi"/>
        </w:rPr>
        <w:t xml:space="preserve">. The ECS design </w:t>
      </w:r>
      <w:r>
        <w:rPr>
          <w:rFonts w:eastAsiaTheme="minorHAnsi"/>
        </w:rPr>
        <w:t>is pop</w:t>
      </w:r>
      <w:r w:rsidR="00FF241E">
        <w:rPr>
          <w:rFonts w:eastAsiaTheme="minorHAnsi"/>
        </w:rPr>
        <w:t xml:space="preserve">ular in designing game engines. The Unity game engine, for example, uses the ECS design pattern </w:t>
      </w:r>
      <w:r>
        <w:rPr>
          <w:rFonts w:eastAsiaTheme="minorHAnsi"/>
        </w:rPr>
        <w:t xml:space="preserve">[8]. </w:t>
      </w:r>
      <w:r w:rsidR="00DB7E65">
        <w:rPr>
          <w:rFonts w:eastAsiaTheme="minorHAnsi"/>
        </w:rPr>
        <w:t xml:space="preserve">ECS focuses on the composition of data, whereas </w:t>
      </w:r>
      <w:r>
        <w:rPr>
          <w:rFonts w:eastAsiaTheme="minorHAnsi"/>
        </w:rPr>
        <w:t>OOP focuses on inheritance and hierarchies</w:t>
      </w:r>
      <w:r w:rsidR="00DB7E65">
        <w:rPr>
          <w:rFonts w:eastAsiaTheme="minorHAnsi"/>
        </w:rPr>
        <w:t xml:space="preserve">. </w:t>
      </w:r>
      <w:r>
        <w:rPr>
          <w:rFonts w:eastAsiaTheme="minorHAnsi"/>
        </w:rPr>
        <w:t xml:space="preserve">ECS gets rid of the troubles </w:t>
      </w:r>
      <w:r>
        <w:rPr>
          <w:rFonts w:eastAsiaTheme="minorHAnsi"/>
        </w:rPr>
        <w:lastRenderedPageBreak/>
        <w:t>that arise with inherita</w:t>
      </w:r>
      <w:r w:rsidR="00E32C3A">
        <w:rPr>
          <w:rFonts w:eastAsiaTheme="minorHAnsi"/>
        </w:rPr>
        <w:t xml:space="preserve">nce, and </w:t>
      </w:r>
      <w:r w:rsidR="004B4390">
        <w:rPr>
          <w:rFonts w:eastAsiaTheme="minorHAnsi"/>
        </w:rPr>
        <w:t xml:space="preserve">improves upon performance and ease of code development. </w:t>
      </w:r>
    </w:p>
    <w:p w14:paraId="23BEA3A0" w14:textId="77777777" w:rsidR="002A0616" w:rsidRDefault="002A0616" w:rsidP="006959E2">
      <w:pPr>
        <w:ind w:firstLine="360"/>
        <w:rPr>
          <w:rFonts w:eastAsiaTheme="minorHAnsi"/>
        </w:rPr>
      </w:pPr>
    </w:p>
    <w:p w14:paraId="0D2E753B" w14:textId="46C80B40" w:rsidR="00541D07" w:rsidRPr="00541D07" w:rsidRDefault="00541D07" w:rsidP="00AD318A">
      <w:pPr>
        <w:pStyle w:val="Heading3"/>
        <w:numPr>
          <w:ilvl w:val="2"/>
          <w:numId w:val="8"/>
        </w:numPr>
        <w:ind w:left="1080"/>
        <w:jc w:val="left"/>
      </w:pPr>
      <w:r>
        <w:t>Object-Oriented Problem</w:t>
      </w:r>
    </w:p>
    <w:p w14:paraId="6F1B9146" w14:textId="4FE057F4" w:rsidR="00725F1F" w:rsidRDefault="00E276A0" w:rsidP="006959E2">
      <w:pPr>
        <w:ind w:firstLine="360"/>
        <w:rPr>
          <w:rFonts w:eastAsiaTheme="minorHAnsi"/>
        </w:rPr>
      </w:pPr>
      <w:r>
        <w:rPr>
          <w:rFonts w:eastAsiaTheme="minorHAnsi"/>
        </w:rPr>
        <w:t>S</w:t>
      </w:r>
      <w:r w:rsidR="00A6708D">
        <w:rPr>
          <w:rFonts w:eastAsiaTheme="minorHAnsi"/>
        </w:rPr>
        <w:t xml:space="preserve">uppose we have a </w:t>
      </w:r>
      <w:r w:rsidR="00E20B4B">
        <w:rPr>
          <w:rFonts w:eastAsiaTheme="minorHAnsi"/>
        </w:rPr>
        <w:t xml:space="preserve">world that we want to populate with things. These things may have similar attributes as well as unique attributes. With OOP, you </w:t>
      </w:r>
      <w:r w:rsidR="007667AE">
        <w:rPr>
          <w:rFonts w:eastAsiaTheme="minorHAnsi"/>
        </w:rPr>
        <w:t xml:space="preserve">might </w:t>
      </w:r>
      <w:r w:rsidR="00E20B4B">
        <w:rPr>
          <w:rFonts w:eastAsiaTheme="minorHAnsi"/>
        </w:rPr>
        <w:t xml:space="preserve">have a base class </w:t>
      </w:r>
      <w:r w:rsidR="007667AE">
        <w:rPr>
          <w:rFonts w:eastAsiaTheme="minorHAnsi"/>
        </w:rPr>
        <w:t>in which everything is derived, called Thing</w:t>
      </w:r>
      <w:r w:rsidR="00E20B4B">
        <w:rPr>
          <w:rFonts w:eastAsiaTheme="minorHAnsi"/>
        </w:rPr>
        <w:t>. The limitation is that one child class can only inherit directly from one parent. For example, a Mammal type may have a child Dog which inherits a fur attribute, and a Bird may have a child Duck which inherits the lays eggs attribute. But in this case, a platypus, which has fur and lays eggs needs to inherit both attribute</w:t>
      </w:r>
      <w:r w:rsidR="00EC5D3B">
        <w:rPr>
          <w:rFonts w:eastAsiaTheme="minorHAnsi"/>
        </w:rPr>
        <w:t xml:space="preserve">s [9]. This complicates things, and becomes a larger problem with a larger hierarchy. </w:t>
      </w:r>
      <w:r w:rsidR="00E20B4B">
        <w:rPr>
          <w:rFonts w:eastAsiaTheme="minorHAnsi"/>
        </w:rPr>
        <w:t>The hierarchy chains that are created in game design can become too large to work with and code becomes too highly dependent on other code [10]. This makes</w:t>
      </w:r>
      <w:r w:rsidR="00EC5D3B">
        <w:rPr>
          <w:rFonts w:eastAsiaTheme="minorHAnsi"/>
        </w:rPr>
        <w:t xml:space="preserve"> code readability, maintenance, and the addition of features a</w:t>
      </w:r>
      <w:r w:rsidR="00E20B4B">
        <w:rPr>
          <w:rFonts w:eastAsiaTheme="minorHAnsi"/>
        </w:rPr>
        <w:t xml:space="preserve"> pain with OOP.</w:t>
      </w:r>
      <w:r w:rsidR="00EC5D3B">
        <w:rPr>
          <w:rFonts w:eastAsiaTheme="minorHAnsi"/>
        </w:rPr>
        <w:t xml:space="preserve"> However, t</w:t>
      </w:r>
      <w:r w:rsidR="00E20B4B">
        <w:rPr>
          <w:rFonts w:eastAsiaTheme="minorHAnsi"/>
        </w:rPr>
        <w:t xml:space="preserve">his is where ECS shines. </w:t>
      </w:r>
    </w:p>
    <w:p w14:paraId="32CF59FA" w14:textId="4C038B32" w:rsidR="00E20B4B" w:rsidRDefault="00725F1F" w:rsidP="006959E2">
      <w:pPr>
        <w:ind w:firstLine="360"/>
        <w:rPr>
          <w:rFonts w:eastAsiaTheme="minorHAnsi"/>
        </w:rPr>
      </w:pPr>
      <w:r>
        <w:rPr>
          <w:rFonts w:eastAsiaTheme="minorHAnsi"/>
        </w:rPr>
        <w:t xml:space="preserve">Along with code flexibility, performance can be an issue with the OOP design when talking about </w:t>
      </w:r>
      <w:r w:rsidR="004B4390">
        <w:rPr>
          <w:rFonts w:eastAsiaTheme="minorHAnsi"/>
        </w:rPr>
        <w:t>memory-management in terms of the cache. W</w:t>
      </w:r>
      <w:r>
        <w:rPr>
          <w:rFonts w:eastAsiaTheme="minorHAnsi"/>
        </w:rPr>
        <w:t>hen a class instance, or</w:t>
      </w:r>
      <w:r w:rsidR="00740F11">
        <w:rPr>
          <w:rFonts w:eastAsiaTheme="minorHAnsi"/>
        </w:rPr>
        <w:t xml:space="preserve"> object,</w:t>
      </w:r>
      <w:r>
        <w:rPr>
          <w:rFonts w:eastAsiaTheme="minorHAnsi"/>
        </w:rPr>
        <w:t xml:space="preserve"> is instantiated, it is not </w:t>
      </w:r>
      <w:r w:rsidR="00740F11">
        <w:rPr>
          <w:rFonts w:eastAsiaTheme="minorHAnsi"/>
        </w:rPr>
        <w:t xml:space="preserve">most </w:t>
      </w:r>
      <w:r>
        <w:rPr>
          <w:rFonts w:eastAsiaTheme="minorHAnsi"/>
        </w:rPr>
        <w:t>efficiently put into cache. When an object is created, all its data is pu</w:t>
      </w:r>
      <w:r w:rsidR="007B7CBD">
        <w:rPr>
          <w:rFonts w:eastAsiaTheme="minorHAnsi"/>
        </w:rPr>
        <w:t>t into cache right next to</w:t>
      </w:r>
      <w:r>
        <w:rPr>
          <w:rFonts w:eastAsiaTheme="minorHAnsi"/>
        </w:rPr>
        <w:t xml:space="preserve"> all the other object’s dat</w:t>
      </w:r>
      <w:r w:rsidR="00E23C34">
        <w:rPr>
          <w:rFonts w:eastAsiaTheme="minorHAnsi"/>
        </w:rPr>
        <w:t>a. This is a problem b</w:t>
      </w:r>
      <w:r>
        <w:rPr>
          <w:rFonts w:eastAsiaTheme="minorHAnsi"/>
        </w:rPr>
        <w:t>ecause if a thread shares an object’s data, there is not always</w:t>
      </w:r>
      <w:r w:rsidR="000952F3">
        <w:rPr>
          <w:rFonts w:eastAsiaTheme="minorHAnsi"/>
        </w:rPr>
        <w:t xml:space="preserve"> enough</w:t>
      </w:r>
      <w:r>
        <w:rPr>
          <w:rFonts w:eastAsiaTheme="minorHAnsi"/>
        </w:rPr>
        <w:t xml:space="preserve"> room</w:t>
      </w:r>
      <w:r w:rsidR="007B7CBD">
        <w:rPr>
          <w:rFonts w:eastAsiaTheme="minorHAnsi"/>
        </w:rPr>
        <w:t xml:space="preserve"> on the cache for </w:t>
      </w:r>
      <w:r w:rsidR="000952F3">
        <w:rPr>
          <w:rFonts w:eastAsiaTheme="minorHAnsi"/>
        </w:rPr>
        <w:t xml:space="preserve">all the data that the thread actually wants to work on. </w:t>
      </w:r>
      <w:r>
        <w:rPr>
          <w:rFonts w:eastAsiaTheme="minorHAnsi"/>
        </w:rPr>
        <w:t>And when unneeded data is in cache, the chance of cache misses happening increases</w:t>
      </w:r>
      <w:r w:rsidR="007267A4">
        <w:rPr>
          <w:rFonts w:eastAsiaTheme="minorHAnsi"/>
        </w:rPr>
        <w:t xml:space="preserve"> [34]</w:t>
      </w:r>
      <w:r>
        <w:rPr>
          <w:rFonts w:eastAsiaTheme="minorHAnsi"/>
        </w:rPr>
        <w:t>.</w:t>
      </w:r>
      <w:r w:rsidR="000952F3">
        <w:rPr>
          <w:rFonts w:eastAsiaTheme="minorHAnsi"/>
        </w:rPr>
        <w:t xml:space="preserve"> This is bad for </w:t>
      </w:r>
      <w:r w:rsidR="0036643C">
        <w:rPr>
          <w:rFonts w:eastAsiaTheme="minorHAnsi"/>
        </w:rPr>
        <w:t>optimal</w:t>
      </w:r>
      <w:r w:rsidR="00CC389B">
        <w:rPr>
          <w:rFonts w:eastAsiaTheme="minorHAnsi"/>
        </w:rPr>
        <w:t xml:space="preserve"> </w:t>
      </w:r>
      <w:r w:rsidR="000952F3">
        <w:rPr>
          <w:rFonts w:eastAsiaTheme="minorHAnsi"/>
        </w:rPr>
        <w:t xml:space="preserve">performance and ECS improves upon this. </w:t>
      </w:r>
    </w:p>
    <w:p w14:paraId="3EFFDB20" w14:textId="77777777" w:rsidR="00A93110" w:rsidRDefault="00A93110" w:rsidP="006959E2">
      <w:pPr>
        <w:ind w:firstLine="360"/>
        <w:rPr>
          <w:rFonts w:eastAsiaTheme="minorHAnsi"/>
        </w:rPr>
      </w:pPr>
    </w:p>
    <w:p w14:paraId="50B0A3D3" w14:textId="7F2F772F" w:rsidR="00FF241E" w:rsidRPr="00C3671C" w:rsidRDefault="00D330F5" w:rsidP="00AD318A">
      <w:pPr>
        <w:pStyle w:val="Heading3"/>
        <w:numPr>
          <w:ilvl w:val="2"/>
          <w:numId w:val="8"/>
        </w:numPr>
        <w:ind w:left="1440"/>
        <w:jc w:val="left"/>
      </w:pPr>
      <w:r>
        <w:t xml:space="preserve">ECS </w:t>
      </w:r>
      <w:r w:rsidR="00AA7087">
        <w:t>Explained</w:t>
      </w:r>
    </w:p>
    <w:p w14:paraId="57BB9ADE" w14:textId="5CA4FB34" w:rsidR="00E20B4B" w:rsidRDefault="007667AE" w:rsidP="006959E2">
      <w:pPr>
        <w:ind w:firstLine="360"/>
        <w:rPr>
          <w:rFonts w:eastAsiaTheme="minorHAnsi"/>
        </w:rPr>
      </w:pPr>
      <w:r>
        <w:rPr>
          <w:rFonts w:eastAsiaTheme="minorHAnsi"/>
        </w:rPr>
        <w:tab/>
        <w:t>In an</w:t>
      </w:r>
      <w:r w:rsidR="00E20B4B">
        <w:rPr>
          <w:rFonts w:eastAsiaTheme="minorHAnsi"/>
        </w:rPr>
        <w:t xml:space="preserve"> ECS structure,</w:t>
      </w:r>
      <w:r>
        <w:rPr>
          <w:rFonts w:eastAsiaTheme="minorHAnsi"/>
        </w:rPr>
        <w:t xml:space="preserve"> because it is based on the DOD paradigm,</w:t>
      </w:r>
      <w:r w:rsidR="00E20B4B">
        <w:rPr>
          <w:rFonts w:eastAsiaTheme="minorHAnsi"/>
        </w:rPr>
        <w:t xml:space="preserve"> you do not have hierarchy levels – you have th</w:t>
      </w:r>
      <w:r w:rsidR="0056346A">
        <w:rPr>
          <w:rFonts w:eastAsiaTheme="minorHAnsi"/>
        </w:rPr>
        <w:t xml:space="preserve">ese pieces </w:t>
      </w:r>
      <w:r w:rsidR="00E20B4B">
        <w:rPr>
          <w:rFonts w:eastAsiaTheme="minorHAnsi"/>
        </w:rPr>
        <w:t>called Entities, Components, and Systems</w:t>
      </w:r>
      <w:r w:rsidR="00E20B4B" w:rsidRPr="00C00632">
        <w:rPr>
          <w:rFonts w:eastAsiaTheme="minorHAnsi"/>
        </w:rPr>
        <w:t xml:space="preserve">. </w:t>
      </w:r>
      <w:r w:rsidR="00E20B4B">
        <w:rPr>
          <w:rFonts w:eastAsiaTheme="minorHAnsi"/>
        </w:rPr>
        <w:t>You start with an Entity, which represent</w:t>
      </w:r>
      <w:r w:rsidR="00480BAC">
        <w:rPr>
          <w:rFonts w:eastAsiaTheme="minorHAnsi"/>
        </w:rPr>
        <w:t>s</w:t>
      </w:r>
      <w:r w:rsidR="00E20B4B">
        <w:rPr>
          <w:rFonts w:eastAsiaTheme="minorHAnsi"/>
        </w:rPr>
        <w:t xml:space="preserve"> concrete objects in the world, like a bullet. Entities on their own are useless; </w:t>
      </w:r>
      <w:r w:rsidR="0017567B">
        <w:rPr>
          <w:rFonts w:eastAsiaTheme="minorHAnsi"/>
        </w:rPr>
        <w:t xml:space="preserve">Entities </w:t>
      </w:r>
      <w:r w:rsidR="00E20B4B">
        <w:rPr>
          <w:rFonts w:eastAsiaTheme="minorHAnsi"/>
        </w:rPr>
        <w:t xml:space="preserve">are </w:t>
      </w:r>
      <w:r w:rsidR="0017567B">
        <w:rPr>
          <w:rFonts w:eastAsiaTheme="minorHAnsi"/>
        </w:rPr>
        <w:t>just a unique id used to access data elsewhere</w:t>
      </w:r>
      <w:r w:rsidR="00876FFF">
        <w:rPr>
          <w:rFonts w:eastAsiaTheme="minorHAnsi"/>
        </w:rPr>
        <w:t xml:space="preserve"> [34]</w:t>
      </w:r>
      <w:r w:rsidR="0017567B">
        <w:rPr>
          <w:rFonts w:eastAsiaTheme="minorHAnsi"/>
        </w:rPr>
        <w:t xml:space="preserve">. </w:t>
      </w:r>
      <w:r w:rsidR="00E20B4B">
        <w:rPr>
          <w:rFonts w:eastAsiaTheme="minorHAnsi"/>
        </w:rPr>
        <w:t xml:space="preserve">Components hold </w:t>
      </w:r>
      <w:r w:rsidR="003D601D">
        <w:rPr>
          <w:rFonts w:eastAsiaTheme="minorHAnsi"/>
        </w:rPr>
        <w:t xml:space="preserve">the Entities </w:t>
      </w:r>
      <w:r w:rsidR="00E20B4B">
        <w:rPr>
          <w:rFonts w:eastAsiaTheme="minorHAnsi"/>
        </w:rPr>
        <w:t>data</w:t>
      </w:r>
      <w:r w:rsidR="000A4459">
        <w:rPr>
          <w:rFonts w:eastAsiaTheme="minorHAnsi"/>
        </w:rPr>
        <w:t>,</w:t>
      </w:r>
      <w:r w:rsidR="00900FA0">
        <w:rPr>
          <w:rFonts w:eastAsiaTheme="minorHAnsi"/>
        </w:rPr>
        <w:t xml:space="preserve"> commonly</w:t>
      </w:r>
      <w:r w:rsidR="000A4459">
        <w:rPr>
          <w:rFonts w:eastAsiaTheme="minorHAnsi"/>
        </w:rPr>
        <w:t xml:space="preserve"> stored as a vector in memory,</w:t>
      </w:r>
      <w:r w:rsidR="00E20B4B">
        <w:rPr>
          <w:rFonts w:eastAsiaTheme="minorHAnsi"/>
        </w:rPr>
        <w:t xml:space="preserve"> and represent a feature. For example, Position is a Component of an Entity. The Components called Position, Render, and Spawning may be added to the Bullet Entity. The mixing and matching of Components can create unique Entities. A Player Entity can be created by adding the Components</w:t>
      </w:r>
      <w:r w:rsidR="00AD7916">
        <w:rPr>
          <w:rFonts w:eastAsiaTheme="minorHAnsi"/>
        </w:rPr>
        <w:t>:</w:t>
      </w:r>
      <w:r w:rsidR="00E20B4B">
        <w:rPr>
          <w:rFonts w:eastAsiaTheme="minorHAnsi"/>
        </w:rPr>
        <w:t xml:space="preserve"> Position, Render, and Health. Systems are what give functionality to an ECS architecture. A System could be created called </w:t>
      </w:r>
      <w:r w:rsidR="00973CD7">
        <w:rPr>
          <w:rFonts w:eastAsiaTheme="minorHAnsi"/>
        </w:rPr>
        <w:t>Update</w:t>
      </w:r>
      <w:r w:rsidR="00E20B4B">
        <w:rPr>
          <w:rFonts w:eastAsiaTheme="minorHAnsi"/>
        </w:rPr>
        <w:t xml:space="preserve">Render, which handles all of the rendering functionality of the world. Or a System called </w:t>
      </w:r>
      <w:r w:rsidR="00973CD7">
        <w:rPr>
          <w:rFonts w:eastAsiaTheme="minorHAnsi"/>
        </w:rPr>
        <w:t>Update</w:t>
      </w:r>
      <w:r w:rsidR="00E20B4B">
        <w:rPr>
          <w:rFonts w:eastAsiaTheme="minorHAnsi"/>
        </w:rPr>
        <w:t>Health could handle all of the health functions. Systems have somethi</w:t>
      </w:r>
      <w:r w:rsidR="00457070">
        <w:rPr>
          <w:rFonts w:eastAsiaTheme="minorHAnsi"/>
        </w:rPr>
        <w:t>ng called a filter. Filters check</w:t>
      </w:r>
      <w:r w:rsidR="00E20B4B">
        <w:rPr>
          <w:rFonts w:eastAsiaTheme="minorHAnsi"/>
        </w:rPr>
        <w:t xml:space="preserve"> for every Entity which has some combination of specified Components. For example, the </w:t>
      </w:r>
      <w:r w:rsidR="00E0012F">
        <w:rPr>
          <w:rFonts w:eastAsiaTheme="minorHAnsi"/>
        </w:rPr>
        <w:t>Update</w:t>
      </w:r>
      <w:r w:rsidR="00E20B4B">
        <w:rPr>
          <w:rFonts w:eastAsiaTheme="minorHAnsi"/>
        </w:rPr>
        <w:t xml:space="preserve">Render System’s filter wants to find every Entity with the Render data Component and Position data Component. Once these Entities are found, they are returned to the </w:t>
      </w:r>
      <w:r w:rsidR="00E0012F">
        <w:rPr>
          <w:rFonts w:eastAsiaTheme="minorHAnsi"/>
        </w:rPr>
        <w:t>Update</w:t>
      </w:r>
      <w:r w:rsidR="00E20B4B">
        <w:rPr>
          <w:rFonts w:eastAsiaTheme="minorHAnsi"/>
        </w:rPr>
        <w:t>Render System to perform some job on it [11]. Thi</w:t>
      </w:r>
      <w:r w:rsidR="004476DE">
        <w:rPr>
          <w:rFonts w:eastAsiaTheme="minorHAnsi"/>
        </w:rPr>
        <w:t>s is this example visualized</w:t>
      </w:r>
      <w:r w:rsidR="00E20B4B">
        <w:rPr>
          <w:rFonts w:eastAsiaTheme="minorHAnsi"/>
        </w:rPr>
        <w:t>:</w:t>
      </w:r>
    </w:p>
    <w:p w14:paraId="533128B0" w14:textId="77777777" w:rsidR="00E20B4B" w:rsidRDefault="00E20B4B" w:rsidP="006959E2">
      <w:pPr>
        <w:keepNext/>
        <w:ind w:firstLine="360"/>
        <w:jc w:val="center"/>
      </w:pPr>
      <w:r>
        <w:rPr>
          <w:rFonts w:eastAsiaTheme="minorHAnsi"/>
          <w:noProof/>
        </w:rPr>
        <w:lastRenderedPageBreak/>
        <w:drawing>
          <wp:inline distT="0" distB="0" distL="0" distR="0" wp14:anchorId="34E06F82" wp14:editId="2122A658">
            <wp:extent cx="3423429" cy="2489200"/>
            <wp:effectExtent l="0" t="0" r="5715"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cs.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434871" cy="2497520"/>
                    </a:xfrm>
                    <a:prstGeom prst="rect">
                      <a:avLst/>
                    </a:prstGeom>
                  </pic:spPr>
                </pic:pic>
              </a:graphicData>
            </a:graphic>
          </wp:inline>
        </w:drawing>
      </w:r>
    </w:p>
    <w:p w14:paraId="1FF2D350" w14:textId="243A00EA" w:rsidR="00E20B4B" w:rsidRPr="00D0790D" w:rsidRDefault="00E20B4B" w:rsidP="006959E2">
      <w:pPr>
        <w:pStyle w:val="Caption"/>
        <w:spacing w:before="0" w:after="0"/>
        <w:ind w:firstLine="360"/>
        <w:jc w:val="center"/>
        <w:rPr>
          <w:b w:val="0"/>
        </w:rPr>
      </w:pPr>
      <w:bookmarkStart w:id="117" w:name="_Toc59976104"/>
      <w:r w:rsidRPr="008D778C">
        <w:rPr>
          <w:b w:val="0"/>
        </w:rPr>
        <w:t xml:space="preserve">Figure </w:t>
      </w:r>
      <w:r w:rsidRPr="008D778C">
        <w:rPr>
          <w:b w:val="0"/>
        </w:rPr>
        <w:fldChar w:fldCharType="begin"/>
      </w:r>
      <w:r w:rsidRPr="008D778C">
        <w:rPr>
          <w:b w:val="0"/>
        </w:rPr>
        <w:instrText xml:space="preserve"> SEQ Figure \* ARABIC </w:instrText>
      </w:r>
      <w:r w:rsidRPr="008D778C">
        <w:rPr>
          <w:b w:val="0"/>
        </w:rPr>
        <w:fldChar w:fldCharType="separate"/>
      </w:r>
      <w:r w:rsidR="00303604">
        <w:rPr>
          <w:b w:val="0"/>
          <w:noProof/>
        </w:rPr>
        <w:t>8</w:t>
      </w:r>
      <w:r w:rsidRPr="008D778C">
        <w:rPr>
          <w:b w:val="0"/>
        </w:rPr>
        <w:fldChar w:fldCharType="end"/>
      </w:r>
      <w:r w:rsidR="005C0255">
        <w:rPr>
          <w:b w:val="0"/>
        </w:rPr>
        <w:t>: Entity-</w:t>
      </w:r>
      <w:r w:rsidRPr="008D778C">
        <w:rPr>
          <w:b w:val="0"/>
        </w:rPr>
        <w:t>C</w:t>
      </w:r>
      <w:r w:rsidR="005C0255">
        <w:rPr>
          <w:b w:val="0"/>
        </w:rPr>
        <w:t>omponent-</w:t>
      </w:r>
      <w:r w:rsidRPr="008D778C">
        <w:rPr>
          <w:b w:val="0"/>
        </w:rPr>
        <w:t>System Visualized</w:t>
      </w:r>
      <w:r w:rsidR="004476DE">
        <w:rPr>
          <w:b w:val="0"/>
        </w:rPr>
        <w:t xml:space="preserve"> [11]</w:t>
      </w:r>
      <w:bookmarkEnd w:id="117"/>
    </w:p>
    <w:p w14:paraId="67546788" w14:textId="1D7FAFA2" w:rsidR="00E20B4B" w:rsidRDefault="00FE127A" w:rsidP="006959E2">
      <w:pPr>
        <w:ind w:firstLine="360"/>
        <w:rPr>
          <w:rFonts w:eastAsiaTheme="minorHAnsi"/>
        </w:rPr>
      </w:pPr>
      <w:r>
        <w:rPr>
          <w:rFonts w:eastAsiaTheme="minorHAnsi"/>
        </w:rPr>
        <w:t>As seen in Figure 7</w:t>
      </w:r>
      <w:r w:rsidR="00E20B4B">
        <w:rPr>
          <w:rFonts w:eastAsiaTheme="minorHAnsi"/>
        </w:rPr>
        <w:t xml:space="preserve">, the Systems are separate from the Components. The Systems, when performing a job, does not care what Entity it is operating on. The whole point is that the </w:t>
      </w:r>
      <w:r w:rsidR="00E20B4B" w:rsidRPr="00D12740">
        <w:rPr>
          <w:rFonts w:eastAsiaTheme="minorHAnsi"/>
        </w:rPr>
        <w:t xml:space="preserve">data </w:t>
      </w:r>
      <w:r w:rsidR="00E20B4B">
        <w:rPr>
          <w:rFonts w:eastAsiaTheme="minorHAnsi"/>
        </w:rPr>
        <w:t xml:space="preserve">Components are </w:t>
      </w:r>
      <w:r w:rsidR="00E20B4B" w:rsidRPr="00D12740">
        <w:rPr>
          <w:rFonts w:eastAsiaTheme="minorHAnsi"/>
        </w:rPr>
        <w:t>completely separated</w:t>
      </w:r>
      <w:r w:rsidR="00C412AB">
        <w:rPr>
          <w:rFonts w:eastAsiaTheme="minorHAnsi"/>
        </w:rPr>
        <w:t>, or decoupled,</w:t>
      </w:r>
      <w:r w:rsidR="00E20B4B" w:rsidRPr="00D12740">
        <w:rPr>
          <w:rFonts w:eastAsiaTheme="minorHAnsi"/>
        </w:rPr>
        <w:t xml:space="preserve"> from the </w:t>
      </w:r>
      <w:r w:rsidR="00E20B4B">
        <w:rPr>
          <w:rFonts w:eastAsiaTheme="minorHAnsi"/>
        </w:rPr>
        <w:t>Systems functionality [12]. This separates code dependenci</w:t>
      </w:r>
      <w:r w:rsidR="00C412AB">
        <w:rPr>
          <w:rFonts w:eastAsiaTheme="minorHAnsi"/>
        </w:rPr>
        <w:t xml:space="preserve">es, making it simple to add new Systems or Entities without needing </w:t>
      </w:r>
      <w:r w:rsidR="006F2AB6">
        <w:rPr>
          <w:rFonts w:eastAsiaTheme="minorHAnsi"/>
        </w:rPr>
        <w:t xml:space="preserve">to tweak anything else in code – a huge benefit that OOP does not offer. </w:t>
      </w:r>
      <w:r w:rsidR="00C412AB">
        <w:rPr>
          <w:rFonts w:eastAsiaTheme="minorHAnsi"/>
        </w:rPr>
        <w:t>Th</w:t>
      </w:r>
      <w:r w:rsidR="00C81283">
        <w:rPr>
          <w:rFonts w:eastAsiaTheme="minorHAnsi"/>
        </w:rPr>
        <w:t>is decoupling also</w:t>
      </w:r>
      <w:r w:rsidR="00E20B4B">
        <w:rPr>
          <w:rFonts w:eastAsiaTheme="minorHAnsi"/>
        </w:rPr>
        <w:t xml:space="preserve"> makes it s</w:t>
      </w:r>
      <w:r w:rsidR="00C412AB">
        <w:rPr>
          <w:rFonts w:eastAsiaTheme="minorHAnsi"/>
        </w:rPr>
        <w:t xml:space="preserve">imple to implement concurrency where </w:t>
      </w:r>
      <w:r w:rsidR="00F73B2C">
        <w:rPr>
          <w:rFonts w:eastAsiaTheme="minorHAnsi"/>
        </w:rPr>
        <w:t xml:space="preserve">a multiple </w:t>
      </w:r>
      <w:r w:rsidR="006113D6">
        <w:rPr>
          <w:rFonts w:eastAsiaTheme="minorHAnsi"/>
        </w:rPr>
        <w:t>Systems</w:t>
      </w:r>
      <w:r w:rsidR="00F73B2C">
        <w:rPr>
          <w:rFonts w:eastAsiaTheme="minorHAnsi"/>
        </w:rPr>
        <w:t xml:space="preserve"> can be working on an Entity </w:t>
      </w:r>
      <w:r w:rsidR="00E20B4B">
        <w:rPr>
          <w:rFonts w:eastAsiaTheme="minorHAnsi"/>
        </w:rPr>
        <w:t>concu</w:t>
      </w:r>
      <w:r w:rsidR="00912FBB">
        <w:rPr>
          <w:rFonts w:eastAsiaTheme="minorHAnsi"/>
        </w:rPr>
        <w:t>rrently.</w:t>
      </w:r>
      <w:r w:rsidR="00305F82">
        <w:rPr>
          <w:rFonts w:eastAsiaTheme="minorHAnsi"/>
        </w:rPr>
        <w:t xml:space="preserve"> </w:t>
      </w:r>
      <w:r w:rsidR="00912FBB">
        <w:rPr>
          <w:rFonts w:eastAsiaTheme="minorHAnsi"/>
        </w:rPr>
        <w:t xml:space="preserve"> Also, because a System</w:t>
      </w:r>
      <w:r w:rsidR="00E20B4B">
        <w:rPr>
          <w:rFonts w:eastAsiaTheme="minorHAnsi"/>
        </w:rPr>
        <w:t xml:space="preserve"> does a job</w:t>
      </w:r>
      <w:r w:rsidR="00426D04">
        <w:rPr>
          <w:rFonts w:eastAsiaTheme="minorHAnsi"/>
        </w:rPr>
        <w:t xml:space="preserve"> on specified data Components,</w:t>
      </w:r>
      <w:r w:rsidR="009D51B8">
        <w:rPr>
          <w:rFonts w:eastAsiaTheme="minorHAnsi"/>
        </w:rPr>
        <w:t xml:space="preserve"> </w:t>
      </w:r>
      <w:r w:rsidR="00912FBB">
        <w:rPr>
          <w:rFonts w:eastAsiaTheme="minorHAnsi"/>
        </w:rPr>
        <w:t>it</w:t>
      </w:r>
      <w:r w:rsidR="00E20B4B">
        <w:rPr>
          <w:rFonts w:eastAsiaTheme="minorHAnsi"/>
        </w:rPr>
        <w:t xml:space="preserve"> only iterate</w:t>
      </w:r>
      <w:r w:rsidR="00912FBB">
        <w:rPr>
          <w:rFonts w:eastAsiaTheme="minorHAnsi"/>
        </w:rPr>
        <w:t>s</w:t>
      </w:r>
      <w:r w:rsidR="00A86D81">
        <w:rPr>
          <w:rFonts w:eastAsiaTheme="minorHAnsi"/>
        </w:rPr>
        <w:t xml:space="preserve"> over Entities th</w:t>
      </w:r>
      <w:r w:rsidR="0047390A">
        <w:rPr>
          <w:rFonts w:eastAsiaTheme="minorHAnsi"/>
        </w:rPr>
        <w:t>at have the necessary Components.</w:t>
      </w:r>
    </w:p>
    <w:p w14:paraId="3F7418E2" w14:textId="7CCE9558" w:rsidR="00E32C3A" w:rsidRDefault="00A83F49" w:rsidP="006959E2">
      <w:pPr>
        <w:ind w:firstLine="360"/>
        <w:rPr>
          <w:rFonts w:eastAsiaTheme="minorHAnsi"/>
        </w:rPr>
      </w:pPr>
      <w:r>
        <w:rPr>
          <w:rFonts w:eastAsiaTheme="minorHAnsi"/>
        </w:rPr>
        <w:t>The ECS design also</w:t>
      </w:r>
      <w:r w:rsidR="00775A93">
        <w:rPr>
          <w:rFonts w:eastAsiaTheme="minorHAnsi"/>
        </w:rPr>
        <w:t xml:space="preserve"> optimizes performance </w:t>
      </w:r>
      <w:r w:rsidR="00503556">
        <w:rPr>
          <w:rFonts w:eastAsiaTheme="minorHAnsi"/>
        </w:rPr>
        <w:t>by more efficiently managing memory. It does this by</w:t>
      </w:r>
      <w:r w:rsidR="00775A93">
        <w:rPr>
          <w:rFonts w:eastAsiaTheme="minorHAnsi"/>
        </w:rPr>
        <w:t xml:space="preserve"> laying out the data in cache more efficiently than </w:t>
      </w:r>
      <w:r w:rsidR="00C44691">
        <w:rPr>
          <w:rFonts w:eastAsiaTheme="minorHAnsi"/>
        </w:rPr>
        <w:t>the</w:t>
      </w:r>
      <w:r w:rsidR="00775A93">
        <w:rPr>
          <w:rFonts w:eastAsiaTheme="minorHAnsi"/>
        </w:rPr>
        <w:t xml:space="preserve"> OOP design does. The go</w:t>
      </w:r>
      <w:r w:rsidR="005B35E0">
        <w:rPr>
          <w:rFonts w:eastAsiaTheme="minorHAnsi"/>
        </w:rPr>
        <w:t>al for any software is to retrieve data from cache</w:t>
      </w:r>
      <w:r w:rsidR="00775A93">
        <w:rPr>
          <w:rFonts w:eastAsiaTheme="minorHAnsi"/>
        </w:rPr>
        <w:t xml:space="preserve"> as </w:t>
      </w:r>
      <w:r w:rsidR="005B35E0">
        <w:rPr>
          <w:rFonts w:eastAsiaTheme="minorHAnsi"/>
        </w:rPr>
        <w:t xml:space="preserve">quick as </w:t>
      </w:r>
      <w:r w:rsidR="00775A93">
        <w:rPr>
          <w:rFonts w:eastAsiaTheme="minorHAnsi"/>
        </w:rPr>
        <w:t>possible, and this is an</w:t>
      </w:r>
      <w:r>
        <w:rPr>
          <w:rFonts w:eastAsiaTheme="minorHAnsi"/>
        </w:rPr>
        <w:t xml:space="preserve"> aspect that is easily overlooked when choosing a certain design approach to a program because it happens in the background. </w:t>
      </w:r>
      <w:r w:rsidR="00775A93">
        <w:rPr>
          <w:rFonts w:eastAsiaTheme="minorHAnsi"/>
        </w:rPr>
        <w:t xml:space="preserve">But </w:t>
      </w:r>
      <w:r w:rsidR="00657545">
        <w:rPr>
          <w:rFonts w:eastAsiaTheme="minorHAnsi"/>
        </w:rPr>
        <w:t>ECS, minimizes</w:t>
      </w:r>
      <w:r w:rsidR="00C44691">
        <w:rPr>
          <w:rFonts w:eastAsiaTheme="minorHAnsi"/>
        </w:rPr>
        <w:t xml:space="preserve"> cache misses by not having </w:t>
      </w:r>
      <w:r w:rsidR="00C44691">
        <w:rPr>
          <w:rFonts w:eastAsiaTheme="minorHAnsi"/>
        </w:rPr>
        <w:lastRenderedPageBreak/>
        <w:t>data organized by classes</w:t>
      </w:r>
      <w:r w:rsidR="00657545">
        <w:rPr>
          <w:rFonts w:eastAsiaTheme="minorHAnsi"/>
        </w:rPr>
        <w:t xml:space="preserve">, and instead having data broken into smaller chunks – the </w:t>
      </w:r>
      <w:r w:rsidR="00F10E30">
        <w:rPr>
          <w:rFonts w:eastAsiaTheme="minorHAnsi"/>
        </w:rPr>
        <w:t xml:space="preserve">data </w:t>
      </w:r>
      <w:r w:rsidR="001859B8">
        <w:rPr>
          <w:rFonts w:eastAsiaTheme="minorHAnsi"/>
        </w:rPr>
        <w:t>Components</w:t>
      </w:r>
      <w:r w:rsidR="00305F82">
        <w:rPr>
          <w:rFonts w:eastAsiaTheme="minorHAnsi"/>
        </w:rPr>
        <w:t xml:space="preserve">, </w:t>
      </w:r>
      <w:r w:rsidR="00387CF9">
        <w:rPr>
          <w:rFonts w:eastAsiaTheme="minorHAnsi"/>
        </w:rPr>
        <w:t xml:space="preserve">which are </w:t>
      </w:r>
      <w:r w:rsidR="00305F82">
        <w:rPr>
          <w:rFonts w:eastAsiaTheme="minorHAnsi"/>
        </w:rPr>
        <w:t xml:space="preserve">stored as </w:t>
      </w:r>
      <w:r w:rsidR="0020132A">
        <w:rPr>
          <w:rFonts w:eastAsiaTheme="minorHAnsi"/>
        </w:rPr>
        <w:t>a vector</w:t>
      </w:r>
      <w:r w:rsidR="00855EF8">
        <w:rPr>
          <w:rFonts w:eastAsiaTheme="minorHAnsi"/>
        </w:rPr>
        <w:t xml:space="preserve">. </w:t>
      </w:r>
      <w:r w:rsidR="000A4459">
        <w:rPr>
          <w:rFonts w:eastAsiaTheme="minorHAnsi"/>
        </w:rPr>
        <w:t xml:space="preserve">So, for example, the Render System will only need the Render and Position data for all the Entities. Then, </w:t>
      </w:r>
      <w:r w:rsidR="00926ECB">
        <w:rPr>
          <w:rFonts w:eastAsiaTheme="minorHAnsi"/>
        </w:rPr>
        <w:t xml:space="preserve">only </w:t>
      </w:r>
      <w:r w:rsidR="000A4459">
        <w:rPr>
          <w:rFonts w:eastAsiaTheme="minorHAnsi"/>
        </w:rPr>
        <w:t xml:space="preserve">that </w:t>
      </w:r>
      <w:r w:rsidR="00A32C84">
        <w:rPr>
          <w:rFonts w:eastAsiaTheme="minorHAnsi"/>
        </w:rPr>
        <w:t xml:space="preserve">required </w:t>
      </w:r>
      <w:r w:rsidR="000A4459">
        <w:rPr>
          <w:rFonts w:eastAsiaTheme="minorHAnsi"/>
        </w:rPr>
        <w:t xml:space="preserve">Component data </w:t>
      </w:r>
      <w:r w:rsidR="00926ECB">
        <w:rPr>
          <w:rFonts w:eastAsiaTheme="minorHAnsi"/>
        </w:rPr>
        <w:t>that is nee</w:t>
      </w:r>
      <w:r w:rsidR="00A32C84">
        <w:rPr>
          <w:rFonts w:eastAsiaTheme="minorHAnsi"/>
        </w:rPr>
        <w:t>ded to perform the System is pulled</w:t>
      </w:r>
      <w:r w:rsidR="00926ECB">
        <w:rPr>
          <w:rFonts w:eastAsiaTheme="minorHAnsi"/>
        </w:rPr>
        <w:t xml:space="preserve"> into cache for that Entity being worked on. Th</w:t>
      </w:r>
      <w:r w:rsidR="00A32C84">
        <w:rPr>
          <w:rFonts w:eastAsiaTheme="minorHAnsi"/>
        </w:rPr>
        <w:t>is is how the cache holds only what it needs</w:t>
      </w:r>
      <w:r w:rsidR="00926ECB">
        <w:rPr>
          <w:rFonts w:eastAsiaTheme="minorHAnsi"/>
        </w:rPr>
        <w:t xml:space="preserve">, and does not bombard itself with all the data </w:t>
      </w:r>
      <w:r w:rsidR="005B221C">
        <w:rPr>
          <w:rFonts w:eastAsiaTheme="minorHAnsi"/>
        </w:rPr>
        <w:t>that an entire class in OOP holds</w:t>
      </w:r>
      <w:r w:rsidR="00926ECB">
        <w:rPr>
          <w:rFonts w:eastAsiaTheme="minorHAnsi"/>
        </w:rPr>
        <w:t xml:space="preserve">. </w:t>
      </w:r>
      <w:r w:rsidR="00657545">
        <w:rPr>
          <w:rFonts w:eastAsiaTheme="minorHAnsi"/>
        </w:rPr>
        <w:t>T</w:t>
      </w:r>
      <w:r w:rsidR="00926ECB">
        <w:rPr>
          <w:rFonts w:eastAsiaTheme="minorHAnsi"/>
        </w:rPr>
        <w:t>he vector which stores the Component data in the cache is</w:t>
      </w:r>
      <w:r w:rsidR="00657545">
        <w:rPr>
          <w:rFonts w:eastAsiaTheme="minorHAnsi"/>
        </w:rPr>
        <w:t xml:space="preserve"> </w:t>
      </w:r>
      <w:r w:rsidR="00926ECB">
        <w:rPr>
          <w:rFonts w:eastAsiaTheme="minorHAnsi"/>
        </w:rPr>
        <w:t>guaranteed</w:t>
      </w:r>
      <w:r w:rsidR="00657545">
        <w:rPr>
          <w:rFonts w:eastAsiaTheme="minorHAnsi"/>
        </w:rPr>
        <w:t xml:space="preserve"> to hold data in each index</w:t>
      </w:r>
      <w:r w:rsidR="00926ECB">
        <w:rPr>
          <w:rFonts w:eastAsiaTheme="minorHAnsi"/>
        </w:rPr>
        <w:t>. T</w:t>
      </w:r>
      <w:r w:rsidR="00657545">
        <w:rPr>
          <w:rFonts w:eastAsiaTheme="minorHAnsi"/>
        </w:rPr>
        <w:t xml:space="preserve">his is good </w:t>
      </w:r>
      <w:r w:rsidR="002A3E07">
        <w:rPr>
          <w:rFonts w:eastAsiaTheme="minorHAnsi"/>
        </w:rPr>
        <w:t xml:space="preserve">for performance </w:t>
      </w:r>
      <w:r w:rsidR="00657545">
        <w:rPr>
          <w:rFonts w:eastAsiaTheme="minorHAnsi"/>
        </w:rPr>
        <w:t>because no time is wasted determi</w:t>
      </w:r>
      <w:r w:rsidR="00B243E9">
        <w:rPr>
          <w:rFonts w:eastAsiaTheme="minorHAnsi"/>
        </w:rPr>
        <w:t>ning if an index has null dat</w:t>
      </w:r>
      <w:r w:rsidR="001A7702">
        <w:rPr>
          <w:rFonts w:eastAsiaTheme="minorHAnsi"/>
        </w:rPr>
        <w:t>a, and</w:t>
      </w:r>
      <w:r w:rsidR="005A6A25">
        <w:rPr>
          <w:rFonts w:eastAsiaTheme="minorHAnsi"/>
        </w:rPr>
        <w:t xml:space="preserve"> </w:t>
      </w:r>
      <w:r w:rsidR="00CC465E">
        <w:rPr>
          <w:rFonts w:eastAsiaTheme="minorHAnsi"/>
        </w:rPr>
        <w:t xml:space="preserve">therefore </w:t>
      </w:r>
      <w:r w:rsidR="005A6A25">
        <w:rPr>
          <w:rFonts w:eastAsiaTheme="minorHAnsi"/>
        </w:rPr>
        <w:t>pulling more data into cache.</w:t>
      </w:r>
      <w:r w:rsidR="00B243E9">
        <w:rPr>
          <w:rFonts w:eastAsiaTheme="minorHAnsi"/>
        </w:rPr>
        <w:t xml:space="preserve"> [34].</w:t>
      </w:r>
    </w:p>
    <w:p w14:paraId="1C4449AE" w14:textId="77777777" w:rsidR="002102AA" w:rsidRDefault="002102AA" w:rsidP="006959E2">
      <w:pPr>
        <w:ind w:firstLine="360"/>
        <w:rPr>
          <w:rFonts w:eastAsiaTheme="minorHAnsi"/>
        </w:rPr>
      </w:pPr>
    </w:p>
    <w:p w14:paraId="460006B5" w14:textId="3C30457F" w:rsidR="00B1414F" w:rsidRPr="00B1414F" w:rsidRDefault="001C5BAE" w:rsidP="00AD318A">
      <w:pPr>
        <w:pStyle w:val="Heading3"/>
        <w:numPr>
          <w:ilvl w:val="2"/>
          <w:numId w:val="8"/>
        </w:numPr>
        <w:ind w:left="1080"/>
        <w:jc w:val="left"/>
      </w:pPr>
      <w:r>
        <w:t>SPECS Framework</w:t>
      </w:r>
    </w:p>
    <w:p w14:paraId="310DF7DF" w14:textId="1483A792" w:rsidR="00576A2F" w:rsidRDefault="00297781" w:rsidP="006959E2">
      <w:pPr>
        <w:ind w:firstLine="360"/>
      </w:pPr>
      <w:r>
        <w:rPr>
          <w:rFonts w:eastAsiaTheme="minorHAnsi"/>
        </w:rPr>
        <w:t xml:space="preserve">SPECS is an implementation of an ECS. </w:t>
      </w:r>
      <w:r w:rsidR="00CA27AE">
        <w:rPr>
          <w:rFonts w:eastAsiaTheme="minorHAnsi"/>
        </w:rPr>
        <w:t>SPECS is developed by and used by Amethyst, which is an open-source game engine written in Rust</w:t>
      </w:r>
      <w:r>
        <w:rPr>
          <w:rFonts w:eastAsiaTheme="minorHAnsi"/>
        </w:rPr>
        <w:t xml:space="preserve"> [12].</w:t>
      </w:r>
      <w:r w:rsidR="00E20B4B">
        <w:rPr>
          <w:rFonts w:eastAsiaTheme="minorHAnsi"/>
        </w:rPr>
        <w:t xml:space="preserve"> </w:t>
      </w:r>
      <w:r w:rsidR="000A032A">
        <w:t xml:space="preserve">SPECS is a Rust crate, which is a package that is imported into code for use. </w:t>
      </w:r>
      <w:r w:rsidR="00B4175B">
        <w:t>SPECS lays the framework in code to create Entities, Components, and Systems.</w:t>
      </w:r>
    </w:p>
    <w:p w14:paraId="6EB6DABD" w14:textId="2EF10517" w:rsidR="00C0308E" w:rsidRDefault="00576A2F" w:rsidP="006959E2">
      <w:pPr>
        <w:ind w:firstLine="360"/>
      </w:pPr>
      <w:r>
        <w:t xml:space="preserve">With SPECS, </w:t>
      </w:r>
      <w:r w:rsidR="00C0308E">
        <w:t>Components are created similarly to how a regular Rust struct</w:t>
      </w:r>
      <w:r w:rsidR="0077296A">
        <w:t>ure</w:t>
      </w:r>
      <w:r w:rsidR="00C0308E">
        <w:t xml:space="preserve"> type is created, but the struct</w:t>
      </w:r>
      <w:r w:rsidR="0077296A">
        <w:t>ure</w:t>
      </w:r>
      <w:r w:rsidR="00C0308E">
        <w:t xml:space="preserve"> created is specified to be implemented as a Component using a vector as its storage type. Systems are created similarly to functions, but when created, it is specified what Components are needed by the System to access. This specification of Components to be used by the Systems determines what Entities the System operates on. </w:t>
      </w:r>
    </w:p>
    <w:p w14:paraId="41DC3151" w14:textId="45299F4B" w:rsidR="00923DF6" w:rsidRDefault="00C0308E" w:rsidP="006959E2">
      <w:pPr>
        <w:ind w:firstLine="360"/>
      </w:pPr>
      <w:r>
        <w:t>The Components specified for a System</w:t>
      </w:r>
      <w:r w:rsidR="007462F9">
        <w:t xml:space="preserve"> are</w:t>
      </w:r>
      <w:r>
        <w:t xml:space="preserve"> given either WriteStorage access or ReadStorage access, meaning they can be mu</w:t>
      </w:r>
      <w:r w:rsidR="007462F9">
        <w:t>tated or not, respectively. This</w:t>
      </w:r>
      <w:r>
        <w:t xml:space="preserve"> ReadStorage or WriteStorage acce</w:t>
      </w:r>
      <w:r w:rsidR="00D84EA6">
        <w:t xml:space="preserve">ss type is important because it </w:t>
      </w:r>
      <w:r>
        <w:t xml:space="preserve">determines what Systems may be run </w:t>
      </w:r>
      <w:r>
        <w:lastRenderedPageBreak/>
        <w:t xml:space="preserve">in parallel with each other. Only one </w:t>
      </w:r>
      <w:r w:rsidR="00BA7926">
        <w:t>System may be accessing and writing to data at a time</w:t>
      </w:r>
      <w:r>
        <w:t xml:space="preserve"> in order to avoid data races during parallel execution. So, if two Systems require the same WriteStorage access to a Component, they </w:t>
      </w:r>
      <w:r w:rsidR="00BA7926">
        <w:t xml:space="preserve">cannot be run in parallel </w:t>
      </w:r>
      <w:r>
        <w:t xml:space="preserve">as to not write over the same memory [12]. </w:t>
      </w:r>
      <w:r w:rsidR="00BA7926">
        <w:t xml:space="preserve">This is called a write-write conflict. </w:t>
      </w:r>
      <w:r w:rsidR="009B68A5">
        <w:t>Two similar conflicts exist, read-write and write-read, where two Systems require access to the same Component but one needs to read data and the other needs to write data. These two example Systems cannot run in parallel in either conflict scenario</w:t>
      </w:r>
      <w:r w:rsidR="002743E3">
        <w:t xml:space="preserve"> because, if they were</w:t>
      </w:r>
      <w:r w:rsidR="002C3D37">
        <w:t xml:space="preserve"> run in parallel</w:t>
      </w:r>
      <w:r w:rsidR="002743E3">
        <w:t xml:space="preserve">, </w:t>
      </w:r>
      <w:r w:rsidR="00EF00AD">
        <w:t>the data between the Systems would be inconsistent</w:t>
      </w:r>
      <w:r w:rsidR="009B68A5">
        <w:t xml:space="preserve">. This is because the data </w:t>
      </w:r>
      <w:r w:rsidR="005D35EB">
        <w:t xml:space="preserve">between the Systems </w:t>
      </w:r>
      <w:r w:rsidR="009B68A5">
        <w:t xml:space="preserve">would be inconsistent if the Systems were to run in parallel. SPECS, however, can detect conflicts and </w:t>
      </w:r>
      <w:r w:rsidR="007F1DAD">
        <w:t>automatica</w:t>
      </w:r>
      <w:r w:rsidR="009B68A5">
        <w:t>lly parallelizes</w:t>
      </w:r>
      <w:r w:rsidR="005D35EB">
        <w:t xml:space="preserve"> execution</w:t>
      </w:r>
      <w:r w:rsidR="007F1DAD">
        <w:t xml:space="preserve"> based on which </w:t>
      </w:r>
      <w:r w:rsidR="009D51F0">
        <w:t>Systems</w:t>
      </w:r>
      <w:r w:rsidR="007F1DAD">
        <w:t xml:space="preserve"> may be ran in tandem with </w:t>
      </w:r>
      <w:r w:rsidR="009D51F0">
        <w:t>each other.</w:t>
      </w:r>
      <w:r w:rsidR="00C55F98">
        <w:t xml:space="preserve"> </w:t>
      </w:r>
      <w:r w:rsidR="00660F0C">
        <w:t xml:space="preserve">The dispatcher is the feature in code that </w:t>
      </w:r>
      <w:r w:rsidR="00827A06">
        <w:t xml:space="preserve">is created to </w:t>
      </w:r>
      <w:r w:rsidR="00660F0C">
        <w:t>manage the System’s execution order</w:t>
      </w:r>
      <w:r w:rsidR="00BA7926">
        <w:t>.</w:t>
      </w:r>
      <w:r w:rsidR="00C55F98" w:rsidRPr="00C55F98">
        <w:t xml:space="preserve"> </w:t>
      </w:r>
      <w:r w:rsidR="00C55F98">
        <w:t xml:space="preserve">Although in the case of a read-write or write-read conflict, the programmer can specify which System to execute first to avoid non-determinism. This specification is commanded to the dispatcher in code to schedule the System execution order. </w:t>
      </w:r>
    </w:p>
    <w:p w14:paraId="0E973C4A" w14:textId="652BA17B" w:rsidR="00CA5F51" w:rsidRDefault="00CA5F51" w:rsidP="006959E2">
      <w:pPr>
        <w:ind w:firstLine="360"/>
      </w:pPr>
      <w:r>
        <w:t xml:space="preserve">SPECS has a feature called Resources, </w:t>
      </w:r>
      <w:r w:rsidR="00F272E9">
        <w:t xml:space="preserve">which are </w:t>
      </w:r>
      <w:r>
        <w:t>shared data value</w:t>
      </w:r>
      <w:r w:rsidR="00F272E9">
        <w:t>s</w:t>
      </w:r>
      <w:r>
        <w:t xml:space="preserve"> that can be used between Systems [12]. Resources are not part of a </w:t>
      </w:r>
      <w:r w:rsidR="00D44D17">
        <w:t>Component;</w:t>
      </w:r>
      <w:r w:rsidR="00847E70">
        <w:t xml:space="preserve"> they are</w:t>
      </w:r>
      <w:r>
        <w:t xml:space="preserve"> standalone data. Resources are useful to avoid global variables.</w:t>
      </w:r>
    </w:p>
    <w:p w14:paraId="391DA0E2" w14:textId="46E9062A" w:rsidR="007F1DAD" w:rsidRDefault="009D51F0" w:rsidP="006959E2">
      <w:pPr>
        <w:ind w:firstLine="360"/>
      </w:pPr>
      <w:r>
        <w:t>SPECS retains the attributes that makes ECS attractive to implement in one’s software. It decouples code into Systems and Components – making software easily extensible and maintainable. And it makes for highly performant code by improving cache efficiency</w:t>
      </w:r>
      <w:r w:rsidR="003268D7">
        <w:t xml:space="preserve"> by only bringing necessary data in</w:t>
      </w:r>
      <w:r w:rsidR="00A7128A">
        <w:t>to</w:t>
      </w:r>
      <w:r w:rsidR="003268D7">
        <w:t xml:space="preserve"> cache</w:t>
      </w:r>
      <w:r>
        <w:t xml:space="preserve">, and utilizing parallelization </w:t>
      </w:r>
      <w:r w:rsidR="00060F60">
        <w:t>when</w:t>
      </w:r>
      <w:r>
        <w:t xml:space="preserve"> possible. </w:t>
      </w:r>
    </w:p>
    <w:p w14:paraId="0BED6D06" w14:textId="77777777" w:rsidR="006B0300" w:rsidRPr="007462F9" w:rsidRDefault="006B0300" w:rsidP="006959E2">
      <w:pPr>
        <w:ind w:firstLine="360"/>
      </w:pPr>
    </w:p>
    <w:p w14:paraId="38889FCB" w14:textId="6CBC14A5" w:rsidR="0081293B" w:rsidRDefault="0081293B" w:rsidP="00AD318A">
      <w:pPr>
        <w:pStyle w:val="Heading3"/>
        <w:numPr>
          <w:ilvl w:val="2"/>
          <w:numId w:val="8"/>
        </w:numPr>
        <w:ind w:left="1080"/>
        <w:jc w:val="left"/>
      </w:pPr>
      <w:r>
        <w:t>ECS Overall</w:t>
      </w:r>
    </w:p>
    <w:p w14:paraId="20099ECE" w14:textId="0CEEE7A2" w:rsidR="0081293B" w:rsidRDefault="0081293B" w:rsidP="006959E2">
      <w:pPr>
        <w:ind w:firstLine="360"/>
      </w:pPr>
      <w:r>
        <w:t>The ECS architecture has proven itself as a domin</w:t>
      </w:r>
      <w:r w:rsidR="00C56ECE">
        <w:t>ant strategy in improving game programming</w:t>
      </w:r>
      <w:r>
        <w:t>. I</w:t>
      </w:r>
      <w:r w:rsidR="00BF622C">
        <w:t xml:space="preserve">t allows </w:t>
      </w:r>
      <w:r w:rsidR="008B3AA2">
        <w:t>s</w:t>
      </w:r>
      <w:r w:rsidR="00BF622C">
        <w:t>imple</w:t>
      </w:r>
      <w:r w:rsidR="008B3AA2">
        <w:t xml:space="preserve"> </w:t>
      </w:r>
      <w:r w:rsidR="00BF622C">
        <w:t xml:space="preserve">parallelization of </w:t>
      </w:r>
      <w:r>
        <w:t>complex S</w:t>
      </w:r>
      <w:r w:rsidR="00ED7F24">
        <w:t>ystems</w:t>
      </w:r>
      <w:r w:rsidR="00BF622C">
        <w:t xml:space="preserve">, </w:t>
      </w:r>
      <w:r w:rsidR="00C02655">
        <w:t>simple code modification</w:t>
      </w:r>
      <w:r w:rsidR="00E14B07">
        <w:t xml:space="preserve">, and quick accesses </w:t>
      </w:r>
      <w:r w:rsidR="00BF622C">
        <w:t>to the data that matters.</w:t>
      </w:r>
      <w:r w:rsidR="00ED7F24">
        <w:t xml:space="preserve"> </w:t>
      </w:r>
      <w:r w:rsidR="00BF622C">
        <w:t>With all of these useful attributes, however, ECS does come with some downsides</w:t>
      </w:r>
      <w:r w:rsidR="0090769D">
        <w:t xml:space="preserve">. </w:t>
      </w:r>
      <w:r w:rsidR="00BF622C">
        <w:t>To go from coding OOP to ECS, one must change their way of thinking because there is no inheritance,</w:t>
      </w:r>
      <w:r w:rsidR="000C262C">
        <w:t xml:space="preserve"> which </w:t>
      </w:r>
      <w:r w:rsidR="0090769D">
        <w:t>most</w:t>
      </w:r>
      <w:r w:rsidR="009F589F">
        <w:t xml:space="preserve"> programmer</w:t>
      </w:r>
      <w:r w:rsidR="0090769D">
        <w:t>s are</w:t>
      </w:r>
      <w:r w:rsidR="009F589F">
        <w:t xml:space="preserve"> already </w:t>
      </w:r>
      <w:r w:rsidR="0090769D">
        <w:t>familiar with</w:t>
      </w:r>
      <w:r w:rsidR="00111219">
        <w:t>.</w:t>
      </w:r>
      <w:r w:rsidR="00BF622C">
        <w:t xml:space="preserve"> </w:t>
      </w:r>
      <w:r w:rsidR="00C02655">
        <w:t>Also, p</w:t>
      </w:r>
      <w:r w:rsidR="00AD6F88">
        <w:t xml:space="preserve">lanning ahead when coding in ECS is a necessity; one must know what systems will use what components, and changing components after the fact is not ideal. </w:t>
      </w:r>
      <w:r w:rsidR="00426CA6">
        <w:t>Since Systems are sometimes dependent on each other to complete, it may be difficult to add another System in the middle of two consecutive Systems</w:t>
      </w:r>
      <w:r w:rsidR="00623B09">
        <w:t xml:space="preserve">. Planning ahead could help to avoid that situation. </w:t>
      </w:r>
      <w:r w:rsidR="00425EB8">
        <w:t>O</w:t>
      </w:r>
      <w:r w:rsidR="00541579">
        <w:t xml:space="preserve">verall, </w:t>
      </w:r>
      <w:r w:rsidR="00111219">
        <w:t>ECS</w:t>
      </w:r>
      <w:r w:rsidR="00541579">
        <w:t xml:space="preserve"> introduce</w:t>
      </w:r>
      <w:r w:rsidR="00E2480F">
        <w:t>s</w:t>
      </w:r>
      <w:r w:rsidR="00541579">
        <w:t xml:space="preserve"> some nice benefits once the programmer wraps their head around it. </w:t>
      </w:r>
    </w:p>
    <w:p w14:paraId="07094318" w14:textId="77777777" w:rsidR="006B0300" w:rsidRPr="000B5EE6" w:rsidRDefault="006B0300" w:rsidP="006959E2">
      <w:pPr>
        <w:ind w:firstLine="360"/>
      </w:pPr>
    </w:p>
    <w:p w14:paraId="17381BC8" w14:textId="587018BF" w:rsidR="00472FD6" w:rsidRPr="00472FD6" w:rsidRDefault="00106CE0" w:rsidP="00AD318A">
      <w:pPr>
        <w:pStyle w:val="Heading2"/>
        <w:numPr>
          <w:ilvl w:val="1"/>
          <w:numId w:val="8"/>
        </w:numPr>
        <w:spacing w:before="0"/>
        <w:ind w:left="630"/>
      </w:pPr>
      <w:bookmarkStart w:id="118" w:name="_Toc59976050"/>
      <w:r>
        <w:t>Rust</w:t>
      </w:r>
      <w:bookmarkEnd w:id="118"/>
    </w:p>
    <w:p w14:paraId="7E9837BC" w14:textId="297C1F52" w:rsidR="00C62356" w:rsidRDefault="00C90564" w:rsidP="006959E2">
      <w:pPr>
        <w:ind w:firstLine="360"/>
      </w:pPr>
      <w:r>
        <w:t xml:space="preserve">Rust is </w:t>
      </w:r>
      <w:r w:rsidR="00BC29F9">
        <w:t xml:space="preserve">the </w:t>
      </w:r>
      <w:r>
        <w:t>programming lang</w:t>
      </w:r>
      <w:r w:rsidR="00C62356">
        <w:t xml:space="preserve">uage being leveraged to build the </w:t>
      </w:r>
      <w:r w:rsidR="00441C77">
        <w:t>Flight Dynamics M</w:t>
      </w:r>
      <w:r>
        <w:t>odel</w:t>
      </w:r>
      <w:r w:rsidR="00C62356">
        <w:t>s</w:t>
      </w:r>
      <w:r>
        <w:t>. It is the language of choice given</w:t>
      </w:r>
      <w:r w:rsidR="00293A03">
        <w:t xml:space="preserve"> its advantageous features</w:t>
      </w:r>
      <w:r w:rsidR="00B95F84">
        <w:t xml:space="preserve">: </w:t>
      </w:r>
      <w:r>
        <w:t>memory</w:t>
      </w:r>
      <w:r w:rsidR="00293A03">
        <w:t xml:space="preserve"> safety and performance</w:t>
      </w:r>
      <w:r w:rsidR="00E01B93">
        <w:t xml:space="preserve">. </w:t>
      </w:r>
      <w:r w:rsidR="004C117F">
        <w:t>Rust</w:t>
      </w:r>
      <w:r w:rsidR="00CE52F6">
        <w:t xml:space="preserve"> w</w:t>
      </w:r>
      <w:r w:rsidR="003305EA">
        <w:t>as released in 2015 by Mozilla</w:t>
      </w:r>
      <w:r w:rsidR="00B10DD8">
        <w:t>,</w:t>
      </w:r>
      <w:r w:rsidR="003305EA">
        <w:t xml:space="preserve"> </w:t>
      </w:r>
      <w:r w:rsidR="00CE52F6">
        <w:t xml:space="preserve">which has been behind the </w:t>
      </w:r>
      <w:r w:rsidR="003305EA">
        <w:t>language’s</w:t>
      </w:r>
      <w:r w:rsidR="00D65F69">
        <w:t xml:space="preserve"> success</w:t>
      </w:r>
      <w:r w:rsidR="00CE52F6">
        <w:t xml:space="preserve">. </w:t>
      </w:r>
      <w:r w:rsidR="00293A03">
        <w:t>Rust will</w:t>
      </w:r>
      <w:r w:rsidR="00E01B93">
        <w:t xml:space="preserve"> guarantee that a program will be memory safe, with no invalid data accesses</w:t>
      </w:r>
      <w:r w:rsidR="00534F17">
        <w:t>, all while remaining</w:t>
      </w:r>
      <w:r w:rsidR="00E01B93">
        <w:t xml:space="preserve"> just as fast as other </w:t>
      </w:r>
      <w:r w:rsidR="00534F17">
        <w:t xml:space="preserve">popular </w:t>
      </w:r>
      <w:r w:rsidR="00E01B93">
        <w:t>programming languages</w:t>
      </w:r>
      <w:r w:rsidR="007D71E7">
        <w:t xml:space="preserve"> [1</w:t>
      </w:r>
      <w:r w:rsidR="00D65F69">
        <w:t>]</w:t>
      </w:r>
      <w:r w:rsidR="00E01B93">
        <w:t>. The C</w:t>
      </w:r>
      <w:r w:rsidR="00001DE3">
        <w:t>++</w:t>
      </w:r>
      <w:r w:rsidR="00E01B93">
        <w:t xml:space="preserve"> programming languag</w:t>
      </w:r>
      <w:r w:rsidR="00101DF6">
        <w:t>e, for example, is a systems level languag</w:t>
      </w:r>
      <w:r w:rsidR="00137C6E">
        <w:t>e, giving</w:t>
      </w:r>
      <w:r w:rsidR="00E01B93">
        <w:t xml:space="preserve"> de</w:t>
      </w:r>
      <w:r w:rsidR="00470632">
        <w:t xml:space="preserve">velopers complete access to data inside </w:t>
      </w:r>
      <w:r w:rsidR="00E01B93">
        <w:t xml:space="preserve">memory, </w:t>
      </w:r>
      <w:r w:rsidR="00137C6E">
        <w:t xml:space="preserve">with no </w:t>
      </w:r>
      <w:r w:rsidR="00A450BA">
        <w:t xml:space="preserve">memory </w:t>
      </w:r>
      <w:r w:rsidR="00E01B93">
        <w:t>safety precautions.</w:t>
      </w:r>
      <w:r w:rsidR="003305EA">
        <w:t xml:space="preserve"> This is only gre</w:t>
      </w:r>
      <w:r w:rsidR="00BE7691">
        <w:t xml:space="preserve">at when the programmer is an expert on writing code that is </w:t>
      </w:r>
      <w:r w:rsidR="00BE7691">
        <w:lastRenderedPageBreak/>
        <w:t>free of memory issues – this is hard to do</w:t>
      </w:r>
      <w:r w:rsidR="003305EA">
        <w:t>.</w:t>
      </w:r>
      <w:r w:rsidR="00E01B93">
        <w:t xml:space="preserve"> </w:t>
      </w:r>
      <w:r w:rsidR="00A450BA">
        <w:t>On the other hand, t</w:t>
      </w:r>
      <w:r w:rsidR="00E01B93">
        <w:t xml:space="preserve">he </w:t>
      </w:r>
      <w:r w:rsidR="00BC29F9">
        <w:t>P</w:t>
      </w:r>
      <w:r w:rsidR="00E01B93">
        <w:t xml:space="preserve">ython programming language </w:t>
      </w:r>
      <w:r w:rsidR="00137C6E">
        <w:t xml:space="preserve">takes away a developer’s access of low level memory, but does provide </w:t>
      </w:r>
      <w:r w:rsidR="00E01B93">
        <w:t>complete memory safety</w:t>
      </w:r>
      <w:r w:rsidR="00BC29F9">
        <w:t xml:space="preserve"> by using a garbage collector</w:t>
      </w:r>
      <w:r w:rsidR="008D0E36">
        <w:t xml:space="preserve"> to clean up unneeded memory – </w:t>
      </w:r>
      <w:r w:rsidR="003305EA">
        <w:t xml:space="preserve">but </w:t>
      </w:r>
      <w:r w:rsidR="008D0E36">
        <w:t xml:space="preserve">this </w:t>
      </w:r>
      <w:r w:rsidR="00BC29F9">
        <w:t>imposes a runtime cost</w:t>
      </w:r>
      <w:r w:rsidR="007D71E7">
        <w:t xml:space="preserve"> [1</w:t>
      </w:r>
      <w:r w:rsidR="00137C6E">
        <w:t>].</w:t>
      </w:r>
      <w:r w:rsidR="00A450BA">
        <w:t xml:space="preserve"> Rust</w:t>
      </w:r>
      <w:r w:rsidR="00BC29F9">
        <w:t xml:space="preserve"> </w:t>
      </w:r>
      <w:r w:rsidR="008D0E36">
        <w:t>is</w:t>
      </w:r>
      <w:r w:rsidR="00101DF6">
        <w:t xml:space="preserve"> unique because it is</w:t>
      </w:r>
      <w:r w:rsidR="008D0E36">
        <w:t xml:space="preserve"> a systems level language</w:t>
      </w:r>
      <w:r w:rsidR="00101DF6">
        <w:t>,</w:t>
      </w:r>
      <w:r w:rsidR="008D0E36">
        <w:t xml:space="preserve"> </w:t>
      </w:r>
      <w:r w:rsidR="009F544D">
        <w:t xml:space="preserve">it </w:t>
      </w:r>
      <w:r w:rsidR="008D0E36">
        <w:t>does not have a garbage collector</w:t>
      </w:r>
      <w:r w:rsidR="009F544D">
        <w:t xml:space="preserve">, and it will </w:t>
      </w:r>
      <w:r w:rsidR="0000339F">
        <w:t xml:space="preserve">still </w:t>
      </w:r>
      <w:r w:rsidR="009F544D">
        <w:t>guarantee</w:t>
      </w:r>
      <w:r w:rsidR="00101DF6">
        <w:t xml:space="preserve"> memory safe</w:t>
      </w:r>
      <w:r w:rsidR="009F544D">
        <w:t>ty</w:t>
      </w:r>
      <w:r w:rsidR="00101DF6">
        <w:t>.</w:t>
      </w:r>
      <w:r w:rsidR="002D3A1B">
        <w:t xml:space="preserve"> </w:t>
      </w:r>
      <w:r w:rsidR="00B130FB">
        <w:t>This means Rust provides control, is fast, and protects against memory issues such as data races, and dangling pointers</w:t>
      </w:r>
      <w:r w:rsidR="007D71E7">
        <w:t xml:space="preserve"> [1</w:t>
      </w:r>
      <w:r w:rsidR="00711310">
        <w:t>]</w:t>
      </w:r>
      <w:r w:rsidR="00B130FB">
        <w:t xml:space="preserve">. </w:t>
      </w:r>
      <w:r w:rsidR="006D1D8A">
        <w:t xml:space="preserve">These features built-in to </w:t>
      </w:r>
      <w:r w:rsidR="009F544D">
        <w:t>Rust make it the choice programming language for building a</w:t>
      </w:r>
      <w:r w:rsidR="00D65D21">
        <w:t xml:space="preserve"> FDM</w:t>
      </w:r>
      <w:r w:rsidR="009F544D">
        <w:t xml:space="preserve">. </w:t>
      </w:r>
    </w:p>
    <w:p w14:paraId="63052E88" w14:textId="447BA461" w:rsidR="00600332" w:rsidRDefault="00600332" w:rsidP="006959E2">
      <w:pPr>
        <w:ind w:firstLine="360"/>
      </w:pPr>
      <w:r>
        <w:t>The safety assurance of Rust is accompli</w:t>
      </w:r>
      <w:r w:rsidR="008C48BF">
        <w:t>shed by its system of O</w:t>
      </w:r>
      <w:r>
        <w:t xml:space="preserve">wnership, </w:t>
      </w:r>
      <w:r w:rsidR="008C48BF">
        <w:t>B</w:t>
      </w:r>
      <w:r>
        <w:t>orrowing</w:t>
      </w:r>
      <w:r w:rsidR="008C48BF">
        <w:t>, and L</w:t>
      </w:r>
      <w:r>
        <w:t xml:space="preserve">ifetimes. All languages have a way to manage memory while a program is running. Some languages have a garbage collector which actively checks for memory that is no longer being used during runtime. Other languages make the programmer manually allocate and then free memory. Rust takes neither approach; it instead has something called a “borrow checker.” At compile time, the Rust borrow checker will check that all accesses to data is legal and valid [1]. The borrow checker deals with </w:t>
      </w:r>
      <w:r w:rsidR="00CD4697">
        <w:t>three important Rust concepts: Ownership, Borrowing, and L</w:t>
      </w:r>
      <w:r>
        <w:t>ifetimes.</w:t>
      </w:r>
    </w:p>
    <w:p w14:paraId="565DF55A" w14:textId="77777777" w:rsidR="00207A69" w:rsidRDefault="00207A69" w:rsidP="006959E2">
      <w:pPr>
        <w:ind w:firstLine="360"/>
      </w:pPr>
    </w:p>
    <w:p w14:paraId="35676432" w14:textId="1DD9C533" w:rsidR="0094234E" w:rsidRDefault="006A69AC" w:rsidP="00AD318A">
      <w:pPr>
        <w:pStyle w:val="Heading3"/>
        <w:numPr>
          <w:ilvl w:val="2"/>
          <w:numId w:val="8"/>
        </w:numPr>
        <w:ind w:left="1080"/>
        <w:jc w:val="left"/>
      </w:pPr>
      <w:r>
        <w:t xml:space="preserve">Safe Rust </w:t>
      </w:r>
      <w:r w:rsidR="008D4827">
        <w:t>and</w:t>
      </w:r>
      <w:r w:rsidR="0094234E">
        <w:t xml:space="preserve"> Unsafe Rust</w:t>
      </w:r>
    </w:p>
    <w:p w14:paraId="092321AD" w14:textId="03052BD0" w:rsidR="0094234E" w:rsidRDefault="00660B04" w:rsidP="006959E2">
      <w:pPr>
        <w:ind w:firstLine="360"/>
      </w:pPr>
      <w:r>
        <w:t>Before we begin to discuss what</w:t>
      </w:r>
      <w:r w:rsidR="00600332">
        <w:t xml:space="preserve"> specific features make</w:t>
      </w:r>
      <w:r>
        <w:t xml:space="preserve"> Rust a “safe” programming language, it is important to know that there is an “unsafe” side of Rust</w:t>
      </w:r>
      <w:r w:rsidR="00C9019F">
        <w:t>, like C++</w:t>
      </w:r>
      <w:r>
        <w:t xml:space="preserve">. By safe, it is meant that </w:t>
      </w:r>
      <w:r w:rsidR="003C7FAE">
        <w:t>the code is completely bug free of memory issues</w:t>
      </w:r>
      <w:r w:rsidR="001639DC">
        <w:t>, and undefined behavior</w:t>
      </w:r>
      <w:r w:rsidR="003C7FAE">
        <w:t xml:space="preserve"> such as data races (two processes writing data in the same memory location at the same time), and dangling references (accessing unintended data). </w:t>
      </w:r>
      <w:r w:rsidR="00993F91">
        <w:t xml:space="preserve">The unsafe side of Rust will </w:t>
      </w:r>
      <w:r w:rsidR="00993F91">
        <w:lastRenderedPageBreak/>
        <w:t>let the programm</w:t>
      </w:r>
      <w:r w:rsidR="006046E0">
        <w:t xml:space="preserve">er do things that are not safe. And sometimes it is </w:t>
      </w:r>
      <w:r w:rsidR="00993F91">
        <w:t xml:space="preserve">necessary to do unsafe things. </w:t>
      </w:r>
      <w:r w:rsidR="009E7CF0">
        <w:t xml:space="preserve">For example, sometimes it is required to go into unsafe mode to dereference raw </w:t>
      </w:r>
      <w:r w:rsidR="00B00A4D">
        <w:t>pointers, which are</w:t>
      </w:r>
      <w:r w:rsidR="00601C4A">
        <w:t xml:space="preserve"> possibly</w:t>
      </w:r>
      <w:r w:rsidR="00476317">
        <w:t xml:space="preserve"> invalid</w:t>
      </w:r>
      <w:r w:rsidR="00601C4A">
        <w:t>, or out of scope</w:t>
      </w:r>
      <w:r w:rsidR="00F611E0">
        <w:t xml:space="preserve"> at access </w:t>
      </w:r>
      <w:r w:rsidR="00B63F4F">
        <w:t>[</w:t>
      </w:r>
      <w:r w:rsidR="007B780C">
        <w:t>24]</w:t>
      </w:r>
      <w:r w:rsidR="00F611E0">
        <w:t>.</w:t>
      </w:r>
      <w:r w:rsidR="00601C4A">
        <w:t xml:space="preserve"> In safe Rust, this is </w:t>
      </w:r>
      <w:r w:rsidR="00E73460">
        <w:t>impossible to do because of the protection feature implemented called Lifetim</w:t>
      </w:r>
      <w:r w:rsidR="00D361BF">
        <w:t xml:space="preserve">es. </w:t>
      </w:r>
      <w:r w:rsidR="00464FC8">
        <w:t xml:space="preserve">The other </w:t>
      </w:r>
      <w:r w:rsidR="003B79B6">
        <w:t xml:space="preserve">implemented </w:t>
      </w:r>
      <w:r w:rsidR="00464FC8">
        <w:t>features</w:t>
      </w:r>
      <w:r w:rsidR="00FF1B1F">
        <w:t>, B</w:t>
      </w:r>
      <w:r w:rsidR="003A469E">
        <w:t>orrowing and</w:t>
      </w:r>
      <w:r w:rsidR="00FF1B1F">
        <w:t xml:space="preserve"> O</w:t>
      </w:r>
      <w:r w:rsidR="003B79B6">
        <w:t>wnership, also</w:t>
      </w:r>
      <w:r w:rsidR="00D361BF">
        <w:t xml:space="preserve"> empower</w:t>
      </w:r>
      <w:r w:rsidR="00EF2E21">
        <w:t xml:space="preserve"> safe</w:t>
      </w:r>
      <w:r w:rsidR="00D361BF">
        <w:t xml:space="preserve"> Rust</w:t>
      </w:r>
      <w:r w:rsidR="003B79B6">
        <w:t>. We will discuss these features in this chapter now.</w:t>
      </w:r>
      <w:r w:rsidR="00242CA5">
        <w:t xml:space="preserve"> </w:t>
      </w:r>
      <w:r w:rsidR="006D3961">
        <w:t>Overall, t</w:t>
      </w:r>
      <w:r w:rsidR="00242CA5">
        <w:t>he great thing about Rust is that it</w:t>
      </w:r>
      <w:r w:rsidR="00FF146A">
        <w:t xml:space="preserve"> allows the programmer the choice</w:t>
      </w:r>
      <w:r w:rsidR="00242CA5">
        <w:t xml:space="preserve"> to write code </w:t>
      </w:r>
      <w:r w:rsidR="00956E06">
        <w:t>in safe mode or unsafe mode, whereas in other languages, that mode is unchangeable.</w:t>
      </w:r>
      <w:r w:rsidR="001F403E">
        <w:t xml:space="preserve"> </w:t>
      </w:r>
    </w:p>
    <w:p w14:paraId="34B986C3" w14:textId="77777777" w:rsidR="00207A69" w:rsidRDefault="00207A69" w:rsidP="006959E2">
      <w:pPr>
        <w:ind w:firstLine="360"/>
      </w:pPr>
    </w:p>
    <w:p w14:paraId="29D845CE" w14:textId="018D6385" w:rsidR="00C62356" w:rsidRPr="00404CD6" w:rsidRDefault="00C62356" w:rsidP="00AD318A">
      <w:pPr>
        <w:pStyle w:val="Heading3"/>
        <w:numPr>
          <w:ilvl w:val="2"/>
          <w:numId w:val="8"/>
        </w:numPr>
        <w:ind w:left="1080"/>
        <w:jc w:val="left"/>
      </w:pPr>
      <w:r>
        <w:t>Ownership</w:t>
      </w:r>
    </w:p>
    <w:p w14:paraId="2C6AB250" w14:textId="24C397DA" w:rsidR="00F6226F" w:rsidRDefault="006A79E7" w:rsidP="006959E2">
      <w:pPr>
        <w:ind w:firstLine="360"/>
      </w:pPr>
      <w:r>
        <w:t xml:space="preserve">Ownership refers to the fact that every use of a value needs to be valid and cleaned up when it is done being used. </w:t>
      </w:r>
      <w:r w:rsidR="001D16F7">
        <w:t xml:space="preserve">Ownership </w:t>
      </w:r>
      <w:r w:rsidR="00D46058">
        <w:t xml:space="preserve">is </w:t>
      </w:r>
      <w:r>
        <w:t xml:space="preserve">accomplished with </w:t>
      </w:r>
      <w:r w:rsidR="00D46058">
        <w:t>three rules that the programmer must follow</w:t>
      </w:r>
      <w:r w:rsidR="001D16F7">
        <w:t xml:space="preserve"> in Rust</w:t>
      </w:r>
      <w:r w:rsidR="00BE0B19">
        <w:t xml:space="preserve"> [2</w:t>
      </w:r>
      <w:r w:rsidR="00E4750F">
        <w:t>]</w:t>
      </w:r>
      <w:r w:rsidR="00D46058">
        <w:t xml:space="preserve">: </w:t>
      </w:r>
    </w:p>
    <w:p w14:paraId="7C0DAD55" w14:textId="775A64A0" w:rsidR="00F6226F" w:rsidRPr="006E0478" w:rsidRDefault="00F6226F" w:rsidP="00AD318A">
      <w:pPr>
        <w:pStyle w:val="ListParagraph"/>
        <w:numPr>
          <w:ilvl w:val="0"/>
          <w:numId w:val="3"/>
        </w:numPr>
        <w:shd w:val="clear" w:color="auto" w:fill="FFFFFF"/>
        <w:ind w:firstLine="360"/>
        <w:rPr>
          <w:rFonts w:ascii="Georgia" w:hAnsi="Georgia"/>
          <w:color w:val="333333"/>
          <w:szCs w:val="24"/>
        </w:rPr>
      </w:pPr>
      <w:r>
        <w:t>Every value has a var</w:t>
      </w:r>
      <w:r w:rsidR="00C62356">
        <w:t>iable which is called its owner</w:t>
      </w:r>
    </w:p>
    <w:p w14:paraId="1C4D9D75" w14:textId="1079BADD" w:rsidR="008A2E75" w:rsidRPr="00C62356" w:rsidRDefault="00F6226F" w:rsidP="00AD318A">
      <w:pPr>
        <w:pStyle w:val="ListParagraph"/>
        <w:numPr>
          <w:ilvl w:val="0"/>
          <w:numId w:val="3"/>
        </w:numPr>
        <w:shd w:val="clear" w:color="auto" w:fill="FFFFFF"/>
        <w:ind w:firstLine="360"/>
        <w:rPr>
          <w:rFonts w:ascii="Georgia" w:hAnsi="Georgia"/>
          <w:color w:val="333333"/>
          <w:szCs w:val="24"/>
        </w:rPr>
      </w:pPr>
      <w:r>
        <w:t>There may be only one owner at a time</w:t>
      </w:r>
    </w:p>
    <w:p w14:paraId="5188493D" w14:textId="1455CF1C" w:rsidR="00207A69" w:rsidRDefault="00C62356" w:rsidP="00AD318A">
      <w:pPr>
        <w:pStyle w:val="ListParagraph"/>
        <w:numPr>
          <w:ilvl w:val="0"/>
          <w:numId w:val="3"/>
        </w:numPr>
        <w:shd w:val="clear" w:color="auto" w:fill="FFFFFF"/>
        <w:ind w:firstLine="360"/>
        <w:rPr>
          <w:color w:val="333333"/>
          <w:szCs w:val="24"/>
        </w:rPr>
      </w:pPr>
      <w:r w:rsidRPr="0000078D">
        <w:rPr>
          <w:color w:val="333333"/>
          <w:szCs w:val="24"/>
        </w:rPr>
        <w:t>When an owner goes out of scope, the value is dropped</w:t>
      </w:r>
    </w:p>
    <w:p w14:paraId="3AF71461" w14:textId="77777777" w:rsidR="00207A69" w:rsidRPr="00207A69" w:rsidRDefault="00207A69" w:rsidP="006959E2">
      <w:pPr>
        <w:shd w:val="clear" w:color="auto" w:fill="FFFFFF"/>
        <w:ind w:firstLine="360"/>
        <w:rPr>
          <w:color w:val="333333"/>
          <w:szCs w:val="24"/>
        </w:rPr>
      </w:pPr>
    </w:p>
    <w:p w14:paraId="06DBE0D3" w14:textId="4DE3CD1A" w:rsidR="0000078D" w:rsidRPr="00404CD6" w:rsidRDefault="0000078D" w:rsidP="00AD318A">
      <w:pPr>
        <w:pStyle w:val="Heading3"/>
        <w:numPr>
          <w:ilvl w:val="2"/>
          <w:numId w:val="8"/>
        </w:numPr>
        <w:ind w:left="1080"/>
        <w:jc w:val="left"/>
      </w:pPr>
      <w:r>
        <w:t>Borrowing</w:t>
      </w:r>
    </w:p>
    <w:p w14:paraId="03FC6881" w14:textId="49C94637" w:rsidR="00300182" w:rsidRDefault="00B775B4" w:rsidP="006959E2">
      <w:pPr>
        <w:ind w:firstLine="360"/>
      </w:pPr>
      <w:r>
        <w:t xml:space="preserve">Borrowing is </w:t>
      </w:r>
      <w:r w:rsidR="008A2E75">
        <w:t>the next</w:t>
      </w:r>
      <w:r>
        <w:t xml:space="preserve"> important concept in Rust. Borrowing allows data to be </w:t>
      </w:r>
      <w:r w:rsidR="0078533B">
        <w:t>“borrowed” from</w:t>
      </w:r>
      <w:r w:rsidR="00E9331B">
        <w:t xml:space="preserve"> one owner (variable binding) to</w:t>
      </w:r>
      <w:r w:rsidR="0078533B">
        <w:t xml:space="preserve"> another owner and </w:t>
      </w:r>
      <w:r>
        <w:t xml:space="preserve">accessed </w:t>
      </w:r>
      <w:r w:rsidR="00687516">
        <w:t xml:space="preserve">for a moment </w:t>
      </w:r>
      <w:r>
        <w:t xml:space="preserve">without </w:t>
      </w:r>
      <w:r w:rsidR="0078533B">
        <w:t xml:space="preserve">actually </w:t>
      </w:r>
      <w:r w:rsidR="00CD4697">
        <w:t>changing O</w:t>
      </w:r>
      <w:r>
        <w:t xml:space="preserve">wnership of that data. </w:t>
      </w:r>
      <w:r w:rsidR="00CD4697">
        <w:rPr>
          <w:rFonts w:eastAsiaTheme="minorHAnsi"/>
          <w:szCs w:val="24"/>
        </w:rPr>
        <w:t>When O</w:t>
      </w:r>
      <w:r w:rsidR="00687516" w:rsidRPr="0018799A">
        <w:rPr>
          <w:rFonts w:eastAsiaTheme="minorHAnsi"/>
          <w:szCs w:val="24"/>
        </w:rPr>
        <w:t xml:space="preserve">wnership of memory is transferred to another </w:t>
      </w:r>
      <w:r w:rsidR="00E9331B">
        <w:rPr>
          <w:rFonts w:eastAsiaTheme="minorHAnsi"/>
          <w:szCs w:val="24"/>
        </w:rPr>
        <w:t>owner</w:t>
      </w:r>
      <w:r w:rsidR="00687516" w:rsidRPr="0018799A">
        <w:rPr>
          <w:rFonts w:eastAsiaTheme="minorHAnsi"/>
          <w:szCs w:val="24"/>
        </w:rPr>
        <w:t>, the o</w:t>
      </w:r>
      <w:r w:rsidR="00E9331B">
        <w:rPr>
          <w:rFonts w:eastAsiaTheme="minorHAnsi"/>
          <w:szCs w:val="24"/>
        </w:rPr>
        <w:t>riginal owner</w:t>
      </w:r>
      <w:r w:rsidR="00687516">
        <w:rPr>
          <w:rFonts w:eastAsiaTheme="minorHAnsi"/>
          <w:szCs w:val="24"/>
        </w:rPr>
        <w:t xml:space="preserve"> cannot</w:t>
      </w:r>
      <w:r w:rsidR="004246A0">
        <w:rPr>
          <w:rFonts w:eastAsiaTheme="minorHAnsi"/>
          <w:szCs w:val="24"/>
        </w:rPr>
        <w:t xml:space="preserve"> legally</w:t>
      </w:r>
      <w:r w:rsidR="00CD4697">
        <w:rPr>
          <w:rFonts w:eastAsiaTheme="minorHAnsi"/>
          <w:szCs w:val="24"/>
        </w:rPr>
        <w:t xml:space="preserve"> be used, so B</w:t>
      </w:r>
      <w:r w:rsidR="00687516">
        <w:rPr>
          <w:rFonts w:eastAsiaTheme="minorHAnsi"/>
          <w:szCs w:val="24"/>
        </w:rPr>
        <w:t xml:space="preserve">orrowing is the solution. </w:t>
      </w:r>
      <w:r w:rsidRPr="00B775B4">
        <w:t xml:space="preserve">The </w:t>
      </w:r>
      <w:r>
        <w:t>borrow checker will statically guarantee</w:t>
      </w:r>
      <w:r w:rsidRPr="00B775B4">
        <w:t xml:space="preserve"> </w:t>
      </w:r>
      <w:r>
        <w:t>that references always</w:t>
      </w:r>
      <w:r w:rsidRPr="00B775B4">
        <w:t xml:space="preserve"> point </w:t>
      </w:r>
      <w:r w:rsidRPr="00B775B4">
        <w:lastRenderedPageBreak/>
        <w:t>to valid objects.</w:t>
      </w:r>
      <w:r>
        <w:t xml:space="preserve"> So, if a reference to an object exists, it cannot be destroyed. </w:t>
      </w:r>
      <w:r w:rsidR="00DB0B18">
        <w:t>There are two rul</w:t>
      </w:r>
      <w:r w:rsidR="00CD4697">
        <w:t>es to B</w:t>
      </w:r>
      <w:r w:rsidR="00DB0B18">
        <w:t>orrowing</w:t>
      </w:r>
      <w:r w:rsidR="00BE0B19">
        <w:t xml:space="preserve"> [2</w:t>
      </w:r>
      <w:r w:rsidR="0072660F">
        <w:t>]</w:t>
      </w:r>
      <w:r w:rsidR="00DB0B18">
        <w:t>:</w:t>
      </w:r>
    </w:p>
    <w:p w14:paraId="2973DF97" w14:textId="2201DDDC" w:rsidR="00300182" w:rsidRDefault="00300182" w:rsidP="00AD318A">
      <w:pPr>
        <w:pStyle w:val="ListParagraph"/>
        <w:numPr>
          <w:ilvl w:val="0"/>
          <w:numId w:val="4"/>
        </w:numPr>
        <w:ind w:firstLine="360"/>
      </w:pPr>
      <w:r>
        <w:t>A</w:t>
      </w:r>
      <w:r w:rsidR="00DB0B18" w:rsidRPr="00DB0B18">
        <w:t>ny borrow must last for a scope no g</w:t>
      </w:r>
      <w:r w:rsidR="00DB0B18">
        <w:t>reater than that of the owner,</w:t>
      </w:r>
    </w:p>
    <w:p w14:paraId="39CE6C76" w14:textId="320A843B" w:rsidR="002702E2" w:rsidRDefault="00300182" w:rsidP="00AD318A">
      <w:pPr>
        <w:pStyle w:val="ListParagraph"/>
        <w:numPr>
          <w:ilvl w:val="0"/>
          <w:numId w:val="4"/>
        </w:numPr>
        <w:ind w:firstLine="360"/>
      </w:pPr>
      <w:r>
        <w:t>Y</w:t>
      </w:r>
      <w:r w:rsidR="00DB0B18" w:rsidRPr="00DB0B18">
        <w:t>ou may have one or the other of these two kinds of borrows, but not both at the same time:</w:t>
      </w:r>
      <w:r w:rsidR="00DB0B18">
        <w:t xml:space="preserve"> </w:t>
      </w:r>
    </w:p>
    <w:p w14:paraId="78031AEB" w14:textId="3E7B1CE7" w:rsidR="002702E2" w:rsidRPr="006E0478" w:rsidRDefault="002702E2" w:rsidP="00AD318A">
      <w:pPr>
        <w:pStyle w:val="ListParagraph"/>
        <w:numPr>
          <w:ilvl w:val="0"/>
          <w:numId w:val="2"/>
        </w:numPr>
        <w:shd w:val="clear" w:color="auto" w:fill="FFFFFF"/>
        <w:ind w:firstLine="360"/>
        <w:rPr>
          <w:rFonts w:ascii="Georgia" w:hAnsi="Georgia"/>
          <w:color w:val="333333"/>
          <w:szCs w:val="24"/>
        </w:rPr>
      </w:pPr>
      <w:r>
        <w:t>O</w:t>
      </w:r>
      <w:r w:rsidR="0000078D">
        <w:t xml:space="preserve">ne or more references </w:t>
      </w:r>
      <w:r>
        <w:t>to a resource</w:t>
      </w:r>
    </w:p>
    <w:p w14:paraId="2BE6A521" w14:textId="77463A82" w:rsidR="002702E2" w:rsidRPr="002702E2" w:rsidRDefault="00733EC2" w:rsidP="00AD318A">
      <w:pPr>
        <w:pStyle w:val="ListParagraph"/>
        <w:numPr>
          <w:ilvl w:val="0"/>
          <w:numId w:val="2"/>
        </w:numPr>
        <w:shd w:val="clear" w:color="auto" w:fill="FFFFFF"/>
        <w:ind w:firstLine="360"/>
        <w:rPr>
          <w:rFonts w:ascii="Georgia" w:hAnsi="Georgia"/>
          <w:color w:val="333333"/>
          <w:szCs w:val="24"/>
        </w:rPr>
      </w:pPr>
      <w:bookmarkStart w:id="119" w:name="_Ref49697517"/>
      <w:r>
        <w:t>E</w:t>
      </w:r>
      <w:r w:rsidR="00DB0B18" w:rsidRPr="00DB0B18">
        <w:t>xactly</w:t>
      </w:r>
      <w:r w:rsidR="00325F3B">
        <w:t xml:space="preserve"> one mutable reference</w:t>
      </w:r>
      <w:bookmarkEnd w:id="119"/>
    </w:p>
    <w:p w14:paraId="7235C8CA" w14:textId="04A6B87E" w:rsidR="00E0668E" w:rsidRDefault="002702E2" w:rsidP="006959E2">
      <w:pPr>
        <w:shd w:val="clear" w:color="auto" w:fill="FFFFFF"/>
        <w:ind w:firstLine="360"/>
        <w:rPr>
          <w:rFonts w:eastAsiaTheme="minorHAnsi"/>
          <w:szCs w:val="24"/>
        </w:rPr>
      </w:pPr>
      <w:r>
        <w:t>These rules avoid the possibility of</w:t>
      </w:r>
      <w:r w:rsidR="00F67D09">
        <w:t xml:space="preserve"> a data race because</w:t>
      </w:r>
      <w:r w:rsidR="008E4800">
        <w:t xml:space="preserve"> </w:t>
      </w:r>
      <w:r w:rsidR="00E7034A">
        <w:t>although there can be more than one pointer to a resource, only one can be accessing and changing that resource at a time.</w:t>
      </w:r>
      <w:r w:rsidR="00FA4E2B" w:rsidRPr="00FA4E2B">
        <w:rPr>
          <w:rFonts w:eastAsiaTheme="minorHAnsi"/>
          <w:szCs w:val="24"/>
        </w:rPr>
        <w:t xml:space="preserve"> </w:t>
      </w:r>
      <w:r w:rsidR="00FA4E2B" w:rsidRPr="0018799A">
        <w:rPr>
          <w:rFonts w:eastAsiaTheme="minorHAnsi"/>
          <w:szCs w:val="24"/>
        </w:rPr>
        <w:t xml:space="preserve">This is good for performance, and </w:t>
      </w:r>
      <w:r w:rsidR="00FA4E2B">
        <w:rPr>
          <w:rFonts w:eastAsiaTheme="minorHAnsi"/>
          <w:szCs w:val="24"/>
        </w:rPr>
        <w:t xml:space="preserve">uses </w:t>
      </w:r>
      <w:r w:rsidR="00FA4E2B" w:rsidRPr="0018799A">
        <w:rPr>
          <w:rFonts w:eastAsiaTheme="minorHAnsi"/>
          <w:szCs w:val="24"/>
        </w:rPr>
        <w:t>less memory overhead</w:t>
      </w:r>
      <w:r w:rsidR="007D71E7">
        <w:rPr>
          <w:rFonts w:eastAsiaTheme="minorHAnsi"/>
          <w:szCs w:val="24"/>
        </w:rPr>
        <w:t xml:space="preserve"> [1</w:t>
      </w:r>
      <w:r w:rsidR="003E3A34">
        <w:rPr>
          <w:rFonts w:eastAsiaTheme="minorHAnsi"/>
          <w:szCs w:val="24"/>
        </w:rPr>
        <w:t>]</w:t>
      </w:r>
      <w:r w:rsidR="00FA4E2B" w:rsidRPr="0018799A">
        <w:rPr>
          <w:rFonts w:eastAsiaTheme="minorHAnsi"/>
          <w:szCs w:val="24"/>
        </w:rPr>
        <w:t>.</w:t>
      </w:r>
    </w:p>
    <w:p w14:paraId="0B00617D" w14:textId="77777777" w:rsidR="00BB5329" w:rsidRDefault="00BB5329" w:rsidP="006959E2">
      <w:pPr>
        <w:shd w:val="clear" w:color="auto" w:fill="FFFFFF"/>
        <w:ind w:firstLine="360"/>
        <w:rPr>
          <w:rFonts w:eastAsiaTheme="minorHAnsi"/>
          <w:szCs w:val="24"/>
        </w:rPr>
      </w:pPr>
    </w:p>
    <w:p w14:paraId="53BFE8FB" w14:textId="4D039244" w:rsidR="00E0668E" w:rsidRDefault="00E0668E" w:rsidP="00AD318A">
      <w:pPr>
        <w:pStyle w:val="Heading3"/>
        <w:numPr>
          <w:ilvl w:val="2"/>
          <w:numId w:val="4"/>
        </w:numPr>
        <w:jc w:val="left"/>
      </w:pPr>
      <w:r>
        <w:t>Lifetimes</w:t>
      </w:r>
    </w:p>
    <w:p w14:paraId="1C1EEF78" w14:textId="084121AB" w:rsidR="00F41C2A" w:rsidRDefault="0035678F" w:rsidP="006959E2">
      <w:pPr>
        <w:shd w:val="clear" w:color="auto" w:fill="FFFFFF"/>
        <w:ind w:firstLine="360"/>
      </w:pPr>
      <w:r>
        <w:t>The next impor</w:t>
      </w:r>
      <w:r w:rsidRPr="00EA3EBC">
        <w:t>tant</w:t>
      </w:r>
      <w:r w:rsidR="00CD4697">
        <w:t xml:space="preserve"> Rust concept is Lifetimes. A value has a L</w:t>
      </w:r>
      <w:r w:rsidR="00515DD1" w:rsidRPr="00EA3EBC">
        <w:t>ifetime</w:t>
      </w:r>
      <w:r w:rsidR="00BD2AAC">
        <w:t>,</w:t>
      </w:r>
      <w:r w:rsidR="00515DD1" w:rsidRPr="00EA3EBC">
        <w:t xml:space="preserve"> which is the period that accessing that value is valid to do</w:t>
      </w:r>
      <w:r w:rsidR="00BE0B19">
        <w:t xml:space="preserve"> [2</w:t>
      </w:r>
      <w:r w:rsidR="003E3A34">
        <w:t>]</w:t>
      </w:r>
      <w:r w:rsidR="00515DD1" w:rsidRPr="00EA3EBC">
        <w:t>.</w:t>
      </w:r>
      <w:r w:rsidR="00925A08">
        <w:t xml:space="preserve"> </w:t>
      </w:r>
      <w:r w:rsidR="00CD4697">
        <w:t>A Li</w:t>
      </w:r>
      <w:r w:rsidR="00B775B4" w:rsidRPr="00EA3EBC">
        <w:t>fetime starts wh</w:t>
      </w:r>
      <w:r w:rsidR="00CD4697">
        <w:t>en a value is created and that L</w:t>
      </w:r>
      <w:r w:rsidR="00B775B4" w:rsidRPr="00EA3EBC">
        <w:t xml:space="preserve">ifetime ends when it is destroyed. </w:t>
      </w:r>
      <w:r w:rsidR="00BD2AAC">
        <w:t>Rust’s compiler, or borrow checker,</w:t>
      </w:r>
      <w:r w:rsidR="00925A08">
        <w:t xml:space="preserve"> is</w:t>
      </w:r>
      <w:r w:rsidR="00CD4697">
        <w:t xml:space="preserve"> smart enough to know a values L</w:t>
      </w:r>
      <w:r w:rsidR="00925A08">
        <w:t>ifetime in many common circumstances</w:t>
      </w:r>
      <w:r w:rsidR="00E02F41">
        <w:t xml:space="preserve"> [3</w:t>
      </w:r>
      <w:r w:rsidR="003E3A34">
        <w:t>]</w:t>
      </w:r>
      <w:r w:rsidR="00925A08">
        <w:t>. In t</w:t>
      </w:r>
      <w:r w:rsidR="00CD4697">
        <w:t>hese common circumstances, the L</w:t>
      </w:r>
      <w:r w:rsidR="00925A08">
        <w:t>ifetime of a value does not need to be explic</w:t>
      </w:r>
      <w:r w:rsidR="00CD4697">
        <w:t>itly written, but otherwise, a L</w:t>
      </w:r>
      <w:r w:rsidR="00925A08">
        <w:t>ifetime parameter needs to be written</w:t>
      </w:r>
      <w:r w:rsidR="00D24908">
        <w:t>. The borrow checker tries to</w:t>
      </w:r>
      <w:r w:rsidR="00CD4697">
        <w:t xml:space="preserve"> limit the period of a L</w:t>
      </w:r>
      <w:r w:rsidR="00D24908">
        <w:t>ifetime</w:t>
      </w:r>
      <w:r w:rsidR="0097287B">
        <w:t>. A value should not be alive any longer than it absolutely needs to be because, otherwise, it could be reference</w:t>
      </w:r>
      <w:r w:rsidR="009B3CE8">
        <w:t>d</w:t>
      </w:r>
      <w:r w:rsidR="0097287B">
        <w:t xml:space="preserve"> by accident. Thi</w:t>
      </w:r>
      <w:r w:rsidR="009B3CE8">
        <w:t>s could</w:t>
      </w:r>
      <w:r w:rsidR="0097287B">
        <w:t xml:space="preserve"> cause a dangling reference, which is </w:t>
      </w:r>
      <w:r w:rsidR="00DE6BF1">
        <w:t xml:space="preserve">a </w:t>
      </w:r>
      <w:r w:rsidR="0097287B">
        <w:t xml:space="preserve">reference to </w:t>
      </w:r>
      <w:r w:rsidR="0031595F">
        <w:t xml:space="preserve">unintended data </w:t>
      </w:r>
      <w:r w:rsidR="007D71E7">
        <w:t>[1</w:t>
      </w:r>
      <w:r w:rsidR="00A4628E">
        <w:t>]</w:t>
      </w:r>
      <w:r w:rsidR="00D24908">
        <w:t xml:space="preserve">. </w:t>
      </w:r>
      <w:r w:rsidR="00BD2AAC">
        <w:t xml:space="preserve">So, to keep </w:t>
      </w:r>
      <w:r w:rsidR="000276B1">
        <w:t>some piece of data alive for only as l</w:t>
      </w:r>
      <w:r w:rsidR="00CD4697">
        <w:t>ong as completely necessary, a L</w:t>
      </w:r>
      <w:r w:rsidR="000276B1">
        <w:t xml:space="preserve">ifetime is specified for that data. </w:t>
      </w:r>
    </w:p>
    <w:p w14:paraId="6C794A22" w14:textId="34E29FC9" w:rsidR="00E535C7" w:rsidRDefault="00E535C7" w:rsidP="00AD318A">
      <w:pPr>
        <w:pStyle w:val="Heading3"/>
        <w:numPr>
          <w:ilvl w:val="2"/>
          <w:numId w:val="4"/>
        </w:numPr>
        <w:jc w:val="left"/>
      </w:pPr>
      <w:r>
        <w:lastRenderedPageBreak/>
        <w:t>Crates</w:t>
      </w:r>
    </w:p>
    <w:p w14:paraId="1D9437C2" w14:textId="39F0B89E" w:rsidR="00FE18C2" w:rsidRDefault="002E09A2" w:rsidP="006959E2">
      <w:pPr>
        <w:ind w:firstLine="360"/>
      </w:pPr>
      <w:r>
        <w:t xml:space="preserve">Crates are essentially </w:t>
      </w:r>
      <w:r w:rsidR="00FE18C2">
        <w:t>libraries that can be added to a Rust project for additional functionality</w:t>
      </w:r>
      <w:r>
        <w:t>, written by public users</w:t>
      </w:r>
      <w:r w:rsidR="00FE18C2">
        <w:t>.</w:t>
      </w:r>
      <w:r>
        <w:t xml:space="preserve"> Crates do not come pre-packaged when Rust is installed on a machine, they must be manually installed. </w:t>
      </w:r>
      <w:r w:rsidR="00FE18C2">
        <w:t xml:space="preserve">In this thesis, we use multiple crates to code the final result, but the most notable crate is SPECS, which </w:t>
      </w:r>
      <w:r w:rsidR="008B3D6F">
        <w:t xml:space="preserve">is a framework to easily </w:t>
      </w:r>
      <w:r w:rsidR="00953AB6">
        <w:t>program</w:t>
      </w:r>
      <w:r w:rsidR="00FE18C2">
        <w:t xml:space="preserve"> the ECS design in Rust.</w:t>
      </w:r>
    </w:p>
    <w:p w14:paraId="45B540DD" w14:textId="1CDEB292" w:rsidR="00E535C7" w:rsidRDefault="00FE18C2" w:rsidP="006959E2">
      <w:pPr>
        <w:ind w:firstLine="360"/>
      </w:pPr>
      <w:r>
        <w:rPr>
          <w:color w:val="333333"/>
          <w:szCs w:val="24"/>
        </w:rPr>
        <w:t>The Rust community is a</w:t>
      </w:r>
      <w:r w:rsidR="002E09A2">
        <w:rPr>
          <w:color w:val="333333"/>
          <w:szCs w:val="24"/>
        </w:rPr>
        <w:t xml:space="preserve">lso active and quickly growing, </w:t>
      </w:r>
      <w:r>
        <w:rPr>
          <w:color w:val="333333"/>
          <w:szCs w:val="24"/>
        </w:rPr>
        <w:t>with now over 46,000 crates available to download [19]. Rust makes it easy to import these crates into code and begin using them, and the crate to implement ECS into code, SPECS, is no exception. Only two steps are needed to get started with a crate. First, add the crate dependency to the cargo.toml file, which is in every Rust project. Second, add a line at the top of the main.rs to indicate that this crate is being used.</w:t>
      </w:r>
      <w:r w:rsidR="00F22F9E">
        <w:t xml:space="preserve"> Now the desired crate can be utilized in code. </w:t>
      </w:r>
    </w:p>
    <w:p w14:paraId="267545A3" w14:textId="77777777" w:rsidR="00BB5329" w:rsidRPr="00FE18C2" w:rsidRDefault="00BB5329" w:rsidP="006959E2">
      <w:pPr>
        <w:ind w:firstLine="360"/>
      </w:pPr>
    </w:p>
    <w:p w14:paraId="2D389FB2" w14:textId="1D057BCD" w:rsidR="000926FC" w:rsidRDefault="000926FC" w:rsidP="00AD318A">
      <w:pPr>
        <w:pStyle w:val="Heading3"/>
        <w:numPr>
          <w:ilvl w:val="2"/>
          <w:numId w:val="4"/>
        </w:numPr>
        <w:jc w:val="left"/>
      </w:pPr>
      <w:r>
        <w:t>Rust Overall</w:t>
      </w:r>
    </w:p>
    <w:p w14:paraId="5EEF3544" w14:textId="7C316691" w:rsidR="00534F17" w:rsidRDefault="00AE1F4C" w:rsidP="006959E2">
      <w:pPr>
        <w:shd w:val="clear" w:color="auto" w:fill="FFFFFF"/>
        <w:ind w:firstLine="360"/>
      </w:pPr>
      <w:r>
        <w:rPr>
          <w:color w:val="333333"/>
          <w:szCs w:val="24"/>
        </w:rPr>
        <w:t xml:space="preserve">Overall, Rust can hold its own against more popular languages, and the learning curve of the language is met with staggering benefits in safety and performance. </w:t>
      </w:r>
      <w:r w:rsidR="00F7055F">
        <w:rPr>
          <w:color w:val="333333"/>
          <w:szCs w:val="24"/>
        </w:rPr>
        <w:t>And w</w:t>
      </w:r>
      <w:r w:rsidR="00F41C2A">
        <w:t xml:space="preserve">ith safety dealt with by the borrow checker at compile time, the programmer </w:t>
      </w:r>
      <w:r w:rsidR="00F50B33">
        <w:t>does not need to be concerned with issues of memory</w:t>
      </w:r>
      <w:r w:rsidR="00F41C2A">
        <w:t>. At the same time, there is no cost in performan</w:t>
      </w:r>
      <w:r w:rsidR="00C52311">
        <w:t>ce at runtime because memory</w:t>
      </w:r>
      <w:r w:rsidR="00F41C2A">
        <w:t xml:space="preserve"> is</w:t>
      </w:r>
      <w:r w:rsidR="00724B93">
        <w:t xml:space="preserve"> naturally</w:t>
      </w:r>
      <w:r w:rsidR="00F41C2A">
        <w:t xml:space="preserve"> checked at compile time</w:t>
      </w:r>
      <w:r w:rsidR="001B6496">
        <w:t xml:space="preserve"> without a garbage collector</w:t>
      </w:r>
      <w:r w:rsidR="00F41C2A">
        <w:t xml:space="preserve">. The downsides </w:t>
      </w:r>
      <w:r w:rsidR="00B57758">
        <w:t xml:space="preserve">to Rust </w:t>
      </w:r>
      <w:r w:rsidR="00F41C2A">
        <w:t xml:space="preserve">are minimal, but </w:t>
      </w:r>
      <w:r w:rsidR="000D5D0F">
        <w:t xml:space="preserve">they </w:t>
      </w:r>
      <w:r w:rsidR="00F41C2A">
        <w:t>do exist. For one, compile time is longer</w:t>
      </w:r>
      <w:r w:rsidR="00C52311">
        <w:t xml:space="preserve"> because memory is checked at compile time</w:t>
      </w:r>
      <w:r w:rsidR="00F41C2A">
        <w:t xml:space="preserve">. Also, the compiler is very strict. New </w:t>
      </w:r>
      <w:r w:rsidR="00B57758">
        <w:t xml:space="preserve">Rust programmers </w:t>
      </w:r>
      <w:r w:rsidR="00F41C2A">
        <w:t xml:space="preserve">often “fight with the borrow checker” to get their code to compile because it </w:t>
      </w:r>
      <w:r w:rsidR="00FA4E2B">
        <w:t>is more difficult to write code that abides by Rusts rules</w:t>
      </w:r>
      <w:r w:rsidR="007D71E7">
        <w:t xml:space="preserve"> [1</w:t>
      </w:r>
      <w:r w:rsidR="00236827">
        <w:t>]</w:t>
      </w:r>
      <w:r w:rsidR="00FA4E2B">
        <w:t xml:space="preserve">. </w:t>
      </w:r>
      <w:r w:rsidR="002926A4">
        <w:lastRenderedPageBreak/>
        <w:t xml:space="preserve">So less time is spent fixing bugs, and </w:t>
      </w:r>
      <w:r w:rsidR="008527CA">
        <w:t>more time is spent getting the code to compile</w:t>
      </w:r>
      <w:r w:rsidR="002926A4">
        <w:t xml:space="preserve">. </w:t>
      </w:r>
      <w:r w:rsidR="00FA4E2B">
        <w:t>But the compiler is like a safety net because once the code c</w:t>
      </w:r>
      <w:r w:rsidR="00075F1A">
        <w:t>ompiles, the programmer knows the result</w:t>
      </w:r>
      <w:r w:rsidR="00933E7D">
        <w:t xml:space="preserve"> is safe</w:t>
      </w:r>
      <w:r w:rsidR="00425A35">
        <w:t xml:space="preserve"> and free of memory error</w:t>
      </w:r>
      <w:r w:rsidR="00006BAE">
        <w:t>s</w:t>
      </w:r>
      <w:r w:rsidR="00FA4E2B">
        <w:t xml:space="preserve">. </w:t>
      </w:r>
    </w:p>
    <w:p w14:paraId="0A5AD004" w14:textId="77777777" w:rsidR="00BB5329" w:rsidRDefault="00BB5329" w:rsidP="006959E2">
      <w:pPr>
        <w:shd w:val="clear" w:color="auto" w:fill="FFFFFF"/>
        <w:ind w:firstLine="360"/>
      </w:pPr>
    </w:p>
    <w:p w14:paraId="70454518" w14:textId="4C7F75FF" w:rsidR="00862480" w:rsidRPr="00453244" w:rsidRDefault="00F907B0" w:rsidP="00AD318A">
      <w:pPr>
        <w:pStyle w:val="Heading2"/>
        <w:numPr>
          <w:ilvl w:val="1"/>
          <w:numId w:val="4"/>
        </w:numPr>
        <w:spacing w:before="0"/>
        <w:ind w:left="720"/>
        <w:rPr>
          <w:rFonts w:eastAsiaTheme="minorHAnsi"/>
        </w:rPr>
      </w:pPr>
      <w:bookmarkStart w:id="120" w:name="_Toc59976051"/>
      <w:r>
        <w:rPr>
          <w:rFonts w:eastAsiaTheme="minorHAnsi"/>
        </w:rPr>
        <w:t>FlightGear</w:t>
      </w:r>
      <w:bookmarkEnd w:id="120"/>
    </w:p>
    <w:p w14:paraId="110A6DCD" w14:textId="569ED554" w:rsidR="00F907B0" w:rsidRDefault="00F907B0" w:rsidP="006959E2">
      <w:pPr>
        <w:ind w:firstLine="360"/>
      </w:pPr>
      <w:r>
        <w:t>FlightGear is an open-source flight simulator application.</w:t>
      </w:r>
      <w:r w:rsidR="003E33FB">
        <w:t xml:space="preserve"> </w:t>
      </w:r>
      <w:r w:rsidR="00543CAE">
        <w:t xml:space="preserve">However, </w:t>
      </w:r>
      <w:r w:rsidR="00DB779A">
        <w:t xml:space="preserve">in this thesis, </w:t>
      </w:r>
      <w:r w:rsidR="003E33FB">
        <w:t>it is being used</w:t>
      </w:r>
      <w:r w:rsidR="00F75D84">
        <w:t xml:space="preserve"> as a standalone visual system. To do this, it supports a network protocol that defines airplane posi</w:t>
      </w:r>
      <w:r w:rsidR="003F7FFE">
        <w:t>tion as</w:t>
      </w:r>
      <w:r w:rsidR="00F75D84">
        <w:t xml:space="preserve"> geodetic coordinates and airplane orientation </w:t>
      </w:r>
      <w:r w:rsidR="00B6260C">
        <w:t>as E</w:t>
      </w:r>
      <w:r w:rsidR="00F75D84">
        <w:t xml:space="preserve">uler angles within a simulated world. </w:t>
      </w:r>
      <w:r w:rsidR="001756F3">
        <w:t>FlightGear, although</w:t>
      </w:r>
      <w:r w:rsidR="0013412E">
        <w:t xml:space="preserve"> it has its own built-in FDM,</w:t>
      </w:r>
      <w:r w:rsidR="00916F27">
        <w:t xml:space="preserve"> is</w:t>
      </w:r>
      <w:r w:rsidR="001756F3">
        <w:t xml:space="preserve"> easily configurable to instead use an external, custom FDM.</w:t>
      </w:r>
      <w:r w:rsidR="00320127">
        <w:t xml:space="preserve"> FlightGear</w:t>
      </w:r>
      <w:r w:rsidR="003748A3">
        <w:t xml:space="preserve"> </w:t>
      </w:r>
      <w:r w:rsidR="00543CAE">
        <w:t>can be configured to be</w:t>
      </w:r>
      <w:r w:rsidR="003E33FB">
        <w:t xml:space="preserve"> interfaced, or communicated with</w:t>
      </w:r>
      <w:r w:rsidR="00B27D28">
        <w:t>,</w:t>
      </w:r>
      <w:r w:rsidR="003E33FB">
        <w:t xml:space="preserve"> via network packets</w:t>
      </w:r>
      <w:r w:rsidR="00320127">
        <w:t xml:space="preserve"> to achieve a desired </w:t>
      </w:r>
      <w:r w:rsidR="007323EF">
        <w:t xml:space="preserve">display </w:t>
      </w:r>
      <w:r w:rsidR="00320127">
        <w:t>output</w:t>
      </w:r>
      <w:r w:rsidR="003E33FB">
        <w:t xml:space="preserve">. </w:t>
      </w:r>
      <w:r w:rsidR="00AD1DE6">
        <w:t>In this case, t</w:t>
      </w:r>
      <w:r w:rsidR="003748A3">
        <w:t>hese packets of data will be sent</w:t>
      </w:r>
      <w:r w:rsidR="000D1AFE">
        <w:t xml:space="preserve"> from</w:t>
      </w:r>
      <w:r w:rsidR="00FE709E">
        <w:t xml:space="preserve"> the</w:t>
      </w:r>
      <w:r w:rsidR="000D1AFE">
        <w:t xml:space="preserve"> </w:t>
      </w:r>
      <w:r w:rsidR="00454A6A">
        <w:t xml:space="preserve">ECS patterned, </w:t>
      </w:r>
      <w:r w:rsidR="000D1AFE">
        <w:t>Rust application</w:t>
      </w:r>
      <w:r w:rsidR="003748A3">
        <w:t xml:space="preserve"> to FlightGear </w:t>
      </w:r>
      <w:r w:rsidR="00933788">
        <w:t>and</w:t>
      </w:r>
      <w:r w:rsidR="003748A3">
        <w:t xml:space="preserve"> </w:t>
      </w:r>
      <w:r w:rsidR="000D1AFE">
        <w:t xml:space="preserve">the packets will </w:t>
      </w:r>
      <w:r w:rsidR="003748A3">
        <w:t xml:space="preserve">contain </w:t>
      </w:r>
      <w:r w:rsidR="00F75D84">
        <w:rPr>
          <w:rFonts w:eastAsiaTheme="minorHAnsi"/>
          <w:szCs w:val="24"/>
        </w:rPr>
        <w:t>the position and orientation.</w:t>
      </w:r>
      <w:r w:rsidR="000D05B6">
        <w:rPr>
          <w:rFonts w:eastAsiaTheme="minorHAnsi"/>
          <w:szCs w:val="24"/>
        </w:rPr>
        <w:t xml:space="preserve"> FlightGear reads</w:t>
      </w:r>
      <w:r w:rsidR="003748A3">
        <w:rPr>
          <w:rFonts w:eastAsiaTheme="minorHAnsi"/>
          <w:szCs w:val="24"/>
        </w:rPr>
        <w:t xml:space="preserve"> these packets </w:t>
      </w:r>
      <w:r w:rsidR="008550C7">
        <w:rPr>
          <w:rFonts w:eastAsiaTheme="minorHAnsi"/>
          <w:szCs w:val="24"/>
        </w:rPr>
        <w:t>and displays the airplane visuals.</w:t>
      </w:r>
    </w:p>
    <w:p w14:paraId="46784E58" w14:textId="79E93DD0" w:rsidR="00810684" w:rsidRDefault="003748A3" w:rsidP="006959E2">
      <w:pPr>
        <w:ind w:firstLine="360"/>
      </w:pPr>
      <w:r>
        <w:t>To properly configure FlightGear</w:t>
      </w:r>
      <w:r w:rsidR="00021D17">
        <w:t xml:space="preserve"> for the simulation, it</w:t>
      </w:r>
      <w:r w:rsidR="00810684">
        <w:t xml:space="preserve"> must manually</w:t>
      </w:r>
      <w:r w:rsidR="00021D17">
        <w:t xml:space="preserve"> be told</w:t>
      </w:r>
      <w:r w:rsidR="00810684">
        <w:t xml:space="preserve"> to </w:t>
      </w:r>
      <w:r>
        <w:t>accept the new external FDM, as well a</w:t>
      </w:r>
      <w:r w:rsidR="00810684">
        <w:t xml:space="preserve">s </w:t>
      </w:r>
      <w:r w:rsidR="00933788">
        <w:t xml:space="preserve">listen for the </w:t>
      </w:r>
      <w:r w:rsidR="00810684">
        <w:t>respective packets</w:t>
      </w:r>
      <w:r w:rsidR="00E02F41">
        <w:t xml:space="preserve"> [5</w:t>
      </w:r>
      <w:r w:rsidR="00123E4C">
        <w:t>]</w:t>
      </w:r>
      <w:r w:rsidR="00810684">
        <w:t xml:space="preserve">. This is done from the command prompt upon running the executable. </w:t>
      </w:r>
      <w:r w:rsidR="003C0BD3">
        <w:t>The command line arguments are listed in Appendix</w:t>
      </w:r>
      <w:r w:rsidR="00216100">
        <w:t xml:space="preserve"> A</w:t>
      </w:r>
      <w:r w:rsidR="003C0BD3">
        <w:t xml:space="preserve">: </w:t>
      </w:r>
      <w:r w:rsidR="000A7840">
        <w:t xml:space="preserve">Configuring </w:t>
      </w:r>
      <w:r w:rsidR="003C0BD3">
        <w:t xml:space="preserve">FlightGear </w:t>
      </w:r>
      <w:r w:rsidR="000A7840">
        <w:t xml:space="preserve">as a Visual System. </w:t>
      </w:r>
      <w:r w:rsidR="003C0BD3">
        <w:t xml:space="preserve"> </w:t>
      </w:r>
    </w:p>
    <w:p w14:paraId="6A096A8A" w14:textId="7BC45913" w:rsidR="00B55BD9" w:rsidRDefault="00A53F50" w:rsidP="006959E2">
      <w:pPr>
        <w:ind w:firstLine="360"/>
      </w:pPr>
      <w:r>
        <w:t xml:space="preserve">With FlightGear configured, it </w:t>
      </w:r>
      <w:r w:rsidR="00216100">
        <w:t>will process the received network packets</w:t>
      </w:r>
      <w:r>
        <w:t xml:space="preserve"> constructed by the Rust </w:t>
      </w:r>
      <w:r w:rsidR="00737CF1">
        <w:t xml:space="preserve">application. </w:t>
      </w:r>
      <w:r w:rsidR="005E7266">
        <w:t xml:space="preserve">But </w:t>
      </w:r>
      <w:r>
        <w:t>FlightG</w:t>
      </w:r>
      <w:r w:rsidR="00E6244F">
        <w:t>ear requires that these packets are defined in a particular format</w:t>
      </w:r>
      <w:r w:rsidR="0030717C">
        <w:t xml:space="preserve"> so as to understand them</w:t>
      </w:r>
      <w:r w:rsidR="00E6244F">
        <w:t>. The format of the packet</w:t>
      </w:r>
      <w:r w:rsidR="0000127B">
        <w:t>, before being converted to bytes,</w:t>
      </w:r>
      <w:r w:rsidR="00E6244F">
        <w:t xml:space="preserve"> must be a struct</w:t>
      </w:r>
      <w:r w:rsidR="0077296A">
        <w:t>ure</w:t>
      </w:r>
      <w:r w:rsidR="00E6244F">
        <w:t>, which</w:t>
      </w:r>
      <w:r w:rsidR="005E7266">
        <w:t xml:space="preserve"> is outlined in the FlightGear source code.</w:t>
      </w:r>
      <w:r w:rsidR="00A86DE3">
        <w:t xml:space="preserve"> The struct</w:t>
      </w:r>
      <w:r w:rsidR="0077296A">
        <w:t>ure</w:t>
      </w:r>
      <w:r w:rsidR="00A86DE3">
        <w:t xml:space="preserve"> contains all of the data needed</w:t>
      </w:r>
      <w:r w:rsidR="009C0954">
        <w:t xml:space="preserve"> to define an airplane and how it</w:t>
      </w:r>
      <w:r w:rsidR="00475173">
        <w:t xml:space="preserve"> flies</w:t>
      </w:r>
      <w:r w:rsidR="009C0954">
        <w:t xml:space="preserve"> </w:t>
      </w:r>
      <w:r w:rsidR="009C0954">
        <w:lastRenderedPageBreak/>
        <w:t>throughout the simulation.</w:t>
      </w:r>
      <w:r w:rsidR="00A86DE3">
        <w:t xml:space="preserve"> </w:t>
      </w:r>
      <w:r w:rsidR="00216100">
        <w:t>This struct</w:t>
      </w:r>
      <w:r w:rsidR="0077296A">
        <w:t>ure</w:t>
      </w:r>
      <w:r w:rsidR="00833845">
        <w:t>, called FGNetFDM,</w:t>
      </w:r>
      <w:r w:rsidR="00216100">
        <w:t xml:space="preserve"> in Rust code is located in Appendix A: Configuring FlightGear as a </w:t>
      </w:r>
      <w:r w:rsidR="006070A6">
        <w:t>v</w:t>
      </w:r>
      <w:r w:rsidR="00216100">
        <w:t xml:space="preserve">isual System. </w:t>
      </w:r>
    </w:p>
    <w:p w14:paraId="369A287C" w14:textId="77777777" w:rsidR="00BB5329" w:rsidRPr="00216100" w:rsidRDefault="00BB5329" w:rsidP="006959E2">
      <w:pPr>
        <w:ind w:firstLine="360"/>
      </w:pPr>
    </w:p>
    <w:p w14:paraId="06492FBD" w14:textId="63F2934B" w:rsidR="00B55BD9" w:rsidRDefault="00B55BD9" w:rsidP="00AD318A">
      <w:pPr>
        <w:pStyle w:val="Heading2"/>
        <w:numPr>
          <w:ilvl w:val="1"/>
          <w:numId w:val="4"/>
        </w:numPr>
        <w:spacing w:before="0"/>
        <w:ind w:left="720"/>
        <w:rPr>
          <w:rFonts w:eastAsiaTheme="minorHAnsi"/>
        </w:rPr>
      </w:pPr>
      <w:bookmarkStart w:id="121" w:name="_Toc59976052"/>
      <w:r>
        <w:rPr>
          <w:rFonts w:eastAsiaTheme="minorHAnsi"/>
        </w:rPr>
        <w:t>Networking</w:t>
      </w:r>
      <w:r w:rsidR="00FB64DF">
        <w:rPr>
          <w:rFonts w:eastAsiaTheme="minorHAnsi"/>
        </w:rPr>
        <w:t xml:space="preserve"> with Rust</w:t>
      </w:r>
      <w:bookmarkEnd w:id="121"/>
    </w:p>
    <w:p w14:paraId="14C12B5D" w14:textId="3E2C40DF" w:rsidR="00504CFD" w:rsidRPr="00B55BD9" w:rsidRDefault="004C2E5F" w:rsidP="006959E2">
      <w:pPr>
        <w:ind w:firstLine="360"/>
        <w:rPr>
          <w:rFonts w:eastAsiaTheme="minorHAnsi"/>
          <w:szCs w:val="24"/>
        </w:rPr>
      </w:pPr>
      <w:r>
        <w:rPr>
          <w:rFonts w:eastAsiaTheme="minorHAnsi"/>
          <w:szCs w:val="24"/>
        </w:rPr>
        <w:t xml:space="preserve">Networking is used </w:t>
      </w:r>
      <w:r w:rsidR="00A94AA6">
        <w:rPr>
          <w:rFonts w:eastAsiaTheme="minorHAnsi"/>
          <w:szCs w:val="24"/>
        </w:rPr>
        <w:t>to</w:t>
      </w:r>
      <w:r w:rsidR="008E1E3E">
        <w:rPr>
          <w:rFonts w:eastAsiaTheme="minorHAnsi"/>
          <w:szCs w:val="24"/>
        </w:rPr>
        <w:t xml:space="preserve"> send packets of data</w:t>
      </w:r>
      <w:r w:rsidR="0038581A">
        <w:rPr>
          <w:rFonts w:eastAsiaTheme="minorHAnsi"/>
          <w:szCs w:val="24"/>
        </w:rPr>
        <w:t xml:space="preserve"> to F</w:t>
      </w:r>
      <w:r w:rsidR="006D0EF2">
        <w:rPr>
          <w:rFonts w:eastAsiaTheme="minorHAnsi"/>
          <w:szCs w:val="24"/>
        </w:rPr>
        <w:t>lightGear</w:t>
      </w:r>
      <w:r w:rsidR="0038581A">
        <w:rPr>
          <w:rFonts w:eastAsiaTheme="minorHAnsi"/>
          <w:szCs w:val="24"/>
        </w:rPr>
        <w:t xml:space="preserve"> so that it can </w:t>
      </w:r>
      <w:r w:rsidR="00A94AA6">
        <w:rPr>
          <w:rFonts w:eastAsiaTheme="minorHAnsi"/>
          <w:szCs w:val="24"/>
        </w:rPr>
        <w:t>display the desired simulation.</w:t>
      </w:r>
      <w:r w:rsidR="00867397">
        <w:rPr>
          <w:rFonts w:eastAsiaTheme="minorHAnsi"/>
          <w:szCs w:val="24"/>
        </w:rPr>
        <w:t xml:space="preserve"> </w:t>
      </w:r>
      <w:r w:rsidR="00B55BD9" w:rsidRPr="00B55BD9">
        <w:rPr>
          <w:rFonts w:eastAsiaTheme="minorHAnsi"/>
          <w:szCs w:val="24"/>
        </w:rPr>
        <w:t xml:space="preserve">To </w:t>
      </w:r>
      <w:r w:rsidR="00690496">
        <w:rPr>
          <w:rFonts w:eastAsiaTheme="minorHAnsi"/>
          <w:szCs w:val="24"/>
        </w:rPr>
        <w:t>communicate with</w:t>
      </w:r>
      <w:r>
        <w:rPr>
          <w:rFonts w:eastAsiaTheme="minorHAnsi"/>
          <w:szCs w:val="24"/>
        </w:rPr>
        <w:t xml:space="preserve"> FlightGear</w:t>
      </w:r>
      <w:r w:rsidR="00B55BD9" w:rsidRPr="00B55BD9">
        <w:rPr>
          <w:rFonts w:eastAsiaTheme="minorHAnsi"/>
          <w:szCs w:val="24"/>
        </w:rPr>
        <w:t>, two sockets are required at each end of communication. In this cas</w:t>
      </w:r>
      <w:r w:rsidR="009C4202">
        <w:rPr>
          <w:rFonts w:eastAsiaTheme="minorHAnsi"/>
          <w:szCs w:val="24"/>
        </w:rPr>
        <w:t>e, the type of socket being used</w:t>
      </w:r>
      <w:r w:rsidR="00B55BD9" w:rsidRPr="00B55BD9">
        <w:rPr>
          <w:rFonts w:eastAsiaTheme="minorHAnsi"/>
          <w:szCs w:val="24"/>
        </w:rPr>
        <w:t xml:space="preserve"> is the Datagram socket. The protocol involving Datagram sockets is called the User Datagram Protocol (UDP). This protocol is considered “connectionless” because an open connection d</w:t>
      </w:r>
      <w:r w:rsidR="007D7D7A">
        <w:rPr>
          <w:rFonts w:eastAsiaTheme="minorHAnsi"/>
          <w:szCs w:val="24"/>
        </w:rPr>
        <w:t xml:space="preserve">oes not need to be maintained. </w:t>
      </w:r>
      <w:r w:rsidR="00B55BD9" w:rsidRPr="00B55BD9">
        <w:rPr>
          <w:rFonts w:eastAsiaTheme="minorHAnsi"/>
          <w:szCs w:val="24"/>
        </w:rPr>
        <w:t>Packets containing bytes of data may simply be built and sent to a destination without a connection ne</w:t>
      </w:r>
      <w:r w:rsidR="00A77A9E">
        <w:rPr>
          <w:rFonts w:eastAsiaTheme="minorHAnsi"/>
          <w:szCs w:val="24"/>
        </w:rPr>
        <w:t>e</w:t>
      </w:r>
      <w:r w:rsidR="00E02F41">
        <w:rPr>
          <w:rFonts w:eastAsiaTheme="minorHAnsi"/>
          <w:szCs w:val="24"/>
        </w:rPr>
        <w:t>ding to be established prior [7</w:t>
      </w:r>
      <w:r w:rsidR="00B55BD9" w:rsidRPr="00B55BD9">
        <w:rPr>
          <w:rFonts w:eastAsiaTheme="minorHAnsi"/>
          <w:szCs w:val="24"/>
        </w:rPr>
        <w:t>].</w:t>
      </w:r>
      <w:r w:rsidR="007D7D7A">
        <w:rPr>
          <w:rFonts w:eastAsiaTheme="minorHAnsi"/>
          <w:szCs w:val="24"/>
        </w:rPr>
        <w:t xml:space="preserve"> FlightGear, when commanded on startup, is able to open a socket to receive UDP packets on. </w:t>
      </w:r>
    </w:p>
    <w:p w14:paraId="48149E6F" w14:textId="32628C7D" w:rsidR="00D35E72" w:rsidRDefault="009C4202" w:rsidP="006959E2">
      <w:pPr>
        <w:ind w:firstLine="360"/>
        <w:rPr>
          <w:rFonts w:eastAsiaTheme="minorHAnsi"/>
          <w:szCs w:val="24"/>
        </w:rPr>
      </w:pPr>
      <w:r>
        <w:rPr>
          <w:rFonts w:eastAsiaTheme="minorHAnsi"/>
          <w:szCs w:val="24"/>
        </w:rPr>
        <w:t>In Rust, a UDP Socket is</w:t>
      </w:r>
      <w:r w:rsidR="00B55BD9" w:rsidRPr="00B55BD9">
        <w:rPr>
          <w:rFonts w:eastAsiaTheme="minorHAnsi"/>
          <w:szCs w:val="24"/>
        </w:rPr>
        <w:t xml:space="preserve"> created and binded to an </w:t>
      </w:r>
      <w:r w:rsidR="0051335F">
        <w:rPr>
          <w:rFonts w:eastAsiaTheme="minorHAnsi"/>
          <w:szCs w:val="24"/>
        </w:rPr>
        <w:t>internet protocol</w:t>
      </w:r>
      <w:r w:rsidR="00B55BD9" w:rsidRPr="00B55BD9">
        <w:rPr>
          <w:rFonts w:eastAsiaTheme="minorHAnsi"/>
          <w:szCs w:val="24"/>
        </w:rPr>
        <w:t xml:space="preserve"> address and port on the local machine. After this, data can be sent and received from any other socket address. The socket created can then be connected</w:t>
      </w:r>
      <w:r w:rsidR="00C14E48">
        <w:rPr>
          <w:rFonts w:eastAsiaTheme="minorHAnsi"/>
          <w:szCs w:val="24"/>
        </w:rPr>
        <w:t xml:space="preserve"> to the other socket with its internet protocol</w:t>
      </w:r>
      <w:r w:rsidR="00B55BD9" w:rsidRPr="00B55BD9">
        <w:rPr>
          <w:rFonts w:eastAsiaTheme="minorHAnsi"/>
          <w:szCs w:val="24"/>
        </w:rPr>
        <w:t xml:space="preserve"> address and port. From here, data ca</w:t>
      </w:r>
      <w:r w:rsidR="00585F0B">
        <w:rPr>
          <w:rFonts w:eastAsiaTheme="minorHAnsi"/>
          <w:szCs w:val="24"/>
        </w:rPr>
        <w:t>n be sent, and received with a function call [</w:t>
      </w:r>
      <w:r w:rsidR="00BE0B19">
        <w:rPr>
          <w:rFonts w:eastAsiaTheme="minorHAnsi"/>
          <w:szCs w:val="24"/>
        </w:rPr>
        <w:t>2</w:t>
      </w:r>
      <w:r w:rsidR="00F47C7D">
        <w:rPr>
          <w:rFonts w:eastAsiaTheme="minorHAnsi"/>
          <w:szCs w:val="24"/>
        </w:rPr>
        <w:t>]</w:t>
      </w:r>
      <w:r w:rsidR="009362E7">
        <w:rPr>
          <w:rFonts w:eastAsiaTheme="minorHAnsi"/>
          <w:szCs w:val="24"/>
        </w:rPr>
        <w:t>.</w:t>
      </w:r>
      <w:r w:rsidR="00C3354A">
        <w:rPr>
          <w:rFonts w:eastAsiaTheme="minorHAnsi"/>
          <w:szCs w:val="24"/>
        </w:rPr>
        <w:t xml:space="preserve"> </w:t>
      </w:r>
      <w:r w:rsidR="00DD007B">
        <w:rPr>
          <w:rFonts w:eastAsiaTheme="minorHAnsi"/>
          <w:szCs w:val="24"/>
        </w:rPr>
        <w:t>O</w:t>
      </w:r>
      <w:r w:rsidR="00386E39">
        <w:rPr>
          <w:rFonts w:eastAsiaTheme="minorHAnsi"/>
          <w:szCs w:val="24"/>
        </w:rPr>
        <w:t>ne important thing to be aware of</w:t>
      </w:r>
      <w:r w:rsidR="00DD007B">
        <w:rPr>
          <w:rFonts w:eastAsiaTheme="minorHAnsi"/>
          <w:szCs w:val="24"/>
        </w:rPr>
        <w:t xml:space="preserve"> is that </w:t>
      </w:r>
      <w:r w:rsidR="00C3354A">
        <w:rPr>
          <w:rFonts w:eastAsiaTheme="minorHAnsi"/>
          <w:szCs w:val="24"/>
        </w:rPr>
        <w:t>before data</w:t>
      </w:r>
      <w:r w:rsidR="00313F50">
        <w:rPr>
          <w:rFonts w:eastAsiaTheme="minorHAnsi"/>
          <w:szCs w:val="24"/>
        </w:rPr>
        <w:t xml:space="preserve"> packets are</w:t>
      </w:r>
      <w:r w:rsidR="00C3354A">
        <w:rPr>
          <w:rFonts w:eastAsiaTheme="minorHAnsi"/>
          <w:szCs w:val="24"/>
        </w:rPr>
        <w:t xml:space="preserve"> sent</w:t>
      </w:r>
      <w:r w:rsidR="00DD007B">
        <w:rPr>
          <w:rFonts w:eastAsiaTheme="minorHAnsi"/>
          <w:szCs w:val="24"/>
        </w:rPr>
        <w:t xml:space="preserve"> out to FlightGear</w:t>
      </w:r>
      <w:r w:rsidR="00C3354A">
        <w:rPr>
          <w:rFonts w:eastAsiaTheme="minorHAnsi"/>
          <w:szCs w:val="24"/>
        </w:rPr>
        <w:t xml:space="preserve">, </w:t>
      </w:r>
      <w:r w:rsidR="00313F50">
        <w:rPr>
          <w:rFonts w:eastAsiaTheme="minorHAnsi"/>
          <w:szCs w:val="24"/>
        </w:rPr>
        <w:t xml:space="preserve">the literal order of the bytes need to be converted from least significant </w:t>
      </w:r>
      <w:r w:rsidR="00DD007B">
        <w:rPr>
          <w:rFonts w:eastAsiaTheme="minorHAnsi"/>
          <w:szCs w:val="24"/>
        </w:rPr>
        <w:t>byte first (little endian)</w:t>
      </w:r>
      <w:r w:rsidR="00313F50">
        <w:rPr>
          <w:rFonts w:eastAsiaTheme="minorHAnsi"/>
          <w:szCs w:val="24"/>
        </w:rPr>
        <w:t>, to most significant byte first</w:t>
      </w:r>
      <w:r w:rsidR="00DD007B">
        <w:rPr>
          <w:rFonts w:eastAsiaTheme="minorHAnsi"/>
          <w:szCs w:val="24"/>
        </w:rPr>
        <w:t xml:space="preserve"> (big endian)</w:t>
      </w:r>
      <w:r w:rsidR="00313F50">
        <w:rPr>
          <w:rFonts w:eastAsiaTheme="minorHAnsi"/>
          <w:szCs w:val="24"/>
        </w:rPr>
        <w:t xml:space="preserve"> [7]. </w:t>
      </w:r>
      <w:r w:rsidR="00B55BD9" w:rsidRPr="00B55BD9">
        <w:rPr>
          <w:rFonts w:eastAsiaTheme="minorHAnsi"/>
          <w:szCs w:val="24"/>
        </w:rPr>
        <w:t xml:space="preserve"> </w:t>
      </w:r>
    </w:p>
    <w:p w14:paraId="351FDD50" w14:textId="61184EE8" w:rsidR="00D35E72" w:rsidRDefault="00D35E72" w:rsidP="00BA0D42">
      <w:pPr>
        <w:ind w:firstLine="720"/>
        <w:rPr>
          <w:rFonts w:eastAsiaTheme="minorHAnsi"/>
          <w:szCs w:val="24"/>
        </w:rPr>
      </w:pPr>
    </w:p>
    <w:p w14:paraId="7C98153D" w14:textId="77777777" w:rsidR="00BF13F5" w:rsidRDefault="00BF13F5" w:rsidP="00BA0D42">
      <w:pPr>
        <w:ind w:firstLine="720"/>
        <w:rPr>
          <w:rFonts w:eastAsiaTheme="minorHAnsi"/>
          <w:szCs w:val="24"/>
        </w:rPr>
      </w:pPr>
    </w:p>
    <w:p w14:paraId="1BEB652E" w14:textId="1C6813CB" w:rsidR="00D35E72" w:rsidRPr="00B55BD9" w:rsidRDefault="00D35E72" w:rsidP="009F115C">
      <w:pPr>
        <w:rPr>
          <w:rFonts w:eastAsiaTheme="minorHAnsi"/>
          <w:szCs w:val="24"/>
        </w:rPr>
      </w:pPr>
    </w:p>
    <w:p w14:paraId="640F4325" w14:textId="727D6112" w:rsidR="0083399B" w:rsidRPr="00B5737D" w:rsidRDefault="00251273" w:rsidP="0064646A">
      <w:pPr>
        <w:pStyle w:val="Heading1"/>
        <w:numPr>
          <w:ilvl w:val="0"/>
          <w:numId w:val="15"/>
        </w:numPr>
        <w:rPr>
          <w:sz w:val="29"/>
          <w:szCs w:val="29"/>
        </w:rPr>
      </w:pPr>
      <w:bookmarkStart w:id="122" w:name="_Toc496074964"/>
      <w:bookmarkStart w:id="123" w:name="_Toc496075138"/>
      <w:bookmarkStart w:id="124" w:name="_Toc496075296"/>
      <w:bookmarkStart w:id="125" w:name="_Toc496075361"/>
      <w:bookmarkStart w:id="126" w:name="_Toc496080605"/>
      <w:bookmarkStart w:id="127" w:name="_Toc497120308"/>
      <w:bookmarkStart w:id="128" w:name="_Toc503248605"/>
      <w:bookmarkStart w:id="129" w:name="_Toc504131180"/>
      <w:bookmarkStart w:id="130" w:name="_Toc504131382"/>
      <w:bookmarkStart w:id="131" w:name="_Toc504131537"/>
      <w:bookmarkStart w:id="132" w:name="_Toc59976053"/>
      <w:r w:rsidRPr="00B5737D">
        <w:rPr>
          <w:sz w:val="29"/>
          <w:szCs w:val="29"/>
        </w:rPr>
        <w:lastRenderedPageBreak/>
        <w:t>Methodology</w:t>
      </w:r>
      <w:bookmarkEnd w:id="122"/>
      <w:bookmarkEnd w:id="123"/>
      <w:bookmarkEnd w:id="124"/>
      <w:bookmarkEnd w:id="125"/>
      <w:bookmarkEnd w:id="126"/>
      <w:bookmarkEnd w:id="127"/>
      <w:bookmarkEnd w:id="128"/>
      <w:bookmarkEnd w:id="129"/>
      <w:bookmarkEnd w:id="130"/>
      <w:bookmarkEnd w:id="131"/>
      <w:bookmarkEnd w:id="132"/>
      <w:r w:rsidR="0083399B" w:rsidRPr="00B5737D">
        <w:rPr>
          <w:sz w:val="29"/>
          <w:szCs w:val="29"/>
        </w:rPr>
        <w:t xml:space="preserve"> </w:t>
      </w:r>
    </w:p>
    <w:p w14:paraId="73F1D919" w14:textId="77777777" w:rsidR="00D61866" w:rsidRPr="00D61866" w:rsidRDefault="00D61866" w:rsidP="00D61866"/>
    <w:p w14:paraId="7403AEA9" w14:textId="5978CBC5" w:rsidR="007502DB" w:rsidRDefault="004F2A34" w:rsidP="00F75AE6">
      <w:pPr>
        <w:ind w:firstLine="360"/>
      </w:pPr>
      <w:r>
        <w:t xml:space="preserve">This chapter will discuss the research methods used in this thesis, including what has been accomplished and how it has been accomplished. </w:t>
      </w:r>
      <w:r w:rsidR="00387124">
        <w:t xml:space="preserve">We will describe </w:t>
      </w:r>
      <w:r>
        <w:t>the process o</w:t>
      </w:r>
      <w:r w:rsidR="0098552B">
        <w:t xml:space="preserve">f re-implementing Palmer’s </w:t>
      </w:r>
      <w:r w:rsidR="00D305C1">
        <w:t xml:space="preserve">FDM </w:t>
      </w:r>
      <w:r w:rsidR="0098552B">
        <w:t>and Bourg’s FDM</w:t>
      </w:r>
      <w:r w:rsidR="005F64D0">
        <w:t xml:space="preserve"> with SPECS</w:t>
      </w:r>
      <w:r w:rsidR="004659BB">
        <w:t>, and how we verified</w:t>
      </w:r>
      <w:r w:rsidR="00044097">
        <w:t xml:space="preserve"> tha</w:t>
      </w:r>
      <w:r w:rsidR="0098552B">
        <w:t xml:space="preserve">t </w:t>
      </w:r>
      <w:r w:rsidR="001A5730">
        <w:t xml:space="preserve">the re-implementations </w:t>
      </w:r>
      <w:r w:rsidR="0098552B">
        <w:t xml:space="preserve">do </w:t>
      </w:r>
      <w:r>
        <w:t>w</w:t>
      </w:r>
      <w:r w:rsidR="00FB6D1A">
        <w:t>ork as expecte</w:t>
      </w:r>
      <w:r w:rsidR="00FD4614">
        <w:t>d.</w:t>
      </w:r>
      <w:r w:rsidR="00FE7F53">
        <w:t xml:space="preserve"> We will then explain the how the FDMs were set up as flight simulators.</w:t>
      </w:r>
    </w:p>
    <w:p w14:paraId="0A2E3257" w14:textId="77777777" w:rsidR="009F115C" w:rsidRPr="004F2A34" w:rsidRDefault="009F115C" w:rsidP="00F75AE6">
      <w:pPr>
        <w:ind w:firstLine="360"/>
      </w:pPr>
    </w:p>
    <w:p w14:paraId="26D0EA39" w14:textId="0B831AA9" w:rsidR="0098552B" w:rsidRPr="0098552B" w:rsidRDefault="00382B66" w:rsidP="00AD318A">
      <w:pPr>
        <w:pStyle w:val="Heading2"/>
        <w:numPr>
          <w:ilvl w:val="1"/>
          <w:numId w:val="5"/>
        </w:numPr>
        <w:spacing w:before="0"/>
        <w:ind w:left="540"/>
      </w:pPr>
      <w:bookmarkStart w:id="133" w:name="_Toc59976054"/>
      <w:r>
        <w:t xml:space="preserve">Building the </w:t>
      </w:r>
      <w:r w:rsidR="00BE4013">
        <w:t>Flight Dynamics Models</w:t>
      </w:r>
      <w:bookmarkEnd w:id="133"/>
    </w:p>
    <w:p w14:paraId="6BA99766" w14:textId="04646CB3" w:rsidR="002A166C" w:rsidRDefault="00290DC7" w:rsidP="00F75AE6">
      <w:pPr>
        <w:ind w:firstLine="360"/>
      </w:pPr>
      <w:r>
        <w:t>This section</w:t>
      </w:r>
      <w:r w:rsidR="005E4664">
        <w:t xml:space="preserve"> </w:t>
      </w:r>
      <w:r w:rsidR="00304B17">
        <w:t xml:space="preserve">broadly </w:t>
      </w:r>
      <w:r w:rsidR="00280367">
        <w:t>describes the</w:t>
      </w:r>
      <w:r w:rsidR="00281014">
        <w:t xml:space="preserve"> re-implementing</w:t>
      </w:r>
      <w:r w:rsidR="00280367">
        <w:t xml:space="preserve"> of the two FDMs</w:t>
      </w:r>
      <w:r w:rsidR="00DD3030">
        <w:t>, which</w:t>
      </w:r>
      <w:r w:rsidR="008A0D89">
        <w:t xml:space="preserve"> overall</w:t>
      </w:r>
      <w:r w:rsidR="00DD3030">
        <w:t xml:space="preserve"> share </w:t>
      </w:r>
      <w:r w:rsidR="00A95E0A">
        <w:t xml:space="preserve">more similarities </w:t>
      </w:r>
      <w:r w:rsidR="005E4664">
        <w:t>than not.</w:t>
      </w:r>
      <w:r>
        <w:t xml:space="preserve"> </w:t>
      </w:r>
      <w:r w:rsidR="00651677">
        <w:t>A later</w:t>
      </w:r>
      <w:r w:rsidR="00280367">
        <w:t xml:space="preserve"> section </w:t>
      </w:r>
      <w:r w:rsidR="00651677">
        <w:t xml:space="preserve">in this chapter </w:t>
      </w:r>
      <w:r w:rsidR="00280367">
        <w:t>will describe the</w:t>
      </w:r>
      <w:r w:rsidR="00CE6149">
        <w:t xml:space="preserve"> subsequent</w:t>
      </w:r>
      <w:r w:rsidR="00280367">
        <w:t xml:space="preserve"> building of </w:t>
      </w:r>
      <w:r w:rsidR="00CE6149">
        <w:t xml:space="preserve">the </w:t>
      </w:r>
      <w:r w:rsidR="00280367">
        <w:t>two</w:t>
      </w:r>
      <w:r w:rsidR="00C52924">
        <w:t xml:space="preserve"> flight simulators that</w:t>
      </w:r>
      <w:r w:rsidR="00280367">
        <w:t xml:space="preserve"> each use</w:t>
      </w:r>
      <w:r w:rsidR="00112C3D">
        <w:t xml:space="preserve"> one of the </w:t>
      </w:r>
      <w:r w:rsidR="00280367">
        <w:t>FDMs.</w:t>
      </w:r>
      <w:r w:rsidR="00FC3B89">
        <w:t xml:space="preserve"> </w:t>
      </w:r>
    </w:p>
    <w:p w14:paraId="2E521363" w14:textId="2D4C6C93" w:rsidR="009073CB" w:rsidRDefault="00407762" w:rsidP="00F75AE6">
      <w:pPr>
        <w:ind w:firstLine="360"/>
      </w:pPr>
      <w:r>
        <w:t>The approach to building</w:t>
      </w:r>
      <w:r w:rsidR="00434FAB">
        <w:t xml:space="preserve"> the</w:t>
      </w:r>
      <w:r w:rsidR="008120EE">
        <w:t xml:space="preserve"> Rust</w:t>
      </w:r>
      <w:r w:rsidR="00C204CB">
        <w:t>-</w:t>
      </w:r>
      <w:r w:rsidR="00432A26">
        <w:t>based, ECS</w:t>
      </w:r>
      <w:r w:rsidR="001B50A4">
        <w:t>-based</w:t>
      </w:r>
      <w:r w:rsidR="002D348A">
        <w:t xml:space="preserve"> </w:t>
      </w:r>
      <w:r w:rsidR="008120EE">
        <w:t>FDM</w:t>
      </w:r>
      <w:r w:rsidR="00434FAB">
        <w:t>s</w:t>
      </w:r>
      <w:r w:rsidR="004C414D">
        <w:t xml:space="preserve"> began</w:t>
      </w:r>
      <w:r w:rsidR="00263B8D">
        <w:t xml:space="preserve"> with</w:t>
      </w:r>
      <w:r w:rsidR="008120EE">
        <w:t xml:space="preserve"> </w:t>
      </w:r>
      <w:r w:rsidR="004C414D">
        <w:t xml:space="preserve">acquiring an </w:t>
      </w:r>
      <w:r w:rsidR="008120EE">
        <w:t xml:space="preserve">understanding of basic flight physics and the </w:t>
      </w:r>
      <w:r w:rsidR="004C414D">
        <w:t xml:space="preserve">Rust programming language. </w:t>
      </w:r>
      <w:r w:rsidR="00C2791C">
        <w:t>A</w:t>
      </w:r>
      <w:r w:rsidR="009073CB">
        <w:t xml:space="preserve"> general knowledge of flight physics was needed to be able follow along with what was going on in the FDMs. Both of the textbooks describing the FDMs, </w:t>
      </w:r>
      <w:r w:rsidR="009073CB" w:rsidRPr="002F7602">
        <w:rPr>
          <w:i/>
        </w:rPr>
        <w:t>Physics for Game Programmers</w:t>
      </w:r>
      <w:r w:rsidR="009073CB">
        <w:rPr>
          <w:i/>
        </w:rPr>
        <w:t xml:space="preserve"> </w:t>
      </w:r>
      <w:r w:rsidR="009073CB">
        <w:t xml:space="preserve">by Grant Palmer and </w:t>
      </w:r>
      <w:r w:rsidR="009073CB" w:rsidRPr="002F7602">
        <w:rPr>
          <w:i/>
        </w:rPr>
        <w:t xml:space="preserve">Physics for Game </w:t>
      </w:r>
      <w:r w:rsidR="009073CB">
        <w:rPr>
          <w:i/>
        </w:rPr>
        <w:t xml:space="preserve">Developers by David Bourg, </w:t>
      </w:r>
      <w:r w:rsidR="009073CB">
        <w:t xml:space="preserve">were </w:t>
      </w:r>
      <w:r w:rsidR="00C2791C">
        <w:t>the primary</w:t>
      </w:r>
      <w:r w:rsidR="00AF78D7">
        <w:t xml:space="preserve"> refere</w:t>
      </w:r>
      <w:r w:rsidR="00C2791C">
        <w:t>nce</w:t>
      </w:r>
      <w:r w:rsidR="00E84FB5">
        <w:t>s</w:t>
      </w:r>
      <w:r w:rsidR="00AF78D7">
        <w:t xml:space="preserve">. </w:t>
      </w:r>
    </w:p>
    <w:p w14:paraId="7FA0BAB6" w14:textId="757FADA1" w:rsidR="00073DB9" w:rsidRDefault="00073DB9" w:rsidP="00F75AE6">
      <w:pPr>
        <w:ind w:firstLine="360"/>
      </w:pPr>
      <w:r>
        <w:t xml:space="preserve">In regard to programming in Rust, the two most utilized resources for writing code in this thesis was the official Rust book, </w:t>
      </w:r>
      <w:r w:rsidRPr="004A62AA">
        <w:rPr>
          <w:i/>
        </w:rPr>
        <w:t>The Rust Programming Language</w:t>
      </w:r>
      <w:r>
        <w:rPr>
          <w:i/>
        </w:rPr>
        <w:t xml:space="preserve">, </w:t>
      </w:r>
      <w:r>
        <w:t xml:space="preserve">and the official code collection called </w:t>
      </w:r>
      <w:r>
        <w:rPr>
          <w:i/>
        </w:rPr>
        <w:t>Rust b</w:t>
      </w:r>
      <w:r w:rsidRPr="00113A5E">
        <w:rPr>
          <w:i/>
        </w:rPr>
        <w:t xml:space="preserve">y Example, </w:t>
      </w:r>
      <w:r>
        <w:t>which showcases executable code snippets.</w:t>
      </w:r>
      <w:r w:rsidR="003916DE">
        <w:t xml:space="preserve"> </w:t>
      </w:r>
      <w:r w:rsidR="002D4775">
        <w:t xml:space="preserve">The first </w:t>
      </w:r>
      <w:r w:rsidR="004F76C1">
        <w:t xml:space="preserve">programming task </w:t>
      </w:r>
      <w:r w:rsidR="002D4775">
        <w:t>in Rust for this thesis had to do with networking. The task was to send a UDP packet i</w:t>
      </w:r>
      <w:r w:rsidR="004F0584">
        <w:t>n Rust to FlightGear to interface it</w:t>
      </w:r>
      <w:r w:rsidR="002D4775">
        <w:t xml:space="preserve">. To help accomplish this, </w:t>
      </w:r>
      <w:r w:rsidR="002D4775">
        <w:lastRenderedPageBreak/>
        <w:t xml:space="preserve">FlightGear’s GitHub repository offers a program that does exactly this in C++. </w:t>
      </w:r>
      <w:r w:rsidR="004F76C1">
        <w:t>Although this task did not directly progress the development of the FDMs, it did teach</w:t>
      </w:r>
      <w:r w:rsidR="007C58F3">
        <w:t xml:space="preserve"> Rust basics as well as the </w:t>
      </w:r>
      <w:r w:rsidR="008747E8">
        <w:t xml:space="preserve">Rust </w:t>
      </w:r>
      <w:r w:rsidR="00390E82">
        <w:t>networking required</w:t>
      </w:r>
      <w:r w:rsidR="004F76C1">
        <w:t xml:space="preserve"> later on</w:t>
      </w:r>
      <w:r w:rsidR="002A48DD">
        <w:t xml:space="preserve"> in </w:t>
      </w:r>
      <w:r w:rsidR="007C58F3">
        <w:t xml:space="preserve">this thesis. </w:t>
      </w:r>
      <w:r w:rsidR="00BB1D39">
        <w:t xml:space="preserve">The next task was to </w:t>
      </w:r>
      <w:r w:rsidR="001A5BFD">
        <w:t xml:space="preserve">actually </w:t>
      </w:r>
      <w:r w:rsidR="00BB1D39">
        <w:t xml:space="preserve">translate both FDMs from their native languages into Rust. </w:t>
      </w:r>
    </w:p>
    <w:p w14:paraId="1BDFA99D" w14:textId="20455569" w:rsidR="00D7077C" w:rsidRDefault="00ED7459" w:rsidP="00D7077C">
      <w:pPr>
        <w:ind w:firstLine="360"/>
      </w:pPr>
      <w:r>
        <w:t>The first 6-DOF FDM built was the Palmer-based version. The original FDM is described in the textbook,</w:t>
      </w:r>
      <w:r w:rsidRPr="00FF1EDE">
        <w:rPr>
          <w:i/>
        </w:rPr>
        <w:t xml:space="preserve"> </w:t>
      </w:r>
      <w:r w:rsidRPr="002F7602">
        <w:rPr>
          <w:i/>
        </w:rPr>
        <w:t>Physics for Game Programmers</w:t>
      </w:r>
      <w:r>
        <w:rPr>
          <w:i/>
        </w:rPr>
        <w:t>,</w:t>
      </w:r>
      <w:r>
        <w:t xml:space="preserve"> by Grant Palmer. </w:t>
      </w:r>
      <w:r w:rsidR="003A6F24">
        <w:t xml:space="preserve">The original FDM written in the C programming language was used to re-implement the code in Rust. </w:t>
      </w:r>
      <w:r w:rsidR="0032616D">
        <w:t xml:space="preserve">The </w:t>
      </w:r>
      <w:r>
        <w:t xml:space="preserve">second </w:t>
      </w:r>
      <w:r w:rsidR="0032616D">
        <w:t>FDM is based on the works by David Bourg and his textbook,</w:t>
      </w:r>
      <w:r w:rsidR="0032616D" w:rsidRPr="00485081">
        <w:t xml:space="preserve"> </w:t>
      </w:r>
      <w:r w:rsidR="0032616D" w:rsidRPr="002F7602">
        <w:rPr>
          <w:i/>
        </w:rPr>
        <w:t xml:space="preserve">Physics for Game </w:t>
      </w:r>
      <w:r w:rsidR="0032616D">
        <w:rPr>
          <w:i/>
        </w:rPr>
        <w:t>Developers,</w:t>
      </w:r>
      <w:r w:rsidR="0032616D">
        <w:t xml:space="preserve"> which outlines a 6-DOF FDM </w:t>
      </w:r>
      <w:r w:rsidR="00CA53DD">
        <w:t xml:space="preserve">written </w:t>
      </w:r>
      <w:r w:rsidR="0032616D">
        <w:t>in C++ with an OOP de</w:t>
      </w:r>
      <w:r w:rsidR="00641FCC">
        <w:t>sign. Similar to before, this</w:t>
      </w:r>
      <w:r w:rsidR="0032616D">
        <w:t xml:space="preserve"> FDM </w:t>
      </w:r>
      <w:r w:rsidR="00641FCC">
        <w:t>by</w:t>
      </w:r>
      <w:r w:rsidR="0032616D">
        <w:t xml:space="preserve"> Bourg was </w:t>
      </w:r>
      <w:r w:rsidR="00613E37">
        <w:t xml:space="preserve">also </w:t>
      </w:r>
      <w:r w:rsidR="0032616D">
        <w:t>meticulously re-implemented into Rust.</w:t>
      </w:r>
      <w:r w:rsidR="00624FFF">
        <w:t xml:space="preserve"> </w:t>
      </w:r>
    </w:p>
    <w:p w14:paraId="1EEA715E" w14:textId="46194553" w:rsidR="00D70C1D" w:rsidRDefault="00D70C1D" w:rsidP="00D70C1D">
      <w:pPr>
        <w:ind w:firstLine="360"/>
      </w:pPr>
      <w:r>
        <w:t>The FDM</w:t>
      </w:r>
      <w:r>
        <w:t>s are similar in</w:t>
      </w:r>
      <w:r w:rsidR="00603B57">
        <w:t xml:space="preserve"> </w:t>
      </w:r>
      <w:r>
        <w:t xml:space="preserve">that they are both </w:t>
      </w:r>
      <w:r>
        <w:t>classified as 6-DOF</w:t>
      </w:r>
      <w:r>
        <w:t>. Fr</w:t>
      </w:r>
      <w:r>
        <w:t>om a translational standpoint the model</w:t>
      </w:r>
      <w:r w:rsidR="00A61674">
        <w:t>s can cause</w:t>
      </w:r>
      <w:r>
        <w:t xml:space="preserve"> a displacement in the position coordinates on all three axe</w:t>
      </w:r>
      <w:r w:rsidR="00603B57">
        <w:t>s –</w:t>
      </w:r>
      <w:r w:rsidR="00A61674">
        <w:t xml:space="preserve"> meaning they can fly in any direction. </w:t>
      </w:r>
      <w:r>
        <w:t>From a rotational standpoint the model</w:t>
      </w:r>
      <w:r w:rsidR="001D1C34">
        <w:t>s</w:t>
      </w:r>
      <w:r>
        <w:t xml:space="preserve"> can rotate freely about al</w:t>
      </w:r>
      <w:r w:rsidR="001D1C34">
        <w:t>l three axes.</w:t>
      </w:r>
      <w:r>
        <w:t xml:space="preserve"> </w:t>
      </w:r>
    </w:p>
    <w:p w14:paraId="4455FAF8" w14:textId="62C70731" w:rsidR="00D7077C" w:rsidRDefault="00D7077C" w:rsidP="008565A1">
      <w:pPr>
        <w:ind w:firstLine="360"/>
      </w:pPr>
      <w:r>
        <w:t>The most notable difference b</w:t>
      </w:r>
      <w:r w:rsidR="000E5CAB">
        <w:t>etween the</w:t>
      </w:r>
      <w:r>
        <w:t xml:space="preserve"> Palmer model and the Bourg model is how </w:t>
      </w:r>
      <w:r w:rsidR="009F6C38">
        <w:t>they handle</w:t>
      </w:r>
      <w:r>
        <w:t xml:space="preserve"> </w:t>
      </w:r>
      <w:r w:rsidR="00333141">
        <w:t>airplane rotations</w:t>
      </w:r>
      <w:r>
        <w:t xml:space="preserve">. </w:t>
      </w:r>
      <w:r w:rsidR="0030572A">
        <w:t>To create a rotation</w:t>
      </w:r>
      <w:r w:rsidR="00152DEF">
        <w:t>, t</w:t>
      </w:r>
      <w:r>
        <w:t xml:space="preserve">he Palmer model </w:t>
      </w:r>
      <w:r w:rsidR="00152DEF">
        <w:t>modifies</w:t>
      </w:r>
      <w:r>
        <w:t xml:space="preserve"> </w:t>
      </w:r>
      <w:r w:rsidR="00881711">
        <w:t xml:space="preserve">the </w:t>
      </w:r>
      <w:r>
        <w:t>Euler angles directly. Whereas the Bourg model activates specific components of the airplane, such as the ailerons, to</w:t>
      </w:r>
      <w:r w:rsidR="00152DEF">
        <w:t xml:space="preserve"> modify the Euler angles and thus</w:t>
      </w:r>
      <w:r>
        <w:t xml:space="preserve"> create a </w:t>
      </w:r>
      <w:r w:rsidR="00881711">
        <w:t>rotation</w:t>
      </w:r>
      <w:r w:rsidR="008565A1">
        <w:t xml:space="preserve">. </w:t>
      </w:r>
      <w:r>
        <w:t>And for this</w:t>
      </w:r>
      <w:r w:rsidR="008565A1">
        <w:t xml:space="preserve"> explanation</w:t>
      </w:r>
      <w:r>
        <w:t xml:space="preserve">, </w:t>
      </w:r>
      <w:r w:rsidR="008565A1">
        <w:t xml:space="preserve">the </w:t>
      </w:r>
      <w:r>
        <w:t xml:space="preserve">completion of the Palmer-based re-implementation first can be considered an important stepping stone to re-implementing the </w:t>
      </w:r>
      <w:r w:rsidR="008565A1">
        <w:t xml:space="preserve">more complicated </w:t>
      </w:r>
      <w:r>
        <w:t xml:space="preserve">Bourg-based model. </w:t>
      </w:r>
    </w:p>
    <w:p w14:paraId="1484B972" w14:textId="3C2F4981" w:rsidR="00B01D76" w:rsidRDefault="00EF4B55" w:rsidP="00F75AE6">
      <w:pPr>
        <w:ind w:firstLine="360"/>
      </w:pPr>
      <w:r>
        <w:lastRenderedPageBreak/>
        <w:t>In regar</w:t>
      </w:r>
      <w:r w:rsidR="00A94E25">
        <w:t>d to implementing the FDM</w:t>
      </w:r>
      <w:r w:rsidR="00237A79">
        <w:t>s with</w:t>
      </w:r>
      <w:r w:rsidR="00270C08">
        <w:t xml:space="preserve"> </w:t>
      </w:r>
      <w:r w:rsidR="00693E96">
        <w:t xml:space="preserve">the </w:t>
      </w:r>
      <w:r w:rsidR="00270C08">
        <w:t>DOD</w:t>
      </w:r>
      <w:r w:rsidR="00237A79">
        <w:t xml:space="preserve"> paradigm</w:t>
      </w:r>
      <w:r w:rsidR="00270C08">
        <w:t xml:space="preserve"> using the </w:t>
      </w:r>
      <w:r w:rsidR="00A94E25">
        <w:t>ECS</w:t>
      </w:r>
      <w:r w:rsidR="00270C08">
        <w:t xml:space="preserve"> architecture</w:t>
      </w:r>
      <w:r w:rsidR="000E3400">
        <w:t>, that programming was not begun</w:t>
      </w:r>
      <w:r w:rsidR="00A94E25">
        <w:t xml:space="preserve"> until after the FDMs w</w:t>
      </w:r>
      <w:r>
        <w:t>ere working in Rust</w:t>
      </w:r>
      <w:r w:rsidR="00A94E25">
        <w:t xml:space="preserve"> after being translated</w:t>
      </w:r>
      <w:r>
        <w:t>. Ideally, one would begin programming their software from the ground up as an ECS, but it was simpler to convert the code directly from the FDMs native language to Rust before it would be broken up into Systems and Components representing the ECS.</w:t>
      </w:r>
      <w:r w:rsidR="00EA22BD">
        <w:t xml:space="preserve"> </w:t>
      </w:r>
      <w:r w:rsidR="005403BD">
        <w:t>From here, the FDMs were restructured into an ECS design using the SPECS Rust crate, which supports the creation of Entities, Components, and Systems in software. T</w:t>
      </w:r>
      <w:r w:rsidR="00073DB9">
        <w:t>here were very limited resources available descri</w:t>
      </w:r>
      <w:r w:rsidR="007033DF">
        <w:t>bing the process of coding the ECS design,</w:t>
      </w:r>
      <w:r w:rsidR="00073DB9">
        <w:t xml:space="preserve"> especially in Rust. The </w:t>
      </w:r>
      <w:r w:rsidR="00071447">
        <w:t xml:space="preserve">ECS </w:t>
      </w:r>
      <w:r w:rsidR="00CF128D">
        <w:t>references</w:t>
      </w:r>
      <w:r w:rsidR="00073DB9">
        <w:t xml:space="preserve"> used in this thesis boil down to YouTube videos sponsored by Unity, a h</w:t>
      </w:r>
      <w:r w:rsidR="00372229">
        <w:t>igh-profile proponent of the</w:t>
      </w:r>
      <w:r w:rsidR="00073DB9">
        <w:t xml:space="preserve"> architecture, and </w:t>
      </w:r>
      <w:r w:rsidR="00073DB9" w:rsidRPr="0094619D">
        <w:rPr>
          <w:i/>
        </w:rPr>
        <w:t>The Specs Book</w:t>
      </w:r>
      <w:r w:rsidR="00073DB9">
        <w:t xml:space="preserve">, which is the official documentation on the SPECS framework for Rust. </w:t>
      </w:r>
    </w:p>
    <w:p w14:paraId="1A347485" w14:textId="6C229AC5" w:rsidR="00295986" w:rsidRDefault="008346FF" w:rsidP="00F75AE6">
      <w:pPr>
        <w:ind w:firstLine="360"/>
      </w:pPr>
      <w:r>
        <w:t>SPECS laid the framework to create the Entities, Components, and Systems</w:t>
      </w:r>
      <w:r w:rsidR="00927AFF">
        <w:t xml:space="preserve"> in code</w:t>
      </w:r>
      <w:r>
        <w:t xml:space="preserve">. </w:t>
      </w:r>
      <w:r w:rsidR="007B7CE3">
        <w:t>The two FDMs were identical in their ECS construction:</w:t>
      </w:r>
      <w:r w:rsidR="003E1EB3">
        <w:t xml:space="preserve"> the</w:t>
      </w:r>
      <w:r w:rsidR="00C86C23">
        <w:t>y</w:t>
      </w:r>
      <w:r w:rsidR="0027337C">
        <w:t xml:space="preserve"> consisted of</w:t>
      </w:r>
      <w:r w:rsidR="00BE4013">
        <w:t xml:space="preserve"> one Component, </w:t>
      </w:r>
      <w:r w:rsidR="00D42474">
        <w:t>one System</w:t>
      </w:r>
      <w:r w:rsidR="00BE4013">
        <w:t>, and one Entity</w:t>
      </w:r>
      <w:r w:rsidR="00D42474">
        <w:t>.</w:t>
      </w:r>
      <w:r w:rsidR="006744F2">
        <w:t xml:space="preserve"> </w:t>
      </w:r>
      <w:r w:rsidR="003E3AE8">
        <w:t>However, later in this chapter, we will describe the Systems and Components added t</w:t>
      </w:r>
      <w:r w:rsidR="00472CED">
        <w:t>o the</w:t>
      </w:r>
      <w:r w:rsidR="00630F18">
        <w:t xml:space="preserve"> ECS architecture to</w:t>
      </w:r>
      <w:r w:rsidR="00472CED">
        <w:t xml:space="preserve"> create the</w:t>
      </w:r>
      <w:r w:rsidR="003E3AE8">
        <w:t xml:space="preserve"> flight simulator</w:t>
      </w:r>
      <w:r w:rsidR="00190BE5">
        <w:t>.</w:t>
      </w:r>
      <w:r w:rsidR="00D42474">
        <w:t xml:space="preserve"> </w:t>
      </w:r>
      <w:r w:rsidR="00FF6AF3">
        <w:t xml:space="preserve">The graphic below describes </w:t>
      </w:r>
      <w:r w:rsidR="007303D6">
        <w:t>the ECS organization for both FDMs between the</w:t>
      </w:r>
      <w:r w:rsidR="00FF6AF3">
        <w:t xml:space="preserve"> airplane Entity, DataFDM Component, and EquationsOfMotion System.</w:t>
      </w:r>
      <w:r w:rsidR="00F6558B">
        <w:t xml:space="preserve"> An airplane entity has a DataFDM component. The EquationsOfMotion System’s filter specifies the DataFDM Component. So, the job of the EquationsOfMotion is processed on that airplane Entities </w:t>
      </w:r>
      <w:r w:rsidR="0047108A">
        <w:t>Component</w:t>
      </w:r>
      <w:r w:rsidR="00F6558B">
        <w:t xml:space="preserve"> data.</w:t>
      </w:r>
    </w:p>
    <w:p w14:paraId="5C25C068" w14:textId="7EFD3592" w:rsidR="006C71AE" w:rsidRDefault="00FF6AF3" w:rsidP="00F75AE6">
      <w:pPr>
        <w:keepNext/>
        <w:ind w:firstLine="360"/>
        <w:jc w:val="center"/>
      </w:pPr>
      <w:r>
        <w:rPr>
          <w:noProof/>
        </w:rPr>
        <w:lastRenderedPageBreak/>
        <w:drawing>
          <wp:inline distT="0" distB="0" distL="0" distR="0" wp14:anchorId="5BC618F7" wp14:editId="39655B27">
            <wp:extent cx="1506593" cy="3162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1.PNG"/>
                    <pic:cNvPicPr/>
                  </pic:nvPicPr>
                  <pic:blipFill>
                    <a:blip r:embed="rId21">
                      <a:extLst>
                        <a:ext uri="{28A0092B-C50C-407E-A947-70E740481C1C}">
                          <a14:useLocalDpi xmlns:a14="http://schemas.microsoft.com/office/drawing/2010/main" val="0"/>
                        </a:ext>
                      </a:extLst>
                    </a:blip>
                    <a:stretch>
                      <a:fillRect/>
                    </a:stretch>
                  </pic:blipFill>
                  <pic:spPr>
                    <a:xfrm>
                      <a:off x="0" y="0"/>
                      <a:ext cx="1520090" cy="3190631"/>
                    </a:xfrm>
                    <a:prstGeom prst="rect">
                      <a:avLst/>
                    </a:prstGeom>
                  </pic:spPr>
                </pic:pic>
              </a:graphicData>
            </a:graphic>
          </wp:inline>
        </w:drawing>
      </w:r>
    </w:p>
    <w:p w14:paraId="1A444138" w14:textId="5C278F63" w:rsidR="00FF6AF3" w:rsidRDefault="006C71AE" w:rsidP="00F75AE6">
      <w:pPr>
        <w:pStyle w:val="Caption"/>
        <w:ind w:firstLine="360"/>
        <w:jc w:val="center"/>
        <w:rPr>
          <w:b w:val="0"/>
        </w:rPr>
      </w:pPr>
      <w:bookmarkStart w:id="134" w:name="_Toc59976105"/>
      <w:r w:rsidRPr="006C71AE">
        <w:rPr>
          <w:b w:val="0"/>
        </w:rPr>
        <w:t xml:space="preserve">Figure </w:t>
      </w:r>
      <w:r w:rsidRPr="006C71AE">
        <w:rPr>
          <w:b w:val="0"/>
        </w:rPr>
        <w:fldChar w:fldCharType="begin"/>
      </w:r>
      <w:r w:rsidRPr="006C71AE">
        <w:rPr>
          <w:b w:val="0"/>
        </w:rPr>
        <w:instrText xml:space="preserve"> SEQ Figure \* ARABIC </w:instrText>
      </w:r>
      <w:r w:rsidRPr="006C71AE">
        <w:rPr>
          <w:b w:val="0"/>
        </w:rPr>
        <w:fldChar w:fldCharType="separate"/>
      </w:r>
      <w:r w:rsidR="00303604">
        <w:rPr>
          <w:b w:val="0"/>
          <w:noProof/>
        </w:rPr>
        <w:t>9</w:t>
      </w:r>
      <w:r w:rsidRPr="006C71AE">
        <w:rPr>
          <w:b w:val="0"/>
        </w:rPr>
        <w:fldChar w:fldCharType="end"/>
      </w:r>
      <w:r w:rsidR="00EB39AE">
        <w:rPr>
          <w:b w:val="0"/>
        </w:rPr>
        <w:t>: Flight Dynamics Model Entity-Component-System</w:t>
      </w:r>
      <w:r w:rsidRPr="006C71AE">
        <w:rPr>
          <w:b w:val="0"/>
        </w:rPr>
        <w:t xml:space="preserve"> Organization</w:t>
      </w:r>
      <w:bookmarkEnd w:id="134"/>
    </w:p>
    <w:p w14:paraId="1CC5161C" w14:textId="18CC54CE" w:rsidR="003A6F24" w:rsidRPr="003A6F24" w:rsidRDefault="003A6F24" w:rsidP="003A6F24"/>
    <w:p w14:paraId="5AD12866" w14:textId="35FC96C7" w:rsidR="00295986" w:rsidRDefault="00184597" w:rsidP="00AD318A">
      <w:pPr>
        <w:pStyle w:val="Heading2"/>
        <w:numPr>
          <w:ilvl w:val="1"/>
          <w:numId w:val="5"/>
        </w:numPr>
        <w:spacing w:before="0"/>
        <w:ind w:left="630"/>
      </w:pPr>
      <w:bookmarkStart w:id="135" w:name="_Toc59976055"/>
      <w:r>
        <w:t>Palmer</w:t>
      </w:r>
      <w:r w:rsidR="00247FB8">
        <w:t>-based</w:t>
      </w:r>
      <w:r w:rsidR="00295986">
        <w:t xml:space="preserve"> Flight Dynamics Model</w:t>
      </w:r>
      <w:bookmarkEnd w:id="135"/>
    </w:p>
    <w:p w14:paraId="12051396" w14:textId="77C160DB" w:rsidR="003229CC" w:rsidRDefault="003A1D85" w:rsidP="00F75AE6">
      <w:pPr>
        <w:ind w:firstLine="360"/>
      </w:pPr>
      <w:r>
        <w:t>Th</w:t>
      </w:r>
      <w:r w:rsidR="001F4062">
        <w:t xml:space="preserve">e re-implemented </w:t>
      </w:r>
      <w:r w:rsidR="00322D4B">
        <w:t>Palmer</w:t>
      </w:r>
      <w:r w:rsidR="00247FB8">
        <w:t>-based 6</w:t>
      </w:r>
      <w:r>
        <w:t xml:space="preserve">-DOF FDM overall consists of three code files: main.rs, data.rs, and equations_of_motion.rs. </w:t>
      </w:r>
      <w:r w:rsidR="003229CC">
        <w:t xml:space="preserve">Main.rs contains the main function, and simulation loop. Data.rs contains the Component data, and Resources. Equations_of_motion.rs contains the EquationsOfMotion System. </w:t>
      </w:r>
    </w:p>
    <w:p w14:paraId="5B1DA342" w14:textId="5ED07EEE" w:rsidR="00627341" w:rsidRDefault="00627341" w:rsidP="00F75AE6">
      <w:pPr>
        <w:ind w:firstLine="360"/>
      </w:pPr>
      <w:r>
        <w:t>Palmer offers three versions of his FDM in different programming languages, all of which are fundamentally the same. Although, his Jav</w:t>
      </w:r>
      <w:r w:rsidR="005E039C">
        <w:t>a and C Sharp (C#) versions</w:t>
      </w:r>
      <w:r>
        <w:t xml:space="preserve"> implement a Graphical User Interface (GUI) to employ the FDM as an interactive flight simulator.</w:t>
      </w:r>
      <w:r w:rsidR="00F2205C">
        <w:t xml:space="preserve"> T</w:t>
      </w:r>
      <w:r>
        <w:t>he Java and C# versions</w:t>
      </w:r>
      <w:r w:rsidR="00F2205C">
        <w:t xml:space="preserve"> also</w:t>
      </w:r>
      <w:r>
        <w:t xml:space="preserve"> calculate a few extra flight measurements </w:t>
      </w:r>
      <w:r w:rsidR="00970958">
        <w:t>in the equations of motion that the C version does not include:</w:t>
      </w:r>
      <w:r>
        <w:t xml:space="preserve"> climb angle, climb rate, and heading angle</w:t>
      </w:r>
      <w:r w:rsidR="00475E7F">
        <w:t xml:space="preserve"> (yaw)</w:t>
      </w:r>
      <w:r>
        <w:t xml:space="preserve">. With </w:t>
      </w:r>
      <w:r w:rsidR="00E11C48">
        <w:t>all this considered, the</w:t>
      </w:r>
      <w:r>
        <w:t xml:space="preserve"> </w:t>
      </w:r>
      <w:r w:rsidR="00475E7F">
        <w:t xml:space="preserve">C version </w:t>
      </w:r>
      <w:r>
        <w:t xml:space="preserve">was </w:t>
      </w:r>
      <w:r w:rsidR="007210D0">
        <w:t xml:space="preserve">still </w:t>
      </w:r>
      <w:r>
        <w:t xml:space="preserve">chosen to translate </w:t>
      </w:r>
      <w:r w:rsidR="00B91F4D">
        <w:lastRenderedPageBreak/>
        <w:t>the FDM into Rust because of</w:t>
      </w:r>
      <w:r>
        <w:t xml:space="preserve"> experience </w:t>
      </w:r>
      <w:r w:rsidR="00B91F4D">
        <w:t>reasons, and because</w:t>
      </w:r>
      <w:r>
        <w:t xml:space="preserve"> this version omitted a GUI</w:t>
      </w:r>
      <w:r w:rsidR="00405DE6">
        <w:t xml:space="preserve"> and simply outputs the flight data to the console window</w:t>
      </w:r>
      <w:r>
        <w:t xml:space="preserve">. However, we added the </w:t>
      </w:r>
      <w:r w:rsidR="00565DBE">
        <w:t xml:space="preserve">calculations of the </w:t>
      </w:r>
      <w:r>
        <w:t xml:space="preserve">climb angle, climb rate, and heading angle measurements originally omitted in the C version to the Rust </w:t>
      </w:r>
      <w:r w:rsidR="00460769">
        <w:t>re-implementation.</w:t>
      </w:r>
      <w:r>
        <w:t xml:space="preserve"> </w:t>
      </w:r>
    </w:p>
    <w:p w14:paraId="773EB6C7" w14:textId="39D12D94" w:rsidR="00232115" w:rsidRDefault="009A2FEE" w:rsidP="00F75AE6">
      <w:pPr>
        <w:ind w:firstLine="360"/>
      </w:pPr>
      <w:r>
        <w:t>T</w:t>
      </w:r>
      <w:r w:rsidR="00E06C98">
        <w:t>he FDM supports the modification</w:t>
      </w:r>
      <w:r w:rsidR="00232115">
        <w:t xml:space="preserve"> of the</w:t>
      </w:r>
      <w:r w:rsidR="00E0540D">
        <w:t xml:space="preserve"> </w:t>
      </w:r>
      <w:r w:rsidR="007A15F7">
        <w:t xml:space="preserve">airplane’s </w:t>
      </w:r>
      <w:r w:rsidR="00E0540D">
        <w:t>amount of</w:t>
      </w:r>
      <w:r w:rsidR="00232115">
        <w:t xml:space="preserve"> throttle, bank angl</w:t>
      </w:r>
      <w:r w:rsidR="00953622">
        <w:t>e, attack angle, and flaps, all of which must be set prior to</w:t>
      </w:r>
      <w:r w:rsidR="007027C1">
        <w:t xml:space="preserve"> executing the program.</w:t>
      </w:r>
      <w:r w:rsidR="00E0540D">
        <w:t xml:space="preserve"> </w:t>
      </w:r>
      <w:r w:rsidR="00ED3008">
        <w:t xml:space="preserve">These modifiable values </w:t>
      </w:r>
      <w:r w:rsidR="00527860">
        <w:t xml:space="preserve">directly </w:t>
      </w:r>
      <w:r w:rsidR="00ED3008">
        <w:t xml:space="preserve">affect the equations of motion, and therefore the airplane’s flight behavior. </w:t>
      </w:r>
      <w:r w:rsidR="0034082B">
        <w:t>Later in this chapter, we wi</w:t>
      </w:r>
      <w:r w:rsidR="00D02557">
        <w:t xml:space="preserve">ll talk about how the </w:t>
      </w:r>
      <w:r w:rsidR="00C15C20">
        <w:t>FDM</w:t>
      </w:r>
      <w:r w:rsidR="00D02557">
        <w:t xml:space="preserve"> is</w:t>
      </w:r>
      <w:r w:rsidR="00C15C20">
        <w:t xml:space="preserve"> fit as an </w:t>
      </w:r>
      <w:r w:rsidR="0034082B">
        <w:t>interactive flight simulator</w:t>
      </w:r>
      <w:r w:rsidR="00965B37">
        <w:t xml:space="preserve"> –</w:t>
      </w:r>
      <w:r w:rsidR="003477BE">
        <w:t xml:space="preserve"> this section only describes this</w:t>
      </w:r>
      <w:r w:rsidR="00965B37">
        <w:t xml:space="preserve"> raw FDM.</w:t>
      </w:r>
    </w:p>
    <w:p w14:paraId="722F7F02" w14:textId="534FE00A" w:rsidR="0024770C" w:rsidRDefault="003A1D85" w:rsidP="00F75AE6">
      <w:pPr>
        <w:ind w:firstLine="360"/>
      </w:pPr>
      <w:r>
        <w:t>The main.rs begins by importing the SPECS crate, along with the</w:t>
      </w:r>
      <w:r w:rsidR="002213C4">
        <w:t xml:space="preserve"> code from the other two code files. </w:t>
      </w:r>
      <w:r>
        <w:t xml:space="preserve">In the main function, the simulation world was created. The Components were registered into the world. </w:t>
      </w:r>
      <w:r w:rsidR="0028277F">
        <w:t>A FPS</w:t>
      </w:r>
      <w:r w:rsidR="005740A3">
        <w:t xml:space="preserve"> </w:t>
      </w:r>
      <w:r w:rsidR="0028277F">
        <w:t xml:space="preserve">is chosen </w:t>
      </w:r>
      <w:r w:rsidR="005740A3">
        <w:t xml:space="preserve">and </w:t>
      </w:r>
      <w:r w:rsidR="0028277F">
        <w:t xml:space="preserve">the </w:t>
      </w:r>
      <w:r w:rsidR="005740A3">
        <w:t>time step</w:t>
      </w:r>
      <w:r w:rsidR="0028277F">
        <w:t xml:space="preserve"> based on that FPS was determined. That time step (delta time) time was</w:t>
      </w:r>
      <w:r w:rsidR="00574AE5">
        <w:t xml:space="preserve"> added to the world as a R</w:t>
      </w:r>
      <w:r w:rsidR="005740A3">
        <w:t xml:space="preserve">esource for the Systems to use. A dispatcher was opened to manage the execution of the Systems. Then, the airplane Entity was built with the </w:t>
      </w:r>
      <w:r w:rsidR="002328A6">
        <w:t>mass properties containing the performance data</w:t>
      </w:r>
      <w:r w:rsidR="005740A3">
        <w:t xml:space="preserve"> representing a Cessna Skyhawk. </w:t>
      </w:r>
      <w:r w:rsidR="004164F3">
        <w:t>The other data parameters when creating the airplane Entity is throttle, alpha (angle of attack), bank (roll), and flap</w:t>
      </w:r>
      <w:r w:rsidR="0095007C">
        <w:t>s</w:t>
      </w:r>
      <w:r w:rsidR="004164F3">
        <w:t xml:space="preserve">. These four values can be altered for a desired flight effect. </w:t>
      </w:r>
      <w:r w:rsidR="005740A3">
        <w:t>Finally, the main simulation loop was made to process each frame</w:t>
      </w:r>
      <w:r w:rsidR="0028277F">
        <w:t xml:space="preserve"> at the </w:t>
      </w:r>
      <w:r w:rsidR="00BC5D5E">
        <w:t>desired FPS</w:t>
      </w:r>
      <w:r w:rsidR="005740A3">
        <w:t xml:space="preserve">. </w:t>
      </w:r>
      <w:r w:rsidR="004875FD">
        <w:t xml:space="preserve">The simulation loop is able to run at that FPS because it sleeps any extra time remaining in the time step after the processing of each frame. </w:t>
      </w:r>
      <w:r w:rsidR="00E8583A">
        <w:t>The time elapsed and the cu</w:t>
      </w:r>
      <w:r w:rsidR="001039F7">
        <w:t>rrent</w:t>
      </w:r>
      <w:r w:rsidR="00E8583A">
        <w:t xml:space="preserve"> frame</w:t>
      </w:r>
      <w:r w:rsidR="001039F7">
        <w:t xml:space="preserve"> count</w:t>
      </w:r>
      <w:r w:rsidR="00E8583A">
        <w:t xml:space="preserve"> is outputted to the console for each loop of the simulation. </w:t>
      </w:r>
      <w:r w:rsidR="00851D60">
        <w:t>The simulation execution time can be changed by altering the time in seconds for the main while loop.</w:t>
      </w:r>
    </w:p>
    <w:p w14:paraId="03F9A1F0" w14:textId="6A9062A1" w:rsidR="001C4CB8" w:rsidRDefault="001C4CB8" w:rsidP="00AD318A">
      <w:pPr>
        <w:pStyle w:val="Heading3"/>
        <w:numPr>
          <w:ilvl w:val="2"/>
          <w:numId w:val="5"/>
        </w:numPr>
        <w:ind w:left="1080"/>
        <w:jc w:val="left"/>
      </w:pPr>
      <w:r>
        <w:lastRenderedPageBreak/>
        <w:t>R</w:t>
      </w:r>
      <w:r w:rsidR="00452671">
        <w:t>esource</w:t>
      </w:r>
    </w:p>
    <w:p w14:paraId="5B393E64" w14:textId="5A977140" w:rsidR="001C4CB8" w:rsidRDefault="001F4062" w:rsidP="00F75AE6">
      <w:pPr>
        <w:ind w:firstLine="360"/>
      </w:pPr>
      <w:r>
        <w:t>Th</w:t>
      </w:r>
      <w:r w:rsidR="00AE52AF">
        <w:t>is</w:t>
      </w:r>
      <w:r w:rsidR="001C4CB8">
        <w:t xml:space="preserve"> </w:t>
      </w:r>
      <w:r w:rsidR="002515AC">
        <w:t>FDM uses one R</w:t>
      </w:r>
      <w:r w:rsidR="001C4CB8">
        <w:t>esource</w:t>
      </w:r>
      <w:r w:rsidR="00424D0C">
        <w:t>: DeltaTime. T</w:t>
      </w:r>
      <w:r w:rsidR="002515AC">
        <w:t>his R</w:t>
      </w:r>
      <w:r w:rsidR="00FD6ED4">
        <w:t xml:space="preserve">esource represents </w:t>
      </w:r>
      <w:r w:rsidR="00424D0C">
        <w:t>the time step used in the simulation loop, which is based on the FPS rate chosen.</w:t>
      </w:r>
      <w:r w:rsidR="00750A42">
        <w:t xml:space="preserve"> DeltaTime</w:t>
      </w:r>
      <w:r w:rsidR="00424D0C">
        <w:t xml:space="preserve"> </w:t>
      </w:r>
      <w:r w:rsidR="00EC4333">
        <w:t xml:space="preserve">is </w:t>
      </w:r>
      <w:r w:rsidR="00424D0C">
        <w:t>used by the EquationsOfMotion System when computing the ordinary differential equations</w:t>
      </w:r>
      <w:r w:rsidR="00B952B7">
        <w:t xml:space="preserve"> (ODE).</w:t>
      </w:r>
      <w:r w:rsidR="006A69F0" w:rsidRPr="006A69F0">
        <w:t xml:space="preserve"> </w:t>
      </w:r>
      <w:r w:rsidR="006A69F0">
        <w:t>The Resource definition is located in the data.rs code file.</w:t>
      </w:r>
    </w:p>
    <w:p w14:paraId="4E0E24D4" w14:textId="77777777" w:rsidR="00AE4525" w:rsidRDefault="00AE4525" w:rsidP="00F75AE6">
      <w:pPr>
        <w:ind w:firstLine="360"/>
      </w:pPr>
    </w:p>
    <w:p w14:paraId="3FF85EF9" w14:textId="690433AA" w:rsidR="0024770C" w:rsidRDefault="0024770C" w:rsidP="00AD318A">
      <w:pPr>
        <w:pStyle w:val="Heading3"/>
        <w:numPr>
          <w:ilvl w:val="2"/>
          <w:numId w:val="5"/>
        </w:numPr>
        <w:ind w:left="1080"/>
        <w:jc w:val="left"/>
      </w:pPr>
      <w:r>
        <w:t>Component</w:t>
      </w:r>
    </w:p>
    <w:p w14:paraId="39EC9A24" w14:textId="07AC3017" w:rsidR="0024770C" w:rsidRDefault="0024770C" w:rsidP="00F75AE6">
      <w:pPr>
        <w:ind w:firstLine="360"/>
      </w:pPr>
      <w:r>
        <w:t>The FDM is set up with one Componen</w:t>
      </w:r>
      <w:r w:rsidR="001C4CB8">
        <w:t>t:</w:t>
      </w:r>
      <w:r>
        <w:t xml:space="preserve"> DataFDM. The DataFDM Component holds all of the data describing the airplane, which is a rigid body by definition. This sole Component is used by the EquationsOfMotion System. </w:t>
      </w:r>
      <w:r w:rsidR="006A69F0">
        <w:t>The Component is defined in the data.rs code file.</w:t>
      </w:r>
    </w:p>
    <w:p w14:paraId="056E8452" w14:textId="7E61C7C2" w:rsidR="0024770C" w:rsidRDefault="0024770C" w:rsidP="00F75AE6">
      <w:pPr>
        <w:ind w:firstLine="360"/>
      </w:pPr>
      <w:r>
        <w:t xml:space="preserve">The DataFDM Component specifically holds the values computed by the EquationsOfMotion System, as well as the values that are able to be altered for a flight: throttle, bank, alpha, and flap. DataFDM also holds all of the mass properties and performance data, such as airfoil performance data. This data is stored in a structure called PerformanceData, which is stored inside of the DataFDM Component. </w:t>
      </w:r>
    </w:p>
    <w:p w14:paraId="4CA50A89" w14:textId="77777777" w:rsidR="00AE4525" w:rsidRDefault="00AE4525" w:rsidP="00F75AE6">
      <w:pPr>
        <w:ind w:firstLine="360"/>
      </w:pPr>
    </w:p>
    <w:p w14:paraId="0EEF1D28" w14:textId="08431338" w:rsidR="00B83B51" w:rsidRDefault="00B83B51" w:rsidP="00AD318A">
      <w:pPr>
        <w:pStyle w:val="Heading3"/>
        <w:numPr>
          <w:ilvl w:val="2"/>
          <w:numId w:val="5"/>
        </w:numPr>
        <w:ind w:left="1080"/>
        <w:jc w:val="left"/>
      </w:pPr>
      <w:r>
        <w:t>System</w:t>
      </w:r>
    </w:p>
    <w:p w14:paraId="136826F0" w14:textId="489A88CC" w:rsidR="00C71DC2" w:rsidRDefault="00C71DC2" w:rsidP="00F75AE6">
      <w:pPr>
        <w:ind w:firstLine="360"/>
      </w:pPr>
      <w:r>
        <w:t xml:space="preserve">The FDM contains one System that computes the equations of motion: EquationsOfMotion. This System requires WriteStorage access to the DataFDM Component. </w:t>
      </w:r>
      <w:r w:rsidR="006A69F0">
        <w:t>The System is defined in the equations_of_motion.rs code file.</w:t>
      </w:r>
    </w:p>
    <w:p w14:paraId="2F5CC982" w14:textId="557741A5" w:rsidR="00C71DC2" w:rsidRDefault="00C71DC2" w:rsidP="00F75AE6">
      <w:pPr>
        <w:ind w:firstLine="360"/>
      </w:pPr>
      <w:r>
        <w:t>This S</w:t>
      </w:r>
      <w:r w:rsidR="00B46363">
        <w:t>ystem uses a 4</w:t>
      </w:r>
      <w:r w:rsidR="00B46363" w:rsidRPr="00B46363">
        <w:rPr>
          <w:vertAlign w:val="superscript"/>
        </w:rPr>
        <w:t>th</w:t>
      </w:r>
      <w:r w:rsidR="00B46363">
        <w:t xml:space="preserve"> </w:t>
      </w:r>
      <w:r>
        <w:t xml:space="preserve">order Runge-Kutta </w:t>
      </w:r>
      <w:r w:rsidR="00D8448C">
        <w:t>method to integrate</w:t>
      </w:r>
      <w:r>
        <w:t xml:space="preserve"> the equations of motion. </w:t>
      </w:r>
      <w:r w:rsidR="00B952B7">
        <w:t xml:space="preserve">This involves running a function four times that loads the ODEs. The ODEs </w:t>
      </w:r>
      <w:r w:rsidR="00B952B7">
        <w:lastRenderedPageBreak/>
        <w:t xml:space="preserve">computed at the end of the Runge-Kutta method contain the flight data outputted to the console: airspeed, distance traveled, and </w:t>
      </w:r>
      <w:r w:rsidR="00D33809">
        <w:t>altitude.</w:t>
      </w:r>
      <w:r w:rsidR="006135A9">
        <w:t xml:space="preserve"> The equations of motion also take into account</w:t>
      </w:r>
      <w:r w:rsidR="003939F4">
        <w:t xml:space="preserve"> the </w:t>
      </w:r>
      <w:r w:rsidR="005C0F8A">
        <w:t xml:space="preserve">amount </w:t>
      </w:r>
      <w:r w:rsidR="006135A9">
        <w:t>throttle,</w:t>
      </w:r>
      <w:r w:rsidR="002B54C6">
        <w:t xml:space="preserve"> bank, flaps</w:t>
      </w:r>
      <w:r w:rsidR="00B7071B">
        <w:t>, and angle of attack</w:t>
      </w:r>
      <w:r w:rsidR="003939F4">
        <w:t>, all of which can be</w:t>
      </w:r>
      <w:r w:rsidR="00B63BDD">
        <w:t xml:space="preserve"> directly</w:t>
      </w:r>
      <w:r w:rsidR="003939F4">
        <w:t xml:space="preserve"> altered before the program executes. </w:t>
      </w:r>
    </w:p>
    <w:p w14:paraId="402A19D3" w14:textId="492D7544" w:rsidR="003A1D85" w:rsidRDefault="00BD78CD" w:rsidP="009B2058">
      <w:pPr>
        <w:ind w:firstLine="360"/>
      </w:pPr>
      <w:r>
        <w:t>The function</w:t>
      </w:r>
      <w:r w:rsidR="00194BBA">
        <w:t>, called plane_right_hand_side, which is executed four times in the Runge-Kutta method</w:t>
      </w:r>
      <w:r w:rsidR="006A35AE">
        <w:t>,</w:t>
      </w:r>
      <w:r w:rsidR="00194BBA">
        <w:t xml:space="preserve"> begins by computing air density. Next the, power drop-off factor</w:t>
      </w:r>
      <w:r>
        <w:t xml:space="preserve"> </w:t>
      </w:r>
      <w:r w:rsidR="00194BBA">
        <w:t>is computed, which takes into account that the thrust generated by the propeller decreases with an increasing altitude [30]. Th</w:t>
      </w:r>
      <w:r w:rsidR="007E4015">
        <w:t>e thrust force is then computed</w:t>
      </w:r>
      <w:r w:rsidR="001F3B42">
        <w:t xml:space="preserve"> based on the throttle applied and the engine power</w:t>
      </w:r>
      <w:r w:rsidR="007E4015">
        <w:t>. The lift coefficient is computed based on the airfoil properties</w:t>
      </w:r>
      <w:r w:rsidR="00CF5411">
        <w:t xml:space="preserve"> and the current angle of attack of the airplane</w:t>
      </w:r>
      <w:r w:rsidR="00194BBA">
        <w:t>. T</w:t>
      </w:r>
      <w:r w:rsidR="00537A3A">
        <w:t>he presence of the flaps affecting</w:t>
      </w:r>
      <w:r w:rsidR="00DF2AF7">
        <w:t xml:space="preserve"> the</w:t>
      </w:r>
      <w:r w:rsidR="00537A3A">
        <w:t xml:space="preserve"> lift </w:t>
      </w:r>
      <w:r w:rsidR="00DF2AF7">
        <w:t xml:space="preserve">coefficient </w:t>
      </w:r>
      <w:r w:rsidR="00537A3A">
        <w:t>is then</w:t>
      </w:r>
      <w:r w:rsidR="00194BBA">
        <w:t xml:space="preserve"> con</w:t>
      </w:r>
      <w:r w:rsidR="00537A3A">
        <w:t>sidered.</w:t>
      </w:r>
      <w:r w:rsidR="001F3B42">
        <w:t xml:space="preserve"> The lift force is then calculated, taking into account </w:t>
      </w:r>
      <w:r w:rsidR="006E4614">
        <w:t xml:space="preserve">the lift coefficient, </w:t>
      </w:r>
      <w:r w:rsidR="001F3B42">
        <w:t>air density</w:t>
      </w:r>
      <w:r w:rsidR="006E4614">
        <w:t xml:space="preserve"> and wing area. The drag is also calculated with the same considerations. </w:t>
      </w:r>
      <w:r w:rsidR="00A62587">
        <w:t xml:space="preserve">The forces – thrust, drag, and lift – are then </w:t>
      </w:r>
      <w:r w:rsidR="00E31083">
        <w:t xml:space="preserve">considered together and </w:t>
      </w:r>
      <w:r w:rsidR="00A62587">
        <w:t>converted into x, y, and z components</w:t>
      </w:r>
      <w:r w:rsidR="00E31083">
        <w:t xml:space="preserve"> while examining </w:t>
      </w:r>
      <w:r w:rsidR="00922392">
        <w:t xml:space="preserve">a rotation matrix based on </w:t>
      </w:r>
      <w:r w:rsidR="00E31083">
        <w:t xml:space="preserve">whether the airplane is banked or climbing. Gravity force based on the airplanes mass is then added to the z component. </w:t>
      </w:r>
      <w:r w:rsidR="003D2709">
        <w:t xml:space="preserve">However, gravity is only applied if altitude is greater than zero. </w:t>
      </w:r>
      <w:r w:rsidR="00E007D3">
        <w:t>Lastly, t</w:t>
      </w:r>
      <w:r w:rsidR="000E5B99">
        <w:t>he acceleration of the airplane on the x, y, z components is calculated by dividing the forces by the airplane’s mass. The accelerations on x, y, z are then multiplied by the</w:t>
      </w:r>
      <w:r w:rsidR="00467FDB">
        <w:t xml:space="preserve"> DeltaT</w:t>
      </w:r>
      <w:r w:rsidR="002515AC">
        <w:t>ime R</w:t>
      </w:r>
      <w:r w:rsidR="00467FDB">
        <w:t>esource</w:t>
      </w:r>
      <w:r w:rsidR="000E5B99">
        <w:t xml:space="preserve"> to get the velocities of the airplane</w:t>
      </w:r>
      <w:r w:rsidR="003D2709">
        <w:t>.</w:t>
      </w:r>
      <w:r w:rsidR="00454135">
        <w:t xml:space="preserve"> These values are loaded into the vector containing the ODE results. </w:t>
      </w:r>
      <w:r w:rsidR="00933AE2">
        <w:t>This sequence is executed four times</w:t>
      </w:r>
      <w:r w:rsidR="00397DF1">
        <w:t>. T</w:t>
      </w:r>
      <w:r w:rsidR="006830CB">
        <w:t>he results from each of the four iterations are taken to determine a final average slope approximation.</w:t>
      </w:r>
      <w:r w:rsidR="00933AE2">
        <w:t xml:space="preserve"> </w:t>
      </w:r>
      <w:r w:rsidR="006830CB">
        <w:t xml:space="preserve">The </w:t>
      </w:r>
      <w:r w:rsidR="00933AE2">
        <w:t>airspeed of the frame is calculated by taking the magn</w:t>
      </w:r>
      <w:r w:rsidR="00D533DD">
        <w:t>itude of the velocity. The</w:t>
      </w:r>
      <w:r w:rsidR="00933AE2">
        <w:t xml:space="preserve"> calculated distance</w:t>
      </w:r>
      <w:r w:rsidR="00D533DD">
        <w:t xml:space="preserve"> in relation to a fixed point (0, 0, 0) on </w:t>
      </w:r>
      <w:r w:rsidR="006A35AE">
        <w:lastRenderedPageBreak/>
        <w:t>the x-axis</w:t>
      </w:r>
      <w:r w:rsidR="00933AE2">
        <w:t>,</w:t>
      </w:r>
      <w:r w:rsidR="00D533DD">
        <w:t xml:space="preserve"> y-axis,</w:t>
      </w:r>
      <w:r w:rsidR="00933AE2">
        <w:t xml:space="preserve"> </w:t>
      </w:r>
      <w:r w:rsidR="00D533DD">
        <w:t>and z-axis in meters is outputted to the console window, along with the calculated airspeed</w:t>
      </w:r>
      <w:r w:rsidR="008E17AE">
        <w:t xml:space="preserve"> in kilometers per hour</w:t>
      </w:r>
      <w:r w:rsidR="00D533DD">
        <w:t xml:space="preserve">. </w:t>
      </w:r>
      <w:r w:rsidR="00933AE2">
        <w:t>The throttle</w:t>
      </w:r>
      <w:r w:rsidR="00982236">
        <w:t xml:space="preserve"> amount</w:t>
      </w:r>
      <w:r w:rsidR="00933AE2">
        <w:t xml:space="preserve">, angle of attack, bank angle, and flap deflection angle is also outputted. </w:t>
      </w:r>
    </w:p>
    <w:p w14:paraId="59F4CE0D" w14:textId="063B1121" w:rsidR="00AE4525" w:rsidRPr="00295986" w:rsidRDefault="0055417B" w:rsidP="00F75AE6">
      <w:pPr>
        <w:ind w:firstLine="360"/>
      </w:pPr>
      <w:r>
        <w:t>//leftoff here</w:t>
      </w:r>
      <w:bookmarkStart w:id="136" w:name="_GoBack"/>
      <w:bookmarkEnd w:id="136"/>
    </w:p>
    <w:p w14:paraId="0274C600" w14:textId="35961F80" w:rsidR="00295986" w:rsidRDefault="005614D7" w:rsidP="00AD318A">
      <w:pPr>
        <w:pStyle w:val="Heading2"/>
        <w:numPr>
          <w:ilvl w:val="1"/>
          <w:numId w:val="5"/>
        </w:numPr>
        <w:spacing w:before="0"/>
        <w:ind w:left="630"/>
      </w:pPr>
      <w:bookmarkStart w:id="137" w:name="_Toc59976056"/>
      <w:r>
        <w:t>Bourg-based</w:t>
      </w:r>
      <w:r w:rsidR="00295986">
        <w:t xml:space="preserve"> Flight Dynamics Model</w:t>
      </w:r>
      <w:bookmarkEnd w:id="137"/>
    </w:p>
    <w:p w14:paraId="7D8D0C9B" w14:textId="09D9E5DA" w:rsidR="00F81DCA" w:rsidRDefault="00F81DCA" w:rsidP="00F75AE6">
      <w:pPr>
        <w:ind w:firstLine="360"/>
      </w:pPr>
      <w:r>
        <w:t>The re-implemented 6-DOF FDM overa</w:t>
      </w:r>
      <w:r w:rsidR="007B030C">
        <w:t>ll consists of four</w:t>
      </w:r>
      <w:r>
        <w:t xml:space="preserve"> c</w:t>
      </w:r>
      <w:r w:rsidR="007B030C">
        <w:t>ode files: main.rs, data.rs,</w:t>
      </w:r>
      <w:r>
        <w:t xml:space="preserve"> equations_of_motion.rs</w:t>
      </w:r>
      <w:r w:rsidR="007B030C">
        <w:t>, and common.rs</w:t>
      </w:r>
      <w:r>
        <w:t xml:space="preserve">. </w:t>
      </w:r>
      <w:r w:rsidR="003C7DEF">
        <w:t>M</w:t>
      </w:r>
      <w:r>
        <w:t xml:space="preserve">ain.rs contains the main function, and simulation loop. </w:t>
      </w:r>
      <w:r w:rsidR="003C7DEF">
        <w:t>D</w:t>
      </w:r>
      <w:r>
        <w:t xml:space="preserve">ata.rs contains the Resources, and Component data. </w:t>
      </w:r>
      <w:r w:rsidR="003C7DEF">
        <w:t>E</w:t>
      </w:r>
      <w:r>
        <w:t xml:space="preserve">quations_of_motion.rs contains the EquationsOfMotion System. </w:t>
      </w:r>
      <w:r w:rsidR="003C7DEF">
        <w:t xml:space="preserve">Common.rs </w:t>
      </w:r>
      <w:r w:rsidR="009F63DA">
        <w:t>contains</w:t>
      </w:r>
      <w:r w:rsidR="00FE27D0">
        <w:t xml:space="preserve"> </w:t>
      </w:r>
      <w:r w:rsidR="003C7DEF">
        <w:t>custom vector, matrix, and quaternion structures</w:t>
      </w:r>
      <w:r w:rsidR="00484CD8">
        <w:t>.</w:t>
      </w:r>
    </w:p>
    <w:p w14:paraId="49100A2E" w14:textId="1C23D13C" w:rsidR="002F48AE" w:rsidRDefault="00EE0557" w:rsidP="00F75AE6">
      <w:pPr>
        <w:ind w:firstLine="360"/>
      </w:pPr>
      <w:r>
        <w:t>To achieve 6-DOF,</w:t>
      </w:r>
      <w:r w:rsidR="00D33D09">
        <w:t xml:space="preserve"> the FDM</w:t>
      </w:r>
      <w:r w:rsidR="00EF1D44">
        <w:t xml:space="preserve"> </w:t>
      </w:r>
      <w:r w:rsidR="009E7B1F">
        <w:t xml:space="preserve">evokes </w:t>
      </w:r>
      <w:r w:rsidR="002D1309">
        <w:t>operation</w:t>
      </w:r>
      <w:r w:rsidR="009E7B1F">
        <w:t>s that affect the</w:t>
      </w:r>
      <w:r>
        <w:t xml:space="preserve"> </w:t>
      </w:r>
      <w:r w:rsidR="00EE2DC4">
        <w:t>airplane’s</w:t>
      </w:r>
      <w:r w:rsidR="00803C41">
        <w:t xml:space="preserve"> aspect of</w:t>
      </w:r>
      <w:r>
        <w:t xml:space="preserve"> roll, pitch, yaw, thrust force, and flap deflection. </w:t>
      </w:r>
      <w:r w:rsidR="009E7B1F">
        <w:t xml:space="preserve">Unlike </w:t>
      </w:r>
      <w:r w:rsidR="00B013FC">
        <w:t xml:space="preserve">the Palmer-based </w:t>
      </w:r>
      <w:r w:rsidR="009E7B1F">
        <w:t>model where these aspects are assigned a number value</w:t>
      </w:r>
      <w:r w:rsidR="00803C41">
        <w:t xml:space="preserve"> and directly affect the calculation of the equations of motion, this model evokes operations on the airplane’</w:t>
      </w:r>
      <w:r w:rsidR="00475C0D">
        <w:t xml:space="preserve">s components that affect a specific aspect of flight. </w:t>
      </w:r>
      <w:r w:rsidR="00605D31">
        <w:t xml:space="preserve">For example, </w:t>
      </w:r>
      <w:r w:rsidR="00BD63FC">
        <w:t>if the pilot</w:t>
      </w:r>
      <w:r w:rsidR="00605D31">
        <w:t xml:space="preserve"> roll</w:t>
      </w:r>
      <w:r w:rsidR="00BD63FC">
        <w:t>s</w:t>
      </w:r>
      <w:r w:rsidR="00605D31">
        <w:t>, the model will stimulate the aileron components on each wing of the airplane to</w:t>
      </w:r>
      <w:r w:rsidR="00917332">
        <w:t xml:space="preserve"> be activated</w:t>
      </w:r>
      <w:r w:rsidR="000F3B8C">
        <w:t xml:space="preserve"> – and this activation of certain components is what is considered in calculating the forces acting on airplane. </w:t>
      </w:r>
      <w:r w:rsidR="005039C9">
        <w:t>So, this model does not assign a value to roll, pitch, yaw, and flaps, it derives these values based on what the components are d</w:t>
      </w:r>
      <w:r w:rsidR="00662CAE">
        <w:t>oing and how they are</w:t>
      </w:r>
      <w:r w:rsidR="005039C9">
        <w:t xml:space="preserve"> aff</w:t>
      </w:r>
      <w:r w:rsidR="00662CAE">
        <w:t>ecting</w:t>
      </w:r>
      <w:r w:rsidR="005039C9">
        <w:t xml:space="preserve"> forces. </w:t>
      </w:r>
      <w:r w:rsidR="00772F6F">
        <w:t>The exception is thrust force; thrust force is simply assigned a number value which affects total force on the airplane.</w:t>
      </w:r>
      <w:r w:rsidR="002D1309">
        <w:t xml:space="preserve"> </w:t>
      </w:r>
      <w:r w:rsidR="00DC5397">
        <w:t xml:space="preserve">Later in this </w:t>
      </w:r>
      <w:r w:rsidR="003974F1">
        <w:t xml:space="preserve">chapter, we will talk about how the </w:t>
      </w:r>
      <w:r w:rsidR="00DC5397">
        <w:t>FDM</w:t>
      </w:r>
      <w:r w:rsidR="003974F1">
        <w:t xml:space="preserve"> is</w:t>
      </w:r>
      <w:r w:rsidR="00DC5397">
        <w:t xml:space="preserve"> fit as an interactive flight simulator – this section only describes this raw FDM.</w:t>
      </w:r>
    </w:p>
    <w:p w14:paraId="19B70F77" w14:textId="46D03DA5" w:rsidR="00D77B31" w:rsidRDefault="0075379F" w:rsidP="00F75AE6">
      <w:pPr>
        <w:ind w:firstLine="360"/>
      </w:pPr>
      <w:r>
        <w:lastRenderedPageBreak/>
        <w:t xml:space="preserve">Bourg defines </w:t>
      </w:r>
      <w:r w:rsidR="006E25C6">
        <w:t xml:space="preserve">custom </w:t>
      </w:r>
      <w:r w:rsidR="00514935">
        <w:t>classes in C++ that</w:t>
      </w:r>
      <w:r w:rsidR="006E25C6">
        <w:t xml:space="preserve"> are used to represent a </w:t>
      </w:r>
      <w:r w:rsidR="00514935">
        <w:t>vector, quaternion, and matrix. These classes were not originally planned to be used because Rust has a crate available called nalgebra that already defines those structures, and we did not want to re-implement them not necessary. However, to no avail, we fixed problems with rotations by staying true to the Bourg model. So, the custom classes defined by Bourg were reinterpreted in Rust and used in our 6-DOF FDM. The module, named common, is imported in code which contains the</w:t>
      </w:r>
      <w:r w:rsidR="00983543">
        <w:t>se</w:t>
      </w:r>
      <w:r w:rsidR="00514935">
        <w:t xml:space="preserve"> custom structures.</w:t>
      </w:r>
    </w:p>
    <w:p w14:paraId="1BCC2999" w14:textId="3EEA430A" w:rsidR="005003C2" w:rsidRDefault="00441D14" w:rsidP="00F75AE6">
      <w:pPr>
        <w:ind w:firstLine="360"/>
      </w:pPr>
      <w:r>
        <w:t>The main.rs begins by importing the SPECS crate, along with the</w:t>
      </w:r>
      <w:r w:rsidR="0063546A">
        <w:t xml:space="preserve"> code from the other three</w:t>
      </w:r>
      <w:r>
        <w:t xml:space="preserve"> code files. In the main function, the simulation world was created. The Components were registered into the world. A FPS is chosen and the time step based on that FPS was determined. That time step (delta time) time was</w:t>
      </w:r>
      <w:r w:rsidR="00574AE5">
        <w:t xml:space="preserve"> added to the world as a R</w:t>
      </w:r>
      <w:r>
        <w:t>esource</w:t>
      </w:r>
      <w:r w:rsidR="0063546A">
        <w:t xml:space="preserve">. A dispatcher was opened. </w:t>
      </w:r>
      <w:r>
        <w:t>Then, the airplane Entity was built with the mass properties containing the performance data of the no-name airplane described by Bourg. Finally, the main simulation loop was made to process each frame at the desired FPS. The time elapsed and the current frame count is outputted to the console for each loop of the simulation. The simulation execution time can be changed by altering the time in seconds for the main while loop.</w:t>
      </w:r>
    </w:p>
    <w:p w14:paraId="3C1AAB61" w14:textId="77777777" w:rsidR="00AE4525" w:rsidRPr="005003C2" w:rsidRDefault="00AE4525" w:rsidP="00F75AE6">
      <w:pPr>
        <w:ind w:firstLine="360"/>
      </w:pPr>
    </w:p>
    <w:p w14:paraId="74A5A445" w14:textId="0F666E8B" w:rsidR="005003C2" w:rsidRDefault="005003C2" w:rsidP="00AD318A">
      <w:pPr>
        <w:pStyle w:val="Heading3"/>
        <w:numPr>
          <w:ilvl w:val="2"/>
          <w:numId w:val="5"/>
        </w:numPr>
        <w:ind w:left="1080"/>
        <w:jc w:val="left"/>
      </w:pPr>
      <w:r>
        <w:t>Resource</w:t>
      </w:r>
      <w:r w:rsidR="00327AA0">
        <w:t>s</w:t>
      </w:r>
    </w:p>
    <w:p w14:paraId="00F222E7" w14:textId="72687C3A" w:rsidR="005003C2" w:rsidRDefault="00ED0AD4" w:rsidP="00F75AE6">
      <w:pPr>
        <w:ind w:firstLine="360"/>
      </w:pPr>
      <w:r>
        <w:t>This</w:t>
      </w:r>
      <w:r w:rsidR="00EC4333">
        <w:t xml:space="preserve"> FDM uses three Resources: DeltaTime, MaxThrust, and DeltaThrust. The DeltaTime Resource represents the time step used in the simulation loop, which is based on the FPS rate chosen. </w:t>
      </w:r>
      <w:r w:rsidR="00CC31A3">
        <w:t xml:space="preserve">MaxThrust defines the maximum thrust force capacity that can be </w:t>
      </w:r>
      <w:r w:rsidR="00775DA9">
        <w:t>produced</w:t>
      </w:r>
      <w:r w:rsidR="00CC31A3">
        <w:t xml:space="preserve"> by the airplane. </w:t>
      </w:r>
      <w:r w:rsidR="002F685F">
        <w:t>DeltaThrust is the increment</w:t>
      </w:r>
      <w:r w:rsidR="00C5185C">
        <w:t xml:space="preserve"> </w:t>
      </w:r>
      <w:r w:rsidR="00D57FD8">
        <w:t>and</w:t>
      </w:r>
      <w:r w:rsidR="00C5185C">
        <w:t xml:space="preserve"> decrement</w:t>
      </w:r>
      <w:r w:rsidR="002F685F">
        <w:t xml:space="preserve"> defined wh</w:t>
      </w:r>
      <w:r w:rsidR="00C5185C">
        <w:t xml:space="preserve">en </w:t>
      </w:r>
      <w:r w:rsidR="00C5185C">
        <w:lastRenderedPageBreak/>
        <w:t>the thrust force is in</w:t>
      </w:r>
      <w:r w:rsidR="00772BB7">
        <w:t>creased and</w:t>
      </w:r>
      <w:r w:rsidR="00C5185C">
        <w:t xml:space="preserve"> decreased</w:t>
      </w:r>
      <w:r w:rsidR="002F685F">
        <w:t xml:space="preserve"> during a frame of the simulation. </w:t>
      </w:r>
      <w:r w:rsidR="00C270E8">
        <w:t>The dt is added to the world as Resource. MaxThrust is set at 3000.0 pounds of force, but</w:t>
      </w:r>
      <w:r w:rsidR="00FA4041">
        <w:t xml:space="preserve"> </w:t>
      </w:r>
      <w:r w:rsidR="00C270E8">
        <w:t>could be altered if one desires</w:t>
      </w:r>
      <w:r w:rsidR="00D93628">
        <w:t>. The DeltaThrust  is also able to be modified but is set at 100.0 pounds of thrust These set values were chosen because that is what Bourg defines in his code</w:t>
      </w:r>
      <w:r w:rsidR="00C270E8">
        <w:t xml:space="preserve">. </w:t>
      </w:r>
      <w:r w:rsidR="00EC4333">
        <w:t>The Resource</w:t>
      </w:r>
      <w:r w:rsidR="00CC31A3">
        <w:t>s are defined</w:t>
      </w:r>
      <w:r w:rsidR="00EC4333">
        <w:t xml:space="preserve"> in the data.rs code file.</w:t>
      </w:r>
    </w:p>
    <w:p w14:paraId="3F01C280" w14:textId="77777777" w:rsidR="00AE4525" w:rsidRPr="005003C2" w:rsidRDefault="00AE4525" w:rsidP="00F75AE6">
      <w:pPr>
        <w:ind w:firstLine="360"/>
      </w:pPr>
    </w:p>
    <w:p w14:paraId="26136270" w14:textId="7A7C7EB0" w:rsidR="005003C2" w:rsidRDefault="005003C2" w:rsidP="00AD318A">
      <w:pPr>
        <w:pStyle w:val="Heading3"/>
        <w:numPr>
          <w:ilvl w:val="2"/>
          <w:numId w:val="5"/>
        </w:numPr>
        <w:ind w:left="1080"/>
        <w:jc w:val="left"/>
      </w:pPr>
      <w:r>
        <w:t>Component</w:t>
      </w:r>
    </w:p>
    <w:p w14:paraId="4DD6ABBC" w14:textId="2755548E" w:rsidR="00327AA0" w:rsidRDefault="00327AA0" w:rsidP="00F75AE6">
      <w:pPr>
        <w:ind w:firstLine="360"/>
      </w:pPr>
      <w:r>
        <w:t>The FDM is set up with one Component: DataFDM. This Component holds all of the data describing the airplane. This Component is used by the EquationsOfMotion System. The Component is defined in the data.rs code file.</w:t>
      </w:r>
    </w:p>
    <w:p w14:paraId="2B1E9443" w14:textId="68F92020" w:rsidR="005003C2" w:rsidRDefault="00327AA0" w:rsidP="00F75AE6">
      <w:pPr>
        <w:ind w:firstLine="360"/>
      </w:pPr>
      <w:r>
        <w:t xml:space="preserve">The DataFDM Component holds the values computed </w:t>
      </w:r>
      <w:r w:rsidR="008D0E47">
        <w:t>by the EquationsOfMotion System (e.g.</w:t>
      </w:r>
      <w:r>
        <w:t xml:space="preserve"> </w:t>
      </w:r>
      <w:r w:rsidR="009906C2">
        <w:t>position coordinates and</w:t>
      </w:r>
      <w:r>
        <w:t xml:space="preserve"> quaternion</w:t>
      </w:r>
      <w:r w:rsidR="008D0E47">
        <w:t>).</w:t>
      </w:r>
      <w:r>
        <w:t xml:space="preserve"> DataFDM also holds all of the mass properties and performance data of each of the airplane’s components. This data is stored in a structure called PointMass, which is stored </w:t>
      </w:r>
      <w:r w:rsidR="00D17660">
        <w:t xml:space="preserve">as a vector of </w:t>
      </w:r>
      <w:r w:rsidR="00EB144A">
        <w:t xml:space="preserve">PointMass </w:t>
      </w:r>
      <w:r w:rsidR="00D17660">
        <w:t xml:space="preserve">elements </w:t>
      </w:r>
      <w:r>
        <w:t xml:space="preserve">inside of the DataFDM Component. </w:t>
      </w:r>
    </w:p>
    <w:p w14:paraId="55AD9E28" w14:textId="77777777" w:rsidR="00AE4525" w:rsidRDefault="00AE4525" w:rsidP="00F75AE6">
      <w:pPr>
        <w:ind w:firstLine="360"/>
      </w:pPr>
    </w:p>
    <w:p w14:paraId="4F2AA328" w14:textId="528F4EA1" w:rsidR="005003C2" w:rsidRDefault="005003C2" w:rsidP="00AD318A">
      <w:pPr>
        <w:pStyle w:val="Heading3"/>
        <w:numPr>
          <w:ilvl w:val="2"/>
          <w:numId w:val="5"/>
        </w:numPr>
        <w:ind w:left="1080"/>
        <w:jc w:val="left"/>
      </w:pPr>
      <w:r>
        <w:t>System</w:t>
      </w:r>
    </w:p>
    <w:p w14:paraId="0B9BE87C" w14:textId="3E30476C" w:rsidR="00202CF5" w:rsidRDefault="00202CF5" w:rsidP="00F75AE6">
      <w:pPr>
        <w:ind w:firstLine="360"/>
      </w:pPr>
      <w:r>
        <w:t xml:space="preserve">The FDM contains one System that computes the equations of motion: EquationsOfMotion. This System requires WriteStorage access to the DataFDM Component. </w:t>
      </w:r>
      <w:r w:rsidR="00245F09">
        <w:t>The System is defined in the equations_of_motion.rs code file.</w:t>
      </w:r>
    </w:p>
    <w:p w14:paraId="7C82BB33" w14:textId="1789856F" w:rsidR="00DC0A47" w:rsidRDefault="00202CF5" w:rsidP="00F75AE6">
      <w:pPr>
        <w:ind w:firstLine="360"/>
      </w:pPr>
      <w:r>
        <w:t>T</w:t>
      </w:r>
      <w:r w:rsidR="002B7CA7">
        <w:t>his System begins by</w:t>
      </w:r>
      <w:r w:rsidR="004D6434">
        <w:t xml:space="preserve"> resetting the activation of all of the components because we do not know if a roll, for example, is still occurring.</w:t>
      </w:r>
      <w:r w:rsidR="00EB25B5">
        <w:t xml:space="preserve"> Now this is where the handling of flight control input would happen, but we will discuss that in the flight simulation section later.</w:t>
      </w:r>
      <w:r w:rsidR="004D6434">
        <w:t xml:space="preserve"> </w:t>
      </w:r>
      <w:r w:rsidR="004D6434">
        <w:lastRenderedPageBreak/>
        <w:t>The next step is</w:t>
      </w:r>
      <w:r w:rsidR="002B7CA7">
        <w:t xml:space="preserve"> calculating</w:t>
      </w:r>
      <w:r w:rsidR="00DC0A47">
        <w:t xml:space="preserve"> the forces and moments</w:t>
      </w:r>
      <w:r w:rsidR="003B1968">
        <w:t xml:space="preserve"> acting on the airplane in what is the function called calc_airplane_loads.</w:t>
      </w:r>
      <w:r w:rsidR="009E15B0">
        <w:t xml:space="preserve"> </w:t>
      </w:r>
      <w:r w:rsidR="00DC0A47">
        <w:t>This involves looping through the seven lifting elements of the airplane to find the direction that the forces are acting, finding the angle of attack, computing the lift and drag coefficients, and calculating the moment about this elements center of mass. Once that loop is done the thrust force is applied,</w:t>
      </w:r>
      <w:r w:rsidR="006C065F">
        <w:t xml:space="preserve"> </w:t>
      </w:r>
      <w:r w:rsidR="003B1968">
        <w:t>and forces</w:t>
      </w:r>
      <w:r w:rsidR="00DC0A47">
        <w:t xml:space="preserve"> are converted </w:t>
      </w:r>
      <w:r w:rsidR="00431DDA">
        <w:t>from body space to E</w:t>
      </w:r>
      <w:r w:rsidR="006C065F">
        <w:t>arth space in order to apply the gravity force.</w:t>
      </w:r>
      <w:r w:rsidR="00DA4009">
        <w:t xml:space="preserve"> </w:t>
      </w:r>
    </w:p>
    <w:p w14:paraId="32AFD5FF" w14:textId="7AEBA6B4" w:rsidR="00245EFD" w:rsidRDefault="009E15B0" w:rsidP="00F75AE6">
      <w:pPr>
        <w:ind w:firstLine="360"/>
      </w:pPr>
      <w:r>
        <w:t>From here, the acceleration of the airplane is calculated in Earth space. Then, the velocity of the airplane is calculated in Earth space. The velocity is then directly used to find the displacement in position since the last frame, that displacement is then added to the current position coordinates to determine the new position in Earth space. In terms of rotations, the angular velocity in body space is then computed. The angular velocity is then used to determine the quaternion, which can be extrapolated to give us the Euler angles. Finally, the airspeed is calculated by getting the magnitude of the velocity. These are all of the</w:t>
      </w:r>
      <w:r w:rsidR="00DB5B40">
        <w:t xml:space="preserve"> general</w:t>
      </w:r>
      <w:r>
        <w:t xml:space="preserve"> steps taken in the System to compute the equations of motion in the </w:t>
      </w:r>
      <w:r w:rsidR="002B7CA7">
        <w:t xml:space="preserve">6-DOF </w:t>
      </w:r>
      <w:r>
        <w:t>FDM.</w:t>
      </w:r>
    </w:p>
    <w:p w14:paraId="3D6739BB" w14:textId="77777777" w:rsidR="00AE4525" w:rsidRDefault="00AE4525" w:rsidP="00F75AE6">
      <w:pPr>
        <w:ind w:firstLine="360"/>
      </w:pPr>
    </w:p>
    <w:p w14:paraId="645BDE39" w14:textId="2D67D765" w:rsidR="000D3B81" w:rsidRDefault="001F4062" w:rsidP="00AD318A">
      <w:pPr>
        <w:pStyle w:val="Heading2"/>
        <w:numPr>
          <w:ilvl w:val="1"/>
          <w:numId w:val="5"/>
        </w:numPr>
        <w:spacing w:before="0"/>
        <w:ind w:left="540"/>
      </w:pPr>
      <w:bookmarkStart w:id="138" w:name="_Toc59976057"/>
      <w:r>
        <w:t>5</w:t>
      </w:r>
      <w:r w:rsidR="006D11AA">
        <w:t>-DOF FDM Equivalency Verification</w:t>
      </w:r>
      <w:bookmarkEnd w:id="138"/>
    </w:p>
    <w:p w14:paraId="1A43C445" w14:textId="7F368277" w:rsidR="002B4940" w:rsidRDefault="002B4940" w:rsidP="00F75AE6">
      <w:pPr>
        <w:ind w:firstLine="360"/>
      </w:pPr>
      <w:r>
        <w:t xml:space="preserve">With the construction of a Rust-based, ECS patterned, 5-DOF FDM based on the works by Grant Palmer in [30], we needed to find out if it indeed worked as expected. When flying the airplane in FlightGear, from the naked eye, the flight mechanics look to be correct. </w:t>
      </w:r>
      <w:r w:rsidR="00811A01">
        <w:t xml:space="preserve">But to ensure this FDM </w:t>
      </w:r>
      <w:r>
        <w:t>works properly, we investigated if it replicates the same realistic flight data generated by its C</w:t>
      </w:r>
      <w:r w:rsidR="0072707E">
        <w:t xml:space="preserve">-based FDM </w:t>
      </w:r>
      <w:r w:rsidR="00CD50EA">
        <w:t>benchmark programmed by Palmer</w:t>
      </w:r>
      <w:r>
        <w:t xml:space="preserve">. This investigation ran a series of different flight tests between both FDMs with </w:t>
      </w:r>
      <w:r>
        <w:lastRenderedPageBreak/>
        <w:t xml:space="preserve">the objective to check if our FDM’s generated flight data was equivalent to the benchmark in multiple scenarios. The flight data used in the comparison was: </w:t>
      </w:r>
      <w:r w:rsidR="0072707E">
        <w:t xml:space="preserve">total distance traveled, altitude, and speed. </w:t>
      </w:r>
      <w:r>
        <w:t xml:space="preserve"> </w:t>
      </w:r>
    </w:p>
    <w:p w14:paraId="34CD5818" w14:textId="2D95BE8A" w:rsidR="002B4940" w:rsidRDefault="002B4940" w:rsidP="00F75AE6">
      <w:pPr>
        <w:ind w:firstLine="360"/>
      </w:pPr>
      <w:r>
        <w:t xml:space="preserve">For each set of tests, both the benchmark FDM and our FDM was compiled and ran with an identical airplane flying under the same starting </w:t>
      </w:r>
      <w:r w:rsidR="00262B9D">
        <w:t xml:space="preserve">flight control </w:t>
      </w:r>
      <w:r>
        <w:t xml:space="preserve">parameters </w:t>
      </w:r>
      <w:r w:rsidR="00D42518">
        <w:t>to get</w:t>
      </w:r>
      <w:r>
        <w:t xml:space="preserve"> some output. The initial parameters include: </w:t>
      </w:r>
      <w:r w:rsidR="001823B5">
        <w:t xml:space="preserve">throttle, bank angle, attack angle, and flaps. </w:t>
      </w:r>
      <w:r w:rsidR="008D6D4A">
        <w:t xml:space="preserve">These parameters are the values able to be modified to affect flight behavior as defined by Palmer. </w:t>
      </w:r>
      <w:r w:rsidR="00D42518">
        <w:t>Each flight control parameter was examined in each of four tests. The flight data at the end of each test execution was recorded for each FDM.</w:t>
      </w:r>
      <w:r w:rsidR="008E4E8E">
        <w:t xml:space="preserve"> The parameters stay constant throughout a test. </w:t>
      </w:r>
      <w:r w:rsidR="00D42518">
        <w:t>We only test one side of each of the flight controls (i.e. bank right vs bank left) to reduce redundancy.</w:t>
      </w:r>
      <w:r w:rsidR="008E4E8E">
        <w:t xml:space="preserve"> </w:t>
      </w:r>
      <w:r w:rsidR="00814EE0">
        <w:t xml:space="preserve">The execution time of every test </w:t>
      </w:r>
      <w:r w:rsidR="00C72839">
        <w:t>was</w:t>
      </w:r>
      <w:r w:rsidR="00303951">
        <w:t xml:space="preserve"> </w:t>
      </w:r>
      <w:r w:rsidR="001823B5">
        <w:t>40</w:t>
      </w:r>
      <w:r>
        <w:t xml:space="preserve"> seconds of simulation time</w:t>
      </w:r>
      <w:r w:rsidR="00EF2EB2">
        <w:t>.</w:t>
      </w:r>
      <w:r>
        <w:t xml:space="preserve"> </w:t>
      </w:r>
      <w:r w:rsidR="00D165EE">
        <w:t xml:space="preserve">40 seconds was chosen because that was the </w:t>
      </w:r>
      <w:r w:rsidR="0058113C">
        <w:t xml:space="preserve">amount of </w:t>
      </w:r>
      <w:r w:rsidR="00D165EE">
        <w:t xml:space="preserve">time Palmer chose in his code. </w:t>
      </w:r>
      <w:r w:rsidR="00654CF4">
        <w:t xml:space="preserve">A time step of 0.5 seconds was chosen for every test. This time step was decided because Palmer also uses the same in his code example. </w:t>
      </w:r>
    </w:p>
    <w:p w14:paraId="05E9B1D3" w14:textId="626C8952" w:rsidR="00FC7583" w:rsidRDefault="00566AC3" w:rsidP="00F75AE6">
      <w:pPr>
        <w:ind w:firstLine="360"/>
      </w:pPr>
      <w:r>
        <w:t xml:space="preserve">The benchmark C-based </w:t>
      </w:r>
      <w:r w:rsidR="002B4940">
        <w:t xml:space="preserve">FDM was compiled with </w:t>
      </w:r>
      <w:r w:rsidR="002341B5">
        <w:t xml:space="preserve">the GNU C compiler, version </w:t>
      </w:r>
      <w:r w:rsidR="002341B5" w:rsidRPr="002341B5">
        <w:t>7.5.0</w:t>
      </w:r>
      <w:r w:rsidR="002341B5">
        <w:t>. T</w:t>
      </w:r>
      <w:r w:rsidR="002B4940">
        <w:t>he Rust/ECS FDM was compiled with rustc version 1.47.0. The tests were performed on a Lenovo ThinkPad T440p machine, running Windows 10, with an intel i74800mq processor.</w:t>
      </w:r>
    </w:p>
    <w:p w14:paraId="2DEADF09" w14:textId="1ECBB2C8" w:rsidR="002B755A" w:rsidRDefault="002B755A" w:rsidP="00AD318A">
      <w:pPr>
        <w:pStyle w:val="Heading3"/>
        <w:numPr>
          <w:ilvl w:val="2"/>
          <w:numId w:val="5"/>
        </w:numPr>
        <w:ind w:left="1080"/>
        <w:jc w:val="left"/>
      </w:pPr>
      <w:r>
        <w:t>Test One (</w:t>
      </w:r>
      <w:r w:rsidR="00FC7583">
        <w:t>T</w:t>
      </w:r>
      <w:r w:rsidR="00EC15EA">
        <w:t>hrottle</w:t>
      </w:r>
      <w:r>
        <w:t>)</w:t>
      </w:r>
    </w:p>
    <w:p w14:paraId="267B31B1" w14:textId="775880F3" w:rsidR="002B755A" w:rsidRDefault="002B755A" w:rsidP="00F75AE6">
      <w:pPr>
        <w:ind w:firstLine="360"/>
      </w:pPr>
      <w:r>
        <w:t xml:space="preserve">This test was designed to find out if the FDM works </w:t>
      </w:r>
      <w:r w:rsidR="00094F31">
        <w:t xml:space="preserve">as expected </w:t>
      </w:r>
      <w:r>
        <w:t xml:space="preserve">when </w:t>
      </w:r>
      <w:r w:rsidR="00255572">
        <w:t>simply accelerating the airplane with the throttle fully applied, and therefore</w:t>
      </w:r>
      <w:r w:rsidR="00DD453C">
        <w:t xml:space="preserve"> with</w:t>
      </w:r>
      <w:r w:rsidR="00255572">
        <w:t xml:space="preserve"> the maximum thrust being applied.</w:t>
      </w:r>
      <w:r w:rsidR="001B1575">
        <w:t xml:space="preserve"> </w:t>
      </w:r>
      <w:r w:rsidR="00C06091">
        <w:t xml:space="preserve">Every </w:t>
      </w:r>
      <w:r w:rsidR="00C209C3">
        <w:t xml:space="preserve">other instruction is </w:t>
      </w:r>
      <w:r w:rsidR="002212FD">
        <w:t>not activated.</w:t>
      </w:r>
    </w:p>
    <w:tbl>
      <w:tblPr>
        <w:tblStyle w:val="TableGrid"/>
        <w:tblW w:w="0" w:type="auto"/>
        <w:jc w:val="center"/>
        <w:tblLook w:val="04A0" w:firstRow="1" w:lastRow="0" w:firstColumn="1" w:lastColumn="0" w:noHBand="0" w:noVBand="1"/>
      </w:tblPr>
      <w:tblGrid>
        <w:gridCol w:w="3176"/>
      </w:tblGrid>
      <w:tr w:rsidR="008F7B0C" w14:paraId="59F6103C" w14:textId="77777777" w:rsidTr="000C0996">
        <w:trPr>
          <w:jc w:val="center"/>
        </w:trPr>
        <w:tc>
          <w:tcPr>
            <w:tcW w:w="0" w:type="auto"/>
          </w:tcPr>
          <w:p w14:paraId="410AE4BD"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B9C4E69" w14:textId="77777777" w:rsidTr="000C0996">
        <w:trPr>
          <w:jc w:val="center"/>
        </w:trPr>
        <w:tc>
          <w:tcPr>
            <w:tcW w:w="0" w:type="auto"/>
          </w:tcPr>
          <w:p w14:paraId="4FD9A503" w14:textId="77777777" w:rsidR="008F7B0C" w:rsidRPr="00142D0F" w:rsidRDefault="008F7B0C" w:rsidP="00F75AE6">
            <w:pPr>
              <w:spacing w:line="240" w:lineRule="auto"/>
              <w:ind w:firstLine="360"/>
              <w:rPr>
                <w:rFonts w:ascii="Times New Roman" w:hAnsi="Times New Roman"/>
              </w:rPr>
            </w:pPr>
            <w:r>
              <w:rPr>
                <w:rFonts w:ascii="Times New Roman" w:hAnsi="Times New Roman"/>
              </w:rPr>
              <w:lastRenderedPageBreak/>
              <w:t xml:space="preserve"> Throttle (%): 100</w:t>
            </w:r>
            <w:r w:rsidRPr="001B1575">
              <w:rPr>
                <w:rFonts w:ascii="Times New Roman" w:hAnsi="Times New Roman"/>
              </w:rPr>
              <w:t xml:space="preserve">        </w:t>
            </w:r>
          </w:p>
        </w:tc>
      </w:tr>
      <w:tr w:rsidR="008F7B0C" w14:paraId="4C4EE2D6" w14:textId="77777777" w:rsidTr="000C0996">
        <w:trPr>
          <w:jc w:val="center"/>
        </w:trPr>
        <w:tc>
          <w:tcPr>
            <w:tcW w:w="0" w:type="auto"/>
          </w:tcPr>
          <w:p w14:paraId="667908AE" w14:textId="77777777"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0.0</w:t>
            </w:r>
            <w:r w:rsidRPr="001B1575">
              <w:rPr>
                <w:rFonts w:ascii="Times New Roman" w:hAnsi="Times New Roman"/>
              </w:rPr>
              <w:t xml:space="preserve">      </w:t>
            </w:r>
          </w:p>
        </w:tc>
      </w:tr>
      <w:tr w:rsidR="008F7B0C" w14:paraId="6B5388F6" w14:textId="77777777" w:rsidTr="000C0996">
        <w:trPr>
          <w:jc w:val="center"/>
        </w:trPr>
        <w:tc>
          <w:tcPr>
            <w:tcW w:w="0" w:type="auto"/>
          </w:tcPr>
          <w:p w14:paraId="09610D9A" w14:textId="7A15649B" w:rsidR="008F7B0C" w:rsidRDefault="008F7B0C" w:rsidP="00F75AE6">
            <w:pPr>
              <w:spacing w:line="240" w:lineRule="auto"/>
              <w:ind w:firstLine="360"/>
            </w:pPr>
            <w:r>
              <w:t xml:space="preserve"> </w:t>
            </w: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r w:rsidRPr="001B1575">
              <w:rPr>
                <w:rFonts w:ascii="Times New Roman" w:hAnsi="Times New Roman"/>
              </w:rPr>
              <w:t xml:space="preserve">   </w:t>
            </w:r>
          </w:p>
        </w:tc>
      </w:tr>
      <w:tr w:rsidR="008F7B0C" w14:paraId="48234535" w14:textId="77777777" w:rsidTr="000C0996">
        <w:trPr>
          <w:jc w:val="center"/>
        </w:trPr>
        <w:tc>
          <w:tcPr>
            <w:tcW w:w="0" w:type="auto"/>
          </w:tcPr>
          <w:p w14:paraId="7EBA3229" w14:textId="1E451D85" w:rsidR="008F7B0C" w:rsidRDefault="008F7B0C" w:rsidP="00F75AE6">
            <w:pPr>
              <w:spacing w:line="240" w:lineRule="auto"/>
              <w:ind w:firstLine="360"/>
            </w:pPr>
            <w:r>
              <w:t xml:space="preserve"> </w:t>
            </w:r>
            <w:r>
              <w:rPr>
                <w:rFonts w:ascii="Times New Roman" w:hAnsi="Times New Roman"/>
              </w:rPr>
              <w:t>Flaps</w:t>
            </w:r>
            <w:r w:rsidR="00BC467C">
              <w:rPr>
                <w:rFonts w:ascii="Times New Roman" w:hAnsi="Times New Roman"/>
              </w:rPr>
              <w:t xml:space="preserve"> Angle</w:t>
            </w:r>
            <w:r>
              <w:rPr>
                <w:rFonts w:ascii="Times New Roman" w:hAnsi="Times New Roman"/>
              </w:rPr>
              <w:t xml:space="preserve"> (deg):</w:t>
            </w:r>
            <w:r w:rsidRPr="001B1575">
              <w:rPr>
                <w:rFonts w:ascii="Times New Roman" w:hAnsi="Times New Roman"/>
              </w:rPr>
              <w:t xml:space="preserve"> 0</w:t>
            </w:r>
            <w:r>
              <w:rPr>
                <w:rFonts w:ascii="Times New Roman" w:hAnsi="Times New Roman"/>
              </w:rPr>
              <w:t>.0</w:t>
            </w:r>
          </w:p>
        </w:tc>
      </w:tr>
    </w:tbl>
    <w:p w14:paraId="57D404B9" w14:textId="14182EA9" w:rsidR="008F7B0C" w:rsidRDefault="008F7B0C" w:rsidP="00F75AE6">
      <w:pPr>
        <w:pStyle w:val="Caption"/>
        <w:ind w:firstLine="360"/>
        <w:jc w:val="center"/>
        <w:rPr>
          <w:b w:val="0"/>
        </w:rPr>
      </w:pPr>
      <w:bookmarkStart w:id="139" w:name="_Toc5997607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w:t>
      </w:r>
      <w:r w:rsidR="00C57AC9">
        <w:rPr>
          <w:b w:val="0"/>
        </w:rPr>
        <w:fldChar w:fldCharType="end"/>
      </w:r>
      <w:r w:rsidRPr="0076379D">
        <w:rPr>
          <w:b w:val="0"/>
        </w:rPr>
        <w:t xml:space="preserve">: Flight Control Instructions for Test </w:t>
      </w:r>
      <w:r>
        <w:rPr>
          <w:b w:val="0"/>
        </w:rPr>
        <w:t>One</w:t>
      </w:r>
      <w:bookmarkEnd w:id="139"/>
    </w:p>
    <w:p w14:paraId="7EC2D72B" w14:textId="77777777" w:rsidR="00AE4525" w:rsidRPr="00AE4525" w:rsidRDefault="00AE4525" w:rsidP="00F75AE6">
      <w:pPr>
        <w:ind w:firstLine="360"/>
      </w:pPr>
    </w:p>
    <w:p w14:paraId="1895C7DF" w14:textId="29EAA7E0" w:rsidR="002B755A" w:rsidRDefault="002B755A" w:rsidP="00AD318A">
      <w:pPr>
        <w:pStyle w:val="Heading3"/>
        <w:numPr>
          <w:ilvl w:val="2"/>
          <w:numId w:val="5"/>
        </w:numPr>
        <w:ind w:left="1080"/>
        <w:jc w:val="left"/>
      </w:pPr>
      <w:r>
        <w:t>Test Two (</w:t>
      </w:r>
      <w:r w:rsidR="00EC15EA">
        <w:t>Angle of Attack</w:t>
      </w:r>
      <w:r>
        <w:t>)</w:t>
      </w:r>
    </w:p>
    <w:p w14:paraId="4521673D" w14:textId="41BB70EB" w:rsidR="002B755A" w:rsidRDefault="002B755A" w:rsidP="00F75AE6">
      <w:pPr>
        <w:ind w:firstLine="360"/>
      </w:pPr>
      <w:r>
        <w:t xml:space="preserve">This test was designed to find out if </w:t>
      </w:r>
      <w:r w:rsidR="00EC15EA">
        <w:t xml:space="preserve">a positive degree in angle of attack </w:t>
      </w:r>
      <w:r w:rsidR="000426C0">
        <w:t xml:space="preserve">while the airplane is accelerating </w:t>
      </w:r>
      <w:r w:rsidR="006B6534">
        <w:t xml:space="preserve">at full-throttle </w:t>
      </w:r>
      <w:r w:rsidR="00EC15EA">
        <w:t xml:space="preserve">will work as expected. </w:t>
      </w:r>
    </w:p>
    <w:tbl>
      <w:tblPr>
        <w:tblStyle w:val="TableGrid"/>
        <w:tblW w:w="0" w:type="auto"/>
        <w:jc w:val="center"/>
        <w:tblLook w:val="04A0" w:firstRow="1" w:lastRow="0" w:firstColumn="1" w:lastColumn="0" w:noHBand="0" w:noVBand="1"/>
      </w:tblPr>
      <w:tblGrid>
        <w:gridCol w:w="3116"/>
      </w:tblGrid>
      <w:tr w:rsidR="008F7B0C" w14:paraId="662041E2" w14:textId="77777777" w:rsidTr="000C0996">
        <w:trPr>
          <w:jc w:val="center"/>
        </w:trPr>
        <w:tc>
          <w:tcPr>
            <w:tcW w:w="0" w:type="auto"/>
          </w:tcPr>
          <w:p w14:paraId="57A16804"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6D12E023" w14:textId="77777777" w:rsidTr="000C0996">
        <w:trPr>
          <w:jc w:val="center"/>
        </w:trPr>
        <w:tc>
          <w:tcPr>
            <w:tcW w:w="0" w:type="auto"/>
          </w:tcPr>
          <w:p w14:paraId="7E8C7289" w14:textId="215F9E93" w:rsidR="008F7B0C" w:rsidRPr="00142D0F" w:rsidRDefault="008F7B0C" w:rsidP="00271630">
            <w:pPr>
              <w:spacing w:line="240" w:lineRule="auto"/>
              <w:ind w:firstLine="360"/>
              <w:rPr>
                <w:rFonts w:ascii="Times New Roman" w:hAnsi="Times New Roman"/>
              </w:rPr>
            </w:pPr>
            <w:r>
              <w:rPr>
                <w:rFonts w:ascii="Times New Roman" w:hAnsi="Times New Roman"/>
              </w:rPr>
              <w:t>Throttle (%): 100</w:t>
            </w:r>
          </w:p>
        </w:tc>
      </w:tr>
      <w:tr w:rsidR="008F7B0C" w14:paraId="56ACCC58" w14:textId="77777777" w:rsidTr="000C0996">
        <w:trPr>
          <w:jc w:val="center"/>
        </w:trPr>
        <w:tc>
          <w:tcPr>
            <w:tcW w:w="0" w:type="auto"/>
          </w:tcPr>
          <w:p w14:paraId="082D8DFD" w14:textId="4F7F829D" w:rsidR="008F7B0C" w:rsidRPr="008F7B0C" w:rsidRDefault="008F7B0C" w:rsidP="00271630">
            <w:pPr>
              <w:spacing w:line="240" w:lineRule="auto"/>
              <w:ind w:firstLine="360"/>
              <w:rPr>
                <w:rFonts w:ascii="Times New Roman" w:hAnsi="Times New Roman"/>
              </w:rPr>
            </w:pPr>
            <w:r>
              <w:rPr>
                <w:rFonts w:ascii="Times New Roman" w:hAnsi="Times New Roman"/>
              </w:rPr>
              <w:t>Angle of Attack (deg): 4.0</w:t>
            </w:r>
          </w:p>
        </w:tc>
      </w:tr>
      <w:tr w:rsidR="008F7B0C" w14:paraId="27D18A42" w14:textId="77777777" w:rsidTr="000C0996">
        <w:trPr>
          <w:jc w:val="center"/>
        </w:trPr>
        <w:tc>
          <w:tcPr>
            <w:tcW w:w="0" w:type="auto"/>
          </w:tcPr>
          <w:p w14:paraId="3E2836F7" w14:textId="68636490" w:rsidR="008F7B0C" w:rsidRDefault="008F7B0C" w:rsidP="00271630">
            <w:pPr>
              <w:spacing w:line="240" w:lineRule="auto"/>
              <w:ind w:firstLine="360"/>
            </w:pPr>
            <w:r>
              <w:rPr>
                <w:rFonts w:ascii="Times New Roman" w:hAnsi="Times New Roman"/>
              </w:rPr>
              <w:t>Bank</w:t>
            </w:r>
            <w:r w:rsidR="00BC467C">
              <w:rPr>
                <w:rFonts w:ascii="Times New Roman" w:hAnsi="Times New Roman"/>
              </w:rPr>
              <w:t xml:space="preserve"> Angle</w:t>
            </w:r>
            <w:r>
              <w:rPr>
                <w:rFonts w:ascii="Times New Roman" w:hAnsi="Times New Roman"/>
              </w:rPr>
              <w:t xml:space="preserve"> (deg): 0.0</w:t>
            </w:r>
          </w:p>
        </w:tc>
      </w:tr>
      <w:tr w:rsidR="008F7B0C" w14:paraId="3B606F14" w14:textId="77777777" w:rsidTr="000C0996">
        <w:trPr>
          <w:jc w:val="center"/>
        </w:trPr>
        <w:tc>
          <w:tcPr>
            <w:tcW w:w="0" w:type="auto"/>
          </w:tcPr>
          <w:p w14:paraId="2CB1C85D" w14:textId="4815E3DE" w:rsidR="008F7B0C" w:rsidRDefault="008F7B0C" w:rsidP="00271630">
            <w:pPr>
              <w:spacing w:line="240" w:lineRule="auto"/>
              <w:ind w:firstLine="360"/>
            </w:pP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7D921D31" w14:textId="0E1425A2" w:rsidR="008F7B0C" w:rsidRDefault="008F7B0C" w:rsidP="00F75AE6">
      <w:pPr>
        <w:pStyle w:val="Caption"/>
        <w:ind w:firstLine="360"/>
        <w:jc w:val="center"/>
        <w:rPr>
          <w:b w:val="0"/>
        </w:rPr>
      </w:pPr>
      <w:bookmarkStart w:id="140" w:name="_Toc59976075"/>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2</w:t>
      </w:r>
      <w:r w:rsidR="00C57AC9">
        <w:rPr>
          <w:b w:val="0"/>
        </w:rPr>
        <w:fldChar w:fldCharType="end"/>
      </w:r>
      <w:r w:rsidRPr="0076379D">
        <w:rPr>
          <w:b w:val="0"/>
        </w:rPr>
        <w:t>: Flight Co</w:t>
      </w:r>
      <w:r w:rsidR="006A40B6">
        <w:rPr>
          <w:b w:val="0"/>
        </w:rPr>
        <w:t>ntrol Instructions for Test Two</w:t>
      </w:r>
      <w:bookmarkEnd w:id="140"/>
    </w:p>
    <w:p w14:paraId="35F47691" w14:textId="77777777" w:rsidR="00AE4525" w:rsidRPr="00AE4525" w:rsidRDefault="00AE4525" w:rsidP="00F75AE6">
      <w:pPr>
        <w:ind w:firstLine="360"/>
      </w:pPr>
    </w:p>
    <w:p w14:paraId="6C1C323F" w14:textId="7D679DB0" w:rsidR="002B755A" w:rsidRDefault="002B755A" w:rsidP="00AD318A">
      <w:pPr>
        <w:pStyle w:val="Heading3"/>
        <w:numPr>
          <w:ilvl w:val="2"/>
          <w:numId w:val="5"/>
        </w:numPr>
        <w:ind w:left="1080"/>
        <w:jc w:val="left"/>
      </w:pPr>
      <w:r>
        <w:t>Test Three (</w:t>
      </w:r>
      <w:r w:rsidR="00EC15EA">
        <w:t>Bank</w:t>
      </w:r>
      <w:r>
        <w:t>)</w:t>
      </w:r>
    </w:p>
    <w:p w14:paraId="10C08849" w14:textId="083EAC85" w:rsidR="002B755A" w:rsidRDefault="002B755A" w:rsidP="00F75AE6">
      <w:pPr>
        <w:ind w:firstLine="360"/>
      </w:pPr>
      <w:r>
        <w:t>This test wa</w:t>
      </w:r>
      <w:r w:rsidR="00EC15EA">
        <w:t>s designed to examine if the bank</w:t>
      </w:r>
      <w:r>
        <w:t xml:space="preserve"> action works properly</w:t>
      </w:r>
      <w:r w:rsidR="00F25142">
        <w:t>.</w:t>
      </w:r>
      <w:r w:rsidR="00D14A38">
        <w:t xml:space="preserve"> </w:t>
      </w:r>
      <w:r w:rsidR="00DD453C">
        <w:t>The airplane is</w:t>
      </w:r>
      <w:r w:rsidR="000D7D1D">
        <w:t xml:space="preserve"> accelerating at full-throttle.</w:t>
      </w:r>
      <w:r w:rsidR="007A0FC0">
        <w:t xml:space="preserve"> The degrees of bank will be set to 10.0, which will bank the airplane to the right. The angle of attack will be set to 10.0 degrees.</w:t>
      </w:r>
      <w:r w:rsidR="000D7D1D">
        <w:t xml:space="preserve"> </w:t>
      </w:r>
    </w:p>
    <w:tbl>
      <w:tblPr>
        <w:tblStyle w:val="TableGrid"/>
        <w:tblW w:w="0" w:type="auto"/>
        <w:jc w:val="center"/>
        <w:tblLook w:val="04A0" w:firstRow="1" w:lastRow="0" w:firstColumn="1" w:lastColumn="0" w:noHBand="0" w:noVBand="1"/>
      </w:tblPr>
      <w:tblGrid>
        <w:gridCol w:w="3296"/>
      </w:tblGrid>
      <w:tr w:rsidR="008F7B0C" w14:paraId="61877F0B" w14:textId="77777777" w:rsidTr="000C0996">
        <w:trPr>
          <w:jc w:val="center"/>
        </w:trPr>
        <w:tc>
          <w:tcPr>
            <w:tcW w:w="0" w:type="auto"/>
          </w:tcPr>
          <w:p w14:paraId="1D730B5C" w14:textId="77777777" w:rsidR="008F7B0C" w:rsidRPr="00142D0F" w:rsidRDefault="008F7B0C" w:rsidP="00271630">
            <w:pPr>
              <w:spacing w:line="240" w:lineRule="auto"/>
              <w:rPr>
                <w:rFonts w:ascii="Times New Roman" w:hAnsi="Times New Roman"/>
                <w:b/>
              </w:rPr>
            </w:pPr>
            <w:r w:rsidRPr="00142D0F">
              <w:rPr>
                <w:rFonts w:ascii="Times New Roman" w:hAnsi="Times New Roman"/>
                <w:b/>
              </w:rPr>
              <w:t>Flight Control Instructions</w:t>
            </w:r>
          </w:p>
        </w:tc>
      </w:tr>
      <w:tr w:rsidR="008F7B0C" w14:paraId="75D501DD" w14:textId="77777777" w:rsidTr="000C0996">
        <w:trPr>
          <w:jc w:val="center"/>
        </w:trPr>
        <w:tc>
          <w:tcPr>
            <w:tcW w:w="0" w:type="auto"/>
          </w:tcPr>
          <w:p w14:paraId="2621B2CC" w14:textId="77777777" w:rsidR="008F7B0C" w:rsidRPr="00142D0F" w:rsidRDefault="008F7B0C" w:rsidP="00F75AE6">
            <w:pPr>
              <w:spacing w:line="240" w:lineRule="auto"/>
              <w:ind w:firstLine="360"/>
              <w:rPr>
                <w:rFonts w:ascii="Times New Roman" w:hAnsi="Times New Roman"/>
              </w:rPr>
            </w:pPr>
            <w:r>
              <w:rPr>
                <w:rFonts w:ascii="Times New Roman" w:hAnsi="Times New Roman"/>
              </w:rPr>
              <w:t xml:space="preserve"> Throttle (%): 100</w:t>
            </w:r>
            <w:r w:rsidRPr="001B1575">
              <w:rPr>
                <w:rFonts w:ascii="Times New Roman" w:hAnsi="Times New Roman"/>
              </w:rPr>
              <w:t xml:space="preserve">        </w:t>
            </w:r>
          </w:p>
        </w:tc>
      </w:tr>
      <w:tr w:rsidR="008F7B0C" w14:paraId="58ED551E" w14:textId="77777777" w:rsidTr="000C0996">
        <w:trPr>
          <w:jc w:val="center"/>
        </w:trPr>
        <w:tc>
          <w:tcPr>
            <w:tcW w:w="0" w:type="auto"/>
          </w:tcPr>
          <w:p w14:paraId="07B57F9D" w14:textId="0105A666" w:rsidR="008F7B0C" w:rsidRPr="008F7B0C" w:rsidRDefault="008F7B0C" w:rsidP="00F75AE6">
            <w:pPr>
              <w:spacing w:line="240" w:lineRule="auto"/>
              <w:ind w:firstLine="360"/>
              <w:rPr>
                <w:rFonts w:ascii="Times New Roman" w:hAnsi="Times New Roman"/>
              </w:rPr>
            </w:pPr>
            <w:r>
              <w:rPr>
                <w:rFonts w:ascii="Times New Roman" w:hAnsi="Times New Roman"/>
              </w:rPr>
              <w:t xml:space="preserve"> Angle of Attack (deg): </w:t>
            </w:r>
            <w:r w:rsidR="00D64DA3">
              <w:rPr>
                <w:rFonts w:ascii="Times New Roman" w:hAnsi="Times New Roman"/>
              </w:rPr>
              <w:t>1</w:t>
            </w:r>
            <w:r>
              <w:rPr>
                <w:rFonts w:ascii="Times New Roman" w:hAnsi="Times New Roman"/>
              </w:rPr>
              <w:t>0.0</w:t>
            </w:r>
            <w:r w:rsidRPr="001B1575">
              <w:rPr>
                <w:rFonts w:ascii="Times New Roman" w:hAnsi="Times New Roman"/>
              </w:rPr>
              <w:t xml:space="preserve">      </w:t>
            </w:r>
          </w:p>
        </w:tc>
      </w:tr>
      <w:tr w:rsidR="008F7B0C" w14:paraId="7B2B5BF9" w14:textId="77777777" w:rsidTr="000C0996">
        <w:trPr>
          <w:jc w:val="center"/>
        </w:trPr>
        <w:tc>
          <w:tcPr>
            <w:tcW w:w="0" w:type="auto"/>
          </w:tcPr>
          <w:p w14:paraId="23E74AC0" w14:textId="75D47CE8" w:rsidR="008F7B0C" w:rsidRDefault="008F7B0C" w:rsidP="00F75AE6">
            <w:pPr>
              <w:spacing w:line="240" w:lineRule="auto"/>
              <w:ind w:firstLine="360"/>
            </w:pPr>
            <w:r>
              <w:t xml:space="preserve"> </w:t>
            </w:r>
            <w:r w:rsidR="00D64DA3">
              <w:rPr>
                <w:rFonts w:ascii="Times New Roman" w:hAnsi="Times New Roman"/>
              </w:rPr>
              <w:t>Bank</w:t>
            </w:r>
            <w:r w:rsidR="00BC467C">
              <w:rPr>
                <w:rFonts w:ascii="Times New Roman" w:hAnsi="Times New Roman"/>
              </w:rPr>
              <w:t xml:space="preserve"> Angle</w:t>
            </w:r>
            <w:r w:rsidR="00D64DA3">
              <w:rPr>
                <w:rFonts w:ascii="Times New Roman" w:hAnsi="Times New Roman"/>
              </w:rPr>
              <w:t xml:space="preserve"> (deg): 5</w:t>
            </w:r>
            <w:r>
              <w:rPr>
                <w:rFonts w:ascii="Times New Roman" w:hAnsi="Times New Roman"/>
              </w:rPr>
              <w:t>.0</w:t>
            </w:r>
            <w:r w:rsidRPr="001B1575">
              <w:rPr>
                <w:rFonts w:ascii="Times New Roman" w:hAnsi="Times New Roman"/>
              </w:rPr>
              <w:t xml:space="preserve">   </w:t>
            </w:r>
          </w:p>
        </w:tc>
      </w:tr>
      <w:tr w:rsidR="008F7B0C" w14:paraId="0E3F2253" w14:textId="77777777" w:rsidTr="000C0996">
        <w:trPr>
          <w:jc w:val="center"/>
        </w:trPr>
        <w:tc>
          <w:tcPr>
            <w:tcW w:w="0" w:type="auto"/>
          </w:tcPr>
          <w:p w14:paraId="49745073" w14:textId="107350A9"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Angle</w:t>
            </w:r>
            <w:r>
              <w:rPr>
                <w:rFonts w:ascii="Times New Roman" w:hAnsi="Times New Roman"/>
              </w:rPr>
              <w:t>(deg):</w:t>
            </w:r>
            <w:r w:rsidRPr="001B1575">
              <w:rPr>
                <w:rFonts w:ascii="Times New Roman" w:hAnsi="Times New Roman"/>
              </w:rPr>
              <w:t xml:space="preserve"> 0</w:t>
            </w:r>
            <w:r>
              <w:rPr>
                <w:rFonts w:ascii="Times New Roman" w:hAnsi="Times New Roman"/>
              </w:rPr>
              <w:t>.0</w:t>
            </w:r>
          </w:p>
        </w:tc>
      </w:tr>
    </w:tbl>
    <w:p w14:paraId="271475C3" w14:textId="45A4A942" w:rsidR="008F7B0C" w:rsidRDefault="008F7B0C" w:rsidP="00F75AE6">
      <w:pPr>
        <w:pStyle w:val="Caption"/>
        <w:ind w:firstLine="360"/>
        <w:jc w:val="center"/>
        <w:rPr>
          <w:b w:val="0"/>
        </w:rPr>
      </w:pPr>
      <w:bookmarkStart w:id="141" w:name="_Toc59976076"/>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3</w:t>
      </w:r>
      <w:r w:rsidR="00C57AC9">
        <w:rPr>
          <w:b w:val="0"/>
        </w:rPr>
        <w:fldChar w:fldCharType="end"/>
      </w:r>
      <w:r w:rsidRPr="0076379D">
        <w:rPr>
          <w:b w:val="0"/>
        </w:rPr>
        <w:t>: Flight Co</w:t>
      </w:r>
      <w:r w:rsidR="00DD309B">
        <w:rPr>
          <w:b w:val="0"/>
        </w:rPr>
        <w:t>ntrol Instructions for Test Three</w:t>
      </w:r>
      <w:bookmarkEnd w:id="141"/>
    </w:p>
    <w:p w14:paraId="58FE21B1" w14:textId="77777777" w:rsidR="00AE4525" w:rsidRPr="00AE4525" w:rsidRDefault="00AE4525" w:rsidP="00F75AE6">
      <w:pPr>
        <w:ind w:firstLine="360"/>
      </w:pPr>
    </w:p>
    <w:p w14:paraId="29FB3B94" w14:textId="09FE5AF5" w:rsidR="002B755A" w:rsidRDefault="002B755A" w:rsidP="00AD318A">
      <w:pPr>
        <w:pStyle w:val="Heading3"/>
        <w:numPr>
          <w:ilvl w:val="2"/>
          <w:numId w:val="5"/>
        </w:numPr>
        <w:ind w:left="1080"/>
        <w:jc w:val="left"/>
      </w:pPr>
      <w:r>
        <w:lastRenderedPageBreak/>
        <w:t>Test Four (Flaps)</w:t>
      </w:r>
    </w:p>
    <w:p w14:paraId="04DC7DCC" w14:textId="50CBDEAD" w:rsidR="008F7B0C" w:rsidRPr="004C6E22" w:rsidRDefault="00670FC2" w:rsidP="00F75AE6">
      <w:pPr>
        <w:ind w:firstLine="360"/>
      </w:pPr>
      <w:r>
        <w:t>The final test for this FDM examines the deflection, or lowering of the flaps on the airplane. The flaps can either be completely down, or at</w:t>
      </w:r>
      <w:r w:rsidR="00241050">
        <w:t xml:space="preserve"> two other angles: 20 degrees, and 40 degrees.</w:t>
      </w:r>
      <w:r>
        <w:t xml:space="preserve"> In this test, we find out if the flaps wor</w:t>
      </w:r>
      <w:r w:rsidR="00241050">
        <w:t xml:space="preserve">k properly when they are </w:t>
      </w:r>
      <w:r w:rsidR="00037AD5">
        <w:t>deflected at</w:t>
      </w:r>
      <w:r w:rsidR="00241050">
        <w:t xml:space="preserve"> 20 degrees</w:t>
      </w:r>
      <w:r>
        <w:t>.</w:t>
      </w:r>
      <w:r w:rsidR="005A63F8">
        <w:t xml:space="preserve"> The airplane will be </w:t>
      </w:r>
      <w:r w:rsidR="008D4BD8">
        <w:t>accelerating</w:t>
      </w:r>
      <w:r w:rsidR="005A63F8">
        <w:t xml:space="preserve"> at 100%.</w:t>
      </w:r>
    </w:p>
    <w:tbl>
      <w:tblPr>
        <w:tblStyle w:val="TableGrid"/>
        <w:tblW w:w="0" w:type="auto"/>
        <w:jc w:val="center"/>
        <w:tblLook w:val="04A0" w:firstRow="1" w:lastRow="0" w:firstColumn="1" w:lastColumn="0" w:noHBand="0" w:noVBand="1"/>
      </w:tblPr>
      <w:tblGrid>
        <w:gridCol w:w="3176"/>
      </w:tblGrid>
      <w:tr w:rsidR="002B755A" w14:paraId="63B84FEE" w14:textId="77777777" w:rsidTr="00C06091">
        <w:trPr>
          <w:jc w:val="center"/>
        </w:trPr>
        <w:tc>
          <w:tcPr>
            <w:tcW w:w="0" w:type="auto"/>
          </w:tcPr>
          <w:p w14:paraId="1FE3080B" w14:textId="34B5FA92" w:rsidR="002B755A" w:rsidRPr="00142D0F" w:rsidRDefault="002B755A" w:rsidP="00271630">
            <w:pPr>
              <w:spacing w:line="240" w:lineRule="auto"/>
              <w:rPr>
                <w:rFonts w:ascii="Times New Roman" w:hAnsi="Times New Roman"/>
                <w:b/>
              </w:rPr>
            </w:pPr>
            <w:r w:rsidRPr="00142D0F">
              <w:rPr>
                <w:rFonts w:ascii="Times New Roman" w:hAnsi="Times New Roman"/>
                <w:b/>
              </w:rPr>
              <w:t>Flight Control Instructions</w:t>
            </w:r>
          </w:p>
        </w:tc>
      </w:tr>
      <w:tr w:rsidR="002B755A" w14:paraId="5B308219" w14:textId="77777777" w:rsidTr="00C06091">
        <w:trPr>
          <w:jc w:val="center"/>
        </w:trPr>
        <w:tc>
          <w:tcPr>
            <w:tcW w:w="0" w:type="auto"/>
          </w:tcPr>
          <w:p w14:paraId="03331EC8" w14:textId="5A0ED43E" w:rsidR="002B755A" w:rsidRPr="00142D0F" w:rsidRDefault="008F7B0C" w:rsidP="00F75AE6">
            <w:pPr>
              <w:spacing w:line="240" w:lineRule="auto"/>
              <w:ind w:firstLine="360"/>
              <w:rPr>
                <w:rFonts w:ascii="Times New Roman" w:hAnsi="Times New Roman"/>
              </w:rPr>
            </w:pPr>
            <w:r>
              <w:rPr>
                <w:rFonts w:ascii="Times New Roman" w:hAnsi="Times New Roman"/>
              </w:rPr>
              <w:t xml:space="preserve"> </w:t>
            </w:r>
            <w:r w:rsidR="0016016C">
              <w:rPr>
                <w:rFonts w:ascii="Times New Roman" w:hAnsi="Times New Roman"/>
              </w:rPr>
              <w:t xml:space="preserve">Throttle </w:t>
            </w:r>
            <w:r w:rsidR="002C6201">
              <w:rPr>
                <w:rFonts w:ascii="Times New Roman" w:hAnsi="Times New Roman"/>
              </w:rPr>
              <w:t>(</w:t>
            </w:r>
            <w:r w:rsidR="0016016C">
              <w:rPr>
                <w:rFonts w:ascii="Times New Roman" w:hAnsi="Times New Roman"/>
              </w:rPr>
              <w:t>%</w:t>
            </w:r>
            <w:r w:rsidR="002C6201">
              <w:rPr>
                <w:rFonts w:ascii="Times New Roman" w:hAnsi="Times New Roman"/>
              </w:rPr>
              <w:t>)</w:t>
            </w:r>
            <w:r w:rsidR="0016016C">
              <w:rPr>
                <w:rFonts w:ascii="Times New Roman" w:hAnsi="Times New Roman"/>
              </w:rPr>
              <w:t>: 100</w:t>
            </w:r>
            <w:r w:rsidR="0016016C" w:rsidRPr="001B1575">
              <w:rPr>
                <w:rFonts w:ascii="Times New Roman" w:hAnsi="Times New Roman"/>
              </w:rPr>
              <w:t xml:space="preserve">        </w:t>
            </w:r>
          </w:p>
        </w:tc>
      </w:tr>
      <w:tr w:rsidR="008F7B0C" w14:paraId="100041C7" w14:textId="77777777" w:rsidTr="00C06091">
        <w:trPr>
          <w:jc w:val="center"/>
        </w:trPr>
        <w:tc>
          <w:tcPr>
            <w:tcW w:w="0" w:type="auto"/>
          </w:tcPr>
          <w:p w14:paraId="09835FD6" w14:textId="5F5C5C45" w:rsidR="008F7B0C" w:rsidRPr="008F7B0C" w:rsidRDefault="008F7B0C" w:rsidP="00F75AE6">
            <w:pPr>
              <w:spacing w:line="240" w:lineRule="auto"/>
              <w:ind w:firstLine="360"/>
              <w:rPr>
                <w:rFonts w:ascii="Times New Roman" w:hAnsi="Times New Roman"/>
              </w:rPr>
            </w:pPr>
            <w:r>
              <w:rPr>
                <w:rFonts w:ascii="Times New Roman" w:hAnsi="Times New Roman"/>
              </w:rPr>
              <w:t xml:space="preserve"> </w:t>
            </w:r>
            <w:r w:rsidR="00DD309B">
              <w:rPr>
                <w:rFonts w:ascii="Times New Roman" w:hAnsi="Times New Roman"/>
              </w:rPr>
              <w:t>Angle of Attack (deg): 4</w:t>
            </w:r>
            <w:r>
              <w:rPr>
                <w:rFonts w:ascii="Times New Roman" w:hAnsi="Times New Roman"/>
              </w:rPr>
              <w:t>.0</w:t>
            </w:r>
            <w:r w:rsidRPr="001B1575">
              <w:rPr>
                <w:rFonts w:ascii="Times New Roman" w:hAnsi="Times New Roman"/>
              </w:rPr>
              <w:t xml:space="preserve">      </w:t>
            </w:r>
          </w:p>
        </w:tc>
      </w:tr>
      <w:tr w:rsidR="008F7B0C" w14:paraId="629959A9" w14:textId="77777777" w:rsidTr="00C06091">
        <w:trPr>
          <w:jc w:val="center"/>
        </w:trPr>
        <w:tc>
          <w:tcPr>
            <w:tcW w:w="0" w:type="auto"/>
          </w:tcPr>
          <w:p w14:paraId="3C09E4BF" w14:textId="0F4A3F87" w:rsidR="008F7B0C" w:rsidRDefault="008F7B0C" w:rsidP="00F75AE6">
            <w:pPr>
              <w:spacing w:line="240" w:lineRule="auto"/>
              <w:ind w:firstLine="360"/>
            </w:pPr>
            <w:r>
              <w:t xml:space="preserve"> </w:t>
            </w:r>
            <w:r>
              <w:rPr>
                <w:rFonts w:ascii="Times New Roman" w:hAnsi="Times New Roman"/>
              </w:rPr>
              <w:t xml:space="preserve">Bank </w:t>
            </w:r>
            <w:r w:rsidR="00BC467C">
              <w:rPr>
                <w:rFonts w:ascii="Times New Roman" w:hAnsi="Times New Roman"/>
              </w:rPr>
              <w:t xml:space="preserve">Angle </w:t>
            </w:r>
            <w:r>
              <w:rPr>
                <w:rFonts w:ascii="Times New Roman" w:hAnsi="Times New Roman"/>
              </w:rPr>
              <w:t>(deg): 0.0</w:t>
            </w:r>
            <w:r w:rsidRPr="001B1575">
              <w:rPr>
                <w:rFonts w:ascii="Times New Roman" w:hAnsi="Times New Roman"/>
              </w:rPr>
              <w:t xml:space="preserve">   </w:t>
            </w:r>
          </w:p>
        </w:tc>
      </w:tr>
      <w:tr w:rsidR="008F7B0C" w14:paraId="39CF546F" w14:textId="77777777" w:rsidTr="00C06091">
        <w:trPr>
          <w:jc w:val="center"/>
        </w:trPr>
        <w:tc>
          <w:tcPr>
            <w:tcW w:w="0" w:type="auto"/>
          </w:tcPr>
          <w:p w14:paraId="3DE5F406" w14:textId="15F225FD" w:rsidR="008F7B0C" w:rsidRDefault="008F7B0C" w:rsidP="00F75AE6">
            <w:pPr>
              <w:spacing w:line="240" w:lineRule="auto"/>
              <w:ind w:firstLine="360"/>
            </w:pPr>
            <w:r>
              <w:t xml:space="preserve"> </w:t>
            </w:r>
            <w:r>
              <w:rPr>
                <w:rFonts w:ascii="Times New Roman" w:hAnsi="Times New Roman"/>
              </w:rPr>
              <w:t xml:space="preserve">Flaps </w:t>
            </w:r>
            <w:r w:rsidR="00BC467C">
              <w:rPr>
                <w:rFonts w:ascii="Times New Roman" w:hAnsi="Times New Roman"/>
              </w:rPr>
              <w:t xml:space="preserve">Angle </w:t>
            </w:r>
            <w:r>
              <w:rPr>
                <w:rFonts w:ascii="Times New Roman" w:hAnsi="Times New Roman"/>
              </w:rPr>
              <w:t>(deg):</w:t>
            </w:r>
            <w:r w:rsidRPr="001B1575">
              <w:rPr>
                <w:rFonts w:ascii="Times New Roman" w:hAnsi="Times New Roman"/>
              </w:rPr>
              <w:t xml:space="preserve"> </w:t>
            </w:r>
            <w:r>
              <w:rPr>
                <w:rFonts w:ascii="Times New Roman" w:hAnsi="Times New Roman"/>
              </w:rPr>
              <w:t>2</w:t>
            </w:r>
            <w:r w:rsidRPr="001B1575">
              <w:rPr>
                <w:rFonts w:ascii="Times New Roman" w:hAnsi="Times New Roman"/>
              </w:rPr>
              <w:t>0</w:t>
            </w:r>
            <w:r>
              <w:rPr>
                <w:rFonts w:ascii="Times New Roman" w:hAnsi="Times New Roman"/>
              </w:rPr>
              <w:t>.0</w:t>
            </w:r>
          </w:p>
        </w:tc>
      </w:tr>
    </w:tbl>
    <w:p w14:paraId="18BCED21" w14:textId="5BC657D9" w:rsidR="000D3B81" w:rsidRDefault="002B755A" w:rsidP="00F75AE6">
      <w:pPr>
        <w:pStyle w:val="Caption"/>
        <w:ind w:firstLine="360"/>
        <w:jc w:val="center"/>
        <w:rPr>
          <w:b w:val="0"/>
        </w:rPr>
      </w:pPr>
      <w:bookmarkStart w:id="142" w:name="_Toc59976077"/>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4</w:t>
      </w:r>
      <w:r w:rsidR="00C57AC9">
        <w:rPr>
          <w:b w:val="0"/>
        </w:rPr>
        <w:fldChar w:fldCharType="end"/>
      </w:r>
      <w:r w:rsidRPr="0076379D">
        <w:rPr>
          <w:b w:val="0"/>
        </w:rPr>
        <w:t>: Flight Control Instructions for Test Four</w:t>
      </w:r>
      <w:bookmarkEnd w:id="142"/>
    </w:p>
    <w:p w14:paraId="63251817" w14:textId="77777777" w:rsidR="00AE4525" w:rsidRPr="00AE4525" w:rsidRDefault="00AE4525" w:rsidP="00F75AE6">
      <w:pPr>
        <w:ind w:firstLine="360"/>
      </w:pPr>
    </w:p>
    <w:p w14:paraId="32DCBFFE" w14:textId="3690A8AA" w:rsidR="00996EDA" w:rsidRDefault="006D11AA" w:rsidP="00AD318A">
      <w:pPr>
        <w:pStyle w:val="Heading2"/>
        <w:numPr>
          <w:ilvl w:val="1"/>
          <w:numId w:val="5"/>
        </w:numPr>
        <w:spacing w:before="0"/>
        <w:ind w:left="540"/>
      </w:pPr>
      <w:bookmarkStart w:id="143" w:name="_Toc59976058"/>
      <w:r>
        <w:t xml:space="preserve">6-DOF </w:t>
      </w:r>
      <w:r w:rsidR="00E6501C">
        <w:t xml:space="preserve">FDM </w:t>
      </w:r>
      <w:r w:rsidR="00C32981">
        <w:t xml:space="preserve">Equivalency </w:t>
      </w:r>
      <w:r w:rsidR="00E6501C">
        <w:t>Verification</w:t>
      </w:r>
      <w:bookmarkEnd w:id="143"/>
    </w:p>
    <w:p w14:paraId="6C42CDF9" w14:textId="114B50BB" w:rsidR="00B46802" w:rsidRDefault="007D425C" w:rsidP="00F75AE6">
      <w:pPr>
        <w:ind w:firstLine="360"/>
      </w:pPr>
      <w:r>
        <w:t>Since t</w:t>
      </w:r>
      <w:r w:rsidR="00F02FCE">
        <w:t>he focus of</w:t>
      </w:r>
      <w:r w:rsidR="008C7E1E">
        <w:t xml:space="preserve"> this research was</w:t>
      </w:r>
      <w:r w:rsidR="00C204CB">
        <w:t xml:space="preserve"> building a Rust-</w:t>
      </w:r>
      <w:r w:rsidR="00432A26">
        <w:t xml:space="preserve">based, ECS patterned, 6-DOF </w:t>
      </w:r>
      <w:r w:rsidR="00F02FCE">
        <w:t>FDM based on the works by</w:t>
      </w:r>
      <w:r w:rsidR="00F02FCE" w:rsidRPr="009D5392">
        <w:t xml:space="preserve"> </w:t>
      </w:r>
      <w:r w:rsidR="00EB1114">
        <w:t>David Bourg in [14], we needed</w:t>
      </w:r>
      <w:r w:rsidR="00710A2A">
        <w:t xml:space="preserve"> to find out if it indeed worked</w:t>
      </w:r>
      <w:r w:rsidR="008D5F60">
        <w:t xml:space="preserve"> as expected</w:t>
      </w:r>
      <w:r w:rsidR="000463BE">
        <w:t>.</w:t>
      </w:r>
      <w:r w:rsidR="00F02FCE">
        <w:t xml:space="preserve"> </w:t>
      </w:r>
      <w:r w:rsidR="00EB1114">
        <w:t>When flying the airplane in FlightGear, f</w:t>
      </w:r>
      <w:r w:rsidR="00D2621C">
        <w:t>rom the na</w:t>
      </w:r>
      <w:r w:rsidR="00EB1114">
        <w:t>ked eye, the flight mechanics look to be correct.</w:t>
      </w:r>
      <w:r w:rsidR="00D2621C">
        <w:t xml:space="preserve"> </w:t>
      </w:r>
      <w:r w:rsidR="00811A01">
        <w:t>But to ensure this FDM</w:t>
      </w:r>
      <w:r w:rsidR="000639AC">
        <w:t xml:space="preserve"> works</w:t>
      </w:r>
      <w:r w:rsidR="00F02FCE">
        <w:t xml:space="preserve"> </w:t>
      </w:r>
      <w:r w:rsidR="00D46975">
        <w:t>properly</w:t>
      </w:r>
      <w:r w:rsidR="00F02FCE">
        <w:t xml:space="preserve">, we </w:t>
      </w:r>
      <w:r w:rsidR="00EB1114">
        <w:t>investigate</w:t>
      </w:r>
      <w:r w:rsidR="009E5BDD">
        <w:t>d</w:t>
      </w:r>
      <w:r w:rsidR="00EB1114">
        <w:t xml:space="preserve"> if </w:t>
      </w:r>
      <w:r w:rsidR="00F02FCE">
        <w:t xml:space="preserve">it </w:t>
      </w:r>
      <w:r w:rsidR="00EB1114">
        <w:t>replicates</w:t>
      </w:r>
      <w:r w:rsidR="00F02FCE">
        <w:t xml:space="preserve"> the same realistic flight data generated by its C++ b</w:t>
      </w:r>
      <w:r w:rsidR="00946B9C">
        <w:t xml:space="preserve">enchmark </w:t>
      </w:r>
      <w:r w:rsidR="00F02FCE">
        <w:t xml:space="preserve">FDM as described in Bourg’s textbook. </w:t>
      </w:r>
      <w:r w:rsidR="00B46802">
        <w:t>This investigation ran a</w:t>
      </w:r>
      <w:r w:rsidR="00707273">
        <w:t xml:space="preserve"> seri</w:t>
      </w:r>
      <w:r w:rsidR="00B46802">
        <w:t>es of different flight tests between both</w:t>
      </w:r>
      <w:r w:rsidR="00225941">
        <w:t xml:space="preserve"> FDMs</w:t>
      </w:r>
      <w:r w:rsidR="00D355E0">
        <w:t xml:space="preserve"> with the objective to</w:t>
      </w:r>
      <w:r w:rsidR="00B46802">
        <w:t xml:space="preserve"> check if our FDM’s generated flight data</w:t>
      </w:r>
      <w:r w:rsidR="00946B9C">
        <w:t xml:space="preserve"> was equivalent to the benchmark</w:t>
      </w:r>
      <w:r w:rsidR="00D80130">
        <w:t xml:space="preserve"> </w:t>
      </w:r>
      <w:r w:rsidR="00484042">
        <w:t>in multiple</w:t>
      </w:r>
      <w:r w:rsidR="00D80130">
        <w:t xml:space="preserve"> </w:t>
      </w:r>
      <w:r w:rsidR="00314503">
        <w:t>scenarios</w:t>
      </w:r>
      <w:r w:rsidR="00B46802">
        <w:t xml:space="preserve">. The flight data </w:t>
      </w:r>
      <w:r w:rsidR="001C6AF7">
        <w:t xml:space="preserve">used in the comparison </w:t>
      </w:r>
      <w:r w:rsidR="00B46802">
        <w:t>was</w:t>
      </w:r>
      <w:r w:rsidR="00F02FCE">
        <w:t>: position coordinates, Eu</w:t>
      </w:r>
      <w:r w:rsidR="003320DA">
        <w:t>ler angle</w:t>
      </w:r>
      <w:r w:rsidR="00766063">
        <w:t>s, and speed</w:t>
      </w:r>
      <w:r w:rsidR="00F02FCE">
        <w:t>.</w:t>
      </w:r>
      <w:r w:rsidR="006D31DB">
        <w:t xml:space="preserve"> This data represents exactly where the airplane is</w:t>
      </w:r>
      <w:r w:rsidR="003320DA">
        <w:t xml:space="preserve"> at a given time, and </w:t>
      </w:r>
      <w:r w:rsidR="006D31DB">
        <w:t>how</w:t>
      </w:r>
      <w:r w:rsidR="00D46975">
        <w:t xml:space="preserve"> the airplane is</w:t>
      </w:r>
      <w:r w:rsidR="006D31DB">
        <w:t xml:space="preserve"> oriented</w:t>
      </w:r>
      <w:r w:rsidR="003320DA">
        <w:t xml:space="preserve">. </w:t>
      </w:r>
    </w:p>
    <w:p w14:paraId="02CBB552" w14:textId="38B9A4D7" w:rsidR="00BF6651" w:rsidRDefault="00262A73" w:rsidP="00F75AE6">
      <w:pPr>
        <w:ind w:firstLine="360"/>
      </w:pPr>
      <w:r>
        <w:t>For each set of tests, b</w:t>
      </w:r>
      <w:r w:rsidR="00F02FCE">
        <w:t xml:space="preserve">oth the </w:t>
      </w:r>
      <w:r w:rsidR="00946B9C">
        <w:t>benchmark</w:t>
      </w:r>
      <w:r w:rsidR="00F02FCE">
        <w:t xml:space="preserve"> </w:t>
      </w:r>
      <w:r w:rsidR="00225941">
        <w:t>FDM and our FDM</w:t>
      </w:r>
      <w:r w:rsidR="00F02FCE">
        <w:t xml:space="preserve"> </w:t>
      </w:r>
      <w:r w:rsidR="00A11A4B">
        <w:t xml:space="preserve">was </w:t>
      </w:r>
      <w:r w:rsidR="00F02FCE">
        <w:t>compiled and ran with</w:t>
      </w:r>
      <w:r w:rsidR="001C0962">
        <w:t xml:space="preserve"> an</w:t>
      </w:r>
      <w:r w:rsidR="00F02FCE">
        <w:t xml:space="preserve"> iden</w:t>
      </w:r>
      <w:r w:rsidR="00455F0E">
        <w:t>tical</w:t>
      </w:r>
      <w:r w:rsidR="001C0962">
        <w:t xml:space="preserve"> airplane flying under the same </w:t>
      </w:r>
      <w:r w:rsidR="00370E1B">
        <w:t xml:space="preserve">starting </w:t>
      </w:r>
      <w:r w:rsidR="00455F0E">
        <w:t>parameters</w:t>
      </w:r>
      <w:r w:rsidR="00F71FA6">
        <w:t xml:space="preserve"> to get some output</w:t>
      </w:r>
      <w:r w:rsidR="00455F0E">
        <w:t xml:space="preserve">. </w:t>
      </w:r>
      <w:r w:rsidR="00D46975">
        <w:lastRenderedPageBreak/>
        <w:t>The i</w:t>
      </w:r>
      <w:r w:rsidR="00440C56">
        <w:t>nitial parameters</w:t>
      </w:r>
      <w:r w:rsidR="008829D0">
        <w:t xml:space="preserve"> </w:t>
      </w:r>
      <w:r w:rsidR="00D46975">
        <w:t>include</w:t>
      </w:r>
      <w:r w:rsidR="00370E1B">
        <w:t xml:space="preserve">: coordinate </w:t>
      </w:r>
      <w:r w:rsidR="00455F0E">
        <w:t>position,</w:t>
      </w:r>
      <w:r w:rsidR="00370E1B">
        <w:t xml:space="preserve"> </w:t>
      </w:r>
      <w:r w:rsidR="00845DBF">
        <w:t xml:space="preserve">speed, </w:t>
      </w:r>
      <w:r w:rsidR="00370E1B">
        <w:t>velocity</w:t>
      </w:r>
      <w:r w:rsidR="002532EC">
        <w:t>,</w:t>
      </w:r>
      <w:r w:rsidR="00C777DE">
        <w:t xml:space="preserve"> and</w:t>
      </w:r>
      <w:r w:rsidR="00142730">
        <w:t xml:space="preserve"> forces</w:t>
      </w:r>
      <w:r w:rsidR="00C777DE">
        <w:t xml:space="preserve">. </w:t>
      </w:r>
      <w:r w:rsidR="00DA2B8D">
        <w:t>The starting parameter values</w:t>
      </w:r>
      <w:r w:rsidR="00A213F8">
        <w:t xml:space="preserve"> chosen to be</w:t>
      </w:r>
      <w:r w:rsidR="00DA2B8D">
        <w:t xml:space="preserve"> used in these tests are the same </w:t>
      </w:r>
      <w:r w:rsidR="004568CD">
        <w:t xml:space="preserve">values that Bourg sets in his FDM source code. </w:t>
      </w:r>
      <w:r w:rsidR="00A213F8">
        <w:t>They were chosen because t</w:t>
      </w:r>
      <w:r w:rsidR="00DA2B8D">
        <w:t xml:space="preserve">he </w:t>
      </w:r>
      <w:r w:rsidR="004365F5">
        <w:t>values</w:t>
      </w:r>
      <w:r w:rsidR="008829D0">
        <w:t xml:space="preserve"> </w:t>
      </w:r>
      <w:r w:rsidR="004568CD">
        <w:t xml:space="preserve">are set up so that </w:t>
      </w:r>
      <w:r w:rsidR="008829D0">
        <w:t>the plane</w:t>
      </w:r>
      <w:r w:rsidR="004568CD">
        <w:t xml:space="preserve"> is</w:t>
      </w:r>
      <w:r w:rsidR="008829D0">
        <w:t xml:space="preserve"> in motion as soon as the simulation is started</w:t>
      </w:r>
      <w:r w:rsidR="006B046C">
        <w:t xml:space="preserve"> – with </w:t>
      </w:r>
      <w:r w:rsidR="00FE6335">
        <w:t>velocity, force, thrust, and speed</w:t>
      </w:r>
      <w:r w:rsidR="00E127FE">
        <w:t xml:space="preserve"> defined greater than zero </w:t>
      </w:r>
      <w:r w:rsidR="00FE6335">
        <w:t xml:space="preserve">as </w:t>
      </w:r>
      <w:r w:rsidR="006B046C">
        <w:t>to have the airplane flying</w:t>
      </w:r>
      <w:r w:rsidR="00E127FE">
        <w:t xml:space="preserve"> forward. </w:t>
      </w:r>
      <w:r w:rsidR="00C116E2">
        <w:t xml:space="preserve">The </w:t>
      </w:r>
      <w:r w:rsidR="00DA2B8D">
        <w:t xml:space="preserve">starting position </w:t>
      </w:r>
      <w:r w:rsidR="00C116E2">
        <w:t>coordinat</w:t>
      </w:r>
      <w:r w:rsidR="00540815">
        <w:t>es represents a</w:t>
      </w:r>
      <w:r w:rsidR="00C116E2">
        <w:t xml:space="preserve"> location </w:t>
      </w:r>
      <w:r w:rsidR="00540815">
        <w:t>relative to a fixed point (0.0, 0.0, 0.0). The distance from that fixed point is measured in feet</w:t>
      </w:r>
      <w:r w:rsidR="00C116E2">
        <w:t>. F</w:t>
      </w:r>
      <w:r w:rsidR="00044AA4">
        <w:t xml:space="preserve">or example, </w:t>
      </w:r>
      <w:r w:rsidR="0004711C">
        <w:t>the</w:t>
      </w:r>
      <w:r w:rsidR="00C116E2">
        <w:t xml:space="preserve"> </w:t>
      </w:r>
      <w:r w:rsidR="00044AA4">
        <w:t xml:space="preserve">starting </w:t>
      </w:r>
      <w:r w:rsidR="00C116E2">
        <w:t>z</w:t>
      </w:r>
      <w:r w:rsidR="001C53BB">
        <w:t>-</w:t>
      </w:r>
      <w:r w:rsidR="00C116E2">
        <w:t>coordinate</w:t>
      </w:r>
      <w:r w:rsidR="00044AA4">
        <w:t xml:space="preserve"> of 2000.0</w:t>
      </w:r>
      <w:r w:rsidR="00C116E2">
        <w:t xml:space="preserve"> represent</w:t>
      </w:r>
      <w:r w:rsidR="00044AA4">
        <w:t>s height, or altitude, in feet</w:t>
      </w:r>
      <w:r w:rsidR="0004711C">
        <w:t xml:space="preserve"> from the ground</w:t>
      </w:r>
      <w:r w:rsidR="00044AA4">
        <w:t xml:space="preserve">. </w:t>
      </w:r>
      <w:r w:rsidR="0061215F">
        <w:t xml:space="preserve">The starting coordinate point chosen for every test is the same location that Bourg’s model uses in his code. </w:t>
      </w:r>
      <w:r w:rsidR="00C777DE">
        <w:t>The e</w:t>
      </w:r>
      <w:r w:rsidR="004C1A08">
        <w:t>xecution time of the tests</w:t>
      </w:r>
      <w:r w:rsidR="00C777DE">
        <w:t xml:space="preserve"> is </w:t>
      </w:r>
      <w:r w:rsidR="00DD6820">
        <w:t>30 seconds of simulation time. The FPS is set at 30,</w:t>
      </w:r>
      <w:r w:rsidR="004C1A08">
        <w:t xml:space="preserve"> whi</w:t>
      </w:r>
      <w:r w:rsidR="00C777DE">
        <w:t>ch equates to 900 total frames</w:t>
      </w:r>
      <w:r w:rsidR="00DD6820">
        <w:t xml:space="preserve"> for every test scenario</w:t>
      </w:r>
      <w:r w:rsidR="004C1A08">
        <w:t xml:space="preserve">. </w:t>
      </w:r>
      <w:r w:rsidR="00E459A4">
        <w:t>T</w:t>
      </w:r>
      <w:r w:rsidR="00D7617E">
        <w:t>he</w:t>
      </w:r>
      <w:r w:rsidR="00E6644D">
        <w:t xml:space="preserve"> </w:t>
      </w:r>
      <w:r w:rsidR="00D07A27">
        <w:t>starting</w:t>
      </w:r>
      <w:r w:rsidR="009C783B">
        <w:t xml:space="preserve"> </w:t>
      </w:r>
      <w:r w:rsidR="00E453F8">
        <w:t>flight values</w:t>
      </w:r>
      <w:r w:rsidR="00D07A27">
        <w:t xml:space="preserve"> </w:t>
      </w:r>
      <w:r w:rsidR="001C00D2">
        <w:t>chosen while</w:t>
      </w:r>
      <w:r w:rsidR="00D07A27">
        <w:t xml:space="preserve"> testing the C++/OOP FDM and the Rust/ECS FDM</w:t>
      </w:r>
      <w:r w:rsidR="00E6644D">
        <w:t xml:space="preserve"> are</w:t>
      </w:r>
      <w:r w:rsidR="00D7617E">
        <w:t>:</w:t>
      </w:r>
    </w:p>
    <w:tbl>
      <w:tblPr>
        <w:tblStyle w:val="TableGrid"/>
        <w:tblW w:w="0" w:type="auto"/>
        <w:jc w:val="center"/>
        <w:tblLook w:val="04A0" w:firstRow="1" w:lastRow="0" w:firstColumn="1" w:lastColumn="0" w:noHBand="0" w:noVBand="1"/>
      </w:tblPr>
      <w:tblGrid>
        <w:gridCol w:w="3030"/>
        <w:gridCol w:w="2156"/>
      </w:tblGrid>
      <w:tr w:rsidR="00D7617E" w14:paraId="6AE5631C" w14:textId="77777777" w:rsidTr="00D7617E">
        <w:trPr>
          <w:jc w:val="center"/>
        </w:trPr>
        <w:tc>
          <w:tcPr>
            <w:tcW w:w="0" w:type="auto"/>
          </w:tcPr>
          <w:p w14:paraId="3FB5D6E5"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Variables</w:t>
            </w:r>
          </w:p>
        </w:tc>
        <w:tc>
          <w:tcPr>
            <w:tcW w:w="0" w:type="auto"/>
          </w:tcPr>
          <w:p w14:paraId="3E01ECC7" w14:textId="77777777" w:rsidR="00D7617E" w:rsidRPr="00142D0F" w:rsidRDefault="00D7617E" w:rsidP="00C34289">
            <w:pPr>
              <w:spacing w:line="240" w:lineRule="auto"/>
              <w:jc w:val="center"/>
              <w:rPr>
                <w:rFonts w:ascii="Times New Roman" w:hAnsi="Times New Roman"/>
                <w:b/>
              </w:rPr>
            </w:pPr>
            <w:r w:rsidRPr="00142D0F">
              <w:rPr>
                <w:rFonts w:ascii="Times New Roman" w:hAnsi="Times New Roman"/>
                <w:b/>
              </w:rPr>
              <w:t>Initial Values</w:t>
            </w:r>
          </w:p>
        </w:tc>
      </w:tr>
      <w:tr w:rsidR="00D7617E" w14:paraId="3512B6A0" w14:textId="77777777" w:rsidTr="00D7617E">
        <w:trPr>
          <w:jc w:val="center"/>
        </w:trPr>
        <w:tc>
          <w:tcPr>
            <w:tcW w:w="0" w:type="auto"/>
          </w:tcPr>
          <w:p w14:paraId="7D181AAF" w14:textId="146DA46F" w:rsidR="00D7617E" w:rsidRPr="00142D0F" w:rsidRDefault="00D7617E" w:rsidP="00C34289">
            <w:pPr>
              <w:spacing w:line="240" w:lineRule="auto"/>
              <w:rPr>
                <w:rFonts w:ascii="Times New Roman" w:hAnsi="Times New Roman"/>
              </w:rPr>
            </w:pPr>
            <w:r w:rsidRPr="00142D0F">
              <w:rPr>
                <w:rFonts w:ascii="Times New Roman" w:hAnsi="Times New Roman"/>
              </w:rPr>
              <w:t xml:space="preserve">Position </w:t>
            </w:r>
            <w:r w:rsidR="00473BAA">
              <w:rPr>
                <w:rFonts w:ascii="Times New Roman" w:hAnsi="Times New Roman"/>
              </w:rPr>
              <w:t xml:space="preserve">Coordinates </w:t>
            </w:r>
            <w:r w:rsidRPr="00142D0F">
              <w:rPr>
                <w:rFonts w:ascii="Times New Roman" w:hAnsi="Times New Roman"/>
              </w:rPr>
              <w:t>(x, y, z)</w:t>
            </w:r>
          </w:p>
        </w:tc>
        <w:tc>
          <w:tcPr>
            <w:tcW w:w="0" w:type="auto"/>
          </w:tcPr>
          <w:p w14:paraId="20C4B2F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-5000.0, 0.0, 2000.0</w:t>
            </w:r>
          </w:p>
        </w:tc>
      </w:tr>
      <w:tr w:rsidR="00D7617E" w14:paraId="05FEB0CB" w14:textId="77777777" w:rsidTr="00D7617E">
        <w:trPr>
          <w:jc w:val="center"/>
        </w:trPr>
        <w:tc>
          <w:tcPr>
            <w:tcW w:w="0" w:type="auto"/>
          </w:tcPr>
          <w:p w14:paraId="29F4EC7F" w14:textId="730B12AE" w:rsidR="00D7617E" w:rsidRPr="00142D0F" w:rsidRDefault="00D7617E" w:rsidP="00C34289">
            <w:pPr>
              <w:spacing w:line="240" w:lineRule="auto"/>
              <w:rPr>
                <w:rFonts w:ascii="Times New Roman" w:hAnsi="Times New Roman"/>
              </w:rPr>
            </w:pPr>
            <w:r w:rsidRPr="00142D0F">
              <w:rPr>
                <w:rFonts w:ascii="Times New Roman" w:hAnsi="Times New Roman"/>
              </w:rPr>
              <w:t>Velocity</w:t>
            </w:r>
            <w:r w:rsidR="00EF0A58" w:rsidRPr="00142D0F">
              <w:rPr>
                <w:rFonts w:ascii="Times New Roman" w:hAnsi="Times New Roman"/>
              </w:rPr>
              <w:t xml:space="preserve"> Vector</w:t>
            </w:r>
            <w:r w:rsidRPr="00142D0F">
              <w:rPr>
                <w:rFonts w:ascii="Times New Roman" w:hAnsi="Times New Roman"/>
              </w:rPr>
              <w:t xml:space="preserve"> (x, y, z)</w:t>
            </w:r>
          </w:p>
        </w:tc>
        <w:tc>
          <w:tcPr>
            <w:tcW w:w="0" w:type="auto"/>
          </w:tcPr>
          <w:p w14:paraId="34218BD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60.0, 0.0, 0.0</w:t>
            </w:r>
          </w:p>
        </w:tc>
      </w:tr>
      <w:tr w:rsidR="00D7617E" w14:paraId="1E8A4681" w14:textId="77777777" w:rsidTr="00D7617E">
        <w:trPr>
          <w:jc w:val="center"/>
        </w:trPr>
        <w:tc>
          <w:tcPr>
            <w:tcW w:w="0" w:type="auto"/>
          </w:tcPr>
          <w:p w14:paraId="16D10EA0" w14:textId="1C5BC7A2" w:rsidR="00D7617E" w:rsidRPr="00142D0F" w:rsidRDefault="001A6584" w:rsidP="00C34289">
            <w:pPr>
              <w:spacing w:line="240" w:lineRule="auto"/>
              <w:rPr>
                <w:rFonts w:ascii="Times New Roman" w:hAnsi="Times New Roman"/>
              </w:rPr>
            </w:pPr>
            <w:r>
              <w:rPr>
                <w:rFonts w:ascii="Times New Roman" w:hAnsi="Times New Roman"/>
              </w:rPr>
              <w:t>Force</w:t>
            </w:r>
            <w:r w:rsidR="00D7617E" w:rsidRPr="00142D0F">
              <w:rPr>
                <w:rFonts w:ascii="Times New Roman" w:hAnsi="Times New Roman"/>
              </w:rPr>
              <w:t xml:space="preserve"> </w:t>
            </w:r>
            <w:r w:rsidR="00EF0A58" w:rsidRPr="00142D0F">
              <w:rPr>
                <w:rFonts w:ascii="Times New Roman" w:hAnsi="Times New Roman"/>
              </w:rPr>
              <w:t xml:space="preserve">Vector </w:t>
            </w:r>
            <w:r w:rsidR="00D7617E" w:rsidRPr="00142D0F">
              <w:rPr>
                <w:rFonts w:ascii="Times New Roman" w:hAnsi="Times New Roman"/>
              </w:rPr>
              <w:t>(x, y, z)</w:t>
            </w:r>
          </w:p>
        </w:tc>
        <w:tc>
          <w:tcPr>
            <w:tcW w:w="0" w:type="auto"/>
          </w:tcPr>
          <w:p w14:paraId="6D2AD069" w14:textId="77777777" w:rsidR="00D7617E" w:rsidRPr="00142D0F" w:rsidRDefault="00D7617E" w:rsidP="00C34289">
            <w:pPr>
              <w:spacing w:line="240" w:lineRule="auto"/>
              <w:rPr>
                <w:rFonts w:ascii="Times New Roman" w:hAnsi="Times New Roman"/>
              </w:rPr>
            </w:pPr>
            <w:r w:rsidRPr="00142D0F">
              <w:rPr>
                <w:rFonts w:ascii="Times New Roman" w:hAnsi="Times New Roman"/>
              </w:rPr>
              <w:t>500.0, 0.0, 0.0</w:t>
            </w:r>
          </w:p>
        </w:tc>
      </w:tr>
      <w:tr w:rsidR="00E37749" w14:paraId="115951C9" w14:textId="77777777" w:rsidTr="00D7617E">
        <w:trPr>
          <w:jc w:val="center"/>
        </w:trPr>
        <w:tc>
          <w:tcPr>
            <w:tcW w:w="0" w:type="auto"/>
          </w:tcPr>
          <w:p w14:paraId="09E5054A" w14:textId="181C864D" w:rsidR="00E37749" w:rsidRPr="00142D0F" w:rsidRDefault="00F44EE6" w:rsidP="00C34289">
            <w:pPr>
              <w:spacing w:line="240" w:lineRule="auto"/>
              <w:rPr>
                <w:rFonts w:ascii="Times New Roman" w:hAnsi="Times New Roman"/>
              </w:rPr>
            </w:pPr>
            <w:r>
              <w:rPr>
                <w:rFonts w:ascii="Times New Roman" w:hAnsi="Times New Roman"/>
              </w:rPr>
              <w:t>Thrust Force (pounds</w:t>
            </w:r>
            <w:r w:rsidR="00E37749" w:rsidRPr="00142D0F">
              <w:rPr>
                <w:rFonts w:ascii="Times New Roman" w:hAnsi="Times New Roman"/>
              </w:rPr>
              <w:t>)</w:t>
            </w:r>
          </w:p>
        </w:tc>
        <w:tc>
          <w:tcPr>
            <w:tcW w:w="0" w:type="auto"/>
          </w:tcPr>
          <w:p w14:paraId="3208A972" w14:textId="4996106C" w:rsidR="00E37749" w:rsidRPr="00142D0F" w:rsidRDefault="00E37749" w:rsidP="00C34289">
            <w:pPr>
              <w:spacing w:line="240" w:lineRule="auto"/>
              <w:rPr>
                <w:rFonts w:ascii="Times New Roman" w:hAnsi="Times New Roman"/>
              </w:rPr>
            </w:pPr>
            <w:r w:rsidRPr="00142D0F">
              <w:rPr>
                <w:rFonts w:ascii="Times New Roman" w:hAnsi="Times New Roman"/>
              </w:rPr>
              <w:t>500.0</w:t>
            </w:r>
          </w:p>
        </w:tc>
      </w:tr>
      <w:tr w:rsidR="00D7617E" w14:paraId="00E73B6B" w14:textId="77777777" w:rsidTr="00D7617E">
        <w:trPr>
          <w:jc w:val="center"/>
        </w:trPr>
        <w:tc>
          <w:tcPr>
            <w:tcW w:w="0" w:type="auto"/>
          </w:tcPr>
          <w:p w14:paraId="39BF8E2B" w14:textId="77777777" w:rsidR="00D7617E" w:rsidRPr="00142D0F" w:rsidRDefault="00D7617E" w:rsidP="00C34289">
            <w:pPr>
              <w:spacing w:line="240" w:lineRule="auto"/>
              <w:rPr>
                <w:rFonts w:ascii="Times New Roman" w:hAnsi="Times New Roman"/>
              </w:rPr>
            </w:pPr>
            <w:r w:rsidRPr="00142D0F">
              <w:rPr>
                <w:rFonts w:ascii="Times New Roman" w:hAnsi="Times New Roman"/>
              </w:rPr>
              <w:t>Speed (knots)</w:t>
            </w:r>
          </w:p>
        </w:tc>
        <w:tc>
          <w:tcPr>
            <w:tcW w:w="0" w:type="auto"/>
          </w:tcPr>
          <w:p w14:paraId="04BDD028" w14:textId="77777777" w:rsidR="00D7617E" w:rsidRPr="00142D0F" w:rsidRDefault="00D7617E" w:rsidP="00C34289">
            <w:pPr>
              <w:spacing w:line="240" w:lineRule="auto"/>
              <w:rPr>
                <w:rFonts w:ascii="Times New Roman" w:hAnsi="Times New Roman"/>
              </w:rPr>
            </w:pPr>
            <w:r w:rsidRPr="00142D0F">
              <w:rPr>
                <w:rFonts w:ascii="Times New Roman" w:hAnsi="Times New Roman"/>
              </w:rPr>
              <w:t>60.0</w:t>
            </w:r>
          </w:p>
        </w:tc>
      </w:tr>
    </w:tbl>
    <w:p w14:paraId="15745555" w14:textId="5B2DA272" w:rsidR="00D7617E" w:rsidRPr="0081567C" w:rsidRDefault="0081567C" w:rsidP="00F75AE6">
      <w:pPr>
        <w:pStyle w:val="Caption"/>
        <w:ind w:firstLine="360"/>
        <w:jc w:val="center"/>
        <w:rPr>
          <w:b w:val="0"/>
        </w:rPr>
      </w:pPr>
      <w:bookmarkStart w:id="144" w:name="_Toc59976078"/>
      <w:r w:rsidRPr="0081567C">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5</w:t>
      </w:r>
      <w:r w:rsidR="00C57AC9">
        <w:rPr>
          <w:b w:val="0"/>
        </w:rPr>
        <w:fldChar w:fldCharType="end"/>
      </w:r>
      <w:r w:rsidR="00C93978">
        <w:rPr>
          <w:b w:val="0"/>
        </w:rPr>
        <w:t xml:space="preserve">: Initial Flight </w:t>
      </w:r>
      <w:r w:rsidR="00970901">
        <w:rPr>
          <w:b w:val="0"/>
        </w:rPr>
        <w:t>Data</w:t>
      </w:r>
      <w:r w:rsidRPr="0081567C">
        <w:rPr>
          <w:b w:val="0"/>
        </w:rPr>
        <w:t xml:space="preserve"> for Each Test</w:t>
      </w:r>
      <w:bookmarkEnd w:id="144"/>
    </w:p>
    <w:p w14:paraId="42BFCB30" w14:textId="67AC8F30" w:rsidR="002A50C8" w:rsidRDefault="008829D0" w:rsidP="00F75AE6">
      <w:pPr>
        <w:ind w:firstLine="360"/>
      </w:pPr>
      <w:r>
        <w:t xml:space="preserve"> </w:t>
      </w:r>
      <w:r w:rsidR="00D7617E">
        <w:t>For</w:t>
      </w:r>
      <w:r w:rsidR="00262A73">
        <w:t xml:space="preserve"> each set of tests, the two FDMs were</w:t>
      </w:r>
      <w:r w:rsidR="00372D18">
        <w:t xml:space="preserve"> </w:t>
      </w:r>
      <w:r w:rsidR="00850C41">
        <w:t xml:space="preserve">given </w:t>
      </w:r>
      <w:r w:rsidR="00372D18">
        <w:t xml:space="preserve">the same </w:t>
      </w:r>
      <w:r w:rsidR="001151EA" w:rsidRPr="005A241C">
        <w:t>f</w:t>
      </w:r>
      <w:r w:rsidR="005A241C">
        <w:t xml:space="preserve">light control </w:t>
      </w:r>
      <w:r w:rsidR="00262A73" w:rsidRPr="005A241C">
        <w:t>maneuvering</w:t>
      </w:r>
      <w:r w:rsidR="00262A73">
        <w:t xml:space="preserve"> instruction</w:t>
      </w:r>
      <w:r w:rsidR="0097661B">
        <w:t>s</w:t>
      </w:r>
      <w:r w:rsidR="009C476E">
        <w:t xml:space="preserve"> for the airplanes </w:t>
      </w:r>
      <w:r w:rsidR="00262A73">
        <w:t>to follow</w:t>
      </w:r>
      <w:r w:rsidR="0097661B">
        <w:t>.</w:t>
      </w:r>
      <w:r w:rsidR="00FE424F" w:rsidRPr="00FE424F">
        <w:t xml:space="preserve"> </w:t>
      </w:r>
      <w:r w:rsidR="00FE424F">
        <w:t xml:space="preserve">The possible flight controls </w:t>
      </w:r>
      <w:r w:rsidR="0015483B">
        <w:t>we test include</w:t>
      </w:r>
      <w:r w:rsidR="00FE424F">
        <w:t xml:space="preserve">: Roll, Pitch, Yaw, Flaps, and Thrust. </w:t>
      </w:r>
      <w:r>
        <w:t>Each flight</w:t>
      </w:r>
      <w:r w:rsidR="00FE424F">
        <w:t xml:space="preserve"> control was examined in each of</w:t>
      </w:r>
      <w:r w:rsidR="00CA4DD7">
        <w:t xml:space="preserve"> five</w:t>
      </w:r>
      <w:r w:rsidR="00742D30">
        <w:t xml:space="preserve"> tests. With one more </w:t>
      </w:r>
      <w:r w:rsidR="00FE424F">
        <w:t xml:space="preserve">test </w:t>
      </w:r>
      <w:r w:rsidR="00742D30">
        <w:t>simply not</w:t>
      </w:r>
      <w:r w:rsidR="00686890">
        <w:t xml:space="preserve"> evok</w:t>
      </w:r>
      <w:r w:rsidR="00742D30">
        <w:t>ing</w:t>
      </w:r>
      <w:r w:rsidR="00686890">
        <w:t xml:space="preserve"> any flight controls</w:t>
      </w:r>
      <w:r w:rsidR="00FE424F">
        <w:t xml:space="preserve">. </w:t>
      </w:r>
      <w:r w:rsidR="00E37749">
        <w:t xml:space="preserve">The flight controls are implemented into the test for a defined amount of simulation frames. </w:t>
      </w:r>
      <w:r w:rsidR="00122560">
        <w:t xml:space="preserve">For example, from frame 1 through 5, thrust is increased, and so on. </w:t>
      </w:r>
      <w:r w:rsidR="00CE1E27">
        <w:t xml:space="preserve">The flight controls have to be </w:t>
      </w:r>
      <w:r w:rsidR="00CE1E27">
        <w:lastRenderedPageBreak/>
        <w:t xml:space="preserve">implemented this way because the airplane components that affect flight control have to be activated in specific frames of the simulation. </w:t>
      </w:r>
      <w:r w:rsidR="00F356BC">
        <w:t xml:space="preserve">The flight data at the end of </w:t>
      </w:r>
      <w:r w:rsidR="00F71FA6">
        <w:t xml:space="preserve">each </w:t>
      </w:r>
      <w:r w:rsidR="00FE424F">
        <w:t>test execution</w:t>
      </w:r>
      <w:r w:rsidR="00F356BC">
        <w:t xml:space="preserve"> was recorded for each FDM. </w:t>
      </w:r>
      <w:r w:rsidR="00CA4DD7">
        <w:t xml:space="preserve">We only test one side of </w:t>
      </w:r>
      <w:r w:rsidR="008A30B6">
        <w:t xml:space="preserve">each of the </w:t>
      </w:r>
      <w:r w:rsidR="00CA4DD7">
        <w:t>flight control</w:t>
      </w:r>
      <w:r w:rsidR="008A30B6">
        <w:t>s</w:t>
      </w:r>
      <w:r w:rsidR="00CA4DD7">
        <w:t xml:space="preserve"> (i.e. roll right vs roll left)</w:t>
      </w:r>
      <w:r w:rsidR="00D1277C">
        <w:t xml:space="preserve"> </w:t>
      </w:r>
      <w:r w:rsidR="00C53237">
        <w:t xml:space="preserve">to reduce </w:t>
      </w:r>
      <w:r w:rsidR="00D1277C">
        <w:t>redundancy</w:t>
      </w:r>
      <w:r w:rsidR="00D15A35">
        <w:t>.</w:t>
      </w:r>
    </w:p>
    <w:p w14:paraId="3A2C1523" w14:textId="41E5804F" w:rsidR="00045A0D" w:rsidRDefault="00045A0D" w:rsidP="00F75AE6">
      <w:pPr>
        <w:ind w:firstLine="360"/>
      </w:pPr>
      <w:r>
        <w:t xml:space="preserve">The benchmark C++/OOP FDM was compiled with Visual Studio 2019 Community Edition, and the Rust/ECS FDM was compiled with rustc version 1.47.0. The tests were performed on a Lenovo ThinkPad T440p machine, running Windows 10, with an intel i74800mq processor. </w:t>
      </w:r>
    </w:p>
    <w:p w14:paraId="1C783749" w14:textId="77777777" w:rsidR="00AE4525" w:rsidRDefault="00AE4525" w:rsidP="00F75AE6">
      <w:pPr>
        <w:ind w:firstLine="360"/>
      </w:pPr>
    </w:p>
    <w:p w14:paraId="79C1D5E5" w14:textId="5DB6DEDC" w:rsidR="0042340E" w:rsidRDefault="00E37749" w:rsidP="00AD318A">
      <w:pPr>
        <w:pStyle w:val="Heading3"/>
        <w:numPr>
          <w:ilvl w:val="2"/>
          <w:numId w:val="5"/>
        </w:numPr>
        <w:ind w:left="1080"/>
        <w:jc w:val="left"/>
      </w:pPr>
      <w:r>
        <w:t>Test One (No Flight Control)</w:t>
      </w:r>
    </w:p>
    <w:p w14:paraId="266B6E69" w14:textId="691579F6" w:rsidR="00831F3B" w:rsidRPr="00831F3B" w:rsidRDefault="00831F3B" w:rsidP="00F75AE6">
      <w:pPr>
        <w:ind w:firstLine="360"/>
      </w:pPr>
      <w:r>
        <w:t>T</w:t>
      </w:r>
      <w:r w:rsidR="00603E2E">
        <w:t>his test was designed to find out if</w:t>
      </w:r>
      <w:r>
        <w:t xml:space="preserve"> the FDM works when </w:t>
      </w:r>
      <w:r w:rsidR="00603E2E">
        <w:t xml:space="preserve">absolutely </w:t>
      </w:r>
      <w:r>
        <w:t>no flight control actions are taking place to maneuver the airplane</w:t>
      </w:r>
      <w:r w:rsidR="00603E2E">
        <w:t xml:space="preserve"> as it is flying.</w:t>
      </w:r>
    </w:p>
    <w:tbl>
      <w:tblPr>
        <w:tblStyle w:val="TableGrid"/>
        <w:tblW w:w="0" w:type="auto"/>
        <w:jc w:val="center"/>
        <w:tblLook w:val="04A0" w:firstRow="1" w:lastRow="0" w:firstColumn="1" w:lastColumn="0" w:noHBand="0" w:noVBand="1"/>
      </w:tblPr>
      <w:tblGrid>
        <w:gridCol w:w="4783"/>
      </w:tblGrid>
      <w:tr w:rsidR="00E37749" w14:paraId="5447343C" w14:textId="77777777" w:rsidTr="0042340E">
        <w:trPr>
          <w:cantSplit/>
          <w:jc w:val="center"/>
        </w:trPr>
        <w:tc>
          <w:tcPr>
            <w:tcW w:w="0" w:type="auto"/>
          </w:tcPr>
          <w:p w14:paraId="34A90C3C"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3AABBDFB" w14:textId="77777777" w:rsidTr="0042340E">
        <w:trPr>
          <w:cantSplit/>
          <w:trHeight w:val="234"/>
          <w:jc w:val="center"/>
        </w:trPr>
        <w:tc>
          <w:tcPr>
            <w:tcW w:w="0" w:type="auto"/>
          </w:tcPr>
          <w:p w14:paraId="4AABC4DA" w14:textId="77777777" w:rsidR="00E37749" w:rsidRPr="00142D0F" w:rsidRDefault="00E37749" w:rsidP="00F75AE6">
            <w:pPr>
              <w:keepNext/>
              <w:spacing w:line="240" w:lineRule="auto"/>
              <w:ind w:firstLine="360"/>
              <w:rPr>
                <w:rFonts w:ascii="Times New Roman" w:hAnsi="Times New Roman"/>
              </w:rPr>
            </w:pPr>
            <w:r w:rsidRPr="00142D0F">
              <w:rPr>
                <w:rFonts w:ascii="Times New Roman" w:hAnsi="Times New Roman"/>
              </w:rPr>
              <w:t>None</w:t>
            </w:r>
          </w:p>
        </w:tc>
      </w:tr>
    </w:tbl>
    <w:p w14:paraId="34A66782" w14:textId="0F74C13D" w:rsidR="00721EA1" w:rsidRDefault="00143E31" w:rsidP="00F75AE6">
      <w:pPr>
        <w:pStyle w:val="Caption"/>
        <w:ind w:firstLine="360"/>
        <w:jc w:val="center"/>
        <w:rPr>
          <w:b w:val="0"/>
        </w:rPr>
      </w:pPr>
      <w:bookmarkStart w:id="145" w:name="_Toc59976079"/>
      <w:r w:rsidRPr="00143E31">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6</w:t>
      </w:r>
      <w:r w:rsidR="00C57AC9">
        <w:rPr>
          <w:b w:val="0"/>
        </w:rPr>
        <w:fldChar w:fldCharType="end"/>
      </w:r>
      <w:r w:rsidRPr="00143E31">
        <w:rPr>
          <w:b w:val="0"/>
        </w:rPr>
        <w:t>: Flight Control Instructions for Test One</w:t>
      </w:r>
      <w:bookmarkEnd w:id="145"/>
    </w:p>
    <w:p w14:paraId="0D26020D" w14:textId="77777777" w:rsidR="00AE4525" w:rsidRPr="00AE4525" w:rsidRDefault="00AE4525" w:rsidP="00F75AE6">
      <w:pPr>
        <w:ind w:firstLine="360"/>
      </w:pPr>
    </w:p>
    <w:p w14:paraId="0C38BE43" w14:textId="58117C6E" w:rsidR="00BF7100" w:rsidRDefault="009F6712" w:rsidP="00AD318A">
      <w:pPr>
        <w:pStyle w:val="Heading3"/>
        <w:numPr>
          <w:ilvl w:val="2"/>
          <w:numId w:val="5"/>
        </w:numPr>
        <w:ind w:left="1080"/>
        <w:jc w:val="left"/>
      </w:pPr>
      <w:r>
        <w:t>Test Two (Thrust)</w:t>
      </w:r>
    </w:p>
    <w:p w14:paraId="28C06062" w14:textId="3894F345" w:rsidR="00603E2E" w:rsidRPr="00603E2E" w:rsidRDefault="00603E2E" w:rsidP="00F75AE6">
      <w:pPr>
        <w:ind w:firstLine="360"/>
      </w:pPr>
      <w:r>
        <w:t>This test was designed to</w:t>
      </w:r>
      <w:r w:rsidR="00D3483C">
        <w:t xml:space="preserve"> find out if toggling thrust, </w:t>
      </w:r>
      <w:r w:rsidR="009B2D5A">
        <w:t>specifically</w:t>
      </w:r>
      <w:r w:rsidR="00D3483C">
        <w:t xml:space="preserve"> decreasing </w:t>
      </w:r>
      <w:r w:rsidR="009B2D5A">
        <w:t>it, works</w:t>
      </w:r>
      <w:r w:rsidR="006C0AC3">
        <w:t xml:space="preserve"> as expected. </w:t>
      </w:r>
    </w:p>
    <w:tbl>
      <w:tblPr>
        <w:tblStyle w:val="TableGrid"/>
        <w:tblW w:w="0" w:type="auto"/>
        <w:jc w:val="center"/>
        <w:tblLook w:val="04A0" w:firstRow="1" w:lastRow="0" w:firstColumn="1" w:lastColumn="0" w:noHBand="0" w:noVBand="1"/>
      </w:tblPr>
      <w:tblGrid>
        <w:gridCol w:w="4783"/>
      </w:tblGrid>
      <w:tr w:rsidR="00625DED" w14:paraId="59FEA119" w14:textId="77777777" w:rsidTr="00C34289">
        <w:trPr>
          <w:jc w:val="center"/>
        </w:trPr>
        <w:tc>
          <w:tcPr>
            <w:tcW w:w="0" w:type="auto"/>
          </w:tcPr>
          <w:p w14:paraId="1EC3D63D" w14:textId="77777777" w:rsidR="00625DED" w:rsidRPr="00142D0F" w:rsidRDefault="00625DED"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625DED" w14:paraId="6F026ECE" w14:textId="77777777" w:rsidTr="00C34289">
        <w:trPr>
          <w:jc w:val="center"/>
        </w:trPr>
        <w:tc>
          <w:tcPr>
            <w:tcW w:w="0" w:type="auto"/>
          </w:tcPr>
          <w:p w14:paraId="2EE3AA21" w14:textId="0A6D7C72" w:rsidR="00625DED" w:rsidRPr="00142D0F" w:rsidRDefault="00625DED" w:rsidP="00F75AE6">
            <w:pPr>
              <w:spacing w:line="240" w:lineRule="auto"/>
              <w:ind w:firstLine="360"/>
              <w:rPr>
                <w:rFonts w:ascii="Times New Roman" w:hAnsi="Times New Roman"/>
              </w:rPr>
            </w:pPr>
            <w:r w:rsidRPr="00142D0F">
              <w:rPr>
                <w:rFonts w:ascii="Times New Roman" w:hAnsi="Times New Roman"/>
              </w:rPr>
              <w:t>1 – 5: Decrease Thrust</w:t>
            </w:r>
          </w:p>
        </w:tc>
      </w:tr>
      <w:tr w:rsidR="00795F82" w14:paraId="34019D60" w14:textId="77777777" w:rsidTr="00C34289">
        <w:trPr>
          <w:jc w:val="center"/>
        </w:trPr>
        <w:tc>
          <w:tcPr>
            <w:tcW w:w="0" w:type="auto"/>
          </w:tcPr>
          <w:p w14:paraId="41AA0EAB" w14:textId="05542899" w:rsidR="00795F82" w:rsidRPr="00142D0F" w:rsidRDefault="00795F82" w:rsidP="00F75AE6">
            <w:pPr>
              <w:spacing w:line="240" w:lineRule="auto"/>
              <w:ind w:firstLine="360"/>
            </w:pPr>
            <w:r w:rsidRPr="00142D0F">
              <w:rPr>
                <w:rFonts w:ascii="Times New Roman" w:hAnsi="Times New Roman"/>
              </w:rPr>
              <w:t>6 – 900: None</w:t>
            </w:r>
          </w:p>
        </w:tc>
      </w:tr>
    </w:tbl>
    <w:p w14:paraId="1323E41D" w14:textId="7D5A3E76" w:rsidR="00721EA1" w:rsidRDefault="00835093" w:rsidP="00F75AE6">
      <w:pPr>
        <w:pStyle w:val="Caption"/>
        <w:ind w:firstLine="360"/>
        <w:jc w:val="center"/>
        <w:rPr>
          <w:b w:val="0"/>
        </w:rPr>
      </w:pPr>
      <w:bookmarkStart w:id="146" w:name="_Toc59976080"/>
      <w:r w:rsidRPr="00835093">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7</w:t>
      </w:r>
      <w:r w:rsidR="00C57AC9">
        <w:rPr>
          <w:b w:val="0"/>
        </w:rPr>
        <w:fldChar w:fldCharType="end"/>
      </w:r>
      <w:r w:rsidRPr="00835093">
        <w:rPr>
          <w:b w:val="0"/>
        </w:rPr>
        <w:t>: Flight Control Instructions for Test Two</w:t>
      </w:r>
      <w:bookmarkEnd w:id="146"/>
    </w:p>
    <w:p w14:paraId="0A1B409D" w14:textId="77777777" w:rsidR="00AE4525" w:rsidRPr="00AE4525" w:rsidRDefault="00AE4525" w:rsidP="00F75AE6">
      <w:pPr>
        <w:ind w:firstLine="360"/>
      </w:pPr>
    </w:p>
    <w:p w14:paraId="18DEBA7A" w14:textId="55B01BB1" w:rsidR="00047BB7" w:rsidRDefault="00E37749" w:rsidP="00AD318A">
      <w:pPr>
        <w:pStyle w:val="Heading3"/>
        <w:numPr>
          <w:ilvl w:val="2"/>
          <w:numId w:val="5"/>
        </w:numPr>
        <w:ind w:left="1080"/>
        <w:jc w:val="left"/>
      </w:pPr>
      <w:r>
        <w:lastRenderedPageBreak/>
        <w:t xml:space="preserve">Test </w:t>
      </w:r>
      <w:r w:rsidR="00994809">
        <w:t>Three</w:t>
      </w:r>
      <w:r>
        <w:t xml:space="preserve"> (Roll)</w:t>
      </w:r>
    </w:p>
    <w:p w14:paraId="298BD77E" w14:textId="778C0090" w:rsidR="00935F7B" w:rsidRPr="00935F7B" w:rsidRDefault="00935F7B" w:rsidP="00F75AE6">
      <w:pPr>
        <w:ind w:firstLine="360"/>
      </w:pPr>
      <w:r>
        <w:t xml:space="preserve">This test was designed to examine if the roll action works properly. First thrust is increased, </w:t>
      </w:r>
      <w:r w:rsidR="0018022C">
        <w:t xml:space="preserve">then the airplane pitches up for 8 seconds (240 frames) and finally the airplane </w:t>
      </w:r>
      <w:r w:rsidR="00B72D31">
        <w:t xml:space="preserve">ailerons are </w:t>
      </w:r>
      <w:r w:rsidR="0018022C">
        <w:t>evoked to roll right</w:t>
      </w:r>
      <w:r w:rsidR="00B72D31">
        <w:t xml:space="preserve"> the airplane</w:t>
      </w:r>
      <w:r w:rsidR="0018022C">
        <w:t xml:space="preserve"> for 2 seconds (60 frames). The </w:t>
      </w:r>
      <w:r w:rsidR="00EB1B59">
        <w:t>airplane then holds that rolling position</w:t>
      </w:r>
      <w:r w:rsidR="0018022C">
        <w:t xml:space="preserve"> for the remainder of the test. </w:t>
      </w:r>
      <w:r w:rsidR="00EB1B59">
        <w:t>A pitch of 8 seconds was chosen in order to stabilize the airplane once the simulation is started.</w:t>
      </w:r>
      <w:r w:rsidR="00DA7FC7">
        <w:t xml:space="preserve"> 8 seconds is just enough time to get the airplane flying straight ahead.</w:t>
      </w:r>
      <w:r w:rsidR="00EB1B59">
        <w:t xml:space="preserve"> When the simulati</w:t>
      </w:r>
      <w:r w:rsidR="00E20B3B">
        <w:t>on starts, the airplane would</w:t>
      </w:r>
      <w:r w:rsidR="00EB1B59">
        <w:t xml:space="preserve"> dip down quite dramatically without increasing the thrust and pitching up, so that is why we need to pitch before rolling.</w:t>
      </w:r>
    </w:p>
    <w:tbl>
      <w:tblPr>
        <w:tblStyle w:val="TableGrid"/>
        <w:tblW w:w="0" w:type="auto"/>
        <w:jc w:val="center"/>
        <w:tblLook w:val="04A0" w:firstRow="1" w:lastRow="0" w:firstColumn="1" w:lastColumn="0" w:noHBand="0" w:noVBand="1"/>
      </w:tblPr>
      <w:tblGrid>
        <w:gridCol w:w="4783"/>
      </w:tblGrid>
      <w:tr w:rsidR="00E37749" w14:paraId="51108466" w14:textId="77777777" w:rsidTr="00331F59">
        <w:trPr>
          <w:jc w:val="center"/>
        </w:trPr>
        <w:tc>
          <w:tcPr>
            <w:tcW w:w="0" w:type="auto"/>
          </w:tcPr>
          <w:p w14:paraId="6C2E8E28" w14:textId="77777777" w:rsidR="00E37749" w:rsidRPr="00142D0F" w:rsidRDefault="00E37749" w:rsidP="00C34289">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5F120F6" w14:textId="77777777" w:rsidTr="00331F59">
        <w:trPr>
          <w:jc w:val="center"/>
        </w:trPr>
        <w:tc>
          <w:tcPr>
            <w:tcW w:w="0" w:type="auto"/>
          </w:tcPr>
          <w:p w14:paraId="75F8D430" w14:textId="4605313D" w:rsidR="0095490B"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59AB2AD9" w14:textId="77777777" w:rsidTr="00331F59">
        <w:trPr>
          <w:jc w:val="center"/>
        </w:trPr>
        <w:tc>
          <w:tcPr>
            <w:tcW w:w="0" w:type="auto"/>
          </w:tcPr>
          <w:p w14:paraId="0887B804" w14:textId="452A2503" w:rsidR="00795F82" w:rsidRPr="00795F82" w:rsidRDefault="00795F82" w:rsidP="00F75AE6">
            <w:pPr>
              <w:spacing w:line="240" w:lineRule="auto"/>
              <w:ind w:firstLine="360"/>
              <w:rPr>
                <w:rFonts w:ascii="Times New Roman" w:hAnsi="Times New Roman"/>
              </w:rPr>
            </w:pPr>
            <w:r>
              <w:rPr>
                <w:rFonts w:ascii="Times New Roman" w:hAnsi="Times New Roman"/>
              </w:rPr>
              <w:t xml:space="preserve">6 – 246: Pitch Up </w:t>
            </w:r>
          </w:p>
        </w:tc>
      </w:tr>
      <w:tr w:rsidR="00795F82" w14:paraId="188DD6E0" w14:textId="77777777" w:rsidTr="00331F59">
        <w:trPr>
          <w:jc w:val="center"/>
        </w:trPr>
        <w:tc>
          <w:tcPr>
            <w:tcW w:w="0" w:type="auto"/>
          </w:tcPr>
          <w:p w14:paraId="6E9300AD" w14:textId="7CCF523A" w:rsidR="00795F82" w:rsidRPr="00795F82" w:rsidRDefault="00795F82" w:rsidP="00F75AE6">
            <w:pPr>
              <w:keepNext/>
              <w:spacing w:line="240" w:lineRule="auto"/>
              <w:ind w:firstLine="360"/>
              <w:rPr>
                <w:rFonts w:ascii="Times New Roman" w:hAnsi="Times New Roman"/>
              </w:rPr>
            </w:pPr>
            <w:r>
              <w:rPr>
                <w:rFonts w:ascii="Times New Roman" w:hAnsi="Times New Roman"/>
              </w:rPr>
              <w:t>247</w:t>
            </w:r>
            <w:r w:rsidRPr="00142D0F">
              <w:rPr>
                <w:rFonts w:ascii="Times New Roman" w:hAnsi="Times New Roman"/>
              </w:rPr>
              <w:t xml:space="preserve"> – </w:t>
            </w:r>
            <w:r>
              <w:rPr>
                <w:rFonts w:ascii="Times New Roman" w:hAnsi="Times New Roman"/>
              </w:rPr>
              <w:t>307</w:t>
            </w:r>
            <w:r w:rsidRPr="00142D0F">
              <w:rPr>
                <w:rFonts w:ascii="Times New Roman" w:hAnsi="Times New Roman"/>
              </w:rPr>
              <w:t>: Roll Right</w:t>
            </w:r>
          </w:p>
        </w:tc>
      </w:tr>
      <w:tr w:rsidR="00795F82" w14:paraId="6092501A" w14:textId="77777777" w:rsidTr="00331F59">
        <w:trPr>
          <w:jc w:val="center"/>
        </w:trPr>
        <w:tc>
          <w:tcPr>
            <w:tcW w:w="0" w:type="auto"/>
          </w:tcPr>
          <w:p w14:paraId="66A199B3" w14:textId="57165E96" w:rsidR="00795F82" w:rsidRDefault="00795F82" w:rsidP="00F75AE6">
            <w:pPr>
              <w:spacing w:line="240" w:lineRule="auto"/>
              <w:ind w:firstLine="360"/>
            </w:pPr>
            <w:r>
              <w:rPr>
                <w:rFonts w:ascii="Times New Roman" w:hAnsi="Times New Roman"/>
              </w:rPr>
              <w:t>308 – 900: None</w:t>
            </w:r>
          </w:p>
        </w:tc>
      </w:tr>
    </w:tbl>
    <w:p w14:paraId="6E8A60F2" w14:textId="1259A419" w:rsidR="00E37749" w:rsidRDefault="0076379D" w:rsidP="00F75AE6">
      <w:pPr>
        <w:pStyle w:val="Caption"/>
        <w:ind w:firstLine="360"/>
        <w:jc w:val="center"/>
        <w:rPr>
          <w:b w:val="0"/>
        </w:rPr>
      </w:pPr>
      <w:bookmarkStart w:id="147" w:name="_Toc59976081"/>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8</w:t>
      </w:r>
      <w:r w:rsidR="00C57AC9">
        <w:rPr>
          <w:b w:val="0"/>
        </w:rPr>
        <w:fldChar w:fldCharType="end"/>
      </w:r>
      <w:r w:rsidRPr="0076379D">
        <w:rPr>
          <w:b w:val="0"/>
        </w:rPr>
        <w:t>: Flight Control Instructions for Test Three</w:t>
      </w:r>
      <w:bookmarkEnd w:id="147"/>
    </w:p>
    <w:p w14:paraId="13F90523" w14:textId="77777777" w:rsidR="00AE4525" w:rsidRPr="00AE4525" w:rsidRDefault="00AE4525" w:rsidP="00F75AE6">
      <w:pPr>
        <w:ind w:firstLine="360"/>
      </w:pPr>
    </w:p>
    <w:p w14:paraId="4B15FF30" w14:textId="43D8D3E4" w:rsidR="0030262D" w:rsidRPr="0030262D" w:rsidRDefault="00E37749" w:rsidP="00AD318A">
      <w:pPr>
        <w:pStyle w:val="Heading3"/>
        <w:numPr>
          <w:ilvl w:val="2"/>
          <w:numId w:val="5"/>
        </w:numPr>
        <w:ind w:left="1080"/>
        <w:jc w:val="left"/>
      </w:pPr>
      <w:r>
        <w:t xml:space="preserve">Test </w:t>
      </w:r>
      <w:r w:rsidR="00994809">
        <w:t>Four</w:t>
      </w:r>
      <w:r>
        <w:t xml:space="preserve"> (Pitch)</w:t>
      </w:r>
    </w:p>
    <w:p w14:paraId="50D8C93A" w14:textId="0D2890EB" w:rsidR="004C6E22" w:rsidRPr="004C6E22" w:rsidRDefault="004C6E22" w:rsidP="00F75AE6">
      <w:pPr>
        <w:ind w:firstLine="360"/>
      </w:pPr>
      <w:r>
        <w:t xml:space="preserve">This test was designed to be sure that pitch on its own works. This test applies the pitch control </w:t>
      </w:r>
      <w:r w:rsidR="000C36DF">
        <w:t xml:space="preserve">to every frame </w:t>
      </w:r>
      <w:r>
        <w:t>throughout the entire execution time</w:t>
      </w:r>
      <w:r w:rsidR="007128A1">
        <w:t xml:space="preserve"> in order to ascend the airplane</w:t>
      </w:r>
      <w:r>
        <w:t xml:space="preserve">. </w:t>
      </w:r>
      <w:r w:rsidR="006A3E39">
        <w:t xml:space="preserve">The pitch flight control evokes the elevators. </w:t>
      </w:r>
      <w:r w:rsidR="00A9337F">
        <w:t xml:space="preserve">If the airplane were going faster caused by more than 1000 pounds of thrust force, it is possible that the airplane could stall – but in this case, the airplane </w:t>
      </w:r>
      <w:r w:rsidR="005C227A">
        <w:t xml:space="preserve">ascends smoothly. </w:t>
      </w:r>
    </w:p>
    <w:tbl>
      <w:tblPr>
        <w:tblStyle w:val="TableGrid"/>
        <w:tblW w:w="0" w:type="auto"/>
        <w:jc w:val="center"/>
        <w:tblLook w:val="04A0" w:firstRow="1" w:lastRow="0" w:firstColumn="1" w:lastColumn="0" w:noHBand="0" w:noVBand="1"/>
      </w:tblPr>
      <w:tblGrid>
        <w:gridCol w:w="4783"/>
      </w:tblGrid>
      <w:tr w:rsidR="00E37749" w14:paraId="1C7211FF" w14:textId="77777777" w:rsidTr="00271630">
        <w:trPr>
          <w:jc w:val="center"/>
        </w:trPr>
        <w:tc>
          <w:tcPr>
            <w:tcW w:w="0" w:type="auto"/>
          </w:tcPr>
          <w:p w14:paraId="5C21EC46"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9433080" w14:textId="77777777" w:rsidTr="00271630">
        <w:trPr>
          <w:jc w:val="center"/>
        </w:trPr>
        <w:tc>
          <w:tcPr>
            <w:tcW w:w="0" w:type="auto"/>
          </w:tcPr>
          <w:p w14:paraId="4A6D96E8" w14:textId="19C2A32A"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BF1DCE0" w14:textId="77777777" w:rsidTr="00271630">
        <w:trPr>
          <w:jc w:val="center"/>
        </w:trPr>
        <w:tc>
          <w:tcPr>
            <w:tcW w:w="0" w:type="auto"/>
          </w:tcPr>
          <w:p w14:paraId="4896601C" w14:textId="23C8FF1E" w:rsidR="00795F82" w:rsidRPr="00142D0F" w:rsidRDefault="00795F82" w:rsidP="00F75AE6">
            <w:pPr>
              <w:spacing w:line="240" w:lineRule="auto"/>
              <w:ind w:firstLine="360"/>
            </w:pPr>
            <w:r w:rsidRPr="00142D0F">
              <w:rPr>
                <w:rFonts w:ascii="Times New Roman" w:hAnsi="Times New Roman"/>
              </w:rPr>
              <w:t>6 – 900: Pitch Up</w:t>
            </w:r>
          </w:p>
        </w:tc>
      </w:tr>
    </w:tbl>
    <w:p w14:paraId="51A87FC2" w14:textId="46E0726E" w:rsidR="00E37749" w:rsidRDefault="0076379D" w:rsidP="00F75AE6">
      <w:pPr>
        <w:pStyle w:val="Caption"/>
        <w:ind w:firstLine="360"/>
        <w:jc w:val="center"/>
        <w:rPr>
          <w:b w:val="0"/>
        </w:rPr>
      </w:pPr>
      <w:bookmarkStart w:id="148" w:name="_Toc59976082"/>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9</w:t>
      </w:r>
      <w:r w:rsidR="00C57AC9">
        <w:rPr>
          <w:b w:val="0"/>
        </w:rPr>
        <w:fldChar w:fldCharType="end"/>
      </w:r>
      <w:r w:rsidRPr="0076379D">
        <w:rPr>
          <w:b w:val="0"/>
        </w:rPr>
        <w:t>: Flight Control Instructions for Test Four</w:t>
      </w:r>
      <w:bookmarkEnd w:id="148"/>
    </w:p>
    <w:p w14:paraId="2B92B563" w14:textId="77777777" w:rsidR="00AE4525" w:rsidRPr="00AE4525" w:rsidRDefault="00AE4525" w:rsidP="00F75AE6">
      <w:pPr>
        <w:ind w:firstLine="360"/>
      </w:pPr>
    </w:p>
    <w:p w14:paraId="73A7FF16" w14:textId="4F1293AA" w:rsidR="00047BB7" w:rsidRDefault="00994809" w:rsidP="00AD318A">
      <w:pPr>
        <w:pStyle w:val="Heading3"/>
        <w:numPr>
          <w:ilvl w:val="2"/>
          <w:numId w:val="5"/>
        </w:numPr>
        <w:ind w:left="1080"/>
        <w:jc w:val="left"/>
      </w:pPr>
      <w:r>
        <w:t>Test Five</w:t>
      </w:r>
      <w:r w:rsidR="00E37749">
        <w:t xml:space="preserve"> (Yaw)</w:t>
      </w:r>
    </w:p>
    <w:p w14:paraId="2CE79FF4" w14:textId="54488CFC" w:rsidR="009D369C" w:rsidRPr="009D369C" w:rsidRDefault="009D369C" w:rsidP="00F75AE6">
      <w:pPr>
        <w:ind w:firstLine="360"/>
      </w:pPr>
      <w:r>
        <w:t xml:space="preserve">This test examines the yaw flight control. </w:t>
      </w:r>
      <w:r w:rsidR="00621421">
        <w:t>First, the thrust is increased for 5 frames to 1000 pounds of thrust total. Next, the airplane is stabilized by pitching up for 8 seconds (</w:t>
      </w:r>
      <w:r w:rsidR="00987C51">
        <w:t>240 frames). Once the airplane is flying straight, the airplane rudder</w:t>
      </w:r>
      <w:r w:rsidR="008F3488">
        <w:t>s are</w:t>
      </w:r>
      <w:r w:rsidR="00987C51">
        <w:t xml:space="preserve"> evoked to yaw right every 9 frames. So, if the current frame number is d</w:t>
      </w:r>
      <w:r w:rsidR="009B2D5A">
        <w:t>ivisible by 9, the airplane was instructed to</w:t>
      </w:r>
      <w:r w:rsidR="00987C51">
        <w:t xml:space="preserve"> yaw</w:t>
      </w:r>
      <w:r w:rsidR="00002CA5">
        <w:t xml:space="preserve"> right</w:t>
      </w:r>
      <w:r w:rsidR="00987C51">
        <w:t xml:space="preserve">. </w:t>
      </w:r>
    </w:p>
    <w:tbl>
      <w:tblPr>
        <w:tblStyle w:val="TableGrid"/>
        <w:tblW w:w="0" w:type="auto"/>
        <w:jc w:val="center"/>
        <w:tblLook w:val="04A0" w:firstRow="1" w:lastRow="0" w:firstColumn="1" w:lastColumn="0" w:noHBand="0" w:noVBand="1"/>
      </w:tblPr>
      <w:tblGrid>
        <w:gridCol w:w="4783"/>
      </w:tblGrid>
      <w:tr w:rsidR="00E37749" w14:paraId="16B39160" w14:textId="77777777" w:rsidTr="00271630">
        <w:trPr>
          <w:jc w:val="center"/>
        </w:trPr>
        <w:tc>
          <w:tcPr>
            <w:tcW w:w="0" w:type="auto"/>
          </w:tcPr>
          <w:p w14:paraId="7517375B" w14:textId="77777777" w:rsidR="00E37749" w:rsidRPr="00142D0F" w:rsidRDefault="00E3774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E37749" w14:paraId="678D31EC" w14:textId="77777777" w:rsidTr="00271630">
        <w:trPr>
          <w:jc w:val="center"/>
        </w:trPr>
        <w:tc>
          <w:tcPr>
            <w:tcW w:w="0" w:type="auto"/>
          </w:tcPr>
          <w:p w14:paraId="10640129" w14:textId="2A41D55D" w:rsidR="00E37749" w:rsidRPr="00142D0F" w:rsidRDefault="00E37749" w:rsidP="00F75AE6">
            <w:pPr>
              <w:spacing w:line="240" w:lineRule="auto"/>
              <w:ind w:firstLine="360"/>
              <w:rPr>
                <w:rFonts w:ascii="Times New Roman" w:hAnsi="Times New Roman"/>
              </w:rPr>
            </w:pPr>
            <w:r w:rsidRPr="00142D0F">
              <w:rPr>
                <w:rFonts w:ascii="Times New Roman" w:hAnsi="Times New Roman"/>
              </w:rPr>
              <w:t>1 – 5: Increase Thrust</w:t>
            </w:r>
          </w:p>
        </w:tc>
      </w:tr>
      <w:tr w:rsidR="00795F82" w14:paraId="4F6583D4" w14:textId="77777777" w:rsidTr="00271630">
        <w:trPr>
          <w:jc w:val="center"/>
        </w:trPr>
        <w:tc>
          <w:tcPr>
            <w:tcW w:w="0" w:type="auto"/>
          </w:tcPr>
          <w:p w14:paraId="633A51EB" w14:textId="46E71FBA" w:rsidR="00795F82" w:rsidRPr="00795F82" w:rsidRDefault="00795F82" w:rsidP="00F75AE6">
            <w:pPr>
              <w:spacing w:line="240" w:lineRule="auto"/>
              <w:ind w:firstLine="360"/>
              <w:rPr>
                <w:rFonts w:ascii="Times New Roman" w:hAnsi="Times New Roman"/>
              </w:rPr>
            </w:pPr>
            <w:r>
              <w:rPr>
                <w:rFonts w:ascii="Times New Roman" w:hAnsi="Times New Roman"/>
              </w:rPr>
              <w:t>6 – 246: Pitch Up</w:t>
            </w:r>
          </w:p>
        </w:tc>
      </w:tr>
      <w:tr w:rsidR="00795F82" w14:paraId="1B45188C" w14:textId="77777777" w:rsidTr="00271630">
        <w:trPr>
          <w:jc w:val="center"/>
        </w:trPr>
        <w:tc>
          <w:tcPr>
            <w:tcW w:w="0" w:type="auto"/>
          </w:tcPr>
          <w:p w14:paraId="28172722" w14:textId="29A6FB86" w:rsidR="00795F82" w:rsidRDefault="00795F82" w:rsidP="00F75AE6">
            <w:pPr>
              <w:spacing w:line="240" w:lineRule="auto"/>
              <w:ind w:firstLine="360"/>
            </w:pPr>
            <w:r>
              <w:rPr>
                <w:rFonts w:ascii="Times New Roman" w:hAnsi="Times New Roman"/>
              </w:rPr>
              <w:t>247</w:t>
            </w:r>
            <w:r w:rsidRPr="00142D0F">
              <w:rPr>
                <w:rFonts w:ascii="Times New Roman" w:hAnsi="Times New Roman"/>
              </w:rPr>
              <w:t xml:space="preserve"> – 900: </w:t>
            </w:r>
            <w:r>
              <w:rPr>
                <w:rFonts w:ascii="Times New Roman" w:hAnsi="Times New Roman"/>
              </w:rPr>
              <w:t>Yaw Right Every 9 Frames</w:t>
            </w:r>
          </w:p>
        </w:tc>
      </w:tr>
    </w:tbl>
    <w:p w14:paraId="24625908" w14:textId="39A464BF" w:rsidR="00E37749" w:rsidRDefault="0076379D" w:rsidP="00F75AE6">
      <w:pPr>
        <w:pStyle w:val="Caption"/>
        <w:ind w:firstLine="360"/>
        <w:jc w:val="center"/>
        <w:rPr>
          <w:b w:val="0"/>
        </w:rPr>
      </w:pPr>
      <w:bookmarkStart w:id="149" w:name="_Toc59976083"/>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10</w:t>
      </w:r>
      <w:r w:rsidR="00C57AC9">
        <w:rPr>
          <w:b w:val="0"/>
        </w:rPr>
        <w:fldChar w:fldCharType="end"/>
      </w:r>
      <w:r w:rsidRPr="0076379D">
        <w:rPr>
          <w:b w:val="0"/>
        </w:rPr>
        <w:t>: Flight Control Instructions for Test Five</w:t>
      </w:r>
      <w:bookmarkEnd w:id="149"/>
    </w:p>
    <w:p w14:paraId="72B9C61B" w14:textId="77777777" w:rsidR="00AE4525" w:rsidRPr="00AE4525" w:rsidRDefault="00AE4525" w:rsidP="00F75AE6">
      <w:pPr>
        <w:ind w:firstLine="360"/>
      </w:pPr>
    </w:p>
    <w:p w14:paraId="7EEC298C" w14:textId="59A88DEF" w:rsidR="00047BB7" w:rsidRDefault="00994809" w:rsidP="00AD318A">
      <w:pPr>
        <w:pStyle w:val="Heading3"/>
        <w:numPr>
          <w:ilvl w:val="2"/>
          <w:numId w:val="5"/>
        </w:numPr>
        <w:ind w:left="1080"/>
        <w:jc w:val="left"/>
      </w:pPr>
      <w:r>
        <w:t>Test Six (Flaps)</w:t>
      </w:r>
    </w:p>
    <w:p w14:paraId="4E07171B" w14:textId="3CBB041F" w:rsidR="006434B0" w:rsidRPr="006434B0" w:rsidRDefault="006434B0" w:rsidP="00F75AE6">
      <w:pPr>
        <w:ind w:firstLine="360"/>
      </w:pPr>
      <w:r>
        <w:t xml:space="preserve">The final test examines the lowering of the flaps on the airplane. The flaps can either be up or down during the simulation; the flaps are toggled on and off. </w:t>
      </w:r>
      <w:r w:rsidR="001F6591">
        <w:t>In this test, we find out if the flaps work properly when they are lowered during the entirety of the test</w:t>
      </w:r>
      <w:r w:rsidR="0049018A">
        <w:t xml:space="preserve">, and that is all. </w:t>
      </w:r>
    </w:p>
    <w:tbl>
      <w:tblPr>
        <w:tblStyle w:val="TableGrid"/>
        <w:tblW w:w="0" w:type="auto"/>
        <w:jc w:val="center"/>
        <w:tblLook w:val="04A0" w:firstRow="1" w:lastRow="0" w:firstColumn="1" w:lastColumn="0" w:noHBand="0" w:noVBand="1"/>
      </w:tblPr>
      <w:tblGrid>
        <w:gridCol w:w="4783"/>
      </w:tblGrid>
      <w:tr w:rsidR="00994809" w14:paraId="6291D806" w14:textId="77777777" w:rsidTr="00271630">
        <w:trPr>
          <w:jc w:val="center"/>
        </w:trPr>
        <w:tc>
          <w:tcPr>
            <w:tcW w:w="0" w:type="auto"/>
          </w:tcPr>
          <w:p w14:paraId="441E899B" w14:textId="77777777" w:rsidR="00994809" w:rsidRPr="00142D0F" w:rsidRDefault="00994809" w:rsidP="00271630">
            <w:pPr>
              <w:spacing w:line="240" w:lineRule="auto"/>
              <w:rPr>
                <w:rFonts w:ascii="Times New Roman" w:hAnsi="Times New Roman"/>
                <w:b/>
              </w:rPr>
            </w:pPr>
            <w:r w:rsidRPr="00142D0F">
              <w:rPr>
                <w:rFonts w:ascii="Times New Roman" w:hAnsi="Times New Roman"/>
                <w:b/>
              </w:rPr>
              <w:t>Frame by Frame Flight Control Instructions</w:t>
            </w:r>
          </w:p>
        </w:tc>
      </w:tr>
      <w:tr w:rsidR="00994809" w14:paraId="36555DA6" w14:textId="77777777" w:rsidTr="00271630">
        <w:trPr>
          <w:jc w:val="center"/>
        </w:trPr>
        <w:tc>
          <w:tcPr>
            <w:tcW w:w="0" w:type="auto"/>
          </w:tcPr>
          <w:p w14:paraId="1019516C" w14:textId="77777777" w:rsidR="00994809" w:rsidRPr="00142D0F" w:rsidRDefault="00994809" w:rsidP="00F75AE6">
            <w:pPr>
              <w:keepNext/>
              <w:spacing w:line="240" w:lineRule="auto"/>
              <w:ind w:firstLine="360"/>
              <w:rPr>
                <w:rFonts w:ascii="Times New Roman" w:hAnsi="Times New Roman"/>
              </w:rPr>
            </w:pPr>
            <w:r w:rsidRPr="00142D0F">
              <w:rPr>
                <w:rFonts w:ascii="Times New Roman" w:hAnsi="Times New Roman"/>
              </w:rPr>
              <w:t>1 – 900: Flaps Down</w:t>
            </w:r>
          </w:p>
        </w:tc>
      </w:tr>
    </w:tbl>
    <w:p w14:paraId="1F01CB05" w14:textId="1B54FC8C" w:rsidR="00625265" w:rsidRDefault="0076379D" w:rsidP="00F75AE6">
      <w:pPr>
        <w:pStyle w:val="Caption"/>
        <w:ind w:firstLine="360"/>
        <w:jc w:val="center"/>
        <w:rPr>
          <w:b w:val="0"/>
        </w:rPr>
      </w:pPr>
      <w:bookmarkStart w:id="150" w:name="_Toc59976084"/>
      <w:r w:rsidRPr="0076379D">
        <w:rPr>
          <w:b w:val="0"/>
        </w:rPr>
        <w:t xml:space="preserve">Table </w:t>
      </w:r>
      <w:r w:rsidR="00C57AC9">
        <w:rPr>
          <w:b w:val="0"/>
        </w:rPr>
        <w:fldChar w:fldCharType="begin"/>
      </w:r>
      <w:r w:rsidR="00C57AC9">
        <w:rPr>
          <w:b w:val="0"/>
        </w:rPr>
        <w:instrText xml:space="preserve"> SEQ Table \* ARABIC </w:instrText>
      </w:r>
      <w:r w:rsidR="00C57AC9">
        <w:rPr>
          <w:b w:val="0"/>
        </w:rPr>
        <w:fldChar w:fldCharType="separate"/>
      </w:r>
      <w:r w:rsidR="00C57AC9">
        <w:rPr>
          <w:b w:val="0"/>
          <w:noProof/>
        </w:rPr>
        <w:t>11</w:t>
      </w:r>
      <w:r w:rsidR="00C57AC9">
        <w:rPr>
          <w:b w:val="0"/>
        </w:rPr>
        <w:fldChar w:fldCharType="end"/>
      </w:r>
      <w:r w:rsidRPr="0076379D">
        <w:rPr>
          <w:b w:val="0"/>
        </w:rPr>
        <w:t>: Flight Control Instructions for Test Six</w:t>
      </w:r>
      <w:bookmarkEnd w:id="150"/>
    </w:p>
    <w:p w14:paraId="266938B0" w14:textId="77777777" w:rsidR="00AE4525" w:rsidRPr="00AE4525" w:rsidRDefault="00AE4525" w:rsidP="00F75AE6">
      <w:pPr>
        <w:ind w:firstLine="360"/>
      </w:pPr>
    </w:p>
    <w:p w14:paraId="13AA968C" w14:textId="07A2DBBF" w:rsidR="00D6560B" w:rsidRDefault="00D6560B" w:rsidP="00AD318A">
      <w:pPr>
        <w:pStyle w:val="Heading2"/>
        <w:numPr>
          <w:ilvl w:val="1"/>
          <w:numId w:val="5"/>
        </w:numPr>
        <w:tabs>
          <w:tab w:val="left" w:pos="90"/>
        </w:tabs>
        <w:spacing w:before="0"/>
        <w:ind w:left="630"/>
      </w:pPr>
      <w:bookmarkStart w:id="151" w:name="_Toc59976059"/>
      <w:r>
        <w:t xml:space="preserve">Custom </w:t>
      </w:r>
      <w:r w:rsidR="00274A23">
        <w:t>Types</w:t>
      </w:r>
      <w:r w:rsidR="004C6AEA">
        <w:t xml:space="preserve"> Verification</w:t>
      </w:r>
      <w:bookmarkEnd w:id="151"/>
    </w:p>
    <w:p w14:paraId="785C6ECF" w14:textId="0D22A603" w:rsidR="009E5776" w:rsidRDefault="009E5776" w:rsidP="00F75AE6">
      <w:pPr>
        <w:ind w:firstLine="360"/>
      </w:pPr>
      <w:r>
        <w:tab/>
        <w:t xml:space="preserve">Bourg’s FDM uses three custom C++ classes that support the creation and operation of vectors, matrices, and quaternions. These classes, just like Bourg’s FDM, </w:t>
      </w:r>
      <w:r>
        <w:lastRenderedPageBreak/>
        <w:t xml:space="preserve">were re-implemented for use in our Rust 6-DOF FDM. </w:t>
      </w:r>
      <w:r w:rsidR="00317810">
        <w:t>The classes were located in a file called common in Bourg’s source code. The classes are believed to be named this because the classes are used by other physics models in his textbook</w:t>
      </w:r>
      <w:r w:rsidR="00C4325D">
        <w:t xml:space="preserve"> (i.e. car physics)</w:t>
      </w:r>
      <w:r w:rsidR="00317810">
        <w:t xml:space="preserve">, and are therefore common to many chapters. </w:t>
      </w:r>
      <w:r>
        <w:t xml:space="preserve">These classes were not used in the 5-DOF FDM. </w:t>
      </w:r>
      <w:r w:rsidR="000D1EEF">
        <w:t xml:space="preserve"> </w:t>
      </w:r>
    </w:p>
    <w:p w14:paraId="72661B15" w14:textId="63E411EB" w:rsidR="00421CFE" w:rsidRDefault="00421CFE" w:rsidP="00F75AE6">
      <w:pPr>
        <w:ind w:firstLine="360"/>
      </w:pPr>
      <w:r>
        <w:t xml:space="preserve">Bourg actually provides three test code files for each class inside of his folder in source code containing the custom classes. This test code was used to then create the test code in Rust. However, we do omit operations that are not used in the FDM, and therefore were not written in Rust. Also, Bourg omitted to the testing of some operations that we do use in the FDM – those operations were added in C++ for the tests. Additionally, the parameters for the operations used in the tests were the same as the ones used in Bourg’s test code. </w:t>
      </w:r>
    </w:p>
    <w:p w14:paraId="3F903EF6" w14:textId="78BAC855" w:rsidR="00421CFE" w:rsidRDefault="00421CFE" w:rsidP="00F75AE6">
      <w:pPr>
        <w:ind w:firstLine="360"/>
      </w:pPr>
      <w:r>
        <w:t>Although classes as they exist in C++ do not exist in Rust, they can be simulated in Rust code using a struct</w:t>
      </w:r>
      <w:r w:rsidR="0077296A">
        <w:t>ure</w:t>
      </w:r>
      <w:r>
        <w:t xml:space="preserve"> and the impl block. The struct lets us define a custom type, while the impl block lets us define some implementation of functionality for the struct</w:t>
      </w:r>
      <w:r w:rsidR="0077296A">
        <w:t>ure</w:t>
      </w:r>
      <w:r>
        <w:t xml:space="preserve"> type, which is a vector, quaternion, and matrix [2].</w:t>
      </w:r>
    </w:p>
    <w:p w14:paraId="35BDD8B9" w14:textId="78F8FE41" w:rsidR="00280D66" w:rsidRDefault="000D1EEF" w:rsidP="00F75AE6">
      <w:pPr>
        <w:ind w:firstLine="360"/>
      </w:pPr>
      <w:r>
        <w:tab/>
        <w:t xml:space="preserve">With that said, the classes were re-implemented in Rust to match the exact functionality that Bourg intended. </w:t>
      </w:r>
      <w:r w:rsidR="00DD7EED">
        <w:t>But to be sure that the</w:t>
      </w:r>
      <w:r w:rsidR="00317810">
        <w:t xml:space="preserve"> operations on the vector, matrix, and quaternions were correct we devised a series of tests. </w:t>
      </w:r>
      <w:r w:rsidR="00165D4C">
        <w:t xml:space="preserve">For each custom type, we tested each operation that is used by the FDM, and received some output. We then compared those </w:t>
      </w:r>
      <w:r w:rsidR="004B7A3F">
        <w:t xml:space="preserve">output </w:t>
      </w:r>
      <w:r w:rsidR="00165D4C">
        <w:t xml:space="preserve">results </w:t>
      </w:r>
      <w:r w:rsidR="004B7A3F">
        <w:t>to the same operations from the</w:t>
      </w:r>
      <w:r w:rsidR="00C4325D">
        <w:t xml:space="preserve"> </w:t>
      </w:r>
      <w:r w:rsidR="00317810">
        <w:t>original benchmark C++ classe</w:t>
      </w:r>
      <w:r w:rsidR="00C4325D">
        <w:t>s</w:t>
      </w:r>
      <w:r w:rsidR="004B7A3F">
        <w:t>.</w:t>
      </w:r>
      <w:r w:rsidR="0005144F">
        <w:t xml:space="preserve"> The specific operations for both our custom types and the benchmark classes were given the same input parameters</w:t>
      </w:r>
      <w:r w:rsidR="00AA315B">
        <w:t xml:space="preserve">. </w:t>
      </w:r>
    </w:p>
    <w:p w14:paraId="033EF057" w14:textId="64617E93" w:rsidR="00421CFE" w:rsidRDefault="00421CFE" w:rsidP="00F75AE6">
      <w:pPr>
        <w:ind w:firstLine="360"/>
      </w:pPr>
    </w:p>
    <w:p w14:paraId="7D9F3577" w14:textId="0961D36D" w:rsidR="005732C8" w:rsidRDefault="00C518DE" w:rsidP="00AD318A">
      <w:pPr>
        <w:pStyle w:val="Heading3"/>
        <w:numPr>
          <w:ilvl w:val="2"/>
          <w:numId w:val="5"/>
        </w:numPr>
        <w:ind w:left="1080"/>
        <w:jc w:val="left"/>
      </w:pPr>
      <w:r>
        <w:t>Vector Tests</w:t>
      </w:r>
    </w:p>
    <w:p w14:paraId="44BED192" w14:textId="3E0ECDC1" w:rsidR="003E5199" w:rsidRDefault="003E5199" w:rsidP="00F75AE6">
      <w:pPr>
        <w:ind w:firstLine="360"/>
      </w:pPr>
      <w:r>
        <w:t>The operation</w:t>
      </w:r>
      <w:r w:rsidR="000E4F52">
        <w:t>s</w:t>
      </w:r>
      <w:r>
        <w:t xml:space="preserve"> performed on the custom vector class in C++ and custom vector type in Rust </w:t>
      </w:r>
      <w:r w:rsidR="000E4F52">
        <w:t>were designed to test</w:t>
      </w:r>
      <w:r w:rsidR="000C600F">
        <w:t xml:space="preserve"> vector</w:t>
      </w:r>
      <w:r w:rsidR="000E4F52">
        <w:t>:</w:t>
      </w:r>
    </w:p>
    <w:p w14:paraId="44A6D649" w14:textId="4F4CEA4D" w:rsidR="00DB4BD9" w:rsidRDefault="00DB4BD9" w:rsidP="00AD318A">
      <w:pPr>
        <w:pStyle w:val="ListParagraph"/>
        <w:numPr>
          <w:ilvl w:val="0"/>
          <w:numId w:val="6"/>
        </w:numPr>
      </w:pPr>
      <w:r>
        <w:t>Magnitude</w:t>
      </w:r>
    </w:p>
    <w:p w14:paraId="54C57E2A" w14:textId="2F46CE3C" w:rsidR="00DB4BD9" w:rsidRDefault="00DB4BD9" w:rsidP="00AD318A">
      <w:pPr>
        <w:pStyle w:val="ListParagraph"/>
        <w:numPr>
          <w:ilvl w:val="0"/>
          <w:numId w:val="6"/>
        </w:numPr>
      </w:pPr>
      <w:r>
        <w:t>Normalization</w:t>
      </w:r>
    </w:p>
    <w:p w14:paraId="4A62A0E6" w14:textId="3E2B21B8" w:rsidR="00DB4BD9" w:rsidRDefault="00DB4BD9" w:rsidP="00AD318A">
      <w:pPr>
        <w:pStyle w:val="ListParagraph"/>
        <w:numPr>
          <w:ilvl w:val="0"/>
          <w:numId w:val="6"/>
        </w:numPr>
      </w:pPr>
      <w:r>
        <w:t>Reversal</w:t>
      </w:r>
    </w:p>
    <w:p w14:paraId="17B96A83" w14:textId="4C1FA8DB" w:rsidR="00DB4BD9" w:rsidRDefault="00DB4BD9" w:rsidP="00AD318A">
      <w:pPr>
        <w:pStyle w:val="ListParagraph"/>
        <w:numPr>
          <w:ilvl w:val="0"/>
          <w:numId w:val="6"/>
        </w:numPr>
      </w:pPr>
      <w:r>
        <w:t>Addition</w:t>
      </w:r>
    </w:p>
    <w:p w14:paraId="759DA78E" w14:textId="4F2FA318" w:rsidR="00DB4BD9" w:rsidRDefault="00DB4BD9" w:rsidP="00AD318A">
      <w:pPr>
        <w:pStyle w:val="ListParagraph"/>
        <w:numPr>
          <w:ilvl w:val="0"/>
          <w:numId w:val="6"/>
        </w:numPr>
      </w:pPr>
      <w:r>
        <w:t>Subtraction</w:t>
      </w:r>
    </w:p>
    <w:p w14:paraId="7190A117" w14:textId="056980DE" w:rsidR="00DB4BD9" w:rsidRDefault="00DB4BD9" w:rsidP="00AD318A">
      <w:pPr>
        <w:pStyle w:val="ListParagraph"/>
        <w:numPr>
          <w:ilvl w:val="0"/>
          <w:numId w:val="6"/>
        </w:numPr>
      </w:pPr>
      <w:r>
        <w:t>Cross product</w:t>
      </w:r>
    </w:p>
    <w:p w14:paraId="4D827DA2" w14:textId="1FDB8C16" w:rsidR="00DB4BD9" w:rsidRDefault="00DB4BD9" w:rsidP="00AD318A">
      <w:pPr>
        <w:pStyle w:val="ListParagraph"/>
        <w:numPr>
          <w:ilvl w:val="0"/>
          <w:numId w:val="6"/>
        </w:numPr>
      </w:pPr>
      <w:r>
        <w:t>Dot product</w:t>
      </w:r>
    </w:p>
    <w:p w14:paraId="4499EA3B" w14:textId="37F61F0B" w:rsidR="00DB4BD9" w:rsidRDefault="00DB4BD9" w:rsidP="00AD318A">
      <w:pPr>
        <w:pStyle w:val="ListParagraph"/>
        <w:numPr>
          <w:ilvl w:val="0"/>
          <w:numId w:val="6"/>
        </w:numPr>
      </w:pPr>
      <w:r>
        <w:t>M</w:t>
      </w:r>
      <w:r w:rsidR="000C600F">
        <w:t>ultiplication</w:t>
      </w:r>
      <w:r>
        <w:t xml:space="preserve"> by scalar</w:t>
      </w:r>
    </w:p>
    <w:p w14:paraId="56E7D643" w14:textId="6304FE3F" w:rsidR="00DB4BD9" w:rsidRDefault="00DB4BD9" w:rsidP="00AD318A">
      <w:pPr>
        <w:pStyle w:val="ListParagraph"/>
        <w:numPr>
          <w:ilvl w:val="0"/>
          <w:numId w:val="6"/>
        </w:numPr>
      </w:pPr>
      <w:r>
        <w:t>D</w:t>
      </w:r>
      <w:r w:rsidR="000C600F">
        <w:t>ivision</w:t>
      </w:r>
      <w:r>
        <w:t xml:space="preserve"> by scalar</w:t>
      </w:r>
    </w:p>
    <w:p w14:paraId="519AA747" w14:textId="77777777" w:rsidR="00AE4525" w:rsidRDefault="00AE4525" w:rsidP="00F75AE6">
      <w:pPr>
        <w:ind w:firstLine="360"/>
      </w:pPr>
    </w:p>
    <w:p w14:paraId="0F29AE4B" w14:textId="090557EB" w:rsidR="007F4383" w:rsidRDefault="007F4383" w:rsidP="00AD318A">
      <w:pPr>
        <w:pStyle w:val="Heading3"/>
        <w:numPr>
          <w:ilvl w:val="2"/>
          <w:numId w:val="5"/>
        </w:numPr>
        <w:ind w:left="1080"/>
        <w:jc w:val="left"/>
      </w:pPr>
      <w:r>
        <w:t>Matrix Tests</w:t>
      </w:r>
    </w:p>
    <w:p w14:paraId="1D25FA64" w14:textId="44675849" w:rsidR="002F212D" w:rsidRDefault="002F212D" w:rsidP="00F75AE6">
      <w:pPr>
        <w:ind w:firstLine="360"/>
      </w:pPr>
      <w:r>
        <w:t>The operations performed on the custom matrix class in C++</w:t>
      </w:r>
      <w:r w:rsidR="00C11307">
        <w:t xml:space="preserve"> and custom matrix </w:t>
      </w:r>
      <w:r>
        <w:t>type in Rust were designed</w:t>
      </w:r>
      <w:r w:rsidR="00C11307">
        <w:t xml:space="preserve"> to find calculation of the</w:t>
      </w:r>
      <w:r w:rsidR="005250F2">
        <w:t xml:space="preserve">: </w:t>
      </w:r>
    </w:p>
    <w:p w14:paraId="060AF85C" w14:textId="298EE737" w:rsidR="003E5199" w:rsidRDefault="002F212D" w:rsidP="00AD318A">
      <w:pPr>
        <w:pStyle w:val="ListParagraph"/>
        <w:numPr>
          <w:ilvl w:val="0"/>
          <w:numId w:val="10"/>
        </w:numPr>
      </w:pPr>
      <w:r>
        <w:t>Inver</w:t>
      </w:r>
      <w:r w:rsidR="00C11307">
        <w:t xml:space="preserve">se </w:t>
      </w:r>
    </w:p>
    <w:p w14:paraId="29B34801" w14:textId="54B6ADC0" w:rsidR="005250F2" w:rsidRDefault="005250F2" w:rsidP="00AD318A">
      <w:pPr>
        <w:pStyle w:val="ListParagraph"/>
        <w:numPr>
          <w:ilvl w:val="0"/>
          <w:numId w:val="10"/>
        </w:numPr>
      </w:pPr>
      <w:r>
        <w:t>Multiplication by vector</w:t>
      </w:r>
    </w:p>
    <w:p w14:paraId="7F347716" w14:textId="77777777" w:rsidR="00AE4525" w:rsidRPr="003E5199" w:rsidRDefault="00AE4525" w:rsidP="00F75AE6">
      <w:pPr>
        <w:ind w:firstLine="360"/>
      </w:pPr>
    </w:p>
    <w:p w14:paraId="7208E828" w14:textId="0841273C" w:rsidR="00F83163" w:rsidRDefault="00F83163" w:rsidP="00AD318A">
      <w:pPr>
        <w:pStyle w:val="Heading3"/>
        <w:numPr>
          <w:ilvl w:val="2"/>
          <w:numId w:val="5"/>
        </w:numPr>
        <w:ind w:left="1080"/>
        <w:jc w:val="left"/>
      </w:pPr>
      <w:r>
        <w:t>Quaternion Tests</w:t>
      </w:r>
    </w:p>
    <w:p w14:paraId="63E958B5" w14:textId="325498FC" w:rsidR="00F83163" w:rsidRDefault="00F83163" w:rsidP="00F75AE6">
      <w:pPr>
        <w:ind w:firstLine="360"/>
      </w:pPr>
      <w:r>
        <w:t xml:space="preserve">The operations performed on the custom </w:t>
      </w:r>
      <w:r w:rsidR="00193FB3">
        <w:t>quaternion</w:t>
      </w:r>
      <w:r>
        <w:t xml:space="preserve"> class in C++ and custom </w:t>
      </w:r>
      <w:r w:rsidR="00193FB3">
        <w:t>quaternion</w:t>
      </w:r>
      <w:r>
        <w:t xml:space="preserve"> type in Rust were designed t</w:t>
      </w:r>
      <w:r w:rsidR="00193FB3">
        <w:t>o test quaternion:</w:t>
      </w:r>
      <w:r>
        <w:t xml:space="preserve"> </w:t>
      </w:r>
    </w:p>
    <w:p w14:paraId="76D88B42" w14:textId="46672592" w:rsidR="00193FB3" w:rsidRDefault="00193FB3" w:rsidP="00AD318A">
      <w:pPr>
        <w:pStyle w:val="ListParagraph"/>
        <w:numPr>
          <w:ilvl w:val="0"/>
          <w:numId w:val="9"/>
        </w:numPr>
      </w:pPr>
      <w:r>
        <w:lastRenderedPageBreak/>
        <w:t>Magnitude</w:t>
      </w:r>
    </w:p>
    <w:p w14:paraId="7E193431" w14:textId="1262B4F7" w:rsidR="00193FB3" w:rsidRDefault="00193FB3" w:rsidP="00AD318A">
      <w:pPr>
        <w:pStyle w:val="ListParagraph"/>
        <w:numPr>
          <w:ilvl w:val="0"/>
          <w:numId w:val="9"/>
        </w:numPr>
      </w:pPr>
      <w:r>
        <w:t>Addition</w:t>
      </w:r>
    </w:p>
    <w:p w14:paraId="6FC5131D" w14:textId="6E20D20D" w:rsidR="00193FB3" w:rsidRDefault="00193FB3" w:rsidP="00AD318A">
      <w:pPr>
        <w:pStyle w:val="ListParagraph"/>
        <w:numPr>
          <w:ilvl w:val="0"/>
          <w:numId w:val="9"/>
        </w:numPr>
      </w:pPr>
      <w:r>
        <w:t>Multiplication by scalar</w:t>
      </w:r>
    </w:p>
    <w:p w14:paraId="7C273607" w14:textId="503D819F" w:rsidR="00193FB3" w:rsidRDefault="00193FB3" w:rsidP="00AD318A">
      <w:pPr>
        <w:pStyle w:val="ListParagraph"/>
        <w:numPr>
          <w:ilvl w:val="0"/>
          <w:numId w:val="9"/>
        </w:numPr>
      </w:pPr>
      <w:r>
        <w:t>Division by scalar</w:t>
      </w:r>
    </w:p>
    <w:p w14:paraId="62A294A4" w14:textId="30FFB12A" w:rsidR="00193FB3" w:rsidRDefault="00193FB3" w:rsidP="00AD318A">
      <w:pPr>
        <w:pStyle w:val="ListParagraph"/>
        <w:numPr>
          <w:ilvl w:val="0"/>
          <w:numId w:val="9"/>
        </w:numPr>
      </w:pPr>
      <w:r>
        <w:t>Conjugate</w:t>
      </w:r>
    </w:p>
    <w:p w14:paraId="5C3C668E" w14:textId="5242D742" w:rsidR="00193FB3" w:rsidRDefault="00193FB3" w:rsidP="00AD318A">
      <w:pPr>
        <w:pStyle w:val="ListParagraph"/>
        <w:numPr>
          <w:ilvl w:val="0"/>
          <w:numId w:val="9"/>
        </w:numPr>
      </w:pPr>
      <w:r>
        <w:t>Multiplication</w:t>
      </w:r>
    </w:p>
    <w:p w14:paraId="6948F3A3" w14:textId="7A1BD04E" w:rsidR="00193FB3" w:rsidRDefault="00193FB3" w:rsidP="00AD318A">
      <w:pPr>
        <w:pStyle w:val="ListParagraph"/>
        <w:numPr>
          <w:ilvl w:val="0"/>
          <w:numId w:val="9"/>
        </w:numPr>
      </w:pPr>
      <w:r>
        <w:t>Multiplication by vector</w:t>
      </w:r>
    </w:p>
    <w:p w14:paraId="18133F1E" w14:textId="6CDA664F" w:rsidR="00193FB3" w:rsidRDefault="00193FB3" w:rsidP="00AD318A">
      <w:pPr>
        <w:pStyle w:val="ListParagraph"/>
        <w:numPr>
          <w:ilvl w:val="0"/>
          <w:numId w:val="9"/>
        </w:numPr>
      </w:pPr>
      <w:r>
        <w:t>Rotation by vector</w:t>
      </w:r>
    </w:p>
    <w:p w14:paraId="1193C6A2" w14:textId="61A59A4A" w:rsidR="00193FB3" w:rsidRDefault="00193FB3" w:rsidP="00AD318A">
      <w:pPr>
        <w:pStyle w:val="ListParagraph"/>
        <w:numPr>
          <w:ilvl w:val="0"/>
          <w:numId w:val="9"/>
        </w:numPr>
      </w:pPr>
      <w:r>
        <w:t>Construction by Euler angles</w:t>
      </w:r>
    </w:p>
    <w:p w14:paraId="7BEC1A8B" w14:textId="1FC9B0F2" w:rsidR="00D6560B" w:rsidRDefault="00193FB3" w:rsidP="00AD318A">
      <w:pPr>
        <w:pStyle w:val="ListParagraph"/>
        <w:numPr>
          <w:ilvl w:val="0"/>
          <w:numId w:val="9"/>
        </w:numPr>
      </w:pPr>
      <w:r>
        <w:t>Euler angle extraction</w:t>
      </w:r>
    </w:p>
    <w:p w14:paraId="17960391" w14:textId="77777777" w:rsidR="00AE4525" w:rsidRPr="00D6560B" w:rsidRDefault="00AE4525" w:rsidP="00F75AE6">
      <w:pPr>
        <w:ind w:firstLine="360"/>
      </w:pPr>
    </w:p>
    <w:p w14:paraId="22D64D91" w14:textId="48B485A7" w:rsidR="00625265" w:rsidRDefault="00625265" w:rsidP="00AD318A">
      <w:pPr>
        <w:pStyle w:val="Heading2"/>
        <w:numPr>
          <w:ilvl w:val="1"/>
          <w:numId w:val="5"/>
        </w:numPr>
        <w:spacing w:before="0"/>
        <w:ind w:left="540"/>
      </w:pPr>
      <w:bookmarkStart w:id="152" w:name="_Toc59976060"/>
      <w:r>
        <w:t>Building the Flight Simulator</w:t>
      </w:r>
      <w:r w:rsidR="00C22A6B">
        <w:t>s</w:t>
      </w:r>
      <w:bookmarkEnd w:id="152"/>
    </w:p>
    <w:p w14:paraId="6CD53B3B" w14:textId="5DC1C9D4" w:rsidR="00E53C58" w:rsidRDefault="00595BBE" w:rsidP="00F75AE6">
      <w:pPr>
        <w:ind w:firstLine="360"/>
      </w:pPr>
      <w:r>
        <w:t>With the FDMs built as an ECS consisting of a Component and a System, the addition of Systems and Components that support</w:t>
      </w:r>
      <w:r w:rsidR="005B73D0">
        <w:t xml:space="preserve"> </w:t>
      </w:r>
      <w:r>
        <w:t>keyboard input</w:t>
      </w:r>
      <w:r w:rsidR="00CE2225">
        <w:t xml:space="preserve"> </w:t>
      </w:r>
      <w:r w:rsidR="006B7C7D">
        <w:t xml:space="preserve">and graphic visualization </w:t>
      </w:r>
      <w:r>
        <w:t>elevates the FDM</w:t>
      </w:r>
      <w:r w:rsidR="00B30EDA">
        <w:t>s</w:t>
      </w:r>
      <w:r w:rsidR="00D250E6">
        <w:t xml:space="preserve"> to a full-scale</w:t>
      </w:r>
      <w:r>
        <w:t xml:space="preserve"> flight simulator. </w:t>
      </w:r>
      <w:r w:rsidR="006B7C7D">
        <w:t>With the ECS architecture, the extension of the FDM</w:t>
      </w:r>
      <w:r w:rsidR="001B1BDD">
        <w:t xml:space="preserve">s into </w:t>
      </w:r>
      <w:r w:rsidR="006B7C7D">
        <w:t>flight simulator</w:t>
      </w:r>
      <w:r w:rsidR="001B1BDD">
        <w:t>s</w:t>
      </w:r>
      <w:r w:rsidR="006B7C7D">
        <w:t xml:space="preserve"> is straightforward</w:t>
      </w:r>
      <w:r w:rsidR="00DF4B1B">
        <w:t>, and this</w:t>
      </w:r>
      <w:r w:rsidR="00A924BC">
        <w:t xml:space="preserve"> section describes </w:t>
      </w:r>
      <w:r w:rsidR="00DF4B1B">
        <w:t>how this was achieved</w:t>
      </w:r>
      <w:r w:rsidR="009B6558">
        <w:t>.</w:t>
      </w:r>
    </w:p>
    <w:p w14:paraId="126A89D9" w14:textId="3679EDB3" w:rsidR="00625265" w:rsidRDefault="006B7C7D" w:rsidP="00F75AE6">
      <w:pPr>
        <w:ind w:firstLine="360"/>
      </w:pPr>
      <w:r>
        <w:t xml:space="preserve">To add the new Systems and Components, only a few simple lines of codes need to be written. </w:t>
      </w:r>
      <w:r w:rsidR="00E53C58">
        <w:t>Assuming the new Components are</w:t>
      </w:r>
      <w:r w:rsidR="00DE21AB">
        <w:t xml:space="preserve"> located</w:t>
      </w:r>
      <w:r w:rsidR="00E53C58">
        <w:t xml:space="preserve"> in the same data.rs code file, only t</w:t>
      </w:r>
      <w:r w:rsidR="00834169">
        <w:t xml:space="preserve">he new code files which the Systems </w:t>
      </w:r>
      <w:r w:rsidR="00E53C58">
        <w:t xml:space="preserve">are located in </w:t>
      </w:r>
      <w:r w:rsidR="00834169">
        <w:t>need to be imported into code. The new Components need to be registered to the world. Finally, the Systems need to be added to the dispatcher</w:t>
      </w:r>
      <w:r w:rsidR="00E53C58">
        <w:t xml:space="preserve">. </w:t>
      </w:r>
      <w:r w:rsidR="00DE21AB">
        <w:t>These</w:t>
      </w:r>
      <w:r w:rsidR="00E53C58">
        <w:t xml:space="preserve"> are the only steps required to add the Systems and Components to </w:t>
      </w:r>
      <w:r w:rsidR="00DE21AB">
        <w:t>the ECS.</w:t>
      </w:r>
    </w:p>
    <w:p w14:paraId="7EA0CA6F" w14:textId="2977D7A8" w:rsidR="005B73D0" w:rsidRDefault="005B73D0" w:rsidP="00F75AE6">
      <w:pPr>
        <w:ind w:firstLine="360"/>
      </w:pPr>
      <w:r>
        <w:lastRenderedPageBreak/>
        <w:t xml:space="preserve">One flight simulator leverages the 5-DOF FDM, the other leverages the 6-DOF FDM. The steps to add the Systems and Components are the same for both FDMs. These Systems and Components are also essentially the same for both simulators. The only difference lies in the keyboard input tracked – the 5-DOF FDM </w:t>
      </w:r>
      <w:r w:rsidR="00F0001D">
        <w:t xml:space="preserve">does not </w:t>
      </w:r>
      <w:r w:rsidR="003E2BF0">
        <w:t>designate a key</w:t>
      </w:r>
      <w:r w:rsidR="00F0001D">
        <w:t>press to modify heading or yaw. The heading cannot be explicitly modified; the heading angle is dependent on the yaw that takes place</w:t>
      </w:r>
      <w:r>
        <w:t xml:space="preserve"> due to the bank action. </w:t>
      </w:r>
    </w:p>
    <w:p w14:paraId="75991B20" w14:textId="100BEA21" w:rsidR="00287802" w:rsidRDefault="00287802" w:rsidP="00F75AE6">
      <w:pPr>
        <w:ind w:firstLine="360"/>
      </w:pPr>
      <w:r>
        <w:t>Some considerations regard</w:t>
      </w:r>
      <w:r w:rsidR="005E56B5">
        <w:t>ing</w:t>
      </w:r>
      <w:r>
        <w:t xml:space="preserve"> to the body space coordinates representing the airplane’s orientations in either simulator had to be made.</w:t>
      </w:r>
      <w:r w:rsidR="005E56B5">
        <w:t xml:space="preserve"> The Cartesian coordinate system FlightGear uses is different than the ones used in each FDM. This difference was causing the airplane</w:t>
      </w:r>
      <w:r w:rsidR="00A20918">
        <w:t>s to</w:t>
      </w:r>
      <w:r w:rsidR="005E56B5">
        <w:t xml:space="preserve"> not be depicted properly when maneuvering. So, some direct alterations to the Euler angle values representing rotations, and flipping of some flight mechanics had to be made. </w:t>
      </w:r>
      <w:r>
        <w:t>For the 5-DOF simulator, the yaw angle had to be negated</w:t>
      </w:r>
      <w:r w:rsidR="005E56B5">
        <w:t xml:space="preserve">. </w:t>
      </w:r>
      <w:r>
        <w:t xml:space="preserve">For the 6-DOF simulator, the </w:t>
      </w:r>
      <w:r w:rsidR="005E56B5">
        <w:t>roll</w:t>
      </w:r>
      <w:r w:rsidR="00A20918">
        <w:t xml:space="preserve"> angle had to be negated. Additionally, the way the ailerons and rudders are activated when rolling right and rolling left were flipped. So, now when the pilot rolls right, the simulation activates the ailerons in a way that prior would have rolled the airplane left. The same flip had to be done for the rudder activation when the pilot decides to yaw left and right. </w:t>
      </w:r>
      <w:r w:rsidR="001F09B2">
        <w:t>Due to the difference in Cartesian coordinate systems</w:t>
      </w:r>
      <w:r w:rsidR="003A405E">
        <w:t xml:space="preserve"> between the models and FlightGear</w:t>
      </w:r>
      <w:r w:rsidR="001F09B2">
        <w:t>, t</w:t>
      </w:r>
      <w:r w:rsidR="00A20918">
        <w:t>hese negations and flips fixed the simulation so that the airplane is depicted properly within the flight simulation</w:t>
      </w:r>
      <w:r w:rsidR="00AE4525">
        <w:t>.</w:t>
      </w:r>
    </w:p>
    <w:p w14:paraId="3421B6FA" w14:textId="77777777" w:rsidR="00AD416F" w:rsidRDefault="00AD416F" w:rsidP="00F75AE6">
      <w:pPr>
        <w:ind w:firstLine="360"/>
      </w:pPr>
    </w:p>
    <w:p w14:paraId="095024A7" w14:textId="3679D802" w:rsidR="004D726E" w:rsidRDefault="004D726E" w:rsidP="00AD318A">
      <w:pPr>
        <w:pStyle w:val="Heading3"/>
        <w:numPr>
          <w:ilvl w:val="2"/>
          <w:numId w:val="5"/>
        </w:numPr>
        <w:ind w:left="1080"/>
        <w:jc w:val="left"/>
      </w:pPr>
      <w:r>
        <w:t>Simulation Loop</w:t>
      </w:r>
    </w:p>
    <w:p w14:paraId="3E9EF47C" w14:textId="295D0DE3" w:rsidR="001518E1" w:rsidRDefault="0066243D" w:rsidP="00F75AE6">
      <w:pPr>
        <w:ind w:firstLine="360"/>
      </w:pPr>
      <w:r>
        <w:t>The simulation loop strategy chosen makes frames per second dependent on a constant game speed [28]. A</w:t>
      </w:r>
      <w:r w:rsidR="00DA2EF0">
        <w:t>nd t</w:t>
      </w:r>
      <w:r w:rsidR="00F96A84">
        <w:t xml:space="preserve">o ensure numerical stability, the </w:t>
      </w:r>
      <w:r w:rsidR="00B612F6">
        <w:t>FPS</w:t>
      </w:r>
      <w:r w:rsidR="00F96A84">
        <w:t xml:space="preserve"> chosen for the </w:t>
      </w:r>
      <w:r w:rsidR="00B612F6">
        <w:t xml:space="preserve">main </w:t>
      </w:r>
      <w:r w:rsidR="00F96A84">
        <w:lastRenderedPageBreak/>
        <w:t>simulation loop</w:t>
      </w:r>
      <w:r w:rsidR="00B612F6">
        <w:t xml:space="preserve"> </w:t>
      </w:r>
      <w:r w:rsidR="00F96A84">
        <w:t xml:space="preserve">was </w:t>
      </w:r>
      <w:r w:rsidR="00B612F6">
        <w:t xml:space="preserve">30. This equates to a </w:t>
      </w:r>
      <w:r>
        <w:t xml:space="preserve">fixed </w:t>
      </w:r>
      <w:r w:rsidR="00F96A84">
        <w:t>33 milliseconds</w:t>
      </w:r>
      <w:r w:rsidR="00B612F6">
        <w:t xml:space="preserve"> delta time</w:t>
      </w:r>
      <w:r w:rsidR="0093789F">
        <w:t xml:space="preserve"> from one from </w:t>
      </w:r>
      <w:r w:rsidR="00670279">
        <w:t>frame to frame.</w:t>
      </w:r>
      <w:r w:rsidR="0093789F">
        <w:t xml:space="preserve"> </w:t>
      </w:r>
      <w:r w:rsidR="00F96A84">
        <w:t xml:space="preserve">With this time step, the simulation is stable. This strategy was chosen for simplicity sake. This strategy works because we know </w:t>
      </w:r>
      <w:r w:rsidR="00FD0DC9">
        <w:t>that the</w:t>
      </w:r>
      <w:r w:rsidR="00F96A84">
        <w:t xml:space="preserve"> integration of the equations of motion reliably takes less</w:t>
      </w:r>
      <w:r w:rsidR="00FD0DC9">
        <w:t xml:space="preserve"> real processing time</w:t>
      </w:r>
      <w:r w:rsidR="00F96A84">
        <w:t xml:space="preserve"> than </w:t>
      </w:r>
      <w:r w:rsidR="00FD0DC9">
        <w:t>33 milliseconds,</w:t>
      </w:r>
      <w:r w:rsidR="00F96A84">
        <w:t xml:space="preserve"> and so the simulation </w:t>
      </w:r>
      <w:r w:rsidR="002E3A76">
        <w:t xml:space="preserve">will be able to </w:t>
      </w:r>
      <w:r w:rsidR="00F96A84">
        <w:t>maintain a smooth frame rate [27]. This strategy might normally be an issue for slow computers, but the FDM is not very demanding on hardware. The downside is that for fast computers, we leave some frames per second on the table because we have a fixed time step [28]. In the main</w:t>
      </w:r>
      <w:r w:rsidR="0031616E">
        <w:t xml:space="preserve"> function</w:t>
      </w:r>
      <w:r w:rsidR="00F96A84">
        <w:t xml:space="preserve">, </w:t>
      </w:r>
      <w:r w:rsidR="0031616E">
        <w:t xml:space="preserve">there is a variable </w:t>
      </w:r>
      <w:r w:rsidR="00F96A84">
        <w:t>called frame_rate, repres</w:t>
      </w:r>
      <w:r w:rsidR="00C24B87">
        <w:t xml:space="preserve">enting FPS. This variable </w:t>
      </w:r>
      <w:r w:rsidR="00F96A84">
        <w:t>may be modified to a realistic value</w:t>
      </w:r>
      <w:r w:rsidR="00C24B87">
        <w:t xml:space="preserve"> without c</w:t>
      </w:r>
      <w:r w:rsidR="00F47878">
        <w:t>rashing the simulation</w:t>
      </w:r>
      <w:r w:rsidR="00F96A84">
        <w:t>. There is also a variable representing the ti</w:t>
      </w:r>
      <w:r w:rsidR="00F47878">
        <w:t>me step</w:t>
      </w:r>
      <w:r w:rsidR="008F738D">
        <w:t xml:space="preserve"> in milliseconds</w:t>
      </w:r>
      <w:r w:rsidR="00F47878">
        <w:t>, called dt.</w:t>
      </w:r>
      <w:r w:rsidR="00F96A84">
        <w:t xml:space="preserve"> The dt is dependent on the FPS, and is calculated by dividing 1.0</w:t>
      </w:r>
      <w:r w:rsidR="00945892">
        <w:t xml:space="preserve"> by the FPS. </w:t>
      </w:r>
    </w:p>
    <w:p w14:paraId="71EA9281" w14:textId="4A7C7741" w:rsidR="009F46CC" w:rsidRDefault="009F46CC" w:rsidP="00AD318A">
      <w:pPr>
        <w:pStyle w:val="Heading3"/>
        <w:numPr>
          <w:ilvl w:val="2"/>
          <w:numId w:val="5"/>
        </w:numPr>
        <w:ind w:left="1080"/>
        <w:jc w:val="left"/>
      </w:pPr>
      <w:r>
        <w:t>Resources</w:t>
      </w:r>
    </w:p>
    <w:p w14:paraId="06621D96" w14:textId="5365A6FB" w:rsidR="00E87FB6" w:rsidRDefault="00F24324" w:rsidP="00F75AE6">
      <w:pPr>
        <w:ind w:firstLine="360"/>
      </w:pPr>
      <w:r>
        <w:t>The Resources at work are the same as what is built-in to both FDMs.</w:t>
      </w:r>
      <w:r w:rsidR="008B3530">
        <w:t xml:space="preserve"> The 5-DOF simulator uses only the DeltaTime Resource. The 6-DOF flight simulator uses DeltaTime, MaxThrust, and DeltaThrust.</w:t>
      </w:r>
      <w:r>
        <w:t xml:space="preserve"> </w:t>
      </w:r>
      <w:r w:rsidR="009F46CC">
        <w:t>The Resource</w:t>
      </w:r>
      <w:r>
        <w:t>s are defined in the data.rs code file</w:t>
      </w:r>
      <w:r w:rsidR="007D7C9D">
        <w:t>.</w:t>
      </w:r>
    </w:p>
    <w:p w14:paraId="7EDB2A92" w14:textId="77777777" w:rsidR="00AD416F" w:rsidRDefault="00AD416F" w:rsidP="00F75AE6">
      <w:pPr>
        <w:ind w:firstLine="360"/>
      </w:pPr>
    </w:p>
    <w:p w14:paraId="0CB98D2C" w14:textId="52A8BF09" w:rsidR="00421F09" w:rsidRDefault="00421F09" w:rsidP="00AD318A">
      <w:pPr>
        <w:pStyle w:val="Heading3"/>
        <w:numPr>
          <w:ilvl w:val="2"/>
          <w:numId w:val="5"/>
        </w:numPr>
        <w:ind w:left="1080"/>
        <w:jc w:val="left"/>
      </w:pPr>
      <w:r>
        <w:t>Components</w:t>
      </w:r>
    </w:p>
    <w:p w14:paraId="03F9D8E0" w14:textId="64277AE7" w:rsidR="00625265" w:rsidRDefault="00625265" w:rsidP="00F75AE6">
      <w:pPr>
        <w:ind w:firstLine="360"/>
      </w:pPr>
      <w:r>
        <w:t>Components contain the data variables to be accessed by a System, if r</w:t>
      </w:r>
      <w:r w:rsidR="0023655A">
        <w:t>equired. The three Components required for the flight simulator are</w:t>
      </w:r>
      <w:r>
        <w:t xml:space="preserve">: KeyboardState, </w:t>
      </w:r>
      <w:r w:rsidR="0023655A">
        <w:t xml:space="preserve">Packet, and DataFDM. </w:t>
      </w:r>
      <w:r w:rsidR="00801FCA">
        <w:t>The Components are defined in the data.rs code file.</w:t>
      </w:r>
    </w:p>
    <w:p w14:paraId="626F0FDD" w14:textId="77777777" w:rsidR="00AD416F" w:rsidRDefault="00AD416F" w:rsidP="00F75AE6">
      <w:pPr>
        <w:ind w:firstLine="360"/>
      </w:pPr>
    </w:p>
    <w:p w14:paraId="396CCB55" w14:textId="79B94E5D" w:rsidR="00001D9B" w:rsidRDefault="00001D9B" w:rsidP="00AD318A">
      <w:pPr>
        <w:pStyle w:val="Heading4"/>
        <w:numPr>
          <w:ilvl w:val="3"/>
          <w:numId w:val="5"/>
        </w:numPr>
        <w:jc w:val="left"/>
      </w:pPr>
      <w:r>
        <w:lastRenderedPageBreak/>
        <w:t>KeyboardState</w:t>
      </w:r>
    </w:p>
    <w:p w14:paraId="15F8BA63" w14:textId="50C4EBCC" w:rsidR="00625265" w:rsidRDefault="00625265" w:rsidP="00F75AE6">
      <w:pPr>
        <w:ind w:firstLine="360"/>
      </w:pPr>
      <w:r>
        <w:t xml:space="preserve">The KeyoardState Component holds the boolean variables that correspond to the action that will take place in the simulation when a specified </w:t>
      </w:r>
      <w:r w:rsidR="00863B7B">
        <w:t xml:space="preserve">flight control </w:t>
      </w:r>
      <w:r>
        <w:t xml:space="preserve">key is pressed on the keyboard. This Component is used by the EquationsOfMotion System and the FlightControl System. </w:t>
      </w:r>
    </w:p>
    <w:p w14:paraId="29A91D28" w14:textId="77777777" w:rsidR="00AD416F" w:rsidRDefault="00AD416F" w:rsidP="00F75AE6">
      <w:pPr>
        <w:ind w:firstLine="360"/>
      </w:pPr>
    </w:p>
    <w:p w14:paraId="576125ED" w14:textId="7C0405FF" w:rsidR="0023655A" w:rsidRDefault="0023655A" w:rsidP="00AD318A">
      <w:pPr>
        <w:pStyle w:val="Heading4"/>
        <w:numPr>
          <w:ilvl w:val="3"/>
          <w:numId w:val="5"/>
        </w:numPr>
        <w:jc w:val="left"/>
      </w:pPr>
      <w:r>
        <w:t>Packet</w:t>
      </w:r>
    </w:p>
    <w:p w14:paraId="627E18D7" w14:textId="369234E5" w:rsidR="0023655A" w:rsidRDefault="007B350B" w:rsidP="00F75AE6">
      <w:pPr>
        <w:ind w:firstLine="360"/>
      </w:pPr>
      <w:r>
        <w:t>The Packet Component contains</w:t>
      </w:r>
      <w:r w:rsidR="0023655A">
        <w:t xml:space="preserve"> </w:t>
      </w:r>
      <w:r w:rsidR="006D351F">
        <w:t>of the structure FGNetFDM, which contains all of the data necessary to be sent to FlightGear in the form of a packet</w:t>
      </w:r>
      <w:r>
        <w:t>. The Packet Component also contains</w:t>
      </w:r>
      <w:r w:rsidR="006D351F">
        <w:t xml:space="preserve"> </w:t>
      </w:r>
      <w:r w:rsidR="00C372D3">
        <w:t>the</w:t>
      </w:r>
      <w:r w:rsidR="0023655A">
        <w:t xml:space="preserve"> vector </w:t>
      </w:r>
      <w:r>
        <w:t>storing</w:t>
      </w:r>
      <w:r w:rsidR="006D351F">
        <w:t xml:space="preserve"> the serialized (made into bytes)</w:t>
      </w:r>
      <w:r w:rsidR="0023655A">
        <w:t xml:space="preserve"> </w:t>
      </w:r>
      <w:r>
        <w:t xml:space="preserve">version of the </w:t>
      </w:r>
      <w:r w:rsidR="0023655A">
        <w:t>FGNetFDM struct</w:t>
      </w:r>
      <w:r>
        <w:t>ure.</w:t>
      </w:r>
      <w:r w:rsidR="0023655A">
        <w:t xml:space="preserve"> </w:t>
      </w:r>
      <w:r>
        <w:t>This</w:t>
      </w:r>
      <w:r w:rsidR="0023655A">
        <w:t xml:space="preserve"> FGNetFDM structure that FlightGear accepts is</w:t>
      </w:r>
      <w:r w:rsidR="002561DC">
        <w:t xml:space="preserve"> written in C++ and posted</w:t>
      </w:r>
      <w:r w:rsidR="0023655A">
        <w:t xml:space="preserve"> in FlightGear’s </w:t>
      </w:r>
      <w:r w:rsidR="002561DC">
        <w:t xml:space="preserve">official </w:t>
      </w:r>
      <w:r w:rsidR="0023655A">
        <w:t xml:space="preserve">GitHub repository. </w:t>
      </w:r>
      <w:r w:rsidR="002561DC">
        <w:t xml:space="preserve">The re-implementation of this </w:t>
      </w:r>
      <w:r w:rsidR="00293F3C">
        <w:t xml:space="preserve">C++ </w:t>
      </w:r>
      <w:r w:rsidR="002561DC">
        <w:t xml:space="preserve">structure </w:t>
      </w:r>
      <w:r w:rsidR="00293F3C">
        <w:t xml:space="preserve">into Rust is located in Appendix A: Configuring FlightGear as a Visual System. </w:t>
      </w:r>
      <w:r w:rsidR="0023655A">
        <w:t>This Component is used by the MakePacket System and the SendPacket System.</w:t>
      </w:r>
    </w:p>
    <w:p w14:paraId="167F75CD" w14:textId="77777777" w:rsidR="00AD416F" w:rsidRDefault="00AD416F" w:rsidP="00F75AE6">
      <w:pPr>
        <w:ind w:firstLine="360"/>
      </w:pPr>
    </w:p>
    <w:p w14:paraId="31E15C7D" w14:textId="0F1888DA" w:rsidR="008C36F6" w:rsidRDefault="008C36F6" w:rsidP="00AD318A">
      <w:pPr>
        <w:pStyle w:val="Heading4"/>
        <w:numPr>
          <w:ilvl w:val="3"/>
          <w:numId w:val="5"/>
        </w:numPr>
        <w:jc w:val="left"/>
      </w:pPr>
      <w:r>
        <w:t>DataFDM</w:t>
      </w:r>
    </w:p>
    <w:p w14:paraId="317E5AB2" w14:textId="1C5440C2" w:rsidR="0023655A" w:rsidRDefault="00625265" w:rsidP="00F75AE6">
      <w:pPr>
        <w:ind w:firstLine="360"/>
      </w:pPr>
      <w:r>
        <w:t>The DataFDM Component holds all of the data</w:t>
      </w:r>
      <w:r w:rsidR="00244EE0">
        <w:t xml:space="preserve"> describing an airplane. This is the same Component defined in the previous section being used by the EquationsOfMotion System. However, we note that this </w:t>
      </w:r>
      <w:r>
        <w:t>Component is</w:t>
      </w:r>
      <w:r w:rsidR="00244EE0">
        <w:t xml:space="preserve"> also</w:t>
      </w:r>
      <w:r>
        <w:t xml:space="preserve"> </w:t>
      </w:r>
      <w:r w:rsidR="00244EE0">
        <w:t>now accessed</w:t>
      </w:r>
      <w:r>
        <w:t xml:space="preserve"> by </w:t>
      </w:r>
      <w:r w:rsidR="00244EE0">
        <w:t xml:space="preserve">the </w:t>
      </w:r>
      <w:r w:rsidR="004419D0">
        <w:t xml:space="preserve">MakePacket System, which </w:t>
      </w:r>
      <w:r w:rsidR="00EA1479">
        <w:t xml:space="preserve">we will describe in the next </w:t>
      </w:r>
      <w:r w:rsidR="008257CD">
        <w:t>section.</w:t>
      </w:r>
    </w:p>
    <w:p w14:paraId="674510BD" w14:textId="77777777" w:rsidR="00AD416F" w:rsidRDefault="00AD416F" w:rsidP="00F75AE6">
      <w:pPr>
        <w:ind w:firstLine="360"/>
      </w:pPr>
    </w:p>
    <w:p w14:paraId="07265424" w14:textId="30A2DBFA" w:rsidR="0083232F" w:rsidRDefault="0083232F" w:rsidP="00AD318A">
      <w:pPr>
        <w:pStyle w:val="Heading3"/>
        <w:numPr>
          <w:ilvl w:val="2"/>
          <w:numId w:val="5"/>
        </w:numPr>
        <w:ind w:left="1080"/>
        <w:jc w:val="left"/>
      </w:pPr>
      <w:r>
        <w:lastRenderedPageBreak/>
        <w:t>Systems</w:t>
      </w:r>
    </w:p>
    <w:p w14:paraId="65BD3A35" w14:textId="7D21F4BB" w:rsidR="00753B07" w:rsidRDefault="00625265" w:rsidP="00F75AE6">
      <w:pPr>
        <w:ind w:firstLine="360"/>
      </w:pPr>
      <w:r>
        <w:t>There are four Syste</w:t>
      </w:r>
      <w:r w:rsidR="008965F6">
        <w:t>ms required to support interactive flight simulation</w:t>
      </w:r>
      <w:r>
        <w:t xml:space="preserve">: FlightControl, EquationsOfMotion, MakePacket, and SendPacket. Systems access certain Components that are needed for reading or writing to, and the type of access must be specified. ReadStorage is just read access to the </w:t>
      </w:r>
      <w:r w:rsidR="00726A94">
        <w:t>Component</w:t>
      </w:r>
      <w:r>
        <w:t xml:space="preserve"> data, and WriteStorage is reading and also writing over the Component data.</w:t>
      </w:r>
      <w:r w:rsidR="00DE0D29">
        <w:t xml:space="preserve"> </w:t>
      </w:r>
    </w:p>
    <w:p w14:paraId="01839DCF" w14:textId="346EAE21" w:rsidR="00613A59" w:rsidRDefault="00EB39AE" w:rsidP="00F75AE6">
      <w:pPr>
        <w:ind w:firstLine="360"/>
      </w:pPr>
      <w:r>
        <w:t xml:space="preserve">The figure below displays the organizational breakdown of the </w:t>
      </w:r>
      <w:r w:rsidR="00B214DA">
        <w:t>Components</w:t>
      </w:r>
      <w:r>
        <w:t xml:space="preserve"> and Systems used in both of the flight simulators. The storage type, WriteStorage and ReadAccess, is denoted by a W and a R on the Components required by the Systems, respectively. </w:t>
      </w:r>
    </w:p>
    <w:p w14:paraId="4CB273F3" w14:textId="77777777" w:rsidR="00303604" w:rsidRDefault="00303604" w:rsidP="00F75AE6">
      <w:pPr>
        <w:keepNext/>
        <w:ind w:firstLine="360"/>
        <w:jc w:val="center"/>
      </w:pPr>
      <w:r>
        <w:rPr>
          <w:noProof/>
        </w:rPr>
        <w:lastRenderedPageBreak/>
        <w:drawing>
          <wp:inline distT="0" distB="0" distL="0" distR="0" wp14:anchorId="6D645CE5" wp14:editId="333E9707">
            <wp:extent cx="5486400" cy="468947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graphicz.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486400" cy="4689475"/>
                    </a:xfrm>
                    <a:prstGeom prst="rect">
                      <a:avLst/>
                    </a:prstGeom>
                  </pic:spPr>
                </pic:pic>
              </a:graphicData>
            </a:graphic>
          </wp:inline>
        </w:drawing>
      </w:r>
    </w:p>
    <w:p w14:paraId="4C12A2EE" w14:textId="45AC5973" w:rsidR="00A27C8B" w:rsidRPr="00303604" w:rsidRDefault="00303604" w:rsidP="00F75AE6">
      <w:pPr>
        <w:pStyle w:val="Caption"/>
        <w:ind w:firstLine="360"/>
        <w:jc w:val="center"/>
        <w:rPr>
          <w:b w:val="0"/>
        </w:rPr>
      </w:pPr>
      <w:bookmarkStart w:id="153" w:name="_Toc59976106"/>
      <w:r w:rsidRPr="00303604">
        <w:rPr>
          <w:b w:val="0"/>
        </w:rPr>
        <w:t xml:space="preserve">Figure </w:t>
      </w:r>
      <w:r w:rsidRPr="00303604">
        <w:rPr>
          <w:b w:val="0"/>
        </w:rPr>
        <w:fldChar w:fldCharType="begin"/>
      </w:r>
      <w:r w:rsidRPr="00303604">
        <w:rPr>
          <w:b w:val="0"/>
        </w:rPr>
        <w:instrText xml:space="preserve"> SEQ Figure \* ARABIC </w:instrText>
      </w:r>
      <w:r w:rsidRPr="00303604">
        <w:rPr>
          <w:b w:val="0"/>
        </w:rPr>
        <w:fldChar w:fldCharType="separate"/>
      </w:r>
      <w:r w:rsidRPr="00303604">
        <w:rPr>
          <w:b w:val="0"/>
          <w:noProof/>
        </w:rPr>
        <w:t>10</w:t>
      </w:r>
      <w:r w:rsidRPr="00303604">
        <w:rPr>
          <w:b w:val="0"/>
        </w:rPr>
        <w:fldChar w:fldCharType="end"/>
      </w:r>
      <w:r w:rsidRPr="00303604">
        <w:rPr>
          <w:b w:val="0"/>
        </w:rPr>
        <w:t>: Flight Simulator Entity-Component-System Organization</w:t>
      </w:r>
      <w:bookmarkEnd w:id="153"/>
    </w:p>
    <w:p w14:paraId="1D1CD4BC" w14:textId="4F7369C2" w:rsidR="009450C7" w:rsidRDefault="009450C7" w:rsidP="00F75AE6">
      <w:pPr>
        <w:ind w:firstLine="360"/>
      </w:pPr>
      <w:r>
        <w:t>For a single frame, FlightControl determines if any and what keys are being pressed. With that, the EquationsOfMotion takes that keypress into account by activating some airplane component to affect flight. Next, with the equations of motion calculated, MakePacket loads the Packet Component with that successive data. Finally, SendPacket sends the constructed packet to FlightGear. Each System is dependent on the previous System executed to update data.</w:t>
      </w:r>
    </w:p>
    <w:p w14:paraId="2E432F24" w14:textId="12B5F1DC" w:rsidR="006F126F" w:rsidRDefault="00726A94" w:rsidP="00F75AE6">
      <w:pPr>
        <w:ind w:firstLine="360"/>
      </w:pPr>
      <w:r>
        <w:t xml:space="preserve">The flight simulators have three write-read conflicts between all four Systems based on the Component access type required by each System. These conflicts are detected by </w:t>
      </w:r>
      <w:r>
        <w:lastRenderedPageBreak/>
        <w:t>the dispatcher when automatically attempting to parallelize the Systems. Due to these conflicts, every Sy</w:t>
      </w:r>
      <w:r w:rsidR="009450C7">
        <w:t>stem in each flight simulator needs to be</w:t>
      </w:r>
      <w:r>
        <w:t xml:space="preserve"> executed sequentially, instead of concurrently. The conflicts occur because every System</w:t>
      </w:r>
      <w:r w:rsidR="00A26A45">
        <w:t>, except the first System in the order,</w:t>
      </w:r>
      <w:r>
        <w:t xml:space="preserve"> needs to wait for another System to update some data before it can start working on that simulation frame. There are write-read conflicts between FlightControl and EquationsOfMotion, EquationsOfMotion and MakePacket, and MakePacket and SendPacket. </w:t>
      </w:r>
      <w:r w:rsidR="009450C7">
        <w:t>Although the dispatcher knows these conflicting Systems cannot be run in parallel, the dispatcher does not assign a logical execution flow for the flight simulator</w:t>
      </w:r>
      <w:r w:rsidR="00015070">
        <w:t xml:space="preserve">. This </w:t>
      </w:r>
      <w:r w:rsidR="009450C7">
        <w:t>could lead to non-deterministic behavior where the execution order is inconsistent from simulation frame to frame, therefore leading to an inconsistent result. So, we need to specify the deterministic sequential execution order to the dispatcher in code.</w:t>
      </w:r>
      <w:r w:rsidR="009C538F">
        <w:t xml:space="preserve"> </w:t>
      </w:r>
      <w:r w:rsidR="00B92FC7">
        <w:t>The figure below represents the execution order</w:t>
      </w:r>
      <w:r w:rsidR="00E35DC6">
        <w:t xml:space="preserve"> per frame</w:t>
      </w:r>
      <w:r w:rsidR="00B92FC7">
        <w:t xml:space="preserve"> of both flight simulators. </w:t>
      </w:r>
    </w:p>
    <w:p w14:paraId="73080E95" w14:textId="77777777" w:rsidR="00766EFE" w:rsidRDefault="00E35DC6" w:rsidP="00F75AE6">
      <w:pPr>
        <w:keepNext/>
        <w:ind w:firstLine="360"/>
      </w:pPr>
      <w:r>
        <w:rPr>
          <w:noProof/>
        </w:rPr>
        <w:drawing>
          <wp:inline distT="0" distB="0" distL="0" distR="0" wp14:anchorId="3819C0ED" wp14:editId="35DB6CEE">
            <wp:extent cx="5486400" cy="8693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5486400" cy="869315"/>
                    </a:xfrm>
                    <a:prstGeom prst="rect">
                      <a:avLst/>
                    </a:prstGeom>
                  </pic:spPr>
                </pic:pic>
              </a:graphicData>
            </a:graphic>
          </wp:inline>
        </w:drawing>
      </w:r>
    </w:p>
    <w:p w14:paraId="20DA9237" w14:textId="42F7E26F" w:rsidR="00E35DC6" w:rsidRPr="00766EFE" w:rsidRDefault="00766EFE" w:rsidP="00F75AE6">
      <w:pPr>
        <w:pStyle w:val="Caption"/>
        <w:ind w:firstLine="360"/>
        <w:jc w:val="center"/>
        <w:rPr>
          <w:b w:val="0"/>
        </w:rPr>
      </w:pPr>
      <w:bookmarkStart w:id="154" w:name="_Toc59976107"/>
      <w:r w:rsidRPr="00766EFE">
        <w:rPr>
          <w:b w:val="0"/>
        </w:rPr>
        <w:t xml:space="preserve">Figure </w:t>
      </w:r>
      <w:r w:rsidRPr="00766EFE">
        <w:rPr>
          <w:b w:val="0"/>
        </w:rPr>
        <w:fldChar w:fldCharType="begin"/>
      </w:r>
      <w:r w:rsidRPr="00766EFE">
        <w:rPr>
          <w:b w:val="0"/>
        </w:rPr>
        <w:instrText xml:space="preserve"> SEQ Figure \* ARABIC </w:instrText>
      </w:r>
      <w:r w:rsidRPr="00766EFE">
        <w:rPr>
          <w:b w:val="0"/>
        </w:rPr>
        <w:fldChar w:fldCharType="separate"/>
      </w:r>
      <w:r w:rsidR="00303604">
        <w:rPr>
          <w:b w:val="0"/>
          <w:noProof/>
        </w:rPr>
        <w:t>11</w:t>
      </w:r>
      <w:r w:rsidRPr="00766EFE">
        <w:rPr>
          <w:b w:val="0"/>
        </w:rPr>
        <w:fldChar w:fldCharType="end"/>
      </w:r>
      <w:r w:rsidRPr="00766EFE">
        <w:rPr>
          <w:b w:val="0"/>
        </w:rPr>
        <w:t>: Flight Simulator System Execution Flow</w:t>
      </w:r>
      <w:bookmarkEnd w:id="154"/>
    </w:p>
    <w:p w14:paraId="1A2BFA02" w14:textId="59824807" w:rsidR="00753B07" w:rsidRDefault="00015070" w:rsidP="00F75AE6">
      <w:pPr>
        <w:ind w:firstLine="360"/>
      </w:pPr>
      <w:r>
        <w:t>The SPECS framework makes adding a System execution order by specifying</w:t>
      </w:r>
      <w:r w:rsidR="002968D2">
        <w:t xml:space="preserve"> </w:t>
      </w:r>
      <w:r>
        <w:t xml:space="preserve">System </w:t>
      </w:r>
      <w:r w:rsidR="002968D2">
        <w:t xml:space="preserve">dependencies easy. When </w:t>
      </w:r>
      <w:r w:rsidR="00465492">
        <w:t>a</w:t>
      </w:r>
      <w:r w:rsidR="002968D2">
        <w:t xml:space="preserve"> System is added to the dispatcher, you can tell the dispatcher to wait for another System, o</w:t>
      </w:r>
      <w:r>
        <w:t>r Systems, to finish before another</w:t>
      </w:r>
      <w:r w:rsidR="002968D2">
        <w:t xml:space="preserve"> System may begin. </w:t>
      </w:r>
      <w:r w:rsidR="00A71454">
        <w:t>I</w:t>
      </w:r>
      <w:r w:rsidR="00516266">
        <w:t>n other scenarios where</w:t>
      </w:r>
      <w:r w:rsidR="00A71454">
        <w:t xml:space="preserve"> Systems </w:t>
      </w:r>
      <w:r w:rsidR="00726A94">
        <w:t xml:space="preserve">do not have any conflicts, </w:t>
      </w:r>
      <w:r>
        <w:t>the</w:t>
      </w:r>
      <w:r w:rsidR="00A71454">
        <w:t xml:space="preserve"> execution order specification is not considered, and the dispatcher does its job automatically managing parallelization</w:t>
      </w:r>
      <w:r w:rsidR="00B92FC7">
        <w:t>.</w:t>
      </w:r>
    </w:p>
    <w:p w14:paraId="2830ECC7" w14:textId="5AF50203" w:rsidR="000007C2" w:rsidRDefault="000007C2" w:rsidP="00AD318A">
      <w:pPr>
        <w:pStyle w:val="Heading4"/>
        <w:numPr>
          <w:ilvl w:val="3"/>
          <w:numId w:val="5"/>
        </w:numPr>
        <w:jc w:val="left"/>
      </w:pPr>
      <w:r>
        <w:lastRenderedPageBreak/>
        <w:t>FlightControl</w:t>
      </w:r>
    </w:p>
    <w:p w14:paraId="3C02B6A6" w14:textId="75070683" w:rsidR="00625265" w:rsidRDefault="00625265" w:rsidP="00F75AE6">
      <w:pPr>
        <w:ind w:firstLine="360"/>
      </w:pPr>
      <w:r>
        <w:t>This System ultimately handles getting the keypresses from the keyboard and</w:t>
      </w:r>
      <w:r w:rsidR="00AD7F85">
        <w:t xml:space="preserve"> then changes </w:t>
      </w:r>
      <w:r>
        <w:t xml:space="preserve">the KeyboardState Component data. So, it will be given WriteStorage access to KeyboardState. </w:t>
      </w:r>
    </w:p>
    <w:p w14:paraId="4F25DB37" w14:textId="157A5CFC" w:rsidR="00625265" w:rsidRDefault="00625265" w:rsidP="00F75AE6">
      <w:pPr>
        <w:ind w:firstLine="360"/>
      </w:pPr>
      <w:r>
        <w:t>To actually detect the keyboard keypresses, we implemented a Rust crate called Device Query, which is able to read the current state of the keys on the keyboard (i.e. key is being pressed or not). In code, Device Query gets</w:t>
      </w:r>
      <w:r w:rsidR="005A537E">
        <w:t xml:space="preserve"> a</w:t>
      </w:r>
      <w:r>
        <w:t xml:space="preserve"> list of all the keys being pressed at the current instance, and we check if any of the keys in that list match the keys t</w:t>
      </w:r>
      <w:r w:rsidR="00BA3B2F">
        <w:t>hat we have tied with an operation affecting the equations of motion</w:t>
      </w:r>
      <w:r>
        <w:t xml:space="preserve"> in our FDM. Since more than one key can be pressed at once, we check al</w:t>
      </w:r>
      <w:r w:rsidR="008F2C01">
        <w:t>l of the designated keys</w:t>
      </w:r>
      <w:r>
        <w:t xml:space="preserve">, and </w:t>
      </w:r>
      <w:r w:rsidR="00903595">
        <w:t xml:space="preserve">when a key is being pressed, </w:t>
      </w:r>
      <w:r>
        <w:t>we toggle true the KeyboardState data that corresponds to that key pr</w:t>
      </w:r>
      <w:r w:rsidR="008F67BB">
        <w:t>ess. Before we toggle</w:t>
      </w:r>
      <w:r>
        <w:t xml:space="preserve"> true any of the KeyboardState data</w:t>
      </w:r>
      <w:r w:rsidR="003E5674">
        <w:t>, we default the data to false to start fresh for that frame.</w:t>
      </w:r>
      <w:r w:rsidR="000D5377">
        <w:t xml:space="preserve"> Once the FlightControl System has done its job</w:t>
      </w:r>
      <w:r>
        <w:t>, the EquationsOfMotion Sys</w:t>
      </w:r>
      <w:r w:rsidR="000D5377">
        <w:t>tem will take care</w:t>
      </w:r>
      <w:r w:rsidR="000848F8">
        <w:t xml:space="preserve"> of incorporating that keypress</w:t>
      </w:r>
      <w:r w:rsidR="002E2D33">
        <w:t xml:space="preserve"> </w:t>
      </w:r>
      <w:r w:rsidR="006B18F5">
        <w:t xml:space="preserve">into calculating </w:t>
      </w:r>
      <w:r w:rsidR="002E2D33">
        <w:t>the flight behavior</w:t>
      </w:r>
      <w:r w:rsidR="000D5377">
        <w:t>.</w:t>
      </w:r>
    </w:p>
    <w:p w14:paraId="124DDBE8" w14:textId="77777777" w:rsidR="00AD416F" w:rsidRPr="00E631A9" w:rsidRDefault="00AD416F" w:rsidP="00F75AE6">
      <w:pPr>
        <w:ind w:firstLine="360"/>
      </w:pPr>
    </w:p>
    <w:p w14:paraId="5BB59510" w14:textId="2CAAAC11" w:rsidR="00891F3E" w:rsidRDefault="00891F3E" w:rsidP="00AD318A">
      <w:pPr>
        <w:pStyle w:val="Heading4"/>
        <w:numPr>
          <w:ilvl w:val="3"/>
          <w:numId w:val="5"/>
        </w:numPr>
        <w:jc w:val="left"/>
      </w:pPr>
      <w:r>
        <w:t>MakePacket</w:t>
      </w:r>
    </w:p>
    <w:p w14:paraId="3133C635" w14:textId="51FF21A9" w:rsidR="00625265" w:rsidRDefault="00640D00" w:rsidP="00F75AE6">
      <w:pPr>
        <w:ind w:firstLine="360"/>
      </w:pPr>
      <w:r>
        <w:t>This System aids in graphics generation of the airplane within FlightGear.</w:t>
      </w:r>
      <w:r w:rsidR="00625265">
        <w:t xml:space="preserve"> </w:t>
      </w:r>
      <w:r>
        <w:t>MakePacket</w:t>
      </w:r>
      <w:r w:rsidR="00625265">
        <w:t xml:space="preserve"> is responsible for sending </w:t>
      </w:r>
      <w:r>
        <w:t xml:space="preserve">UDP </w:t>
      </w:r>
      <w:r w:rsidR="00625265">
        <w:t>packets to FlightGear via a network socke</w:t>
      </w:r>
      <w:r w:rsidR="00347DCE">
        <w:t xml:space="preserve">t. The packets contain the data </w:t>
      </w:r>
      <w:r w:rsidR="00625265">
        <w:t>required for FlightGear to know how to positi</w:t>
      </w:r>
      <w:r w:rsidR="005B3153">
        <w:t xml:space="preserve">on the plane in the simulation </w:t>
      </w:r>
      <w:r w:rsidR="00625265">
        <w:t>and how</w:t>
      </w:r>
      <w:r>
        <w:t xml:space="preserve"> to orient the airplane</w:t>
      </w:r>
      <w:r w:rsidR="00625265">
        <w:t xml:space="preserve">. It accesses both the DataFDM Component and the Packet Component as ReadStorage. </w:t>
      </w:r>
    </w:p>
    <w:p w14:paraId="2A479A99" w14:textId="6601D525" w:rsidR="00625265" w:rsidRDefault="00347DCE" w:rsidP="00F75AE6">
      <w:pPr>
        <w:ind w:firstLine="360"/>
      </w:pPr>
      <w:r>
        <w:lastRenderedPageBreak/>
        <w:t xml:space="preserve">The Packet Component holds the </w:t>
      </w:r>
      <w:r w:rsidR="00625265">
        <w:t>vector which contains the FGNetFDM structure serialized into bytes. Inside of this System, an instance of the FGNetFDM structure is created and updated with the current calculations from the EquationsOfMotion System, which are stored in the DataFDM Component data. But when the new data variables are passed into the FGNetFDM structure, the data has to be first converted into an array of bytes in native byte order, meaning the byte order native to the machine compiling the software. From here, the byte array is</w:t>
      </w:r>
      <w:r w:rsidR="00625265" w:rsidRPr="00EE5885">
        <w:rPr>
          <w:color w:val="000000"/>
          <w:shd w:val="clear" w:color="auto" w:fill="FFFFFF"/>
        </w:rPr>
        <w:t xml:space="preserve"> </w:t>
      </w:r>
      <w:r w:rsidR="00625265">
        <w:rPr>
          <w:color w:val="000000"/>
          <w:shd w:val="clear" w:color="auto" w:fill="FFFFFF"/>
        </w:rPr>
        <w:t>then read as a big endian representation and turned into an</w:t>
      </w:r>
      <w:r w:rsidR="00625265" w:rsidRPr="00EE5885">
        <w:t xml:space="preserve"> integer value</w:t>
      </w:r>
      <w:r w:rsidR="00625265">
        <w:t xml:space="preserve"> that FlightGear can interpret.</w:t>
      </w:r>
    </w:p>
    <w:p w14:paraId="1802B407" w14:textId="6D2CA1DD" w:rsidR="00625265" w:rsidRDefault="00625265" w:rsidP="00F75AE6">
      <w:pPr>
        <w:ind w:firstLine="360"/>
      </w:pPr>
      <w:r>
        <w:t xml:space="preserve">The data updated is the position of the airplane in </w:t>
      </w:r>
      <w:r w:rsidR="00E400D2">
        <w:t xml:space="preserve">Earth </w:t>
      </w:r>
      <w:r>
        <w:t xml:space="preserve">space, and also the orientation of that airplane. The FGNetFDM position data updated is latitude, longitude, and altitude. The orientation variables updated are phy, theta, and psi, which represents the </w:t>
      </w:r>
      <w:r w:rsidR="00E95945">
        <w:t xml:space="preserve">Euler angles </w:t>
      </w:r>
      <w:r>
        <w:t>roll, pitch, and yaw, respectively. The FlightGear version is also required to be passed on to the FGNetFDM struct</w:t>
      </w:r>
      <w:r w:rsidR="0077296A">
        <w:t>ure</w:t>
      </w:r>
      <w:r>
        <w:t xml:space="preserve">. Once all of the FGNetFDM data has been updated with new values from the current DataFDM Component, and converted to big endian byte order, the data can be arranged into a packet of u8 bytes in the form of a vector, and passed into the Packet Component. </w:t>
      </w:r>
    </w:p>
    <w:p w14:paraId="644A999D" w14:textId="77777777" w:rsidR="00AD416F" w:rsidRDefault="00AD416F" w:rsidP="00F75AE6">
      <w:pPr>
        <w:ind w:firstLine="360"/>
      </w:pPr>
    </w:p>
    <w:p w14:paraId="275B9C74" w14:textId="2C4021E5" w:rsidR="00891F3E" w:rsidRDefault="00891F3E" w:rsidP="00AD318A">
      <w:pPr>
        <w:pStyle w:val="Heading4"/>
        <w:numPr>
          <w:ilvl w:val="3"/>
          <w:numId w:val="5"/>
        </w:numPr>
        <w:jc w:val="left"/>
      </w:pPr>
      <w:r>
        <w:t>SendPacket</w:t>
      </w:r>
    </w:p>
    <w:p w14:paraId="22A3168C" w14:textId="5CEEB91F" w:rsidR="00625265" w:rsidRDefault="00625265" w:rsidP="00F75AE6">
      <w:pPr>
        <w:ind w:firstLine="360"/>
      </w:pPr>
      <w:r>
        <w:t>With the packet constructed and updated, this System simply</w:t>
      </w:r>
      <w:r w:rsidR="00005A7C">
        <w:t xml:space="preserve"> serves to send a packet. To do this, a socket is opened to send the packet from. Next, the FlightGear socket is connected by port to the socket opened. Lastly, the packet is sent</w:t>
      </w:r>
      <w:r>
        <w:t xml:space="preserve"> off to FlightGear</w:t>
      </w:r>
      <w:r w:rsidR="007B0EF3">
        <w:t xml:space="preserve">’s socket. </w:t>
      </w:r>
      <w:r>
        <w:t xml:space="preserve">This system only needs </w:t>
      </w:r>
      <w:r w:rsidR="008D0462">
        <w:t>R</w:t>
      </w:r>
      <w:r w:rsidR="00955B2D">
        <w:t>ead</w:t>
      </w:r>
      <w:r w:rsidR="008D0462">
        <w:t xml:space="preserve">Storage </w:t>
      </w:r>
      <w:r>
        <w:t xml:space="preserve">access to the Packet Component. </w:t>
      </w:r>
    </w:p>
    <w:p w14:paraId="642297C9" w14:textId="4022FF9A" w:rsidR="00640D00" w:rsidRDefault="00640D00" w:rsidP="00AD318A">
      <w:pPr>
        <w:pStyle w:val="Heading4"/>
        <w:numPr>
          <w:ilvl w:val="3"/>
          <w:numId w:val="5"/>
        </w:numPr>
        <w:jc w:val="left"/>
      </w:pPr>
      <w:r>
        <w:lastRenderedPageBreak/>
        <w:t>EquationsOfMotion</w:t>
      </w:r>
    </w:p>
    <w:p w14:paraId="315A70A0" w14:textId="46D1AF2D" w:rsidR="00DB6B84" w:rsidRDefault="00212918" w:rsidP="00F75AE6">
      <w:pPr>
        <w:ind w:firstLine="360"/>
      </w:pPr>
      <w:r>
        <w:t xml:space="preserve">This System is what computes the equations of motion for the flight simulators. The 5-DOF flight simulator uses the 5-DOF FDM, and the 6-DOF flight simulator uses the 6-DOF FDM. This System is almost the same as the System defined in the previous sections outlining the respective FDMs. The only difference is that the KeyboardState Component data is considered whether or not a key has been pressed before the equations of motions are computed. </w:t>
      </w:r>
      <w:r w:rsidR="00DB6B84">
        <w:t xml:space="preserve">This System now requires ReadStorage access to KeyboardState </w:t>
      </w:r>
      <w:r w:rsidR="00DB6B84" w:rsidRPr="00212918">
        <w:t>and</w:t>
      </w:r>
      <w:r w:rsidR="00DB6B84">
        <w:t xml:space="preserve"> requires WriteStorage access to DataFDM.</w:t>
      </w:r>
    </w:p>
    <w:p w14:paraId="2E4E58CD" w14:textId="7E211033" w:rsidR="00640D00" w:rsidRDefault="00640D00" w:rsidP="00F75AE6">
      <w:pPr>
        <w:ind w:firstLine="360"/>
      </w:pPr>
      <w:r>
        <w:t>The System begins</w:t>
      </w:r>
      <w:r w:rsidR="002B32E2">
        <w:t xml:space="preserve"> resetting all of the airplane components so that they are not activated</w:t>
      </w:r>
      <w:r w:rsidR="005F594B">
        <w:t xml:space="preserve"> to affect the equations of motion</w:t>
      </w:r>
      <w:r w:rsidR="002B32E2">
        <w:t xml:space="preserve">. We then check </w:t>
      </w:r>
      <w:r>
        <w:t xml:space="preserve">the KeyboardStates and </w:t>
      </w:r>
      <w:r w:rsidR="002B32E2">
        <w:t>to see if any</w:t>
      </w:r>
      <w:r w:rsidR="0059753D">
        <w:t xml:space="preserve"> states</w:t>
      </w:r>
      <w:r w:rsidR="002B32E2">
        <w:t xml:space="preserve"> are </w:t>
      </w:r>
      <w:r>
        <w:t>toggled true</w:t>
      </w:r>
      <w:r w:rsidR="00C61FE5">
        <w:t>. If a state is true, the associated component is activated for this frame. The thrust states, however, are not associated with a component, the thrust force is just changed accordingly. With a component activated</w:t>
      </w:r>
      <w:r w:rsidR="00CD58EB">
        <w:t xml:space="preserve"> like the ailerons, caused by the </w:t>
      </w:r>
      <w:r w:rsidR="00C61FE5">
        <w:t>roll right keypress state, for example,</w:t>
      </w:r>
      <w:r>
        <w:t xml:space="preserve"> </w:t>
      </w:r>
      <w:r w:rsidR="00C61FE5">
        <w:t>t</w:t>
      </w:r>
      <w:r>
        <w:t>he FDM will take that into account for the calculation of that frame. That is the part that makes the FDM interactive. Following</w:t>
      </w:r>
      <w:r w:rsidR="00CD58EB">
        <w:t xml:space="preserve"> the handling of keyboard input, the System continues as normal to calculate the equations of motion – just as described in the previous section</w:t>
      </w:r>
      <w:r w:rsidR="00976CE0">
        <w:t>s describing</w:t>
      </w:r>
      <w:r w:rsidR="00CD58EB">
        <w:t xml:space="preserve"> each FDM. </w:t>
      </w:r>
    </w:p>
    <w:p w14:paraId="1EDB6561" w14:textId="4689EEB6" w:rsidR="007008F6" w:rsidRDefault="007008F6" w:rsidP="00625265"/>
    <w:p w14:paraId="34979A14" w14:textId="75CBAC8E" w:rsidR="00D000C0" w:rsidRDefault="00D000C0" w:rsidP="00625265"/>
    <w:p w14:paraId="21A7A9CA" w14:textId="5BCDF2D1" w:rsidR="00D000C0" w:rsidRDefault="00D000C0" w:rsidP="00625265"/>
    <w:p w14:paraId="4021BF78" w14:textId="1C7C05FA" w:rsidR="007008F6" w:rsidRDefault="007008F6" w:rsidP="00625265"/>
    <w:p w14:paraId="5CFE0855" w14:textId="77777777" w:rsidR="00A2634D" w:rsidRPr="00625265" w:rsidRDefault="00A2634D" w:rsidP="00625265"/>
    <w:p w14:paraId="7241B9E1" w14:textId="180122FE" w:rsidR="00251273" w:rsidRPr="00B5737D" w:rsidRDefault="00251273" w:rsidP="0064646A">
      <w:pPr>
        <w:pStyle w:val="Heading1"/>
        <w:numPr>
          <w:ilvl w:val="0"/>
          <w:numId w:val="15"/>
        </w:numPr>
        <w:rPr>
          <w:sz w:val="29"/>
          <w:szCs w:val="29"/>
        </w:rPr>
      </w:pPr>
      <w:bookmarkStart w:id="155" w:name="_Toc59976061"/>
      <w:r w:rsidRPr="00B5737D">
        <w:rPr>
          <w:sz w:val="29"/>
          <w:szCs w:val="29"/>
        </w:rPr>
        <w:lastRenderedPageBreak/>
        <w:t>Analysis and Results</w:t>
      </w:r>
      <w:bookmarkEnd w:id="155"/>
    </w:p>
    <w:p w14:paraId="11C9109C" w14:textId="77777777" w:rsidR="00A2634D" w:rsidRPr="00A2634D" w:rsidRDefault="00A2634D" w:rsidP="00A2634D"/>
    <w:p w14:paraId="2B3BACBF" w14:textId="60D5B47A" w:rsidR="00AD416F" w:rsidRDefault="00B5238D" w:rsidP="00A2634D">
      <w:pPr>
        <w:ind w:firstLine="360"/>
      </w:pPr>
      <w:r>
        <w:t xml:space="preserve">This section explains the results obtained by the tests performed in Chapter III. </w:t>
      </w:r>
      <w:r w:rsidR="00B63DCA">
        <w:t xml:space="preserve">We first discuss </w:t>
      </w:r>
      <w:r w:rsidR="0077320F">
        <w:t>the tests performed to determine equivalency of our 5-DOF Rust/ECS FDM compared to the benchmark C-based FDM, and the tests of our 6-DOF Rust/ECS compared to the benchmark C++/OOP FDM.</w:t>
      </w:r>
      <w:r w:rsidR="00FB5667">
        <w:t xml:space="preserve"> Next, we verify the equivalency in the custom vector, matrix, and quaternion classes re-implemented in the 6-DOF FDM.</w:t>
      </w:r>
      <w:r w:rsidR="0077320F">
        <w:t xml:space="preserve"> Lastly, we discuss </w:t>
      </w:r>
      <w:r w:rsidR="00B63DCA">
        <w:t>the</w:t>
      </w:r>
      <w:r w:rsidR="00112836">
        <w:t xml:space="preserve"> </w:t>
      </w:r>
      <w:r w:rsidR="0077320F">
        <w:t>flight simulators leveraging the two FDMs.</w:t>
      </w:r>
      <w:r w:rsidR="00B63DCA">
        <w:t xml:space="preserve"> </w:t>
      </w:r>
    </w:p>
    <w:p w14:paraId="0179A928" w14:textId="77777777" w:rsidR="00A2634D" w:rsidRDefault="00A2634D" w:rsidP="00A2634D">
      <w:pPr>
        <w:ind w:firstLine="360"/>
      </w:pPr>
    </w:p>
    <w:p w14:paraId="4885089C" w14:textId="77777777" w:rsidR="00A2634D" w:rsidRPr="00A2634D" w:rsidRDefault="00A2634D" w:rsidP="00AD318A">
      <w:pPr>
        <w:pStyle w:val="ListParagraph"/>
        <w:keepNext/>
        <w:numPr>
          <w:ilvl w:val="0"/>
          <w:numId w:val="5"/>
        </w:numPr>
        <w:spacing w:before="240"/>
        <w:contextualSpacing w:val="0"/>
        <w:outlineLvl w:val="1"/>
        <w:rPr>
          <w:b/>
          <w:bCs/>
          <w:vanish/>
        </w:rPr>
      </w:pPr>
    </w:p>
    <w:p w14:paraId="7FF3E8D3" w14:textId="3B8DC32A" w:rsidR="007168FC" w:rsidRDefault="001F4062" w:rsidP="00AD318A">
      <w:pPr>
        <w:pStyle w:val="Heading2"/>
        <w:numPr>
          <w:ilvl w:val="1"/>
          <w:numId w:val="5"/>
        </w:numPr>
        <w:ind w:left="540"/>
      </w:pPr>
      <w:bookmarkStart w:id="156" w:name="_Toc59976062"/>
      <w:r>
        <w:t>5</w:t>
      </w:r>
      <w:r w:rsidR="007168FC">
        <w:t>-DOF FDM Equivalency Verification</w:t>
      </w:r>
      <w:bookmarkEnd w:id="156"/>
    </w:p>
    <w:p w14:paraId="736F93F9" w14:textId="5A92B35E" w:rsidR="007168FC" w:rsidRDefault="00BA2D90" w:rsidP="00A2634D">
      <w:pPr>
        <w:ind w:firstLine="360"/>
      </w:pPr>
      <w:r>
        <w:t xml:space="preserve">The series of tests investigating our Rust/ECS FDM versus the C –based FDM benchmark under some specific scenarios demonstrated accuracy in our FDM given that the flight data exactly matched in every test. </w:t>
      </w:r>
      <w:r w:rsidR="006A7BC4">
        <w:t>T</w:t>
      </w:r>
      <w:r w:rsidR="00C073E5">
        <w:t>he results for each test</w:t>
      </w:r>
      <w:r>
        <w:t xml:space="preserve"> found </w:t>
      </w:r>
      <w:r w:rsidR="00B0408A">
        <w:t xml:space="preserve">that the FDM </w:t>
      </w:r>
      <w:r w:rsidR="00C073E5">
        <w:t xml:space="preserve">is </w:t>
      </w:r>
      <w:r>
        <w:t xml:space="preserve">working as expected when compared to </w:t>
      </w:r>
      <w:r w:rsidR="007C3735">
        <w:t>Palmer’s C</w:t>
      </w:r>
      <w:r>
        <w:t xml:space="preserve"> benchmark FDM. Each test section displays the resultant flight data at the end of test execution for both our FDM and the benchmark FDM for that given test.</w:t>
      </w:r>
    </w:p>
    <w:p w14:paraId="48F7FBC8" w14:textId="77777777" w:rsidR="00AD416F" w:rsidRPr="005442A9" w:rsidRDefault="00AD416F" w:rsidP="00A2634D">
      <w:pPr>
        <w:ind w:firstLine="360"/>
      </w:pPr>
    </w:p>
    <w:p w14:paraId="519A47E5" w14:textId="64E697AB" w:rsidR="004612DC" w:rsidRPr="005442A9" w:rsidRDefault="004612DC" w:rsidP="00AD318A">
      <w:pPr>
        <w:pStyle w:val="Heading3"/>
        <w:numPr>
          <w:ilvl w:val="2"/>
          <w:numId w:val="5"/>
        </w:numPr>
        <w:tabs>
          <w:tab w:val="left" w:pos="360"/>
          <w:tab w:val="left" w:pos="450"/>
          <w:tab w:val="left" w:pos="540"/>
        </w:tabs>
        <w:ind w:left="1080"/>
        <w:jc w:val="left"/>
      </w:pPr>
      <w:r w:rsidRPr="005442A9">
        <w:t>Test One (Throttle)</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374A4358" w14:textId="77777777" w:rsidTr="000C0996">
        <w:trPr>
          <w:trHeight w:val="332"/>
          <w:jc w:val="center"/>
        </w:trPr>
        <w:tc>
          <w:tcPr>
            <w:tcW w:w="0" w:type="auto"/>
          </w:tcPr>
          <w:p w14:paraId="26C4F3A2" w14:textId="77777777" w:rsidR="004612DC" w:rsidRPr="005442A9" w:rsidRDefault="004612DC" w:rsidP="00A2634D">
            <w:pPr>
              <w:spacing w:line="240" w:lineRule="auto"/>
              <w:ind w:firstLine="360"/>
              <w:rPr>
                <w:rFonts w:ascii="Times New Roman" w:hAnsi="Times New Roman"/>
              </w:rPr>
            </w:pPr>
          </w:p>
        </w:tc>
        <w:tc>
          <w:tcPr>
            <w:tcW w:w="0" w:type="auto"/>
          </w:tcPr>
          <w:p w14:paraId="6CC366B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1F4864A8" w14:textId="77DFCC20"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270F364E" w14:textId="77777777" w:rsidTr="000C0996">
        <w:trPr>
          <w:jc w:val="center"/>
        </w:trPr>
        <w:tc>
          <w:tcPr>
            <w:tcW w:w="0" w:type="auto"/>
          </w:tcPr>
          <w:p w14:paraId="3706574B" w14:textId="2462D980" w:rsidR="004612DC" w:rsidRPr="005442A9" w:rsidRDefault="00F95060" w:rsidP="00271630">
            <w:pPr>
              <w:spacing w:line="240" w:lineRule="auto"/>
              <w:rPr>
                <w:rFonts w:ascii="Times New Roman" w:hAnsi="Times New Roman"/>
              </w:rPr>
            </w:pPr>
            <w:r w:rsidRPr="005442A9">
              <w:rPr>
                <w:rFonts w:ascii="Times New Roman" w:hAnsi="Times New Roman"/>
              </w:rPr>
              <w:t xml:space="preserve">Total </w:t>
            </w:r>
            <w:r w:rsidR="00A00F60" w:rsidRPr="005442A9">
              <w:rPr>
                <w:rFonts w:ascii="Times New Roman" w:hAnsi="Times New Roman"/>
              </w:rPr>
              <w:t>Distance Traveled</w:t>
            </w:r>
            <w:r w:rsidRPr="005442A9">
              <w:rPr>
                <w:rFonts w:ascii="Times New Roman" w:hAnsi="Times New Roman"/>
              </w:rPr>
              <w:t xml:space="preserve"> (m)</w:t>
            </w:r>
          </w:p>
        </w:tc>
        <w:tc>
          <w:tcPr>
            <w:tcW w:w="0" w:type="auto"/>
          </w:tcPr>
          <w:p w14:paraId="40B00DE4" w14:textId="3C5FDEAD"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c>
          <w:tcPr>
            <w:tcW w:w="0" w:type="auto"/>
          </w:tcPr>
          <w:p w14:paraId="6A5A58D8" w14:textId="596FE004" w:rsidR="004612DC" w:rsidRPr="005442A9" w:rsidRDefault="00565D57" w:rsidP="00271630">
            <w:pPr>
              <w:spacing w:line="240" w:lineRule="auto"/>
              <w:rPr>
                <w:rFonts w:ascii="Times New Roman" w:hAnsi="Times New Roman"/>
              </w:rPr>
            </w:pPr>
            <w:r w:rsidRPr="005442A9">
              <w:rPr>
                <w:rFonts w:ascii="Times New Roman" w:hAnsi="Times New Roman"/>
              </w:rPr>
              <w:t>1470.183480</w:t>
            </w:r>
          </w:p>
        </w:tc>
      </w:tr>
      <w:tr w:rsidR="004612DC" w:rsidRPr="005442A9" w14:paraId="48D99DEF" w14:textId="77777777" w:rsidTr="000C0996">
        <w:trPr>
          <w:jc w:val="center"/>
        </w:trPr>
        <w:tc>
          <w:tcPr>
            <w:tcW w:w="0" w:type="auto"/>
          </w:tcPr>
          <w:p w14:paraId="0DA30E07" w14:textId="3E49A6FA" w:rsidR="004612DC" w:rsidRPr="005442A9" w:rsidRDefault="00A00F60" w:rsidP="00271630">
            <w:pPr>
              <w:spacing w:line="240" w:lineRule="auto"/>
              <w:rPr>
                <w:rFonts w:ascii="Times New Roman" w:hAnsi="Times New Roman"/>
              </w:rPr>
            </w:pPr>
            <w:r w:rsidRPr="005442A9">
              <w:rPr>
                <w:rFonts w:ascii="Times New Roman" w:hAnsi="Times New Roman"/>
              </w:rPr>
              <w:t>Altitude (m)</w:t>
            </w:r>
          </w:p>
        </w:tc>
        <w:tc>
          <w:tcPr>
            <w:tcW w:w="0" w:type="auto"/>
          </w:tcPr>
          <w:p w14:paraId="4BCDD5B7" w14:textId="7796E23E"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c>
          <w:tcPr>
            <w:tcW w:w="0" w:type="auto"/>
          </w:tcPr>
          <w:p w14:paraId="017D8EBD" w14:textId="39F810E9" w:rsidR="004612DC" w:rsidRPr="005442A9" w:rsidRDefault="00565D57" w:rsidP="00271630">
            <w:pPr>
              <w:spacing w:line="240" w:lineRule="auto"/>
              <w:rPr>
                <w:rFonts w:ascii="Times New Roman" w:hAnsi="Times New Roman"/>
              </w:rPr>
            </w:pPr>
            <w:r w:rsidRPr="005442A9">
              <w:rPr>
                <w:rFonts w:ascii="Times New Roman" w:hAnsi="Times New Roman"/>
              </w:rPr>
              <w:t>4.107990</w:t>
            </w:r>
          </w:p>
        </w:tc>
      </w:tr>
      <w:tr w:rsidR="004612DC" w:rsidRPr="005442A9" w14:paraId="0CD85667" w14:textId="77777777" w:rsidTr="000C0996">
        <w:trPr>
          <w:jc w:val="center"/>
        </w:trPr>
        <w:tc>
          <w:tcPr>
            <w:tcW w:w="0" w:type="auto"/>
          </w:tcPr>
          <w:p w14:paraId="5F8CB948" w14:textId="04693C64" w:rsidR="004612DC" w:rsidRPr="005442A9" w:rsidRDefault="00A00F60" w:rsidP="00271630">
            <w:pPr>
              <w:spacing w:line="240" w:lineRule="auto"/>
              <w:rPr>
                <w:rFonts w:ascii="Times New Roman" w:hAnsi="Times New Roman"/>
              </w:rPr>
            </w:pPr>
            <w:r w:rsidRPr="005442A9">
              <w:rPr>
                <w:rFonts w:ascii="Times New Roman" w:hAnsi="Times New Roman"/>
              </w:rPr>
              <w:t>Speed (</w:t>
            </w:r>
            <w:r w:rsidR="002C010F" w:rsidRPr="005442A9">
              <w:rPr>
                <w:rFonts w:ascii="Times New Roman" w:hAnsi="Times New Roman"/>
              </w:rPr>
              <w:t>m/s)</w:t>
            </w:r>
          </w:p>
        </w:tc>
        <w:tc>
          <w:tcPr>
            <w:tcW w:w="0" w:type="auto"/>
          </w:tcPr>
          <w:p w14:paraId="34ACF432" w14:textId="268A1C99" w:rsidR="004612DC" w:rsidRPr="005442A9" w:rsidRDefault="00565D57" w:rsidP="00271630">
            <w:pPr>
              <w:spacing w:line="240" w:lineRule="auto"/>
              <w:rPr>
                <w:rFonts w:ascii="Times New Roman" w:hAnsi="Times New Roman"/>
              </w:rPr>
            </w:pPr>
            <w:r w:rsidRPr="005442A9">
              <w:rPr>
                <w:rFonts w:ascii="Times New Roman" w:hAnsi="Times New Roman"/>
              </w:rPr>
              <w:t>56.192869</w:t>
            </w:r>
          </w:p>
        </w:tc>
        <w:tc>
          <w:tcPr>
            <w:tcW w:w="0" w:type="auto"/>
          </w:tcPr>
          <w:p w14:paraId="6A20F15C" w14:textId="73EC1CE2" w:rsidR="004612DC" w:rsidRPr="005442A9" w:rsidRDefault="00565D57" w:rsidP="00271630">
            <w:pPr>
              <w:keepNext/>
              <w:spacing w:line="240" w:lineRule="auto"/>
              <w:rPr>
                <w:rFonts w:ascii="Times New Roman" w:hAnsi="Times New Roman"/>
              </w:rPr>
            </w:pPr>
            <w:r w:rsidRPr="005442A9">
              <w:rPr>
                <w:rFonts w:ascii="Times New Roman" w:hAnsi="Times New Roman"/>
              </w:rPr>
              <w:t>56.192869</w:t>
            </w:r>
          </w:p>
        </w:tc>
      </w:tr>
    </w:tbl>
    <w:p w14:paraId="62776A2F" w14:textId="62EB3359" w:rsidR="004612DC" w:rsidRPr="005442A9" w:rsidRDefault="004612DC" w:rsidP="00A2634D">
      <w:pPr>
        <w:pStyle w:val="Caption"/>
        <w:ind w:firstLine="360"/>
        <w:jc w:val="center"/>
        <w:rPr>
          <w:b w:val="0"/>
        </w:rPr>
      </w:pPr>
      <w:bookmarkStart w:id="157" w:name="_Toc59976085"/>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12</w:t>
      </w:r>
      <w:r w:rsidR="00C57AC9" w:rsidRPr="005442A9">
        <w:rPr>
          <w:b w:val="0"/>
        </w:rPr>
        <w:fldChar w:fldCharType="end"/>
      </w:r>
      <w:r w:rsidRPr="005442A9">
        <w:rPr>
          <w:b w:val="0"/>
        </w:rPr>
        <w:t>: Numerical Results for Test One</w:t>
      </w:r>
      <w:bookmarkEnd w:id="157"/>
    </w:p>
    <w:p w14:paraId="741DD7FD" w14:textId="77777777" w:rsidR="00AD416F" w:rsidRPr="005442A9" w:rsidRDefault="00AD416F" w:rsidP="00A2634D">
      <w:pPr>
        <w:ind w:firstLine="360"/>
      </w:pPr>
    </w:p>
    <w:p w14:paraId="1A3172D4" w14:textId="25540DB8" w:rsidR="004612DC" w:rsidRPr="005442A9" w:rsidRDefault="004612DC" w:rsidP="00AD318A">
      <w:pPr>
        <w:pStyle w:val="Heading3"/>
        <w:numPr>
          <w:ilvl w:val="2"/>
          <w:numId w:val="5"/>
        </w:numPr>
        <w:tabs>
          <w:tab w:val="left" w:pos="360"/>
        </w:tabs>
        <w:ind w:left="1080"/>
        <w:jc w:val="left"/>
      </w:pPr>
      <w:r w:rsidRPr="005442A9">
        <w:lastRenderedPageBreak/>
        <w:t>Test Two (Angle of Attack)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4612DC" w:rsidRPr="005442A9" w14:paraId="43373D68" w14:textId="77777777" w:rsidTr="000C0996">
        <w:trPr>
          <w:trHeight w:val="332"/>
          <w:jc w:val="center"/>
        </w:trPr>
        <w:tc>
          <w:tcPr>
            <w:tcW w:w="0" w:type="auto"/>
          </w:tcPr>
          <w:p w14:paraId="760EFC1D" w14:textId="77777777" w:rsidR="004612DC" w:rsidRPr="005442A9" w:rsidRDefault="004612DC" w:rsidP="00A2634D">
            <w:pPr>
              <w:spacing w:line="240" w:lineRule="auto"/>
              <w:ind w:firstLine="360"/>
              <w:rPr>
                <w:rFonts w:ascii="Times New Roman" w:hAnsi="Times New Roman"/>
              </w:rPr>
            </w:pPr>
          </w:p>
        </w:tc>
        <w:tc>
          <w:tcPr>
            <w:tcW w:w="0" w:type="auto"/>
          </w:tcPr>
          <w:p w14:paraId="37EAE137" w14:textId="77777777" w:rsidR="004612DC" w:rsidRPr="005442A9" w:rsidRDefault="004612DC" w:rsidP="00271630">
            <w:pPr>
              <w:spacing w:line="240" w:lineRule="auto"/>
              <w:rPr>
                <w:rFonts w:ascii="Times New Roman" w:hAnsi="Times New Roman"/>
              </w:rPr>
            </w:pPr>
            <w:r w:rsidRPr="005442A9">
              <w:rPr>
                <w:rFonts w:ascii="Times New Roman" w:hAnsi="Times New Roman"/>
              </w:rPr>
              <w:t>Rust/ECS Output</w:t>
            </w:r>
          </w:p>
        </w:tc>
        <w:tc>
          <w:tcPr>
            <w:tcW w:w="0" w:type="auto"/>
          </w:tcPr>
          <w:p w14:paraId="48CEDE69" w14:textId="478C3063" w:rsidR="004612DC" w:rsidRPr="005442A9" w:rsidRDefault="004612DC" w:rsidP="00271630">
            <w:pPr>
              <w:spacing w:line="240" w:lineRule="auto"/>
              <w:rPr>
                <w:rFonts w:ascii="Times New Roman" w:hAnsi="Times New Roman"/>
              </w:rPr>
            </w:pPr>
            <w:r w:rsidRPr="005442A9">
              <w:rPr>
                <w:rFonts w:ascii="Times New Roman" w:hAnsi="Times New Roman"/>
              </w:rPr>
              <w:t xml:space="preserve">C Benchmark Output </w:t>
            </w:r>
          </w:p>
        </w:tc>
      </w:tr>
      <w:tr w:rsidR="004612DC" w:rsidRPr="005442A9" w14:paraId="7BE52C10" w14:textId="77777777" w:rsidTr="000C0996">
        <w:trPr>
          <w:jc w:val="center"/>
        </w:trPr>
        <w:tc>
          <w:tcPr>
            <w:tcW w:w="0" w:type="auto"/>
          </w:tcPr>
          <w:p w14:paraId="393BA1C3" w14:textId="17864F86" w:rsidR="004612DC" w:rsidRPr="005442A9" w:rsidRDefault="00F95060"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54FEA771" w14:textId="231E6D3D"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c>
          <w:tcPr>
            <w:tcW w:w="0" w:type="auto"/>
          </w:tcPr>
          <w:p w14:paraId="5524B29E" w14:textId="4F31C108" w:rsidR="004612DC" w:rsidRPr="005442A9" w:rsidRDefault="00090C34" w:rsidP="00271630">
            <w:pPr>
              <w:spacing w:line="240" w:lineRule="auto"/>
              <w:rPr>
                <w:rFonts w:ascii="Times New Roman" w:hAnsi="Times New Roman"/>
              </w:rPr>
            </w:pPr>
            <w:r w:rsidRPr="005442A9">
              <w:rPr>
                <w:rFonts w:ascii="Times New Roman" w:hAnsi="Times New Roman"/>
              </w:rPr>
              <w:t>1341.911816</w:t>
            </w:r>
          </w:p>
        </w:tc>
      </w:tr>
      <w:tr w:rsidR="004612DC" w:rsidRPr="005442A9" w14:paraId="25FA03E5" w14:textId="77777777" w:rsidTr="000C0996">
        <w:trPr>
          <w:jc w:val="center"/>
        </w:trPr>
        <w:tc>
          <w:tcPr>
            <w:tcW w:w="0" w:type="auto"/>
          </w:tcPr>
          <w:p w14:paraId="21D86BC2" w14:textId="4ACED7AD" w:rsidR="004612DC" w:rsidRPr="005442A9" w:rsidRDefault="00F95060" w:rsidP="00271630">
            <w:pPr>
              <w:spacing w:line="240" w:lineRule="auto"/>
              <w:rPr>
                <w:rFonts w:ascii="Times New Roman" w:hAnsi="Times New Roman"/>
              </w:rPr>
            </w:pPr>
            <w:r w:rsidRPr="005442A9">
              <w:rPr>
                <w:rFonts w:ascii="Times New Roman" w:hAnsi="Times New Roman"/>
              </w:rPr>
              <w:t>Altitude (m)</w:t>
            </w:r>
          </w:p>
        </w:tc>
        <w:tc>
          <w:tcPr>
            <w:tcW w:w="0" w:type="auto"/>
          </w:tcPr>
          <w:p w14:paraId="204D69EE" w14:textId="26CD5C44"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c>
          <w:tcPr>
            <w:tcW w:w="0" w:type="auto"/>
          </w:tcPr>
          <w:p w14:paraId="2E9BB1A0" w14:textId="5FE24C2F" w:rsidR="004612DC" w:rsidRPr="005442A9" w:rsidRDefault="00090C34" w:rsidP="00271630">
            <w:pPr>
              <w:spacing w:line="240" w:lineRule="auto"/>
              <w:rPr>
                <w:rFonts w:ascii="Times New Roman" w:hAnsi="Times New Roman"/>
              </w:rPr>
            </w:pPr>
            <w:r w:rsidRPr="005442A9">
              <w:rPr>
                <w:rFonts w:ascii="Times New Roman" w:hAnsi="Times New Roman"/>
              </w:rPr>
              <w:t>72.797432</w:t>
            </w:r>
          </w:p>
        </w:tc>
      </w:tr>
      <w:tr w:rsidR="004612DC" w:rsidRPr="005442A9" w14:paraId="7B662E2D" w14:textId="77777777" w:rsidTr="000C0996">
        <w:trPr>
          <w:jc w:val="center"/>
        </w:trPr>
        <w:tc>
          <w:tcPr>
            <w:tcW w:w="0" w:type="auto"/>
          </w:tcPr>
          <w:p w14:paraId="03742796" w14:textId="785C5237" w:rsidR="004612DC" w:rsidRPr="005442A9" w:rsidRDefault="00F95060" w:rsidP="00271630">
            <w:pPr>
              <w:spacing w:line="240" w:lineRule="auto"/>
              <w:rPr>
                <w:rFonts w:ascii="Times New Roman" w:hAnsi="Times New Roman"/>
              </w:rPr>
            </w:pPr>
            <w:r w:rsidRPr="005442A9">
              <w:rPr>
                <w:rFonts w:ascii="Times New Roman" w:hAnsi="Times New Roman"/>
              </w:rPr>
              <w:t>Speed (m/s</w:t>
            </w:r>
            <w:r w:rsidR="004612DC" w:rsidRPr="005442A9">
              <w:rPr>
                <w:rFonts w:ascii="Times New Roman" w:hAnsi="Times New Roman"/>
              </w:rPr>
              <w:t>)</w:t>
            </w:r>
          </w:p>
        </w:tc>
        <w:tc>
          <w:tcPr>
            <w:tcW w:w="0" w:type="auto"/>
          </w:tcPr>
          <w:p w14:paraId="1A1F4C3C" w14:textId="2AB944A2" w:rsidR="004612DC" w:rsidRPr="005442A9" w:rsidRDefault="00090C34" w:rsidP="00271630">
            <w:pPr>
              <w:spacing w:line="240" w:lineRule="auto"/>
              <w:rPr>
                <w:rFonts w:ascii="Times New Roman" w:hAnsi="Times New Roman"/>
              </w:rPr>
            </w:pPr>
            <w:r w:rsidRPr="005442A9">
              <w:rPr>
                <w:rFonts w:ascii="Times New Roman" w:hAnsi="Times New Roman"/>
              </w:rPr>
              <w:t>43.417180</w:t>
            </w:r>
          </w:p>
        </w:tc>
        <w:tc>
          <w:tcPr>
            <w:tcW w:w="0" w:type="auto"/>
          </w:tcPr>
          <w:p w14:paraId="3DBC49C0" w14:textId="750D534E" w:rsidR="004612DC" w:rsidRPr="005442A9" w:rsidRDefault="00090C34" w:rsidP="00271630">
            <w:pPr>
              <w:keepNext/>
              <w:spacing w:line="240" w:lineRule="auto"/>
              <w:rPr>
                <w:rFonts w:ascii="Times New Roman" w:hAnsi="Times New Roman"/>
              </w:rPr>
            </w:pPr>
            <w:r w:rsidRPr="005442A9">
              <w:rPr>
                <w:rFonts w:ascii="Times New Roman" w:hAnsi="Times New Roman"/>
              </w:rPr>
              <w:t>43.417180</w:t>
            </w:r>
          </w:p>
        </w:tc>
      </w:tr>
    </w:tbl>
    <w:p w14:paraId="1A0675FA" w14:textId="1500A941" w:rsidR="004612DC" w:rsidRPr="005442A9" w:rsidRDefault="004612DC" w:rsidP="00A2634D">
      <w:pPr>
        <w:pStyle w:val="Caption"/>
        <w:ind w:firstLine="360"/>
        <w:jc w:val="center"/>
        <w:rPr>
          <w:b w:val="0"/>
        </w:rPr>
      </w:pPr>
      <w:bookmarkStart w:id="158" w:name="_Toc59976086"/>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13</w:t>
      </w:r>
      <w:r w:rsidR="00C57AC9" w:rsidRPr="005442A9">
        <w:rPr>
          <w:b w:val="0"/>
        </w:rPr>
        <w:fldChar w:fldCharType="end"/>
      </w:r>
      <w:r w:rsidRPr="005442A9">
        <w:rPr>
          <w:b w:val="0"/>
        </w:rPr>
        <w:t>: Numerical Results for Test Two</w:t>
      </w:r>
      <w:bookmarkEnd w:id="158"/>
    </w:p>
    <w:p w14:paraId="5569DEC8" w14:textId="77777777" w:rsidR="00236E88" w:rsidRPr="005442A9" w:rsidRDefault="00236E88" w:rsidP="00A2634D">
      <w:pPr>
        <w:ind w:firstLine="360"/>
      </w:pPr>
    </w:p>
    <w:p w14:paraId="04E8B497" w14:textId="077B99B6" w:rsidR="004612DC" w:rsidRPr="005442A9" w:rsidRDefault="004612DC" w:rsidP="00AD318A">
      <w:pPr>
        <w:pStyle w:val="Heading3"/>
        <w:numPr>
          <w:ilvl w:val="2"/>
          <w:numId w:val="5"/>
        </w:numPr>
        <w:ind w:left="1080"/>
        <w:jc w:val="left"/>
      </w:pPr>
      <w:r w:rsidRPr="005442A9">
        <w:t>Test Three (Bank)</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0A314DF9" w14:textId="77777777" w:rsidTr="000C0996">
        <w:trPr>
          <w:trHeight w:val="332"/>
          <w:jc w:val="center"/>
        </w:trPr>
        <w:tc>
          <w:tcPr>
            <w:tcW w:w="0" w:type="auto"/>
          </w:tcPr>
          <w:p w14:paraId="466F8186" w14:textId="77777777" w:rsidR="00B13269" w:rsidRPr="005442A9" w:rsidRDefault="00B13269" w:rsidP="00A2634D">
            <w:pPr>
              <w:spacing w:line="240" w:lineRule="auto"/>
              <w:ind w:firstLine="360"/>
              <w:rPr>
                <w:rFonts w:ascii="Times New Roman" w:hAnsi="Times New Roman"/>
              </w:rPr>
            </w:pPr>
          </w:p>
        </w:tc>
        <w:tc>
          <w:tcPr>
            <w:tcW w:w="0" w:type="auto"/>
          </w:tcPr>
          <w:p w14:paraId="3EC8C6F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378526E1"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23FAB602" w14:textId="77777777" w:rsidTr="000C0996">
        <w:trPr>
          <w:jc w:val="center"/>
        </w:trPr>
        <w:tc>
          <w:tcPr>
            <w:tcW w:w="0" w:type="auto"/>
          </w:tcPr>
          <w:p w14:paraId="208900D5"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4BBE19D7" w14:textId="05894B78"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c>
          <w:tcPr>
            <w:tcW w:w="0" w:type="auto"/>
          </w:tcPr>
          <w:p w14:paraId="56F22ED0" w14:textId="139798AC" w:rsidR="00B13269" w:rsidRPr="005442A9" w:rsidRDefault="00F87F0E" w:rsidP="00271630">
            <w:pPr>
              <w:spacing w:line="240" w:lineRule="auto"/>
              <w:rPr>
                <w:rFonts w:ascii="Times New Roman" w:hAnsi="Times New Roman"/>
              </w:rPr>
            </w:pPr>
            <w:r w:rsidRPr="005442A9">
              <w:rPr>
                <w:rFonts w:ascii="Times New Roman" w:hAnsi="Times New Roman"/>
              </w:rPr>
              <w:t>893.011117</w:t>
            </w:r>
          </w:p>
        </w:tc>
      </w:tr>
      <w:tr w:rsidR="00B13269" w:rsidRPr="005442A9" w14:paraId="4C912C39" w14:textId="77777777" w:rsidTr="000C0996">
        <w:trPr>
          <w:jc w:val="center"/>
        </w:trPr>
        <w:tc>
          <w:tcPr>
            <w:tcW w:w="0" w:type="auto"/>
          </w:tcPr>
          <w:p w14:paraId="64253966"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0317F39F" w14:textId="61851FD6"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c>
          <w:tcPr>
            <w:tcW w:w="0" w:type="auto"/>
          </w:tcPr>
          <w:p w14:paraId="48E9CE03" w14:textId="6DA8A9BA" w:rsidR="00B13269" w:rsidRPr="005442A9" w:rsidRDefault="00F87F0E" w:rsidP="00271630">
            <w:pPr>
              <w:spacing w:line="240" w:lineRule="auto"/>
              <w:rPr>
                <w:rFonts w:ascii="Times New Roman" w:hAnsi="Times New Roman"/>
              </w:rPr>
            </w:pPr>
            <w:r w:rsidRPr="005442A9">
              <w:rPr>
                <w:rFonts w:ascii="Times New Roman" w:hAnsi="Times New Roman"/>
              </w:rPr>
              <w:t>99.300874</w:t>
            </w:r>
          </w:p>
        </w:tc>
      </w:tr>
      <w:tr w:rsidR="00B13269" w:rsidRPr="005442A9" w14:paraId="570C1502" w14:textId="77777777" w:rsidTr="000C0996">
        <w:trPr>
          <w:jc w:val="center"/>
        </w:trPr>
        <w:tc>
          <w:tcPr>
            <w:tcW w:w="0" w:type="auto"/>
          </w:tcPr>
          <w:p w14:paraId="785A5D19"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3DB2727B" w14:textId="5A01219D" w:rsidR="00B13269" w:rsidRPr="005442A9" w:rsidRDefault="00F87F0E" w:rsidP="00271630">
            <w:pPr>
              <w:spacing w:line="240" w:lineRule="auto"/>
              <w:rPr>
                <w:rFonts w:ascii="Times New Roman" w:hAnsi="Times New Roman"/>
              </w:rPr>
            </w:pPr>
            <w:r w:rsidRPr="005442A9">
              <w:rPr>
                <w:rFonts w:ascii="Times New Roman" w:hAnsi="Times New Roman"/>
              </w:rPr>
              <w:t>32.637523</w:t>
            </w:r>
          </w:p>
        </w:tc>
        <w:tc>
          <w:tcPr>
            <w:tcW w:w="0" w:type="auto"/>
          </w:tcPr>
          <w:p w14:paraId="01DEAFD4" w14:textId="2F89889C" w:rsidR="00B13269" w:rsidRPr="005442A9" w:rsidRDefault="00F87F0E" w:rsidP="00271630">
            <w:pPr>
              <w:keepNext/>
              <w:spacing w:line="240" w:lineRule="auto"/>
              <w:rPr>
                <w:rFonts w:ascii="Times New Roman" w:hAnsi="Times New Roman"/>
              </w:rPr>
            </w:pPr>
            <w:r w:rsidRPr="005442A9">
              <w:rPr>
                <w:rFonts w:ascii="Times New Roman" w:hAnsi="Times New Roman"/>
              </w:rPr>
              <w:t>32.637523</w:t>
            </w:r>
          </w:p>
        </w:tc>
      </w:tr>
    </w:tbl>
    <w:p w14:paraId="1297AAFC" w14:textId="4C2033CD" w:rsidR="00B13269" w:rsidRPr="005442A9" w:rsidRDefault="00B13269" w:rsidP="00A2634D">
      <w:pPr>
        <w:pStyle w:val="Caption"/>
        <w:ind w:firstLine="360"/>
        <w:jc w:val="center"/>
        <w:rPr>
          <w:b w:val="0"/>
        </w:rPr>
      </w:pPr>
      <w:bookmarkStart w:id="159" w:name="_Toc59976087"/>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14</w:t>
      </w:r>
      <w:r w:rsidR="00C57AC9" w:rsidRPr="005442A9">
        <w:rPr>
          <w:b w:val="0"/>
        </w:rPr>
        <w:fldChar w:fldCharType="end"/>
      </w:r>
      <w:r w:rsidRPr="005442A9">
        <w:rPr>
          <w:b w:val="0"/>
        </w:rPr>
        <w:t xml:space="preserve">: Numerical Results for Test </w:t>
      </w:r>
      <w:r w:rsidR="00CF60CD" w:rsidRPr="005442A9">
        <w:rPr>
          <w:b w:val="0"/>
        </w:rPr>
        <w:t>Three</w:t>
      </w:r>
      <w:bookmarkEnd w:id="159"/>
    </w:p>
    <w:p w14:paraId="0A70126C" w14:textId="77777777" w:rsidR="00236E88" w:rsidRPr="005442A9" w:rsidRDefault="00236E88" w:rsidP="00A2634D">
      <w:pPr>
        <w:ind w:firstLine="360"/>
      </w:pPr>
    </w:p>
    <w:p w14:paraId="2934EEE6" w14:textId="3D436EEC" w:rsidR="004612DC" w:rsidRPr="005442A9" w:rsidRDefault="004612DC" w:rsidP="00AD318A">
      <w:pPr>
        <w:pStyle w:val="Heading3"/>
        <w:numPr>
          <w:ilvl w:val="2"/>
          <w:numId w:val="5"/>
        </w:numPr>
        <w:ind w:left="1080"/>
        <w:jc w:val="left"/>
      </w:pPr>
      <w:r w:rsidRPr="005442A9">
        <w:t>Test Four (Flaps)</w:t>
      </w:r>
    </w:p>
    <w:tbl>
      <w:tblPr>
        <w:tblStyle w:val="TableGrid"/>
        <w:tblW w:w="0" w:type="auto"/>
        <w:jc w:val="center"/>
        <w:tblCellMar>
          <w:left w:w="115" w:type="dxa"/>
          <w:right w:w="115" w:type="dxa"/>
        </w:tblCellMar>
        <w:tblLook w:val="04A0" w:firstRow="1" w:lastRow="0" w:firstColumn="1" w:lastColumn="0" w:noHBand="0" w:noVBand="1"/>
      </w:tblPr>
      <w:tblGrid>
        <w:gridCol w:w="2956"/>
        <w:gridCol w:w="1904"/>
        <w:gridCol w:w="2284"/>
      </w:tblGrid>
      <w:tr w:rsidR="00B13269" w:rsidRPr="005442A9" w14:paraId="4DD74B95" w14:textId="77777777" w:rsidTr="000C0996">
        <w:trPr>
          <w:trHeight w:val="332"/>
          <w:jc w:val="center"/>
        </w:trPr>
        <w:tc>
          <w:tcPr>
            <w:tcW w:w="0" w:type="auto"/>
          </w:tcPr>
          <w:p w14:paraId="64663A29" w14:textId="77777777" w:rsidR="00B13269" w:rsidRPr="005442A9" w:rsidRDefault="00B13269" w:rsidP="00A2634D">
            <w:pPr>
              <w:spacing w:line="240" w:lineRule="auto"/>
              <w:ind w:firstLine="360"/>
              <w:rPr>
                <w:rFonts w:ascii="Times New Roman" w:hAnsi="Times New Roman"/>
              </w:rPr>
            </w:pPr>
          </w:p>
        </w:tc>
        <w:tc>
          <w:tcPr>
            <w:tcW w:w="0" w:type="auto"/>
          </w:tcPr>
          <w:p w14:paraId="40D21993" w14:textId="77777777" w:rsidR="00B13269" w:rsidRPr="005442A9" w:rsidRDefault="00B13269" w:rsidP="00271630">
            <w:pPr>
              <w:spacing w:line="240" w:lineRule="auto"/>
              <w:rPr>
                <w:rFonts w:ascii="Times New Roman" w:hAnsi="Times New Roman"/>
              </w:rPr>
            </w:pPr>
            <w:r w:rsidRPr="005442A9">
              <w:rPr>
                <w:rFonts w:ascii="Times New Roman" w:hAnsi="Times New Roman"/>
              </w:rPr>
              <w:t>Rust/ECS Output</w:t>
            </w:r>
          </w:p>
        </w:tc>
        <w:tc>
          <w:tcPr>
            <w:tcW w:w="0" w:type="auto"/>
          </w:tcPr>
          <w:p w14:paraId="572BFEB5" w14:textId="77777777" w:rsidR="00B13269" w:rsidRPr="005442A9" w:rsidRDefault="00B13269" w:rsidP="00271630">
            <w:pPr>
              <w:spacing w:line="240" w:lineRule="auto"/>
              <w:rPr>
                <w:rFonts w:ascii="Times New Roman" w:hAnsi="Times New Roman"/>
              </w:rPr>
            </w:pPr>
            <w:r w:rsidRPr="005442A9">
              <w:rPr>
                <w:rFonts w:ascii="Times New Roman" w:hAnsi="Times New Roman"/>
              </w:rPr>
              <w:t xml:space="preserve">C Benchmark Output </w:t>
            </w:r>
          </w:p>
        </w:tc>
      </w:tr>
      <w:tr w:rsidR="00B13269" w:rsidRPr="005442A9" w14:paraId="118F45C2" w14:textId="77777777" w:rsidTr="000C0996">
        <w:trPr>
          <w:jc w:val="center"/>
        </w:trPr>
        <w:tc>
          <w:tcPr>
            <w:tcW w:w="0" w:type="auto"/>
          </w:tcPr>
          <w:p w14:paraId="577B6733" w14:textId="77777777" w:rsidR="00B13269" w:rsidRPr="005442A9" w:rsidRDefault="00B13269" w:rsidP="00271630">
            <w:pPr>
              <w:spacing w:line="240" w:lineRule="auto"/>
              <w:rPr>
                <w:rFonts w:ascii="Times New Roman" w:hAnsi="Times New Roman"/>
              </w:rPr>
            </w:pPr>
            <w:r w:rsidRPr="005442A9">
              <w:rPr>
                <w:rFonts w:ascii="Times New Roman" w:hAnsi="Times New Roman"/>
              </w:rPr>
              <w:t>Total Distance Traveled (m)</w:t>
            </w:r>
          </w:p>
        </w:tc>
        <w:tc>
          <w:tcPr>
            <w:tcW w:w="0" w:type="auto"/>
          </w:tcPr>
          <w:p w14:paraId="1F0A5A04" w14:textId="0BAB587E"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c>
          <w:tcPr>
            <w:tcW w:w="0" w:type="auto"/>
          </w:tcPr>
          <w:p w14:paraId="6B2BFCD4" w14:textId="4D125C85" w:rsidR="00B13269" w:rsidRPr="005442A9" w:rsidRDefault="00FC21E0" w:rsidP="00271630">
            <w:pPr>
              <w:spacing w:line="240" w:lineRule="auto"/>
              <w:rPr>
                <w:rFonts w:ascii="Times New Roman" w:hAnsi="Times New Roman"/>
              </w:rPr>
            </w:pPr>
            <w:r w:rsidRPr="005442A9">
              <w:rPr>
                <w:rFonts w:ascii="Times New Roman" w:hAnsi="Times New Roman"/>
              </w:rPr>
              <w:t>1175.254786</w:t>
            </w:r>
          </w:p>
        </w:tc>
      </w:tr>
      <w:tr w:rsidR="00B13269" w:rsidRPr="005442A9" w14:paraId="337B0E5E" w14:textId="77777777" w:rsidTr="000C0996">
        <w:trPr>
          <w:jc w:val="center"/>
        </w:trPr>
        <w:tc>
          <w:tcPr>
            <w:tcW w:w="0" w:type="auto"/>
          </w:tcPr>
          <w:p w14:paraId="4073D6F4" w14:textId="77777777" w:rsidR="00B13269" w:rsidRPr="005442A9" w:rsidRDefault="00B13269" w:rsidP="00271630">
            <w:pPr>
              <w:spacing w:line="240" w:lineRule="auto"/>
              <w:rPr>
                <w:rFonts w:ascii="Times New Roman" w:hAnsi="Times New Roman"/>
              </w:rPr>
            </w:pPr>
            <w:r w:rsidRPr="005442A9">
              <w:rPr>
                <w:rFonts w:ascii="Times New Roman" w:hAnsi="Times New Roman"/>
              </w:rPr>
              <w:t>Altitude (m)</w:t>
            </w:r>
          </w:p>
        </w:tc>
        <w:tc>
          <w:tcPr>
            <w:tcW w:w="0" w:type="auto"/>
          </w:tcPr>
          <w:p w14:paraId="370A2050" w14:textId="3529FCB9"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c>
          <w:tcPr>
            <w:tcW w:w="0" w:type="auto"/>
          </w:tcPr>
          <w:p w14:paraId="1A867674" w14:textId="6A8289E0" w:rsidR="00B13269" w:rsidRPr="005442A9" w:rsidRDefault="00FC21E0" w:rsidP="00271630">
            <w:pPr>
              <w:spacing w:line="240" w:lineRule="auto"/>
              <w:rPr>
                <w:rFonts w:ascii="Times New Roman" w:hAnsi="Times New Roman"/>
              </w:rPr>
            </w:pPr>
            <w:r w:rsidRPr="005442A9">
              <w:rPr>
                <w:rFonts w:ascii="Times New Roman" w:hAnsi="Times New Roman"/>
              </w:rPr>
              <w:t>96.364421</w:t>
            </w:r>
          </w:p>
        </w:tc>
      </w:tr>
      <w:tr w:rsidR="00B13269" w:rsidRPr="005442A9" w14:paraId="70C61B6B" w14:textId="77777777" w:rsidTr="000C0996">
        <w:trPr>
          <w:jc w:val="center"/>
        </w:trPr>
        <w:tc>
          <w:tcPr>
            <w:tcW w:w="0" w:type="auto"/>
          </w:tcPr>
          <w:p w14:paraId="12E2F7E7" w14:textId="77777777" w:rsidR="00B13269" w:rsidRPr="005442A9" w:rsidRDefault="00B13269" w:rsidP="00271630">
            <w:pPr>
              <w:spacing w:line="240" w:lineRule="auto"/>
              <w:rPr>
                <w:rFonts w:ascii="Times New Roman" w:hAnsi="Times New Roman"/>
              </w:rPr>
            </w:pPr>
            <w:r w:rsidRPr="005442A9">
              <w:rPr>
                <w:rFonts w:ascii="Times New Roman" w:hAnsi="Times New Roman"/>
              </w:rPr>
              <w:t>Speed (m/s)</w:t>
            </w:r>
          </w:p>
        </w:tc>
        <w:tc>
          <w:tcPr>
            <w:tcW w:w="0" w:type="auto"/>
          </w:tcPr>
          <w:p w14:paraId="284D24E6" w14:textId="47E8EC96" w:rsidR="00B13269" w:rsidRPr="005442A9" w:rsidRDefault="00FC21E0" w:rsidP="00271630">
            <w:pPr>
              <w:spacing w:line="240" w:lineRule="auto"/>
              <w:rPr>
                <w:rFonts w:ascii="Times New Roman" w:hAnsi="Times New Roman"/>
              </w:rPr>
            </w:pPr>
            <w:r w:rsidRPr="005442A9">
              <w:rPr>
                <w:rFonts w:ascii="Times New Roman" w:hAnsi="Times New Roman"/>
              </w:rPr>
              <w:t>37.797770</w:t>
            </w:r>
          </w:p>
        </w:tc>
        <w:tc>
          <w:tcPr>
            <w:tcW w:w="0" w:type="auto"/>
          </w:tcPr>
          <w:p w14:paraId="328D4613" w14:textId="7F35F843" w:rsidR="00B13269" w:rsidRPr="005442A9" w:rsidRDefault="00FC21E0" w:rsidP="00271630">
            <w:pPr>
              <w:keepNext/>
              <w:spacing w:line="240" w:lineRule="auto"/>
              <w:rPr>
                <w:rFonts w:ascii="Times New Roman" w:hAnsi="Times New Roman"/>
              </w:rPr>
            </w:pPr>
            <w:r w:rsidRPr="005442A9">
              <w:rPr>
                <w:rFonts w:ascii="Times New Roman" w:hAnsi="Times New Roman"/>
              </w:rPr>
              <w:t>37.797770</w:t>
            </w:r>
          </w:p>
        </w:tc>
      </w:tr>
    </w:tbl>
    <w:p w14:paraId="2AEAF074" w14:textId="7092C1E8" w:rsidR="004612DC" w:rsidRPr="005442A9" w:rsidRDefault="00B13269" w:rsidP="00A2634D">
      <w:pPr>
        <w:pStyle w:val="Caption"/>
        <w:ind w:firstLine="360"/>
        <w:jc w:val="center"/>
        <w:rPr>
          <w:b w:val="0"/>
        </w:rPr>
      </w:pPr>
      <w:bookmarkStart w:id="160" w:name="_Toc59976088"/>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15</w:t>
      </w:r>
      <w:r w:rsidR="00C57AC9" w:rsidRPr="005442A9">
        <w:rPr>
          <w:b w:val="0"/>
        </w:rPr>
        <w:fldChar w:fldCharType="end"/>
      </w:r>
      <w:r w:rsidRPr="005442A9">
        <w:rPr>
          <w:b w:val="0"/>
        </w:rPr>
        <w:t xml:space="preserve">: Numerical Results for Test </w:t>
      </w:r>
      <w:r w:rsidR="00CF60CD" w:rsidRPr="005442A9">
        <w:rPr>
          <w:b w:val="0"/>
        </w:rPr>
        <w:t>Four</w:t>
      </w:r>
      <w:bookmarkEnd w:id="160"/>
    </w:p>
    <w:p w14:paraId="4925E142" w14:textId="77777777" w:rsidR="00236E88" w:rsidRPr="005442A9" w:rsidRDefault="00236E88" w:rsidP="00A2634D">
      <w:pPr>
        <w:ind w:firstLine="360"/>
      </w:pPr>
    </w:p>
    <w:p w14:paraId="42318FFA" w14:textId="448A1BA1" w:rsidR="00251273" w:rsidRPr="005442A9" w:rsidRDefault="007168FC" w:rsidP="00AD318A">
      <w:pPr>
        <w:pStyle w:val="Heading2"/>
        <w:numPr>
          <w:ilvl w:val="1"/>
          <w:numId w:val="5"/>
        </w:numPr>
        <w:ind w:left="630"/>
      </w:pPr>
      <w:bookmarkStart w:id="161" w:name="_Toc59976063"/>
      <w:r w:rsidRPr="005442A9">
        <w:t>6-DOF</w:t>
      </w:r>
      <w:r w:rsidR="00112836" w:rsidRPr="005442A9">
        <w:t xml:space="preserve"> </w:t>
      </w:r>
      <w:r w:rsidR="00076CD5" w:rsidRPr="005442A9">
        <w:t>FDM Equivalency Verification</w:t>
      </w:r>
      <w:bookmarkEnd w:id="161"/>
    </w:p>
    <w:p w14:paraId="48B3350F" w14:textId="5987D821" w:rsidR="00B75A13" w:rsidRPr="005442A9" w:rsidRDefault="000E05C3" w:rsidP="00A2634D">
      <w:pPr>
        <w:ind w:firstLine="360"/>
      </w:pPr>
      <w:r w:rsidRPr="005442A9">
        <w:t>The s</w:t>
      </w:r>
      <w:r w:rsidR="00280076" w:rsidRPr="005442A9">
        <w:t xml:space="preserve">eries of tests investigating </w:t>
      </w:r>
      <w:r w:rsidRPr="005442A9">
        <w:t xml:space="preserve">our Rust/ECS FDM </w:t>
      </w:r>
      <w:r w:rsidR="00280076" w:rsidRPr="005442A9">
        <w:t xml:space="preserve">versus </w:t>
      </w:r>
      <w:r w:rsidRPr="005442A9">
        <w:t xml:space="preserve">the C++/OOP FDM benchmark under some specific scenarios </w:t>
      </w:r>
      <w:r w:rsidR="001E0310" w:rsidRPr="005442A9">
        <w:t>demonstrated accuracy in our FDM given that th</w:t>
      </w:r>
      <w:r w:rsidRPr="005442A9">
        <w:t>e f</w:t>
      </w:r>
      <w:r w:rsidR="00395B9E" w:rsidRPr="005442A9">
        <w:t>light dat</w:t>
      </w:r>
      <w:r w:rsidR="00A2109A" w:rsidRPr="005442A9">
        <w:t>a generally</w:t>
      </w:r>
      <w:r w:rsidR="00395B9E" w:rsidRPr="005442A9">
        <w:t xml:space="preserve"> matched in every test. </w:t>
      </w:r>
      <w:r w:rsidR="00F36FC9" w:rsidRPr="005442A9">
        <w:t xml:space="preserve">Specifically, each </w:t>
      </w:r>
      <w:r w:rsidR="0076210D" w:rsidRPr="005442A9">
        <w:t>flight control tested was</w:t>
      </w:r>
      <w:r w:rsidR="00561A18" w:rsidRPr="005442A9">
        <w:t xml:space="preserve"> found to be working, but not to the </w:t>
      </w:r>
      <w:r w:rsidR="00411DC2" w:rsidRPr="005442A9">
        <w:t xml:space="preserve">exact </w:t>
      </w:r>
      <w:r w:rsidR="00561A18" w:rsidRPr="005442A9">
        <w:t>degree that was hypothesized</w:t>
      </w:r>
      <w:r w:rsidR="00F36FC9" w:rsidRPr="005442A9">
        <w:t>.</w:t>
      </w:r>
      <w:r w:rsidR="0076210D" w:rsidRPr="005442A9">
        <w:t xml:space="preserve"> Each test section </w:t>
      </w:r>
      <w:r w:rsidR="0076210D" w:rsidRPr="005442A9">
        <w:lastRenderedPageBreak/>
        <w:t>displays the resultant flight data at the end of test execution for both our FDM and the benchmark FDM</w:t>
      </w:r>
      <w:r w:rsidR="00B4601E" w:rsidRPr="005442A9">
        <w:t xml:space="preserve"> for that given test.</w:t>
      </w:r>
    </w:p>
    <w:p w14:paraId="4B7B5A01" w14:textId="77777777" w:rsidR="00236E88" w:rsidRPr="005442A9" w:rsidRDefault="00236E88" w:rsidP="00A2634D">
      <w:pPr>
        <w:ind w:firstLine="360"/>
      </w:pPr>
    </w:p>
    <w:p w14:paraId="6A21BD57" w14:textId="077EDF42" w:rsidR="0057080C" w:rsidRPr="005442A9" w:rsidRDefault="00286ACD" w:rsidP="00AD318A">
      <w:pPr>
        <w:pStyle w:val="Heading3"/>
        <w:numPr>
          <w:ilvl w:val="2"/>
          <w:numId w:val="5"/>
        </w:numPr>
        <w:ind w:left="1080"/>
        <w:jc w:val="left"/>
      </w:pPr>
      <w:r w:rsidRPr="005442A9">
        <w:t xml:space="preserve">Test One </w:t>
      </w:r>
      <w:r w:rsidR="00F40FF8" w:rsidRPr="005442A9">
        <w:t>(No Flight Control)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2875709D" w14:textId="77777777" w:rsidTr="00775C0F">
        <w:trPr>
          <w:trHeight w:val="332"/>
          <w:jc w:val="center"/>
        </w:trPr>
        <w:tc>
          <w:tcPr>
            <w:tcW w:w="0" w:type="auto"/>
          </w:tcPr>
          <w:p w14:paraId="2BD263D3" w14:textId="77777777" w:rsidR="00286ACD" w:rsidRPr="005442A9" w:rsidRDefault="00286ACD" w:rsidP="00A2634D">
            <w:pPr>
              <w:spacing w:line="240" w:lineRule="auto"/>
              <w:ind w:firstLine="360"/>
              <w:rPr>
                <w:rFonts w:ascii="Times New Roman" w:hAnsi="Times New Roman"/>
              </w:rPr>
            </w:pPr>
          </w:p>
        </w:tc>
        <w:tc>
          <w:tcPr>
            <w:tcW w:w="0" w:type="auto"/>
          </w:tcPr>
          <w:p w14:paraId="414C6766" w14:textId="77777777" w:rsidR="00286ACD" w:rsidRPr="005442A9" w:rsidRDefault="00286ACD" w:rsidP="00271630">
            <w:pPr>
              <w:spacing w:line="240" w:lineRule="auto"/>
              <w:rPr>
                <w:rFonts w:ascii="Times New Roman" w:hAnsi="Times New Roman"/>
              </w:rPr>
            </w:pPr>
            <w:r w:rsidRPr="005442A9">
              <w:rPr>
                <w:rFonts w:ascii="Times New Roman" w:hAnsi="Times New Roman"/>
              </w:rPr>
              <w:t>Rust/ECS Output</w:t>
            </w:r>
          </w:p>
        </w:tc>
        <w:tc>
          <w:tcPr>
            <w:tcW w:w="0" w:type="auto"/>
          </w:tcPr>
          <w:p w14:paraId="2B27946A"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6DF812DA" w14:textId="77777777" w:rsidTr="00775C0F">
        <w:trPr>
          <w:jc w:val="center"/>
        </w:trPr>
        <w:tc>
          <w:tcPr>
            <w:tcW w:w="0" w:type="auto"/>
          </w:tcPr>
          <w:p w14:paraId="3C6E032A" w14:textId="562DCC12" w:rsidR="00286ACD" w:rsidRPr="005442A9" w:rsidRDefault="003F2E09" w:rsidP="0027163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6F12E08C" w14:textId="45213FA6" w:rsidR="00935F7B" w:rsidRPr="005442A9" w:rsidRDefault="00935F7B" w:rsidP="00271630">
            <w:pPr>
              <w:spacing w:line="240" w:lineRule="auto"/>
              <w:rPr>
                <w:rFonts w:ascii="Times New Roman" w:hAnsi="Times New Roman"/>
              </w:rPr>
            </w:pPr>
            <w:r w:rsidRPr="005442A9">
              <w:rPr>
                <w:rFonts w:ascii="Times New Roman" w:hAnsi="Times New Roman"/>
              </w:rPr>
              <w:t>-1045.2303</w:t>
            </w:r>
          </w:p>
          <w:p w14:paraId="423D5033" w14:textId="2FE56EED" w:rsidR="00935F7B" w:rsidRPr="005442A9" w:rsidRDefault="00935F7B" w:rsidP="00271630">
            <w:pPr>
              <w:spacing w:line="240" w:lineRule="auto"/>
              <w:rPr>
                <w:rFonts w:ascii="Times New Roman" w:hAnsi="Times New Roman"/>
              </w:rPr>
            </w:pPr>
            <w:r w:rsidRPr="005442A9">
              <w:rPr>
                <w:rFonts w:ascii="Times New Roman" w:hAnsi="Times New Roman"/>
              </w:rPr>
              <w:t>-0.008528658</w:t>
            </w:r>
          </w:p>
          <w:p w14:paraId="0E953ADF" w14:textId="42F93708" w:rsidR="00286ACD" w:rsidRPr="005442A9" w:rsidRDefault="00935F7B" w:rsidP="00271630">
            <w:pPr>
              <w:spacing w:line="240" w:lineRule="auto"/>
              <w:rPr>
                <w:rFonts w:ascii="Times New Roman" w:hAnsi="Times New Roman"/>
              </w:rPr>
            </w:pPr>
            <w:r w:rsidRPr="005442A9">
              <w:rPr>
                <w:rFonts w:ascii="Times New Roman" w:hAnsi="Times New Roman"/>
              </w:rPr>
              <w:t>420.12427</w:t>
            </w:r>
          </w:p>
        </w:tc>
        <w:tc>
          <w:tcPr>
            <w:tcW w:w="0" w:type="auto"/>
          </w:tcPr>
          <w:p w14:paraId="0E00410D"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-1045.37, </w:t>
            </w:r>
          </w:p>
          <w:p w14:paraId="3ACC4080"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-0.0444084, </w:t>
            </w:r>
          </w:p>
          <w:p w14:paraId="48D351DB" w14:textId="77777777" w:rsidR="00286ACD" w:rsidRPr="005442A9" w:rsidRDefault="00286ACD" w:rsidP="00271630">
            <w:pPr>
              <w:spacing w:line="240" w:lineRule="auto"/>
              <w:rPr>
                <w:rFonts w:ascii="Times New Roman" w:hAnsi="Times New Roman"/>
              </w:rPr>
            </w:pPr>
            <w:r w:rsidRPr="005442A9">
              <w:rPr>
                <w:rFonts w:ascii="Times New Roman" w:hAnsi="Times New Roman"/>
              </w:rPr>
              <w:t>421.399</w:t>
            </w:r>
          </w:p>
        </w:tc>
      </w:tr>
      <w:tr w:rsidR="00286ACD" w:rsidRPr="005442A9" w14:paraId="36469F68" w14:textId="77777777" w:rsidTr="00775C0F">
        <w:trPr>
          <w:jc w:val="center"/>
        </w:trPr>
        <w:tc>
          <w:tcPr>
            <w:tcW w:w="0" w:type="auto"/>
          </w:tcPr>
          <w:p w14:paraId="60F81C4C" w14:textId="77777777" w:rsidR="00286ACD" w:rsidRPr="005442A9" w:rsidRDefault="00286ACD" w:rsidP="0027163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CD4FD4B" w14:textId="3577E613" w:rsidR="00935F7B" w:rsidRPr="005442A9" w:rsidRDefault="00935F7B" w:rsidP="00271630">
            <w:pPr>
              <w:spacing w:line="240" w:lineRule="auto"/>
              <w:rPr>
                <w:rFonts w:ascii="Times New Roman" w:hAnsi="Times New Roman"/>
              </w:rPr>
            </w:pPr>
            <w:r w:rsidRPr="005442A9">
              <w:rPr>
                <w:rFonts w:ascii="Times New Roman" w:hAnsi="Times New Roman"/>
              </w:rPr>
              <w:t>-0.0028137087</w:t>
            </w:r>
          </w:p>
          <w:p w14:paraId="0205E3EB" w14:textId="4E80188F" w:rsidR="00935F7B" w:rsidRPr="005442A9" w:rsidRDefault="00935F7B" w:rsidP="00271630">
            <w:pPr>
              <w:spacing w:line="240" w:lineRule="auto"/>
              <w:rPr>
                <w:rFonts w:ascii="Times New Roman" w:hAnsi="Times New Roman"/>
              </w:rPr>
            </w:pPr>
            <w:r w:rsidRPr="005442A9">
              <w:rPr>
                <w:rFonts w:ascii="Times New Roman" w:hAnsi="Times New Roman"/>
              </w:rPr>
              <w:t>-16.14772</w:t>
            </w:r>
          </w:p>
          <w:p w14:paraId="1EF302AB" w14:textId="6461035E" w:rsidR="00286ACD" w:rsidRPr="005442A9" w:rsidRDefault="00935F7B" w:rsidP="00271630">
            <w:pPr>
              <w:spacing w:line="240" w:lineRule="auto"/>
              <w:rPr>
                <w:rFonts w:ascii="Times New Roman" w:hAnsi="Times New Roman"/>
              </w:rPr>
            </w:pPr>
            <w:r w:rsidRPr="005442A9">
              <w:rPr>
                <w:rFonts w:ascii="Times New Roman" w:hAnsi="Times New Roman"/>
              </w:rPr>
              <w:t>-0.0042060204</w:t>
            </w:r>
          </w:p>
        </w:tc>
        <w:tc>
          <w:tcPr>
            <w:tcW w:w="0" w:type="auto"/>
          </w:tcPr>
          <w:p w14:paraId="6BBA1C5B" w14:textId="77777777" w:rsidR="00286ACD" w:rsidRPr="005442A9" w:rsidRDefault="00286ACD" w:rsidP="00271630">
            <w:pPr>
              <w:spacing w:line="240" w:lineRule="auto"/>
              <w:rPr>
                <w:rFonts w:ascii="Times New Roman" w:hAnsi="Times New Roman"/>
              </w:rPr>
            </w:pPr>
            <w:r w:rsidRPr="005442A9">
              <w:rPr>
                <w:rFonts w:ascii="Times New Roman" w:hAnsi="Times New Roman"/>
              </w:rPr>
              <w:t>-0.00279299,</w:t>
            </w:r>
          </w:p>
          <w:p w14:paraId="5DDEBEC6" w14:textId="7058E8B6" w:rsidR="00286ACD" w:rsidRPr="005442A9" w:rsidRDefault="00286ACD" w:rsidP="00271630">
            <w:pPr>
              <w:spacing w:line="240" w:lineRule="auto"/>
              <w:rPr>
                <w:rFonts w:ascii="Times New Roman" w:hAnsi="Times New Roman"/>
              </w:rPr>
            </w:pPr>
            <w:r w:rsidRPr="005442A9">
              <w:rPr>
                <w:rFonts w:ascii="Times New Roman" w:hAnsi="Times New Roman"/>
              </w:rPr>
              <w:t xml:space="preserve">-16.1436, </w:t>
            </w:r>
          </w:p>
          <w:p w14:paraId="4549AB8A" w14:textId="77777777" w:rsidR="00286ACD" w:rsidRPr="005442A9" w:rsidRDefault="00286ACD" w:rsidP="00271630">
            <w:pPr>
              <w:spacing w:line="240" w:lineRule="auto"/>
              <w:rPr>
                <w:rFonts w:ascii="Times New Roman" w:hAnsi="Times New Roman"/>
              </w:rPr>
            </w:pPr>
            <w:r w:rsidRPr="005442A9">
              <w:rPr>
                <w:rFonts w:ascii="Times New Roman" w:hAnsi="Times New Roman"/>
              </w:rPr>
              <w:t>-0.00508352</w:t>
            </w:r>
          </w:p>
        </w:tc>
      </w:tr>
      <w:tr w:rsidR="00286ACD" w:rsidRPr="005442A9" w14:paraId="735BD6B6" w14:textId="77777777" w:rsidTr="00775C0F">
        <w:trPr>
          <w:jc w:val="center"/>
        </w:trPr>
        <w:tc>
          <w:tcPr>
            <w:tcW w:w="0" w:type="auto"/>
          </w:tcPr>
          <w:p w14:paraId="4E5E1D31" w14:textId="77777777" w:rsidR="00286ACD" w:rsidRPr="005442A9" w:rsidRDefault="00286ACD" w:rsidP="00271630">
            <w:pPr>
              <w:spacing w:line="240" w:lineRule="auto"/>
              <w:rPr>
                <w:rFonts w:ascii="Times New Roman" w:hAnsi="Times New Roman"/>
              </w:rPr>
            </w:pPr>
            <w:r w:rsidRPr="005442A9">
              <w:rPr>
                <w:rFonts w:ascii="Times New Roman" w:hAnsi="Times New Roman"/>
              </w:rPr>
              <w:t>Speed (knots)</w:t>
            </w:r>
          </w:p>
        </w:tc>
        <w:tc>
          <w:tcPr>
            <w:tcW w:w="0" w:type="auto"/>
          </w:tcPr>
          <w:p w14:paraId="0B92B46D" w14:textId="2F172AD5" w:rsidR="00286ACD" w:rsidRPr="005442A9" w:rsidRDefault="00775C0F" w:rsidP="00271630">
            <w:pPr>
              <w:spacing w:line="240" w:lineRule="auto"/>
              <w:rPr>
                <w:rFonts w:ascii="Times New Roman" w:hAnsi="Times New Roman"/>
              </w:rPr>
            </w:pPr>
            <w:r w:rsidRPr="005442A9">
              <w:rPr>
                <w:rFonts w:ascii="Times New Roman" w:hAnsi="Times New Roman"/>
              </w:rPr>
              <w:t>85.98892180</w:t>
            </w:r>
          </w:p>
        </w:tc>
        <w:tc>
          <w:tcPr>
            <w:tcW w:w="0" w:type="auto"/>
          </w:tcPr>
          <w:p w14:paraId="162061FD" w14:textId="77777777" w:rsidR="00286ACD" w:rsidRPr="005442A9" w:rsidRDefault="00286ACD" w:rsidP="00271630">
            <w:pPr>
              <w:keepNext/>
              <w:spacing w:line="240" w:lineRule="auto"/>
              <w:rPr>
                <w:rFonts w:ascii="Times New Roman" w:hAnsi="Times New Roman"/>
              </w:rPr>
            </w:pPr>
            <w:r w:rsidRPr="005442A9">
              <w:rPr>
                <w:rFonts w:ascii="Times New Roman" w:hAnsi="Times New Roman"/>
              </w:rPr>
              <w:t>85.9906</w:t>
            </w:r>
          </w:p>
        </w:tc>
      </w:tr>
    </w:tbl>
    <w:p w14:paraId="2548FFFA" w14:textId="505BEDC1" w:rsidR="00286ACD" w:rsidRPr="005442A9" w:rsidRDefault="009046B7" w:rsidP="00A2634D">
      <w:pPr>
        <w:pStyle w:val="Caption"/>
        <w:ind w:firstLine="360"/>
        <w:jc w:val="center"/>
        <w:rPr>
          <w:b w:val="0"/>
        </w:rPr>
      </w:pPr>
      <w:bookmarkStart w:id="162" w:name="_Toc59976089"/>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16</w:t>
      </w:r>
      <w:r w:rsidR="00C57AC9" w:rsidRPr="005442A9">
        <w:rPr>
          <w:b w:val="0"/>
        </w:rPr>
        <w:fldChar w:fldCharType="end"/>
      </w:r>
      <w:r w:rsidRPr="005442A9">
        <w:rPr>
          <w:b w:val="0"/>
        </w:rPr>
        <w:t>: Numerical Results for Test One</w:t>
      </w:r>
      <w:bookmarkEnd w:id="162"/>
    </w:p>
    <w:p w14:paraId="71BCDC1A" w14:textId="77777777" w:rsidR="00236E88" w:rsidRPr="005442A9" w:rsidRDefault="00236E88" w:rsidP="00A2634D">
      <w:pPr>
        <w:ind w:firstLine="360"/>
      </w:pPr>
    </w:p>
    <w:p w14:paraId="1EDAE53B" w14:textId="6B246FF6" w:rsidR="004A322E" w:rsidRPr="005442A9" w:rsidRDefault="00286ACD" w:rsidP="00AD318A">
      <w:pPr>
        <w:pStyle w:val="Heading3"/>
        <w:numPr>
          <w:ilvl w:val="2"/>
          <w:numId w:val="5"/>
        </w:numPr>
        <w:tabs>
          <w:tab w:val="left" w:pos="630"/>
        </w:tabs>
        <w:ind w:left="1080"/>
        <w:jc w:val="left"/>
      </w:pPr>
      <w:r w:rsidRPr="005442A9">
        <w:t>Test Two</w:t>
      </w:r>
      <w:r w:rsidR="00F40FF8" w:rsidRPr="005442A9">
        <w:t xml:space="preserve"> (Thrust)</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CA4BBBB" w14:textId="77777777" w:rsidTr="00775C0F">
        <w:trPr>
          <w:trHeight w:val="332"/>
          <w:jc w:val="center"/>
        </w:trPr>
        <w:tc>
          <w:tcPr>
            <w:tcW w:w="0" w:type="auto"/>
          </w:tcPr>
          <w:p w14:paraId="3EBD3FDB" w14:textId="77777777" w:rsidR="00286ACD" w:rsidRPr="005442A9" w:rsidRDefault="00286ACD" w:rsidP="00A2634D">
            <w:pPr>
              <w:spacing w:line="240" w:lineRule="auto"/>
              <w:ind w:firstLine="360"/>
              <w:rPr>
                <w:rFonts w:ascii="Times New Roman" w:hAnsi="Times New Roman"/>
              </w:rPr>
            </w:pPr>
          </w:p>
        </w:tc>
        <w:tc>
          <w:tcPr>
            <w:tcW w:w="0" w:type="auto"/>
          </w:tcPr>
          <w:p w14:paraId="7D478C99" w14:textId="77777777" w:rsidR="00286ACD" w:rsidRPr="005442A9" w:rsidRDefault="00286ACD" w:rsidP="0057080C">
            <w:pPr>
              <w:spacing w:line="240" w:lineRule="auto"/>
              <w:rPr>
                <w:rFonts w:ascii="Times New Roman" w:hAnsi="Times New Roman"/>
              </w:rPr>
            </w:pPr>
            <w:r w:rsidRPr="005442A9">
              <w:rPr>
                <w:rFonts w:ascii="Times New Roman" w:hAnsi="Times New Roman"/>
              </w:rPr>
              <w:t>Rust/ECS Output</w:t>
            </w:r>
          </w:p>
        </w:tc>
        <w:tc>
          <w:tcPr>
            <w:tcW w:w="0" w:type="auto"/>
          </w:tcPr>
          <w:p w14:paraId="3CE9B3D5"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290C272B" w14:textId="77777777" w:rsidTr="00775C0F">
        <w:trPr>
          <w:jc w:val="center"/>
        </w:trPr>
        <w:tc>
          <w:tcPr>
            <w:tcW w:w="0" w:type="auto"/>
          </w:tcPr>
          <w:p w14:paraId="06C2EE79" w14:textId="23333132" w:rsidR="00286ACD" w:rsidRPr="005442A9" w:rsidRDefault="00286ACD" w:rsidP="0057080C">
            <w:pPr>
              <w:spacing w:line="240" w:lineRule="auto"/>
              <w:rPr>
                <w:rFonts w:ascii="Times New Roman" w:hAnsi="Times New Roman"/>
              </w:rPr>
            </w:pPr>
            <w:r w:rsidRPr="005442A9">
              <w:rPr>
                <w:rFonts w:ascii="Times New Roman" w:hAnsi="Times New Roman"/>
              </w:rPr>
              <w:t>Positi</w:t>
            </w:r>
            <w:r w:rsidR="003F2E09" w:rsidRPr="005442A9">
              <w:rPr>
                <w:rFonts w:ascii="Times New Roman" w:hAnsi="Times New Roman"/>
              </w:rPr>
              <w:t xml:space="preserve">on </w:t>
            </w:r>
            <w:r w:rsidR="003F2E09" w:rsidRPr="005442A9">
              <w:rPr>
                <w:rFonts w:ascii="Times New Roman" w:hAnsi="Times New Roman"/>
              </w:rPr>
              <w:br/>
              <w:t>(x, y</w:t>
            </w:r>
            <w:r w:rsidRPr="005442A9">
              <w:rPr>
                <w:rFonts w:ascii="Times New Roman" w:hAnsi="Times New Roman"/>
              </w:rPr>
              <w:t>, z)</w:t>
            </w:r>
          </w:p>
        </w:tc>
        <w:tc>
          <w:tcPr>
            <w:tcW w:w="0" w:type="auto"/>
          </w:tcPr>
          <w:p w14:paraId="4494F32A" w14:textId="2CE397BD" w:rsidR="00780EA9" w:rsidRPr="005442A9" w:rsidRDefault="00780EA9" w:rsidP="0057080C">
            <w:pPr>
              <w:spacing w:line="240" w:lineRule="auto"/>
              <w:rPr>
                <w:rFonts w:ascii="Times New Roman" w:hAnsi="Times New Roman"/>
              </w:rPr>
            </w:pPr>
            <w:r w:rsidRPr="005442A9">
              <w:rPr>
                <w:rFonts w:ascii="Times New Roman" w:hAnsi="Times New Roman"/>
              </w:rPr>
              <w:t>-1636.1309</w:t>
            </w:r>
          </w:p>
          <w:p w14:paraId="214166B4" w14:textId="12806E0C" w:rsidR="00780EA9" w:rsidRPr="005442A9" w:rsidRDefault="00780EA9" w:rsidP="0057080C">
            <w:pPr>
              <w:spacing w:line="240" w:lineRule="auto"/>
              <w:rPr>
                <w:rFonts w:ascii="Times New Roman" w:hAnsi="Times New Roman"/>
              </w:rPr>
            </w:pPr>
            <w:r w:rsidRPr="005442A9">
              <w:rPr>
                <w:rFonts w:ascii="Times New Roman" w:hAnsi="Times New Roman"/>
              </w:rPr>
              <w:t>0.041476656</w:t>
            </w:r>
          </w:p>
          <w:p w14:paraId="2E5D4F2C" w14:textId="74266F67" w:rsidR="00286ACD" w:rsidRPr="005442A9" w:rsidRDefault="00780EA9" w:rsidP="0057080C">
            <w:pPr>
              <w:spacing w:line="240" w:lineRule="auto"/>
              <w:rPr>
                <w:rFonts w:ascii="Times New Roman" w:hAnsi="Times New Roman"/>
              </w:rPr>
            </w:pPr>
            <w:r w:rsidRPr="005442A9">
              <w:rPr>
                <w:rFonts w:ascii="Times New Roman" w:hAnsi="Times New Roman"/>
              </w:rPr>
              <w:t>-193.3939</w:t>
            </w:r>
          </w:p>
        </w:tc>
        <w:tc>
          <w:tcPr>
            <w:tcW w:w="0" w:type="auto"/>
          </w:tcPr>
          <w:p w14:paraId="264F631C" w14:textId="5D50BCAE" w:rsidR="00780EA9" w:rsidRPr="005442A9" w:rsidRDefault="00780EA9" w:rsidP="0057080C">
            <w:pPr>
              <w:spacing w:line="240" w:lineRule="auto"/>
              <w:rPr>
                <w:rFonts w:ascii="Times New Roman" w:hAnsi="Times New Roman"/>
              </w:rPr>
            </w:pPr>
            <w:r w:rsidRPr="005442A9">
              <w:rPr>
                <w:rFonts w:ascii="Times New Roman" w:hAnsi="Times New Roman"/>
              </w:rPr>
              <w:t>-1636.11</w:t>
            </w:r>
          </w:p>
          <w:p w14:paraId="4E99F6F2" w14:textId="2922EA3A" w:rsidR="00780EA9" w:rsidRPr="005442A9" w:rsidRDefault="00780EA9" w:rsidP="0057080C">
            <w:pPr>
              <w:spacing w:line="240" w:lineRule="auto"/>
              <w:rPr>
                <w:rFonts w:ascii="Times New Roman" w:hAnsi="Times New Roman"/>
              </w:rPr>
            </w:pPr>
            <w:r w:rsidRPr="005442A9">
              <w:rPr>
                <w:rFonts w:ascii="Times New Roman" w:hAnsi="Times New Roman"/>
              </w:rPr>
              <w:t>-0.0220277</w:t>
            </w:r>
          </w:p>
          <w:p w14:paraId="4866C123" w14:textId="7C265D7F" w:rsidR="00286ACD" w:rsidRPr="005442A9" w:rsidRDefault="00780EA9" w:rsidP="0057080C">
            <w:pPr>
              <w:spacing w:line="240" w:lineRule="auto"/>
              <w:rPr>
                <w:rFonts w:ascii="Times New Roman" w:hAnsi="Times New Roman"/>
              </w:rPr>
            </w:pPr>
            <w:r w:rsidRPr="005442A9">
              <w:rPr>
                <w:rFonts w:ascii="Times New Roman" w:hAnsi="Times New Roman"/>
              </w:rPr>
              <w:t>-191.543</w:t>
            </w:r>
          </w:p>
        </w:tc>
      </w:tr>
      <w:tr w:rsidR="00286ACD" w:rsidRPr="005442A9" w14:paraId="6AEDB855" w14:textId="77777777" w:rsidTr="00775C0F">
        <w:trPr>
          <w:jc w:val="center"/>
        </w:trPr>
        <w:tc>
          <w:tcPr>
            <w:tcW w:w="0" w:type="auto"/>
          </w:tcPr>
          <w:p w14:paraId="52477316" w14:textId="77777777" w:rsidR="00286ACD" w:rsidRPr="005442A9" w:rsidRDefault="00286ACD" w:rsidP="0057080C">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2DB9596D" w14:textId="4FE2C061" w:rsidR="00780EA9" w:rsidRPr="005442A9" w:rsidRDefault="00780EA9" w:rsidP="0057080C">
            <w:pPr>
              <w:spacing w:line="240" w:lineRule="auto"/>
              <w:rPr>
                <w:rFonts w:ascii="Times New Roman" w:hAnsi="Times New Roman"/>
              </w:rPr>
            </w:pPr>
            <w:r w:rsidRPr="005442A9">
              <w:rPr>
                <w:rFonts w:ascii="Times New Roman" w:hAnsi="Times New Roman"/>
              </w:rPr>
              <w:t>-0.0034582962</w:t>
            </w:r>
          </w:p>
          <w:p w14:paraId="3AA87647" w14:textId="56D03F0F" w:rsidR="00780EA9" w:rsidRPr="005442A9" w:rsidRDefault="00780EA9" w:rsidP="0057080C">
            <w:pPr>
              <w:spacing w:line="240" w:lineRule="auto"/>
              <w:rPr>
                <w:rFonts w:ascii="Times New Roman" w:hAnsi="Times New Roman"/>
              </w:rPr>
            </w:pPr>
            <w:r w:rsidRPr="005442A9">
              <w:rPr>
                <w:rFonts w:ascii="Times New Roman" w:hAnsi="Times New Roman"/>
              </w:rPr>
              <w:t>-27.698172</w:t>
            </w:r>
          </w:p>
          <w:p w14:paraId="7CCFA36D" w14:textId="27762C49" w:rsidR="00286ACD" w:rsidRPr="005442A9" w:rsidRDefault="00780EA9" w:rsidP="0057080C">
            <w:pPr>
              <w:spacing w:line="240" w:lineRule="auto"/>
              <w:rPr>
                <w:rFonts w:ascii="Times New Roman" w:hAnsi="Times New Roman"/>
              </w:rPr>
            </w:pPr>
            <w:r w:rsidRPr="005442A9">
              <w:rPr>
                <w:rFonts w:ascii="Times New Roman" w:hAnsi="Times New Roman"/>
              </w:rPr>
              <w:t>-0.0031659165</w:t>
            </w:r>
          </w:p>
        </w:tc>
        <w:tc>
          <w:tcPr>
            <w:tcW w:w="0" w:type="auto"/>
          </w:tcPr>
          <w:p w14:paraId="7B6C8E01" w14:textId="7A8613E1" w:rsidR="00780EA9" w:rsidRPr="005442A9" w:rsidRDefault="00780EA9" w:rsidP="0057080C">
            <w:pPr>
              <w:spacing w:line="240" w:lineRule="auto"/>
              <w:rPr>
                <w:rFonts w:ascii="Times New Roman" w:hAnsi="Times New Roman"/>
              </w:rPr>
            </w:pPr>
            <w:r w:rsidRPr="005442A9">
              <w:rPr>
                <w:rFonts w:ascii="Times New Roman" w:hAnsi="Times New Roman"/>
              </w:rPr>
              <w:t>-0.00348351</w:t>
            </w:r>
          </w:p>
          <w:p w14:paraId="0E90C2CA" w14:textId="0B3AFB04" w:rsidR="00780EA9" w:rsidRPr="005442A9" w:rsidRDefault="00780EA9" w:rsidP="0057080C">
            <w:pPr>
              <w:spacing w:line="240" w:lineRule="auto"/>
              <w:rPr>
                <w:rFonts w:ascii="Times New Roman" w:hAnsi="Times New Roman"/>
              </w:rPr>
            </w:pPr>
            <w:r w:rsidRPr="005442A9">
              <w:rPr>
                <w:rFonts w:ascii="Times New Roman" w:hAnsi="Times New Roman"/>
              </w:rPr>
              <w:t>-27.6939</w:t>
            </w:r>
          </w:p>
          <w:p w14:paraId="7028DE86" w14:textId="1BDB1DB6" w:rsidR="00286ACD" w:rsidRPr="005442A9" w:rsidRDefault="00780EA9" w:rsidP="0057080C">
            <w:pPr>
              <w:spacing w:line="240" w:lineRule="auto"/>
              <w:rPr>
                <w:rFonts w:ascii="Times New Roman" w:hAnsi="Times New Roman"/>
              </w:rPr>
            </w:pPr>
            <w:r w:rsidRPr="005442A9">
              <w:rPr>
                <w:rFonts w:ascii="Times New Roman" w:hAnsi="Times New Roman"/>
              </w:rPr>
              <w:t>-0.00458124</w:t>
            </w:r>
          </w:p>
        </w:tc>
      </w:tr>
      <w:tr w:rsidR="00286ACD" w:rsidRPr="005442A9" w14:paraId="2010EEC2" w14:textId="77777777" w:rsidTr="00775C0F">
        <w:trPr>
          <w:jc w:val="center"/>
        </w:trPr>
        <w:tc>
          <w:tcPr>
            <w:tcW w:w="0" w:type="auto"/>
          </w:tcPr>
          <w:p w14:paraId="3CC5863F" w14:textId="77777777" w:rsidR="00286ACD" w:rsidRPr="005442A9" w:rsidRDefault="00286ACD" w:rsidP="0057080C">
            <w:pPr>
              <w:spacing w:line="240" w:lineRule="auto"/>
              <w:rPr>
                <w:rFonts w:ascii="Times New Roman" w:hAnsi="Times New Roman"/>
              </w:rPr>
            </w:pPr>
            <w:r w:rsidRPr="005442A9">
              <w:rPr>
                <w:rFonts w:ascii="Times New Roman" w:hAnsi="Times New Roman"/>
              </w:rPr>
              <w:t>Speed (knots)</w:t>
            </w:r>
          </w:p>
        </w:tc>
        <w:tc>
          <w:tcPr>
            <w:tcW w:w="0" w:type="auto"/>
          </w:tcPr>
          <w:p w14:paraId="00BBF1FD" w14:textId="65BA7647" w:rsidR="00286ACD" w:rsidRPr="005442A9" w:rsidRDefault="00780EA9" w:rsidP="0057080C">
            <w:pPr>
              <w:spacing w:line="240" w:lineRule="auto"/>
              <w:rPr>
                <w:rFonts w:ascii="Times New Roman" w:hAnsi="Times New Roman"/>
              </w:rPr>
            </w:pPr>
            <w:r w:rsidRPr="005442A9">
              <w:rPr>
                <w:rFonts w:ascii="Times New Roman" w:hAnsi="Times New Roman"/>
              </w:rPr>
              <w:t>82.64964</w:t>
            </w:r>
          </w:p>
        </w:tc>
        <w:tc>
          <w:tcPr>
            <w:tcW w:w="0" w:type="auto"/>
          </w:tcPr>
          <w:p w14:paraId="453F14E2" w14:textId="4676B424" w:rsidR="00286ACD" w:rsidRPr="005442A9" w:rsidRDefault="00344A66" w:rsidP="0057080C">
            <w:pPr>
              <w:keepNext/>
              <w:spacing w:line="240" w:lineRule="auto"/>
              <w:rPr>
                <w:rFonts w:ascii="Times New Roman" w:hAnsi="Times New Roman"/>
              </w:rPr>
            </w:pPr>
            <w:r w:rsidRPr="005442A9">
              <w:rPr>
                <w:rFonts w:ascii="Times New Roman" w:hAnsi="Times New Roman"/>
              </w:rPr>
              <w:t>82.6589</w:t>
            </w:r>
          </w:p>
        </w:tc>
      </w:tr>
    </w:tbl>
    <w:p w14:paraId="44A44073" w14:textId="4BC4EB0D" w:rsidR="00286ACD" w:rsidRPr="005442A9" w:rsidRDefault="009046B7" w:rsidP="00A2634D">
      <w:pPr>
        <w:pStyle w:val="Caption"/>
        <w:ind w:firstLine="360"/>
        <w:jc w:val="center"/>
        <w:rPr>
          <w:b w:val="0"/>
        </w:rPr>
      </w:pPr>
      <w:bookmarkStart w:id="163" w:name="_Toc59976090"/>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17</w:t>
      </w:r>
      <w:r w:rsidR="00C57AC9" w:rsidRPr="005442A9">
        <w:rPr>
          <w:b w:val="0"/>
        </w:rPr>
        <w:fldChar w:fldCharType="end"/>
      </w:r>
      <w:r w:rsidRPr="005442A9">
        <w:rPr>
          <w:b w:val="0"/>
        </w:rPr>
        <w:t>: Numerical Results for Test Two</w:t>
      </w:r>
      <w:bookmarkEnd w:id="163"/>
    </w:p>
    <w:p w14:paraId="5C7A1DEC" w14:textId="77777777" w:rsidR="00236E88" w:rsidRPr="005442A9" w:rsidRDefault="00236E88" w:rsidP="00A2634D">
      <w:pPr>
        <w:ind w:firstLine="360"/>
      </w:pPr>
    </w:p>
    <w:p w14:paraId="7C38A55C" w14:textId="7A0C2333" w:rsidR="004A322E" w:rsidRPr="005442A9" w:rsidRDefault="00286ACD" w:rsidP="00AD318A">
      <w:pPr>
        <w:pStyle w:val="Heading3"/>
        <w:numPr>
          <w:ilvl w:val="2"/>
          <w:numId w:val="5"/>
        </w:numPr>
        <w:ind w:left="1080"/>
        <w:jc w:val="left"/>
      </w:pPr>
      <w:r w:rsidRPr="005442A9">
        <w:t>Test Three</w:t>
      </w:r>
      <w:r w:rsidR="00F40FF8" w:rsidRPr="005442A9">
        <w:t xml:space="preserve"> (Roll)</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286ACD" w:rsidRPr="005442A9" w14:paraId="61E6E74A" w14:textId="77777777" w:rsidTr="00775C0F">
        <w:trPr>
          <w:trHeight w:val="332"/>
          <w:jc w:val="center"/>
        </w:trPr>
        <w:tc>
          <w:tcPr>
            <w:tcW w:w="0" w:type="auto"/>
          </w:tcPr>
          <w:p w14:paraId="4FCD5881" w14:textId="77777777" w:rsidR="00286ACD" w:rsidRPr="005442A9" w:rsidRDefault="00286ACD" w:rsidP="00A2634D">
            <w:pPr>
              <w:spacing w:line="240" w:lineRule="auto"/>
              <w:ind w:firstLine="360"/>
              <w:rPr>
                <w:rFonts w:ascii="Times New Roman" w:hAnsi="Times New Roman"/>
              </w:rPr>
            </w:pPr>
          </w:p>
        </w:tc>
        <w:tc>
          <w:tcPr>
            <w:tcW w:w="0" w:type="auto"/>
          </w:tcPr>
          <w:p w14:paraId="13C91DF1" w14:textId="77777777" w:rsidR="00286ACD" w:rsidRPr="005442A9" w:rsidRDefault="00286ACD" w:rsidP="00FD1510">
            <w:pPr>
              <w:spacing w:line="240" w:lineRule="auto"/>
              <w:rPr>
                <w:rFonts w:ascii="Times New Roman" w:hAnsi="Times New Roman"/>
              </w:rPr>
            </w:pPr>
            <w:r w:rsidRPr="005442A9">
              <w:rPr>
                <w:rFonts w:ascii="Times New Roman" w:hAnsi="Times New Roman"/>
              </w:rPr>
              <w:t>Rust/ECS Output</w:t>
            </w:r>
          </w:p>
        </w:tc>
        <w:tc>
          <w:tcPr>
            <w:tcW w:w="0" w:type="auto"/>
          </w:tcPr>
          <w:p w14:paraId="258E5F33"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C++/OOP Benchmark Output </w:t>
            </w:r>
          </w:p>
        </w:tc>
      </w:tr>
      <w:tr w:rsidR="00286ACD" w:rsidRPr="005442A9" w14:paraId="411B6E11" w14:textId="77777777" w:rsidTr="00775C0F">
        <w:trPr>
          <w:jc w:val="center"/>
        </w:trPr>
        <w:tc>
          <w:tcPr>
            <w:tcW w:w="0" w:type="auto"/>
          </w:tcPr>
          <w:p w14:paraId="7243F1D3" w14:textId="345BA31F" w:rsidR="00286ACD" w:rsidRPr="005442A9" w:rsidRDefault="003F2E09" w:rsidP="00FD151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286ACD" w:rsidRPr="005442A9">
              <w:rPr>
                <w:rFonts w:ascii="Times New Roman" w:hAnsi="Times New Roman"/>
              </w:rPr>
              <w:t>, z)</w:t>
            </w:r>
          </w:p>
        </w:tc>
        <w:tc>
          <w:tcPr>
            <w:tcW w:w="0" w:type="auto"/>
          </w:tcPr>
          <w:p w14:paraId="14A1B3CE" w14:textId="4587A29E" w:rsidR="00BE6379" w:rsidRPr="005442A9" w:rsidRDefault="00BE6379" w:rsidP="00FD1510">
            <w:pPr>
              <w:spacing w:line="240" w:lineRule="auto"/>
              <w:rPr>
                <w:rFonts w:ascii="Times New Roman" w:hAnsi="Times New Roman"/>
              </w:rPr>
            </w:pPr>
            <w:r w:rsidRPr="005442A9">
              <w:rPr>
                <w:rFonts w:ascii="Times New Roman" w:hAnsi="Times New Roman"/>
              </w:rPr>
              <w:t>-4517.709</w:t>
            </w:r>
          </w:p>
          <w:p w14:paraId="1A7BAD52" w14:textId="45DF11A3" w:rsidR="00BE6379" w:rsidRPr="005442A9" w:rsidRDefault="00BE6379" w:rsidP="00FD1510">
            <w:pPr>
              <w:spacing w:line="240" w:lineRule="auto"/>
              <w:rPr>
                <w:rFonts w:ascii="Times New Roman" w:hAnsi="Times New Roman"/>
              </w:rPr>
            </w:pPr>
            <w:r w:rsidRPr="005442A9">
              <w:rPr>
                <w:rFonts w:ascii="Times New Roman" w:hAnsi="Times New Roman"/>
              </w:rPr>
              <w:t>-2214.6902</w:t>
            </w:r>
          </w:p>
          <w:p w14:paraId="7460B779" w14:textId="00024B6A" w:rsidR="00286ACD" w:rsidRPr="005442A9" w:rsidRDefault="00BE6379" w:rsidP="00FD1510">
            <w:pPr>
              <w:spacing w:line="240" w:lineRule="auto"/>
              <w:rPr>
                <w:rFonts w:ascii="Times New Roman" w:hAnsi="Times New Roman"/>
              </w:rPr>
            </w:pPr>
            <w:r w:rsidRPr="005442A9">
              <w:rPr>
                <w:rFonts w:ascii="Times New Roman" w:hAnsi="Times New Roman"/>
              </w:rPr>
              <w:t>638.1875</w:t>
            </w:r>
          </w:p>
        </w:tc>
        <w:tc>
          <w:tcPr>
            <w:tcW w:w="0" w:type="auto"/>
          </w:tcPr>
          <w:p w14:paraId="4C76DD36" w14:textId="2D68B527" w:rsidR="00BE6379" w:rsidRPr="005442A9" w:rsidRDefault="00BE6379" w:rsidP="00FD1510">
            <w:pPr>
              <w:spacing w:line="240" w:lineRule="auto"/>
              <w:rPr>
                <w:rFonts w:ascii="Times New Roman" w:hAnsi="Times New Roman"/>
              </w:rPr>
            </w:pPr>
            <w:r w:rsidRPr="005442A9">
              <w:rPr>
                <w:rFonts w:ascii="Times New Roman" w:hAnsi="Times New Roman"/>
              </w:rPr>
              <w:t>-4794.57</w:t>
            </w:r>
          </w:p>
          <w:p w14:paraId="07114D44" w14:textId="768AAA62" w:rsidR="00BE6379" w:rsidRPr="005442A9" w:rsidRDefault="00BE6379" w:rsidP="00FD1510">
            <w:pPr>
              <w:spacing w:line="240" w:lineRule="auto"/>
              <w:rPr>
                <w:rFonts w:ascii="Times New Roman" w:hAnsi="Times New Roman"/>
              </w:rPr>
            </w:pPr>
            <w:r w:rsidRPr="005442A9">
              <w:rPr>
                <w:rFonts w:ascii="Times New Roman" w:hAnsi="Times New Roman"/>
              </w:rPr>
              <w:t>-1924.94</w:t>
            </w:r>
          </w:p>
          <w:p w14:paraId="6F4B918B" w14:textId="690BD169" w:rsidR="00286ACD" w:rsidRPr="005442A9" w:rsidRDefault="00BE6379" w:rsidP="00FD1510">
            <w:pPr>
              <w:spacing w:line="240" w:lineRule="auto"/>
              <w:rPr>
                <w:rFonts w:ascii="Times New Roman" w:hAnsi="Times New Roman"/>
              </w:rPr>
            </w:pPr>
            <w:r w:rsidRPr="005442A9">
              <w:rPr>
                <w:rFonts w:ascii="Times New Roman" w:hAnsi="Times New Roman"/>
              </w:rPr>
              <w:t>482.128</w:t>
            </w:r>
          </w:p>
        </w:tc>
      </w:tr>
      <w:tr w:rsidR="00286ACD" w:rsidRPr="005442A9" w14:paraId="2ADCE630" w14:textId="77777777" w:rsidTr="00775C0F">
        <w:trPr>
          <w:jc w:val="center"/>
        </w:trPr>
        <w:tc>
          <w:tcPr>
            <w:tcW w:w="0" w:type="auto"/>
          </w:tcPr>
          <w:p w14:paraId="545A63A8" w14:textId="77777777" w:rsidR="00286ACD" w:rsidRPr="005442A9" w:rsidRDefault="00286ACD" w:rsidP="00FD151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581E31F" w14:textId="473FB94B" w:rsidR="00BE6379" w:rsidRPr="005442A9" w:rsidRDefault="00BE6379" w:rsidP="00FD1510">
            <w:pPr>
              <w:spacing w:line="240" w:lineRule="auto"/>
              <w:rPr>
                <w:rFonts w:ascii="Times New Roman" w:hAnsi="Times New Roman"/>
              </w:rPr>
            </w:pPr>
            <w:r w:rsidRPr="005442A9">
              <w:rPr>
                <w:rFonts w:ascii="Times New Roman" w:hAnsi="Times New Roman"/>
              </w:rPr>
              <w:t>16.679296</w:t>
            </w:r>
          </w:p>
          <w:p w14:paraId="72F310B3" w14:textId="325A1677" w:rsidR="00BE6379" w:rsidRPr="005442A9" w:rsidRDefault="00BE6379" w:rsidP="00FD1510">
            <w:pPr>
              <w:spacing w:line="240" w:lineRule="auto"/>
              <w:rPr>
                <w:rFonts w:ascii="Times New Roman" w:hAnsi="Times New Roman"/>
              </w:rPr>
            </w:pPr>
            <w:r w:rsidRPr="005442A9">
              <w:rPr>
                <w:rFonts w:ascii="Times New Roman" w:hAnsi="Times New Roman"/>
              </w:rPr>
              <w:t>-3.1004717</w:t>
            </w:r>
          </w:p>
          <w:p w14:paraId="6B881C5C" w14:textId="4C474492" w:rsidR="00286ACD" w:rsidRPr="005442A9" w:rsidRDefault="00BE6379" w:rsidP="00FD1510">
            <w:pPr>
              <w:spacing w:line="240" w:lineRule="auto"/>
              <w:rPr>
                <w:rFonts w:ascii="Times New Roman" w:hAnsi="Times New Roman"/>
              </w:rPr>
            </w:pPr>
            <w:r w:rsidRPr="005442A9">
              <w:rPr>
                <w:rFonts w:ascii="Times New Roman" w:hAnsi="Times New Roman"/>
              </w:rPr>
              <w:lastRenderedPageBreak/>
              <w:t>-155.08517</w:t>
            </w:r>
          </w:p>
        </w:tc>
        <w:tc>
          <w:tcPr>
            <w:tcW w:w="0" w:type="auto"/>
          </w:tcPr>
          <w:p w14:paraId="0FB05745" w14:textId="46FEF03B" w:rsidR="006079D4" w:rsidRPr="005442A9" w:rsidRDefault="006079D4" w:rsidP="00FD1510">
            <w:pPr>
              <w:spacing w:line="240" w:lineRule="auto"/>
              <w:rPr>
                <w:rFonts w:ascii="Times New Roman" w:hAnsi="Times New Roman"/>
              </w:rPr>
            </w:pPr>
            <w:r w:rsidRPr="005442A9">
              <w:rPr>
                <w:rFonts w:ascii="Times New Roman" w:hAnsi="Times New Roman"/>
              </w:rPr>
              <w:lastRenderedPageBreak/>
              <w:t>19.3067</w:t>
            </w:r>
          </w:p>
          <w:p w14:paraId="7B109B80" w14:textId="0CC85A12" w:rsidR="006079D4" w:rsidRPr="005442A9" w:rsidRDefault="006079D4" w:rsidP="00FD1510">
            <w:pPr>
              <w:spacing w:line="240" w:lineRule="auto"/>
              <w:rPr>
                <w:rFonts w:ascii="Times New Roman" w:hAnsi="Times New Roman"/>
              </w:rPr>
            </w:pPr>
            <w:r w:rsidRPr="005442A9">
              <w:rPr>
                <w:rFonts w:ascii="Times New Roman" w:hAnsi="Times New Roman"/>
              </w:rPr>
              <w:t>-4.04701</w:t>
            </w:r>
          </w:p>
          <w:p w14:paraId="3851880B" w14:textId="304287CE" w:rsidR="00286ACD" w:rsidRPr="005442A9" w:rsidRDefault="006079D4" w:rsidP="00FD1510">
            <w:pPr>
              <w:spacing w:line="240" w:lineRule="auto"/>
              <w:rPr>
                <w:rFonts w:ascii="Times New Roman" w:hAnsi="Times New Roman"/>
              </w:rPr>
            </w:pPr>
            <w:r w:rsidRPr="005442A9">
              <w:rPr>
                <w:rFonts w:ascii="Times New Roman" w:hAnsi="Times New Roman"/>
              </w:rPr>
              <w:lastRenderedPageBreak/>
              <w:t>-168.199</w:t>
            </w:r>
          </w:p>
        </w:tc>
      </w:tr>
      <w:tr w:rsidR="00286ACD" w:rsidRPr="005442A9" w14:paraId="63E50C29" w14:textId="77777777" w:rsidTr="00775C0F">
        <w:trPr>
          <w:jc w:val="center"/>
        </w:trPr>
        <w:tc>
          <w:tcPr>
            <w:tcW w:w="0" w:type="auto"/>
          </w:tcPr>
          <w:p w14:paraId="77779142" w14:textId="77777777" w:rsidR="00286ACD" w:rsidRPr="005442A9" w:rsidRDefault="00286ACD" w:rsidP="00FD1510">
            <w:pPr>
              <w:spacing w:line="240" w:lineRule="auto"/>
              <w:rPr>
                <w:rFonts w:ascii="Times New Roman" w:hAnsi="Times New Roman"/>
              </w:rPr>
            </w:pPr>
            <w:r w:rsidRPr="005442A9">
              <w:rPr>
                <w:rFonts w:ascii="Times New Roman" w:hAnsi="Times New Roman"/>
              </w:rPr>
              <w:lastRenderedPageBreak/>
              <w:t>Speed (knots)</w:t>
            </w:r>
          </w:p>
        </w:tc>
        <w:tc>
          <w:tcPr>
            <w:tcW w:w="0" w:type="auto"/>
          </w:tcPr>
          <w:p w14:paraId="410C784E" w14:textId="5CCC34A2" w:rsidR="00286ACD" w:rsidRPr="005442A9" w:rsidRDefault="00BE6379" w:rsidP="00FD1510">
            <w:pPr>
              <w:spacing w:line="240" w:lineRule="auto"/>
              <w:rPr>
                <w:rFonts w:ascii="Times New Roman" w:hAnsi="Times New Roman"/>
              </w:rPr>
            </w:pPr>
            <w:r w:rsidRPr="005442A9">
              <w:rPr>
                <w:rFonts w:ascii="Times New Roman" w:hAnsi="Times New Roman"/>
              </w:rPr>
              <w:t>98.25334</w:t>
            </w:r>
          </w:p>
        </w:tc>
        <w:tc>
          <w:tcPr>
            <w:tcW w:w="0" w:type="auto"/>
          </w:tcPr>
          <w:p w14:paraId="16700E66" w14:textId="226A0D88" w:rsidR="00286ACD" w:rsidRPr="005442A9" w:rsidRDefault="006079D4" w:rsidP="00FD1510">
            <w:pPr>
              <w:keepNext/>
              <w:spacing w:line="240" w:lineRule="auto"/>
              <w:rPr>
                <w:rFonts w:ascii="Times New Roman" w:hAnsi="Times New Roman"/>
              </w:rPr>
            </w:pPr>
            <w:r w:rsidRPr="005442A9">
              <w:rPr>
                <w:rFonts w:ascii="Times New Roman" w:hAnsi="Times New Roman"/>
              </w:rPr>
              <w:t>100.042</w:t>
            </w:r>
          </w:p>
        </w:tc>
      </w:tr>
    </w:tbl>
    <w:p w14:paraId="61ADB46A" w14:textId="33A46339" w:rsidR="00286ACD" w:rsidRPr="005442A9" w:rsidRDefault="009046B7" w:rsidP="00A2634D">
      <w:pPr>
        <w:pStyle w:val="Caption"/>
        <w:ind w:firstLine="360"/>
        <w:jc w:val="center"/>
        <w:rPr>
          <w:b w:val="0"/>
        </w:rPr>
      </w:pPr>
      <w:bookmarkStart w:id="164" w:name="_Toc59976091"/>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18</w:t>
      </w:r>
      <w:r w:rsidR="00C57AC9" w:rsidRPr="005442A9">
        <w:rPr>
          <w:b w:val="0"/>
        </w:rPr>
        <w:fldChar w:fldCharType="end"/>
      </w:r>
      <w:r w:rsidRPr="005442A9">
        <w:rPr>
          <w:b w:val="0"/>
        </w:rPr>
        <w:t>: Numerical Results for Test Three</w:t>
      </w:r>
      <w:bookmarkEnd w:id="164"/>
    </w:p>
    <w:p w14:paraId="447F497D" w14:textId="77777777" w:rsidR="00236E88" w:rsidRPr="005442A9" w:rsidRDefault="00236E88" w:rsidP="00A2634D">
      <w:pPr>
        <w:ind w:firstLine="360"/>
      </w:pPr>
    </w:p>
    <w:p w14:paraId="46D423DF" w14:textId="5BFF2536" w:rsidR="0092415A" w:rsidRPr="005442A9" w:rsidRDefault="003E5A7E" w:rsidP="00AD318A">
      <w:pPr>
        <w:pStyle w:val="Heading3"/>
        <w:numPr>
          <w:ilvl w:val="2"/>
          <w:numId w:val="5"/>
        </w:numPr>
        <w:ind w:left="1080"/>
        <w:jc w:val="left"/>
      </w:pPr>
      <w:r w:rsidRPr="005442A9">
        <w:t>Test Four (Pitch)</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ECA0EDF" w14:textId="77777777" w:rsidTr="00775C0F">
        <w:trPr>
          <w:trHeight w:val="332"/>
          <w:jc w:val="center"/>
        </w:trPr>
        <w:tc>
          <w:tcPr>
            <w:tcW w:w="0" w:type="auto"/>
          </w:tcPr>
          <w:p w14:paraId="059E8FDE" w14:textId="77777777" w:rsidR="003E5A7E" w:rsidRPr="005442A9" w:rsidRDefault="003E5A7E" w:rsidP="00A2634D">
            <w:pPr>
              <w:spacing w:line="240" w:lineRule="auto"/>
              <w:ind w:firstLine="360"/>
              <w:rPr>
                <w:rFonts w:ascii="Times New Roman" w:hAnsi="Times New Roman"/>
              </w:rPr>
            </w:pPr>
          </w:p>
        </w:tc>
        <w:tc>
          <w:tcPr>
            <w:tcW w:w="0" w:type="auto"/>
          </w:tcPr>
          <w:p w14:paraId="2F01DC24"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5671629"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C8E3EBC" w14:textId="77777777" w:rsidTr="00775C0F">
        <w:trPr>
          <w:jc w:val="center"/>
        </w:trPr>
        <w:tc>
          <w:tcPr>
            <w:tcW w:w="0" w:type="auto"/>
          </w:tcPr>
          <w:p w14:paraId="78A92ABE" w14:textId="366F4C22"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07D557C6" w14:textId="5E335F56" w:rsidR="003C4968" w:rsidRPr="005442A9" w:rsidRDefault="003C4968" w:rsidP="00F06060">
            <w:pPr>
              <w:spacing w:line="240" w:lineRule="auto"/>
              <w:rPr>
                <w:rFonts w:ascii="Times New Roman" w:hAnsi="Times New Roman"/>
              </w:rPr>
            </w:pPr>
            <w:r w:rsidRPr="005442A9">
              <w:rPr>
                <w:rFonts w:ascii="Times New Roman" w:hAnsi="Times New Roman"/>
              </w:rPr>
              <w:t>-2095.0435</w:t>
            </w:r>
          </w:p>
          <w:p w14:paraId="1E94EEB8" w14:textId="27F9C766" w:rsidR="003C4968" w:rsidRPr="005442A9" w:rsidRDefault="003C4968" w:rsidP="00F06060">
            <w:pPr>
              <w:spacing w:line="240" w:lineRule="auto"/>
              <w:rPr>
                <w:rFonts w:ascii="Times New Roman" w:hAnsi="Times New Roman"/>
              </w:rPr>
            </w:pPr>
            <w:r w:rsidRPr="005442A9">
              <w:rPr>
                <w:rFonts w:ascii="Times New Roman" w:hAnsi="Times New Roman"/>
              </w:rPr>
              <w:t>-1.021704</w:t>
            </w:r>
          </w:p>
          <w:p w14:paraId="54C32FAE" w14:textId="154018C5" w:rsidR="003E5A7E" w:rsidRPr="005442A9" w:rsidRDefault="003C4968" w:rsidP="00F06060">
            <w:pPr>
              <w:spacing w:line="240" w:lineRule="auto"/>
              <w:rPr>
                <w:rFonts w:ascii="Times New Roman" w:hAnsi="Times New Roman"/>
              </w:rPr>
            </w:pPr>
            <w:r w:rsidRPr="005442A9">
              <w:rPr>
                <w:rFonts w:ascii="Times New Roman" w:hAnsi="Times New Roman"/>
              </w:rPr>
              <w:t>2452.5166</w:t>
            </w:r>
          </w:p>
        </w:tc>
        <w:tc>
          <w:tcPr>
            <w:tcW w:w="0" w:type="auto"/>
          </w:tcPr>
          <w:p w14:paraId="08EBB0C0" w14:textId="4A074783" w:rsidR="00E83149" w:rsidRPr="005442A9" w:rsidRDefault="00E83149" w:rsidP="00F06060">
            <w:pPr>
              <w:spacing w:line="240" w:lineRule="auto"/>
              <w:rPr>
                <w:rFonts w:ascii="Times New Roman" w:hAnsi="Times New Roman"/>
              </w:rPr>
            </w:pPr>
            <w:r w:rsidRPr="005442A9">
              <w:rPr>
                <w:rFonts w:ascii="Times New Roman" w:hAnsi="Times New Roman"/>
              </w:rPr>
              <w:t>-2093.35</w:t>
            </w:r>
          </w:p>
          <w:p w14:paraId="54E86D0C" w14:textId="57E59F7C" w:rsidR="00E83149" w:rsidRPr="005442A9" w:rsidRDefault="00E83149" w:rsidP="00F06060">
            <w:pPr>
              <w:spacing w:line="240" w:lineRule="auto"/>
              <w:rPr>
                <w:rFonts w:ascii="Times New Roman" w:hAnsi="Times New Roman"/>
              </w:rPr>
            </w:pPr>
            <w:r w:rsidRPr="005442A9">
              <w:rPr>
                <w:rFonts w:ascii="Times New Roman" w:hAnsi="Times New Roman"/>
              </w:rPr>
              <w:t>-3.95869</w:t>
            </w:r>
          </w:p>
          <w:p w14:paraId="4F66245F" w14:textId="25A6B5FD" w:rsidR="003E5A7E" w:rsidRPr="005442A9" w:rsidRDefault="00E83149" w:rsidP="00F06060">
            <w:pPr>
              <w:spacing w:line="240" w:lineRule="auto"/>
              <w:rPr>
                <w:rFonts w:ascii="Times New Roman" w:hAnsi="Times New Roman"/>
              </w:rPr>
            </w:pPr>
            <w:r w:rsidRPr="005442A9">
              <w:rPr>
                <w:rFonts w:ascii="Times New Roman" w:hAnsi="Times New Roman"/>
              </w:rPr>
              <w:t>2451.71</w:t>
            </w:r>
          </w:p>
        </w:tc>
      </w:tr>
      <w:tr w:rsidR="003E5A7E" w:rsidRPr="005442A9" w14:paraId="592D8009" w14:textId="77777777" w:rsidTr="00775C0F">
        <w:trPr>
          <w:jc w:val="center"/>
        </w:trPr>
        <w:tc>
          <w:tcPr>
            <w:tcW w:w="0" w:type="auto"/>
          </w:tcPr>
          <w:p w14:paraId="18096D3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5FCC3071" w14:textId="6CC190A3" w:rsidR="003C4968" w:rsidRPr="005442A9" w:rsidRDefault="003C4968" w:rsidP="00F06060">
            <w:pPr>
              <w:spacing w:line="240" w:lineRule="auto"/>
              <w:rPr>
                <w:rFonts w:ascii="Times New Roman" w:hAnsi="Times New Roman"/>
              </w:rPr>
            </w:pPr>
            <w:r w:rsidRPr="005442A9">
              <w:rPr>
                <w:rFonts w:ascii="Times New Roman" w:hAnsi="Times New Roman"/>
              </w:rPr>
              <w:t>0.030059163</w:t>
            </w:r>
          </w:p>
          <w:p w14:paraId="376B4F4B" w14:textId="56B532C9" w:rsidR="003C4968" w:rsidRPr="005442A9" w:rsidRDefault="003C4968" w:rsidP="00F06060">
            <w:pPr>
              <w:spacing w:line="240" w:lineRule="auto"/>
              <w:rPr>
                <w:rFonts w:ascii="Times New Roman" w:hAnsi="Times New Roman"/>
              </w:rPr>
            </w:pPr>
            <w:r w:rsidRPr="005442A9">
              <w:rPr>
                <w:rFonts w:ascii="Times New Roman" w:hAnsi="Times New Roman"/>
              </w:rPr>
              <w:t>34.988907</w:t>
            </w:r>
          </w:p>
          <w:p w14:paraId="1693EC8B" w14:textId="0DB49FA9" w:rsidR="003E5A7E" w:rsidRPr="005442A9" w:rsidRDefault="003C4968" w:rsidP="00F06060">
            <w:pPr>
              <w:spacing w:line="240" w:lineRule="auto"/>
              <w:rPr>
                <w:rFonts w:ascii="Times New Roman" w:hAnsi="Times New Roman"/>
              </w:rPr>
            </w:pPr>
            <w:r w:rsidRPr="005442A9">
              <w:rPr>
                <w:rFonts w:ascii="Times New Roman" w:hAnsi="Times New Roman"/>
              </w:rPr>
              <w:t>-0.082931094</w:t>
            </w:r>
          </w:p>
        </w:tc>
        <w:tc>
          <w:tcPr>
            <w:tcW w:w="0" w:type="auto"/>
          </w:tcPr>
          <w:p w14:paraId="2066C3B0" w14:textId="71719472" w:rsidR="00E83149" w:rsidRPr="005442A9" w:rsidRDefault="00E83149" w:rsidP="00F06060">
            <w:pPr>
              <w:spacing w:line="240" w:lineRule="auto"/>
              <w:rPr>
                <w:rFonts w:ascii="Times New Roman" w:hAnsi="Times New Roman"/>
              </w:rPr>
            </w:pPr>
            <w:r w:rsidRPr="005442A9">
              <w:rPr>
                <w:rFonts w:ascii="Times New Roman" w:hAnsi="Times New Roman"/>
              </w:rPr>
              <w:t>0.404863</w:t>
            </w:r>
          </w:p>
          <w:p w14:paraId="216E0145" w14:textId="0D410C46" w:rsidR="00E83149" w:rsidRPr="005442A9" w:rsidRDefault="00E83149" w:rsidP="00F06060">
            <w:pPr>
              <w:spacing w:line="240" w:lineRule="auto"/>
              <w:rPr>
                <w:rFonts w:ascii="Times New Roman" w:hAnsi="Times New Roman"/>
              </w:rPr>
            </w:pPr>
            <w:r w:rsidRPr="005442A9">
              <w:rPr>
                <w:rFonts w:ascii="Times New Roman" w:hAnsi="Times New Roman"/>
              </w:rPr>
              <w:t>34.7533</w:t>
            </w:r>
          </w:p>
          <w:p w14:paraId="685327DF" w14:textId="5174EA31" w:rsidR="003E5A7E" w:rsidRPr="005442A9" w:rsidRDefault="00E83149" w:rsidP="00F06060">
            <w:pPr>
              <w:spacing w:line="240" w:lineRule="auto"/>
              <w:rPr>
                <w:rFonts w:ascii="Times New Roman" w:hAnsi="Times New Roman"/>
              </w:rPr>
            </w:pPr>
            <w:r w:rsidRPr="005442A9">
              <w:rPr>
                <w:rFonts w:ascii="Times New Roman" w:hAnsi="Times New Roman"/>
              </w:rPr>
              <w:t>-0.581428</w:t>
            </w:r>
          </w:p>
        </w:tc>
      </w:tr>
      <w:tr w:rsidR="003E5A7E" w:rsidRPr="005442A9" w14:paraId="26630D61" w14:textId="77777777" w:rsidTr="00775C0F">
        <w:trPr>
          <w:jc w:val="center"/>
        </w:trPr>
        <w:tc>
          <w:tcPr>
            <w:tcW w:w="0" w:type="auto"/>
          </w:tcPr>
          <w:p w14:paraId="4195B3EF"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2724A96C" w14:textId="2970A75C" w:rsidR="003E5A7E" w:rsidRPr="005442A9" w:rsidRDefault="00E83149" w:rsidP="00F06060">
            <w:pPr>
              <w:spacing w:line="240" w:lineRule="auto"/>
              <w:rPr>
                <w:rFonts w:ascii="Times New Roman" w:hAnsi="Times New Roman"/>
              </w:rPr>
            </w:pPr>
            <w:r w:rsidRPr="005442A9">
              <w:rPr>
                <w:rFonts w:ascii="Times New Roman" w:hAnsi="Times New Roman"/>
              </w:rPr>
              <w:t>51.53415</w:t>
            </w:r>
          </w:p>
        </w:tc>
        <w:tc>
          <w:tcPr>
            <w:tcW w:w="0" w:type="auto"/>
          </w:tcPr>
          <w:p w14:paraId="448466A8" w14:textId="2FC9B30D" w:rsidR="003E5A7E" w:rsidRPr="005442A9" w:rsidRDefault="00E83149" w:rsidP="00F06060">
            <w:pPr>
              <w:keepNext/>
              <w:spacing w:line="240" w:lineRule="auto"/>
              <w:rPr>
                <w:rFonts w:ascii="Times New Roman" w:hAnsi="Times New Roman"/>
              </w:rPr>
            </w:pPr>
            <w:r w:rsidRPr="005442A9">
              <w:rPr>
                <w:rFonts w:ascii="Times New Roman" w:hAnsi="Times New Roman"/>
              </w:rPr>
              <w:t>51.8425</w:t>
            </w:r>
          </w:p>
        </w:tc>
      </w:tr>
    </w:tbl>
    <w:p w14:paraId="408E71C4" w14:textId="25B452AD" w:rsidR="003E5A7E" w:rsidRPr="005442A9" w:rsidRDefault="009046B7" w:rsidP="00A2634D">
      <w:pPr>
        <w:pStyle w:val="Caption"/>
        <w:ind w:firstLine="360"/>
        <w:jc w:val="center"/>
        <w:rPr>
          <w:b w:val="0"/>
        </w:rPr>
      </w:pPr>
      <w:bookmarkStart w:id="165" w:name="_Toc59976092"/>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19</w:t>
      </w:r>
      <w:r w:rsidR="00C57AC9" w:rsidRPr="005442A9">
        <w:rPr>
          <w:b w:val="0"/>
        </w:rPr>
        <w:fldChar w:fldCharType="end"/>
      </w:r>
      <w:r w:rsidRPr="005442A9">
        <w:rPr>
          <w:b w:val="0"/>
        </w:rPr>
        <w:t>: Numerical Results for Test Four</w:t>
      </w:r>
      <w:bookmarkEnd w:id="165"/>
    </w:p>
    <w:p w14:paraId="11D47B69" w14:textId="77777777" w:rsidR="00B92262" w:rsidRPr="005442A9" w:rsidRDefault="00B92262" w:rsidP="00A2634D">
      <w:pPr>
        <w:ind w:firstLine="360"/>
      </w:pPr>
    </w:p>
    <w:p w14:paraId="44725402" w14:textId="69F8E499" w:rsidR="0013205C" w:rsidRPr="005442A9" w:rsidRDefault="003E5A7E" w:rsidP="00AD318A">
      <w:pPr>
        <w:pStyle w:val="Heading3"/>
        <w:numPr>
          <w:ilvl w:val="2"/>
          <w:numId w:val="5"/>
        </w:numPr>
        <w:ind w:left="1350"/>
        <w:jc w:val="left"/>
      </w:pPr>
      <w:r w:rsidRPr="005442A9">
        <w:t>Test Five (Yaw)</w:t>
      </w:r>
    </w:p>
    <w:tbl>
      <w:tblPr>
        <w:tblStyle w:val="TableGrid"/>
        <w:tblW w:w="0" w:type="auto"/>
        <w:jc w:val="center"/>
        <w:tblCellMar>
          <w:left w:w="115" w:type="dxa"/>
          <w:right w:w="115" w:type="dxa"/>
        </w:tblCellMar>
        <w:tblLook w:val="04A0" w:firstRow="1" w:lastRow="0" w:firstColumn="1" w:lastColumn="0" w:noHBand="0" w:noVBand="1"/>
      </w:tblPr>
      <w:tblGrid>
        <w:gridCol w:w="1917"/>
        <w:gridCol w:w="1904"/>
        <w:gridCol w:w="3101"/>
      </w:tblGrid>
      <w:tr w:rsidR="003E5A7E" w:rsidRPr="005442A9" w14:paraId="5DA22252" w14:textId="77777777" w:rsidTr="00775C0F">
        <w:trPr>
          <w:trHeight w:val="332"/>
          <w:jc w:val="center"/>
        </w:trPr>
        <w:tc>
          <w:tcPr>
            <w:tcW w:w="0" w:type="auto"/>
          </w:tcPr>
          <w:p w14:paraId="01693F3B" w14:textId="77777777" w:rsidR="003E5A7E" w:rsidRPr="005442A9" w:rsidRDefault="003E5A7E" w:rsidP="00A2634D">
            <w:pPr>
              <w:spacing w:line="240" w:lineRule="auto"/>
              <w:ind w:firstLine="360"/>
              <w:rPr>
                <w:rFonts w:ascii="Times New Roman" w:hAnsi="Times New Roman"/>
              </w:rPr>
            </w:pPr>
          </w:p>
        </w:tc>
        <w:tc>
          <w:tcPr>
            <w:tcW w:w="0" w:type="auto"/>
          </w:tcPr>
          <w:p w14:paraId="3DAB6658"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73820260"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15F270C7" w14:textId="77777777" w:rsidTr="00775C0F">
        <w:trPr>
          <w:jc w:val="center"/>
        </w:trPr>
        <w:tc>
          <w:tcPr>
            <w:tcW w:w="0" w:type="auto"/>
          </w:tcPr>
          <w:p w14:paraId="300B90F6" w14:textId="20126F15" w:rsidR="003E5A7E" w:rsidRPr="005442A9" w:rsidRDefault="003E5A7E" w:rsidP="00F06060">
            <w:pPr>
              <w:spacing w:line="240" w:lineRule="auto"/>
              <w:rPr>
                <w:rFonts w:ascii="Times New Roman" w:hAnsi="Times New Roman"/>
              </w:rPr>
            </w:pPr>
            <w:r w:rsidRPr="005442A9">
              <w:rPr>
                <w:rFonts w:ascii="Times New Roman" w:hAnsi="Times New Roman"/>
              </w:rPr>
              <w:t>P</w:t>
            </w:r>
            <w:r w:rsidR="003F2E09" w:rsidRPr="005442A9">
              <w:rPr>
                <w:rFonts w:ascii="Times New Roman" w:hAnsi="Times New Roman"/>
              </w:rPr>
              <w:t xml:space="preserve">osition </w:t>
            </w:r>
            <w:r w:rsidR="003F2E09" w:rsidRPr="005442A9">
              <w:rPr>
                <w:rFonts w:ascii="Times New Roman" w:hAnsi="Times New Roman"/>
              </w:rPr>
              <w:br/>
              <w:t>(x, y</w:t>
            </w:r>
            <w:r w:rsidRPr="005442A9">
              <w:rPr>
                <w:rFonts w:ascii="Times New Roman" w:hAnsi="Times New Roman"/>
              </w:rPr>
              <w:t>, z)</w:t>
            </w:r>
          </w:p>
        </w:tc>
        <w:tc>
          <w:tcPr>
            <w:tcW w:w="0" w:type="auto"/>
          </w:tcPr>
          <w:p w14:paraId="678CA980" w14:textId="1BB4101A" w:rsidR="00152EA7" w:rsidRPr="005442A9" w:rsidRDefault="00152EA7" w:rsidP="00F06060">
            <w:pPr>
              <w:spacing w:line="240" w:lineRule="auto"/>
              <w:rPr>
                <w:rFonts w:ascii="Times New Roman" w:hAnsi="Times New Roman"/>
              </w:rPr>
            </w:pPr>
            <w:r w:rsidRPr="005442A9">
              <w:rPr>
                <w:rFonts w:ascii="Times New Roman" w:hAnsi="Times New Roman"/>
              </w:rPr>
              <w:t>-1086.669</w:t>
            </w:r>
          </w:p>
          <w:p w14:paraId="1A4F8BFD" w14:textId="48D50698" w:rsidR="00152EA7" w:rsidRPr="005442A9" w:rsidRDefault="00152EA7" w:rsidP="00F06060">
            <w:pPr>
              <w:spacing w:line="240" w:lineRule="auto"/>
              <w:rPr>
                <w:rFonts w:ascii="Times New Roman" w:hAnsi="Times New Roman"/>
              </w:rPr>
            </w:pPr>
            <w:r w:rsidRPr="005442A9">
              <w:rPr>
                <w:rFonts w:ascii="Times New Roman" w:hAnsi="Times New Roman"/>
              </w:rPr>
              <w:t>-13.406829</w:t>
            </w:r>
          </w:p>
          <w:p w14:paraId="2B284C0F" w14:textId="132FE1E4" w:rsidR="003E5A7E" w:rsidRPr="005442A9" w:rsidRDefault="00152EA7" w:rsidP="00F06060">
            <w:pPr>
              <w:spacing w:line="240" w:lineRule="auto"/>
              <w:rPr>
                <w:rFonts w:ascii="Times New Roman" w:hAnsi="Times New Roman"/>
              </w:rPr>
            </w:pPr>
            <w:r w:rsidRPr="005442A9">
              <w:rPr>
                <w:rFonts w:ascii="Times New Roman" w:hAnsi="Times New Roman"/>
              </w:rPr>
              <w:t>1686.8999</w:t>
            </w:r>
          </w:p>
        </w:tc>
        <w:tc>
          <w:tcPr>
            <w:tcW w:w="0" w:type="auto"/>
          </w:tcPr>
          <w:p w14:paraId="28EC54DB" w14:textId="7A34FA53" w:rsidR="00152EA7" w:rsidRPr="005442A9" w:rsidRDefault="00152EA7" w:rsidP="00F06060">
            <w:pPr>
              <w:spacing w:line="240" w:lineRule="auto"/>
              <w:rPr>
                <w:rFonts w:ascii="Times New Roman" w:hAnsi="Times New Roman"/>
              </w:rPr>
            </w:pPr>
            <w:r w:rsidRPr="005442A9">
              <w:rPr>
                <w:rFonts w:ascii="Times New Roman" w:hAnsi="Times New Roman"/>
              </w:rPr>
              <w:t>-1085.7</w:t>
            </w:r>
          </w:p>
          <w:p w14:paraId="0D801613" w14:textId="1CA94F12" w:rsidR="00152EA7" w:rsidRPr="005442A9" w:rsidRDefault="00152EA7" w:rsidP="00F06060">
            <w:pPr>
              <w:spacing w:line="240" w:lineRule="auto"/>
              <w:rPr>
                <w:rFonts w:ascii="Times New Roman" w:hAnsi="Times New Roman"/>
              </w:rPr>
            </w:pPr>
            <w:r w:rsidRPr="005442A9">
              <w:rPr>
                <w:rFonts w:ascii="Times New Roman" w:hAnsi="Times New Roman"/>
              </w:rPr>
              <w:t>-24.4326</w:t>
            </w:r>
          </w:p>
          <w:p w14:paraId="4E93C4D1" w14:textId="05AB70DF" w:rsidR="003E5A7E" w:rsidRPr="005442A9" w:rsidRDefault="00152EA7" w:rsidP="00F06060">
            <w:pPr>
              <w:spacing w:line="240" w:lineRule="auto"/>
              <w:rPr>
                <w:rFonts w:ascii="Times New Roman" w:hAnsi="Times New Roman"/>
              </w:rPr>
            </w:pPr>
            <w:r w:rsidRPr="005442A9">
              <w:rPr>
                <w:rFonts w:ascii="Times New Roman" w:hAnsi="Times New Roman"/>
              </w:rPr>
              <w:t>1687.13</w:t>
            </w:r>
          </w:p>
        </w:tc>
      </w:tr>
      <w:tr w:rsidR="003E5A7E" w:rsidRPr="005442A9" w14:paraId="5DCA22CC" w14:textId="77777777" w:rsidTr="00775C0F">
        <w:trPr>
          <w:jc w:val="center"/>
        </w:trPr>
        <w:tc>
          <w:tcPr>
            <w:tcW w:w="0" w:type="auto"/>
          </w:tcPr>
          <w:p w14:paraId="10DD3685"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Euler Angles </w:t>
            </w:r>
            <w:r w:rsidRPr="005442A9">
              <w:rPr>
                <w:rFonts w:ascii="Times New Roman" w:hAnsi="Times New Roman"/>
              </w:rPr>
              <w:br/>
              <w:t>(roll, pitch, yaw)</w:t>
            </w:r>
          </w:p>
        </w:tc>
        <w:tc>
          <w:tcPr>
            <w:tcW w:w="0" w:type="auto"/>
          </w:tcPr>
          <w:p w14:paraId="12FFF7A5" w14:textId="6B1E8D3C" w:rsidR="00152EA7" w:rsidRPr="005442A9" w:rsidRDefault="00152EA7" w:rsidP="00F06060">
            <w:pPr>
              <w:spacing w:line="240" w:lineRule="auto"/>
              <w:rPr>
                <w:rFonts w:ascii="Times New Roman" w:hAnsi="Times New Roman"/>
              </w:rPr>
            </w:pPr>
            <w:r w:rsidRPr="005442A9">
              <w:rPr>
                <w:rFonts w:ascii="Times New Roman" w:hAnsi="Times New Roman"/>
              </w:rPr>
              <w:t>-0.034989346</w:t>
            </w:r>
          </w:p>
          <w:p w14:paraId="00CC2E44" w14:textId="420AB05B" w:rsidR="00152EA7" w:rsidRPr="005442A9" w:rsidRDefault="00152EA7" w:rsidP="00F06060">
            <w:pPr>
              <w:spacing w:line="240" w:lineRule="auto"/>
              <w:rPr>
                <w:rFonts w:ascii="Times New Roman" w:hAnsi="Times New Roman"/>
              </w:rPr>
            </w:pPr>
            <w:r w:rsidRPr="005442A9">
              <w:rPr>
                <w:rFonts w:ascii="Times New Roman" w:hAnsi="Times New Roman"/>
              </w:rPr>
              <w:t>-2.983541</w:t>
            </w:r>
          </w:p>
          <w:p w14:paraId="2ADB527A" w14:textId="3550EE10" w:rsidR="003E5A7E" w:rsidRPr="005442A9" w:rsidRDefault="00152EA7" w:rsidP="00F06060">
            <w:pPr>
              <w:spacing w:line="240" w:lineRule="auto"/>
              <w:rPr>
                <w:rFonts w:ascii="Times New Roman" w:hAnsi="Times New Roman"/>
              </w:rPr>
            </w:pPr>
            <w:r w:rsidRPr="005442A9">
              <w:rPr>
                <w:rFonts w:ascii="Times New Roman" w:hAnsi="Times New Roman"/>
              </w:rPr>
              <w:t>-0.5547009</w:t>
            </w:r>
          </w:p>
        </w:tc>
        <w:tc>
          <w:tcPr>
            <w:tcW w:w="0" w:type="auto"/>
          </w:tcPr>
          <w:p w14:paraId="4933C73E" w14:textId="65BCAD5A" w:rsidR="00152EA7" w:rsidRPr="005442A9" w:rsidRDefault="00152EA7" w:rsidP="00F06060">
            <w:pPr>
              <w:spacing w:line="240" w:lineRule="auto"/>
              <w:rPr>
                <w:rFonts w:ascii="Times New Roman" w:hAnsi="Times New Roman"/>
              </w:rPr>
            </w:pPr>
            <w:r w:rsidRPr="005442A9">
              <w:rPr>
                <w:rFonts w:ascii="Times New Roman" w:hAnsi="Times New Roman"/>
              </w:rPr>
              <w:t>0.141311</w:t>
            </w:r>
          </w:p>
          <w:p w14:paraId="626F5FDA" w14:textId="7334BA14" w:rsidR="00152EA7" w:rsidRPr="005442A9" w:rsidRDefault="00152EA7" w:rsidP="00F06060">
            <w:pPr>
              <w:spacing w:line="240" w:lineRule="auto"/>
              <w:rPr>
                <w:rFonts w:ascii="Times New Roman" w:hAnsi="Times New Roman"/>
              </w:rPr>
            </w:pPr>
            <w:r w:rsidRPr="005442A9">
              <w:rPr>
                <w:rFonts w:ascii="Times New Roman" w:hAnsi="Times New Roman"/>
              </w:rPr>
              <w:t>-2.98676</w:t>
            </w:r>
          </w:p>
          <w:p w14:paraId="4745DA07" w14:textId="1DCA99D9" w:rsidR="003E5A7E" w:rsidRPr="005442A9" w:rsidRDefault="00152EA7" w:rsidP="00F06060">
            <w:pPr>
              <w:spacing w:line="240" w:lineRule="auto"/>
              <w:rPr>
                <w:rFonts w:ascii="Times New Roman" w:hAnsi="Times New Roman"/>
              </w:rPr>
            </w:pPr>
            <w:r w:rsidRPr="005442A9">
              <w:rPr>
                <w:rFonts w:ascii="Times New Roman" w:hAnsi="Times New Roman"/>
              </w:rPr>
              <w:t>-0.975992</w:t>
            </w:r>
          </w:p>
        </w:tc>
      </w:tr>
      <w:tr w:rsidR="003E5A7E" w:rsidRPr="005442A9" w14:paraId="08B69500" w14:textId="77777777" w:rsidTr="00775C0F">
        <w:trPr>
          <w:jc w:val="center"/>
        </w:trPr>
        <w:tc>
          <w:tcPr>
            <w:tcW w:w="0" w:type="auto"/>
          </w:tcPr>
          <w:p w14:paraId="2EA5C74C" w14:textId="77777777" w:rsidR="003E5A7E" w:rsidRPr="005442A9" w:rsidRDefault="003E5A7E" w:rsidP="00A2634D">
            <w:pPr>
              <w:spacing w:line="240" w:lineRule="auto"/>
              <w:ind w:firstLine="360"/>
              <w:rPr>
                <w:rFonts w:ascii="Times New Roman" w:hAnsi="Times New Roman"/>
              </w:rPr>
            </w:pPr>
            <w:r w:rsidRPr="005442A9">
              <w:rPr>
                <w:rFonts w:ascii="Times New Roman" w:hAnsi="Times New Roman"/>
              </w:rPr>
              <w:t>Speed (knots)</w:t>
            </w:r>
          </w:p>
        </w:tc>
        <w:tc>
          <w:tcPr>
            <w:tcW w:w="0" w:type="auto"/>
          </w:tcPr>
          <w:p w14:paraId="28DB8AA0" w14:textId="153083B6" w:rsidR="003E5A7E" w:rsidRPr="005442A9" w:rsidRDefault="009E513A" w:rsidP="007B6251">
            <w:pPr>
              <w:spacing w:line="240" w:lineRule="auto"/>
              <w:rPr>
                <w:rFonts w:ascii="Times New Roman" w:hAnsi="Times New Roman"/>
              </w:rPr>
            </w:pPr>
            <w:r w:rsidRPr="005442A9">
              <w:rPr>
                <w:rFonts w:ascii="Times New Roman" w:hAnsi="Times New Roman"/>
              </w:rPr>
              <w:t>91.104195</w:t>
            </w:r>
          </w:p>
        </w:tc>
        <w:tc>
          <w:tcPr>
            <w:tcW w:w="0" w:type="auto"/>
          </w:tcPr>
          <w:p w14:paraId="0961D1B4" w14:textId="55C34564" w:rsidR="003E5A7E" w:rsidRPr="005442A9" w:rsidRDefault="009E513A" w:rsidP="007B6251">
            <w:pPr>
              <w:keepNext/>
              <w:spacing w:line="240" w:lineRule="auto"/>
              <w:rPr>
                <w:rFonts w:ascii="Times New Roman" w:hAnsi="Times New Roman"/>
              </w:rPr>
            </w:pPr>
            <w:r w:rsidRPr="005442A9">
              <w:rPr>
                <w:rFonts w:ascii="Times New Roman" w:hAnsi="Times New Roman"/>
              </w:rPr>
              <w:t>91.0854</w:t>
            </w:r>
          </w:p>
        </w:tc>
      </w:tr>
    </w:tbl>
    <w:p w14:paraId="57222135" w14:textId="0A46AB27" w:rsidR="003E5A7E" w:rsidRPr="005442A9" w:rsidRDefault="009046B7" w:rsidP="00A2634D">
      <w:pPr>
        <w:pStyle w:val="Caption"/>
        <w:ind w:firstLine="360"/>
        <w:jc w:val="center"/>
        <w:rPr>
          <w:b w:val="0"/>
        </w:rPr>
      </w:pPr>
      <w:bookmarkStart w:id="166" w:name="_Toc59976093"/>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20</w:t>
      </w:r>
      <w:r w:rsidR="00C57AC9" w:rsidRPr="005442A9">
        <w:rPr>
          <w:b w:val="0"/>
        </w:rPr>
        <w:fldChar w:fldCharType="end"/>
      </w:r>
      <w:r w:rsidRPr="005442A9">
        <w:rPr>
          <w:b w:val="0"/>
        </w:rPr>
        <w:t>: Numerical Results for Test Five</w:t>
      </w:r>
      <w:bookmarkEnd w:id="166"/>
    </w:p>
    <w:p w14:paraId="1D1E651C" w14:textId="0A46AB27" w:rsidR="00236E88" w:rsidRPr="005442A9" w:rsidRDefault="00236E88" w:rsidP="004D1ECD"/>
    <w:p w14:paraId="2F89FF1A" w14:textId="5F3A9423" w:rsidR="0013205C" w:rsidRPr="005442A9" w:rsidRDefault="003E5A7E" w:rsidP="00AD318A">
      <w:pPr>
        <w:pStyle w:val="Heading3"/>
        <w:numPr>
          <w:ilvl w:val="2"/>
          <w:numId w:val="5"/>
        </w:numPr>
        <w:tabs>
          <w:tab w:val="left" w:pos="1080"/>
        </w:tabs>
        <w:jc w:val="left"/>
      </w:pPr>
      <w:r w:rsidRPr="005442A9">
        <w:t>Test Six (Flaps)</w:t>
      </w:r>
    </w:p>
    <w:tbl>
      <w:tblPr>
        <w:tblStyle w:val="TableGrid"/>
        <w:tblW w:w="0" w:type="auto"/>
        <w:jc w:val="center"/>
        <w:tblCellMar>
          <w:left w:w="115" w:type="dxa"/>
          <w:right w:w="115" w:type="dxa"/>
        </w:tblCellMar>
        <w:tblLook w:val="04A0" w:firstRow="1" w:lastRow="0" w:firstColumn="1" w:lastColumn="0" w:noHBand="0" w:noVBand="1"/>
      </w:tblPr>
      <w:tblGrid>
        <w:gridCol w:w="1843"/>
        <w:gridCol w:w="1904"/>
        <w:gridCol w:w="3101"/>
      </w:tblGrid>
      <w:tr w:rsidR="003E5A7E" w:rsidRPr="005442A9" w14:paraId="035B1F1F" w14:textId="77777777" w:rsidTr="00775C0F">
        <w:trPr>
          <w:trHeight w:val="332"/>
          <w:jc w:val="center"/>
        </w:trPr>
        <w:tc>
          <w:tcPr>
            <w:tcW w:w="0" w:type="auto"/>
          </w:tcPr>
          <w:p w14:paraId="17D6D330" w14:textId="77777777" w:rsidR="003E5A7E" w:rsidRPr="005442A9" w:rsidRDefault="003E5A7E" w:rsidP="00A2634D">
            <w:pPr>
              <w:spacing w:line="240" w:lineRule="auto"/>
              <w:ind w:firstLine="360"/>
              <w:rPr>
                <w:rFonts w:ascii="Times New Roman" w:hAnsi="Times New Roman"/>
              </w:rPr>
            </w:pPr>
          </w:p>
        </w:tc>
        <w:tc>
          <w:tcPr>
            <w:tcW w:w="0" w:type="auto"/>
          </w:tcPr>
          <w:p w14:paraId="27708EFD" w14:textId="77777777" w:rsidR="003E5A7E" w:rsidRPr="005442A9" w:rsidRDefault="003E5A7E" w:rsidP="00F06060">
            <w:pPr>
              <w:spacing w:line="240" w:lineRule="auto"/>
              <w:rPr>
                <w:rFonts w:ascii="Times New Roman" w:hAnsi="Times New Roman"/>
              </w:rPr>
            </w:pPr>
            <w:r w:rsidRPr="005442A9">
              <w:rPr>
                <w:rFonts w:ascii="Times New Roman" w:hAnsi="Times New Roman"/>
              </w:rPr>
              <w:t>Rust/ECS Output</w:t>
            </w:r>
          </w:p>
        </w:tc>
        <w:tc>
          <w:tcPr>
            <w:tcW w:w="0" w:type="auto"/>
          </w:tcPr>
          <w:p w14:paraId="242A3C61" w14:textId="77777777" w:rsidR="003E5A7E" w:rsidRPr="005442A9" w:rsidRDefault="003E5A7E" w:rsidP="00F06060">
            <w:pPr>
              <w:spacing w:line="240" w:lineRule="auto"/>
              <w:rPr>
                <w:rFonts w:ascii="Times New Roman" w:hAnsi="Times New Roman"/>
              </w:rPr>
            </w:pPr>
            <w:r w:rsidRPr="005442A9">
              <w:rPr>
                <w:rFonts w:ascii="Times New Roman" w:hAnsi="Times New Roman"/>
              </w:rPr>
              <w:t xml:space="preserve">C++/OOP Benchmark Output </w:t>
            </w:r>
          </w:p>
        </w:tc>
      </w:tr>
      <w:tr w:rsidR="003E5A7E" w:rsidRPr="005442A9" w14:paraId="7EC50D10" w14:textId="77777777" w:rsidTr="00775C0F">
        <w:trPr>
          <w:jc w:val="center"/>
        </w:trPr>
        <w:tc>
          <w:tcPr>
            <w:tcW w:w="0" w:type="auto"/>
          </w:tcPr>
          <w:p w14:paraId="59C59F7C" w14:textId="08DCBC8E" w:rsidR="003E5A7E" w:rsidRPr="005442A9" w:rsidRDefault="003F2E09" w:rsidP="00F06060">
            <w:pPr>
              <w:spacing w:line="240" w:lineRule="auto"/>
              <w:rPr>
                <w:rFonts w:ascii="Times New Roman" w:hAnsi="Times New Roman"/>
              </w:rPr>
            </w:pPr>
            <w:r w:rsidRPr="005442A9">
              <w:rPr>
                <w:rFonts w:ascii="Times New Roman" w:hAnsi="Times New Roman"/>
              </w:rPr>
              <w:t xml:space="preserve">Position </w:t>
            </w:r>
            <w:r w:rsidRPr="005442A9">
              <w:rPr>
                <w:rFonts w:ascii="Times New Roman" w:hAnsi="Times New Roman"/>
              </w:rPr>
              <w:br/>
              <w:t>(x, y</w:t>
            </w:r>
            <w:r w:rsidR="003E5A7E" w:rsidRPr="005442A9">
              <w:rPr>
                <w:rFonts w:ascii="Times New Roman" w:hAnsi="Times New Roman"/>
              </w:rPr>
              <w:t>, z)</w:t>
            </w:r>
          </w:p>
        </w:tc>
        <w:tc>
          <w:tcPr>
            <w:tcW w:w="0" w:type="auto"/>
          </w:tcPr>
          <w:p w14:paraId="2AEFE81B" w14:textId="4E3FACBC" w:rsidR="00FE3FFD" w:rsidRPr="005442A9" w:rsidRDefault="00FE3FFD" w:rsidP="00F06060">
            <w:pPr>
              <w:spacing w:line="240" w:lineRule="auto"/>
              <w:rPr>
                <w:rFonts w:ascii="Times New Roman" w:hAnsi="Times New Roman"/>
              </w:rPr>
            </w:pPr>
            <w:r w:rsidRPr="005442A9">
              <w:rPr>
                <w:rFonts w:ascii="Times New Roman" w:hAnsi="Times New Roman"/>
              </w:rPr>
              <w:t>-1995.7982</w:t>
            </w:r>
          </w:p>
          <w:p w14:paraId="50A824E1" w14:textId="36208443" w:rsidR="00FE3FFD" w:rsidRPr="005442A9" w:rsidRDefault="00FE3FFD" w:rsidP="00F06060">
            <w:pPr>
              <w:spacing w:line="240" w:lineRule="auto"/>
              <w:rPr>
                <w:rFonts w:ascii="Times New Roman" w:hAnsi="Times New Roman"/>
              </w:rPr>
            </w:pPr>
            <w:r w:rsidRPr="005442A9">
              <w:rPr>
                <w:rFonts w:ascii="Times New Roman" w:hAnsi="Times New Roman"/>
              </w:rPr>
              <w:t>-0.1490945</w:t>
            </w:r>
          </w:p>
          <w:p w14:paraId="5663986E" w14:textId="3ED731B1" w:rsidR="003E5A7E" w:rsidRPr="005442A9" w:rsidRDefault="00FE3FFD" w:rsidP="00F06060">
            <w:pPr>
              <w:spacing w:line="240" w:lineRule="auto"/>
              <w:rPr>
                <w:rFonts w:ascii="Times New Roman" w:hAnsi="Times New Roman"/>
              </w:rPr>
            </w:pPr>
            <w:r w:rsidRPr="005442A9">
              <w:rPr>
                <w:rFonts w:ascii="Times New Roman" w:hAnsi="Times New Roman"/>
              </w:rPr>
              <w:t>1778.0629</w:t>
            </w:r>
          </w:p>
        </w:tc>
        <w:tc>
          <w:tcPr>
            <w:tcW w:w="0" w:type="auto"/>
          </w:tcPr>
          <w:p w14:paraId="47E43630" w14:textId="38F7FF19" w:rsidR="00EF312B" w:rsidRPr="005442A9" w:rsidRDefault="00EF312B" w:rsidP="00F06060">
            <w:pPr>
              <w:spacing w:line="240" w:lineRule="auto"/>
              <w:rPr>
                <w:rFonts w:ascii="Times New Roman" w:hAnsi="Times New Roman"/>
              </w:rPr>
            </w:pPr>
            <w:r w:rsidRPr="005442A9">
              <w:rPr>
                <w:rFonts w:ascii="Times New Roman" w:hAnsi="Times New Roman"/>
              </w:rPr>
              <w:t>-1995.63</w:t>
            </w:r>
          </w:p>
          <w:p w14:paraId="18FFACF3" w14:textId="5B9BFFF6" w:rsidR="00EF312B" w:rsidRPr="005442A9" w:rsidRDefault="00EF312B" w:rsidP="00F06060">
            <w:pPr>
              <w:spacing w:line="240" w:lineRule="auto"/>
              <w:rPr>
                <w:rFonts w:ascii="Times New Roman" w:hAnsi="Times New Roman"/>
              </w:rPr>
            </w:pPr>
            <w:r w:rsidRPr="005442A9">
              <w:rPr>
                <w:rFonts w:ascii="Times New Roman" w:hAnsi="Times New Roman"/>
              </w:rPr>
              <w:t>-0.401624</w:t>
            </w:r>
          </w:p>
          <w:p w14:paraId="0DE7556E" w14:textId="2457B67B" w:rsidR="003E5A7E" w:rsidRPr="005442A9" w:rsidRDefault="00EF312B" w:rsidP="00F06060">
            <w:pPr>
              <w:spacing w:line="240" w:lineRule="auto"/>
              <w:rPr>
                <w:rFonts w:ascii="Times New Roman" w:hAnsi="Times New Roman"/>
              </w:rPr>
            </w:pPr>
            <w:r w:rsidRPr="005442A9">
              <w:rPr>
                <w:rFonts w:ascii="Times New Roman" w:hAnsi="Times New Roman"/>
              </w:rPr>
              <w:t>1778.12</w:t>
            </w:r>
          </w:p>
        </w:tc>
      </w:tr>
      <w:tr w:rsidR="003E5A7E" w:rsidRPr="005442A9" w14:paraId="591BB035" w14:textId="77777777" w:rsidTr="00775C0F">
        <w:trPr>
          <w:jc w:val="center"/>
        </w:trPr>
        <w:tc>
          <w:tcPr>
            <w:tcW w:w="0" w:type="auto"/>
          </w:tcPr>
          <w:p w14:paraId="6893102D" w14:textId="77777777" w:rsidR="003E5A7E" w:rsidRPr="005442A9" w:rsidRDefault="003E5A7E" w:rsidP="00F06060">
            <w:pPr>
              <w:spacing w:line="240" w:lineRule="auto"/>
              <w:rPr>
                <w:rFonts w:ascii="Times New Roman" w:hAnsi="Times New Roman"/>
              </w:rPr>
            </w:pPr>
            <w:r w:rsidRPr="005442A9">
              <w:rPr>
                <w:rFonts w:ascii="Times New Roman" w:hAnsi="Times New Roman"/>
              </w:rPr>
              <w:lastRenderedPageBreak/>
              <w:t xml:space="preserve">Euler Angles </w:t>
            </w:r>
            <w:r w:rsidRPr="005442A9">
              <w:rPr>
                <w:rFonts w:ascii="Times New Roman" w:hAnsi="Times New Roman"/>
              </w:rPr>
              <w:br/>
              <w:t>(roll, pitch, yaw)</w:t>
            </w:r>
          </w:p>
        </w:tc>
        <w:tc>
          <w:tcPr>
            <w:tcW w:w="0" w:type="auto"/>
          </w:tcPr>
          <w:p w14:paraId="45A5FB61" w14:textId="1A69788B" w:rsidR="00FE3FFD" w:rsidRPr="005442A9" w:rsidRDefault="00FE3FFD" w:rsidP="00F06060">
            <w:pPr>
              <w:spacing w:line="240" w:lineRule="auto"/>
              <w:rPr>
                <w:rFonts w:ascii="Times New Roman" w:hAnsi="Times New Roman"/>
              </w:rPr>
            </w:pPr>
            <w:r w:rsidRPr="005442A9">
              <w:rPr>
                <w:rFonts w:ascii="Times New Roman" w:hAnsi="Times New Roman"/>
              </w:rPr>
              <w:t>0.0010366426</w:t>
            </w:r>
          </w:p>
          <w:p w14:paraId="0BA98BC9" w14:textId="48DF06D9" w:rsidR="00FE3FFD" w:rsidRPr="005442A9" w:rsidRDefault="00FE3FFD" w:rsidP="00F06060">
            <w:pPr>
              <w:spacing w:line="240" w:lineRule="auto"/>
              <w:rPr>
                <w:rFonts w:ascii="Times New Roman" w:hAnsi="Times New Roman"/>
              </w:rPr>
            </w:pPr>
            <w:r w:rsidRPr="005442A9">
              <w:rPr>
                <w:rFonts w:ascii="Times New Roman" w:hAnsi="Times New Roman"/>
              </w:rPr>
              <w:t>9.436404</w:t>
            </w:r>
          </w:p>
          <w:p w14:paraId="72D4586B" w14:textId="73902B20" w:rsidR="003E5A7E" w:rsidRPr="005442A9" w:rsidRDefault="00FE3FFD" w:rsidP="00F06060">
            <w:pPr>
              <w:spacing w:line="240" w:lineRule="auto"/>
              <w:rPr>
                <w:rFonts w:ascii="Times New Roman" w:hAnsi="Times New Roman"/>
              </w:rPr>
            </w:pPr>
            <w:r w:rsidRPr="005442A9">
              <w:rPr>
                <w:rFonts w:ascii="Times New Roman" w:hAnsi="Times New Roman"/>
              </w:rPr>
              <w:t>-0.009251288</w:t>
            </w:r>
          </w:p>
        </w:tc>
        <w:tc>
          <w:tcPr>
            <w:tcW w:w="0" w:type="auto"/>
          </w:tcPr>
          <w:p w14:paraId="234BD302" w14:textId="2072F3F9" w:rsidR="00EF312B" w:rsidRPr="005442A9" w:rsidRDefault="00EF312B" w:rsidP="00F06060">
            <w:pPr>
              <w:spacing w:line="240" w:lineRule="auto"/>
              <w:rPr>
                <w:rFonts w:ascii="Times New Roman" w:hAnsi="Times New Roman"/>
              </w:rPr>
            </w:pPr>
            <w:r w:rsidRPr="005442A9">
              <w:rPr>
                <w:rFonts w:ascii="Times New Roman" w:hAnsi="Times New Roman"/>
              </w:rPr>
              <w:t>0.0124067</w:t>
            </w:r>
          </w:p>
          <w:p w14:paraId="2EEAC04E" w14:textId="56E22812" w:rsidR="00EF312B" w:rsidRPr="005442A9" w:rsidRDefault="00EF312B" w:rsidP="00F06060">
            <w:pPr>
              <w:spacing w:line="240" w:lineRule="auto"/>
              <w:rPr>
                <w:rFonts w:ascii="Times New Roman" w:hAnsi="Times New Roman"/>
              </w:rPr>
            </w:pPr>
            <w:r w:rsidRPr="005442A9">
              <w:rPr>
                <w:rFonts w:ascii="Times New Roman" w:hAnsi="Times New Roman"/>
              </w:rPr>
              <w:t>9.38473</w:t>
            </w:r>
          </w:p>
          <w:p w14:paraId="3D1B3DB9" w14:textId="002FBB26" w:rsidR="003E5A7E" w:rsidRPr="005442A9" w:rsidRDefault="00EF312B" w:rsidP="00F06060">
            <w:pPr>
              <w:spacing w:line="240" w:lineRule="auto"/>
              <w:rPr>
                <w:rFonts w:ascii="Times New Roman" w:hAnsi="Times New Roman"/>
              </w:rPr>
            </w:pPr>
            <w:r w:rsidRPr="005442A9">
              <w:rPr>
                <w:rFonts w:ascii="Times New Roman" w:hAnsi="Times New Roman"/>
              </w:rPr>
              <w:t>-0.0325167</w:t>
            </w:r>
          </w:p>
        </w:tc>
      </w:tr>
      <w:tr w:rsidR="003E5A7E" w:rsidRPr="005442A9" w14:paraId="18DCBC32" w14:textId="77777777" w:rsidTr="00775C0F">
        <w:trPr>
          <w:jc w:val="center"/>
        </w:trPr>
        <w:tc>
          <w:tcPr>
            <w:tcW w:w="0" w:type="auto"/>
          </w:tcPr>
          <w:p w14:paraId="1643BE78" w14:textId="77777777" w:rsidR="003E5A7E" w:rsidRPr="005442A9" w:rsidRDefault="003E5A7E" w:rsidP="00F06060">
            <w:pPr>
              <w:spacing w:line="240" w:lineRule="auto"/>
              <w:rPr>
                <w:rFonts w:ascii="Times New Roman" w:hAnsi="Times New Roman"/>
              </w:rPr>
            </w:pPr>
            <w:r w:rsidRPr="005442A9">
              <w:rPr>
                <w:rFonts w:ascii="Times New Roman" w:hAnsi="Times New Roman"/>
              </w:rPr>
              <w:t>Speed (knots)</w:t>
            </w:r>
          </w:p>
        </w:tc>
        <w:tc>
          <w:tcPr>
            <w:tcW w:w="0" w:type="auto"/>
          </w:tcPr>
          <w:p w14:paraId="3FEEB392" w14:textId="2C56E7DA" w:rsidR="003E5A7E" w:rsidRPr="005442A9" w:rsidRDefault="00FE3FFD" w:rsidP="00F06060">
            <w:pPr>
              <w:spacing w:line="240" w:lineRule="auto"/>
              <w:rPr>
                <w:rFonts w:ascii="Times New Roman" w:hAnsi="Times New Roman"/>
              </w:rPr>
            </w:pPr>
            <w:r w:rsidRPr="005442A9">
              <w:rPr>
                <w:rFonts w:ascii="Times New Roman" w:hAnsi="Times New Roman"/>
              </w:rPr>
              <w:t>56.96767</w:t>
            </w:r>
          </w:p>
        </w:tc>
        <w:tc>
          <w:tcPr>
            <w:tcW w:w="0" w:type="auto"/>
          </w:tcPr>
          <w:p w14:paraId="436BC7CC" w14:textId="75F18371" w:rsidR="003E5A7E" w:rsidRPr="005442A9" w:rsidRDefault="00EF312B" w:rsidP="00F06060">
            <w:pPr>
              <w:keepNext/>
              <w:spacing w:line="240" w:lineRule="auto"/>
              <w:rPr>
                <w:rFonts w:ascii="Times New Roman" w:hAnsi="Times New Roman"/>
              </w:rPr>
            </w:pPr>
            <w:r w:rsidRPr="005442A9">
              <w:rPr>
                <w:rFonts w:ascii="Times New Roman" w:hAnsi="Times New Roman"/>
              </w:rPr>
              <w:t>57.0701</w:t>
            </w:r>
          </w:p>
        </w:tc>
      </w:tr>
    </w:tbl>
    <w:p w14:paraId="76DF88AD" w14:textId="02CF6BEC" w:rsidR="004D1ECD" w:rsidRPr="005442A9" w:rsidRDefault="009046B7" w:rsidP="004D1ECD">
      <w:pPr>
        <w:pStyle w:val="Caption"/>
        <w:ind w:firstLine="360"/>
        <w:jc w:val="center"/>
        <w:rPr>
          <w:b w:val="0"/>
        </w:rPr>
      </w:pPr>
      <w:bookmarkStart w:id="167" w:name="_Toc59976094"/>
      <w:r w:rsidRPr="005442A9">
        <w:rPr>
          <w:b w:val="0"/>
        </w:rPr>
        <w:t xml:space="preserve">Table </w:t>
      </w:r>
      <w:r w:rsidR="00C57AC9" w:rsidRPr="005442A9">
        <w:rPr>
          <w:b w:val="0"/>
        </w:rPr>
        <w:fldChar w:fldCharType="begin"/>
      </w:r>
      <w:r w:rsidR="00C57AC9" w:rsidRPr="005442A9">
        <w:rPr>
          <w:b w:val="0"/>
        </w:rPr>
        <w:instrText xml:space="preserve"> SEQ Table \* ARABIC </w:instrText>
      </w:r>
      <w:r w:rsidR="00C57AC9" w:rsidRPr="005442A9">
        <w:rPr>
          <w:b w:val="0"/>
        </w:rPr>
        <w:fldChar w:fldCharType="separate"/>
      </w:r>
      <w:r w:rsidR="00C57AC9" w:rsidRPr="005442A9">
        <w:rPr>
          <w:b w:val="0"/>
          <w:noProof/>
        </w:rPr>
        <w:t>21</w:t>
      </w:r>
      <w:r w:rsidR="00C57AC9" w:rsidRPr="005442A9">
        <w:rPr>
          <w:b w:val="0"/>
        </w:rPr>
        <w:fldChar w:fldCharType="end"/>
      </w:r>
      <w:r w:rsidRPr="005442A9">
        <w:rPr>
          <w:b w:val="0"/>
        </w:rPr>
        <w:t>: Numerical Results for Test Six</w:t>
      </w:r>
      <w:bookmarkEnd w:id="167"/>
    </w:p>
    <w:p w14:paraId="6A6BEFAF" w14:textId="77777777" w:rsidR="004D1ECD" w:rsidRPr="004D1ECD" w:rsidRDefault="004D1ECD" w:rsidP="004D1ECD"/>
    <w:p w14:paraId="373FADDB" w14:textId="01DFD6D9" w:rsidR="001858ED" w:rsidRDefault="001858ED" w:rsidP="00AD318A">
      <w:pPr>
        <w:pStyle w:val="Heading2"/>
        <w:numPr>
          <w:ilvl w:val="1"/>
          <w:numId w:val="5"/>
        </w:numPr>
        <w:ind w:left="540"/>
      </w:pPr>
      <w:bookmarkStart w:id="168" w:name="_Toc59976064"/>
      <w:r>
        <w:t>Custom Types</w:t>
      </w:r>
      <w:bookmarkEnd w:id="168"/>
    </w:p>
    <w:p w14:paraId="4DB83209" w14:textId="590865A4" w:rsidR="00D85A0B" w:rsidRDefault="00DE6D88" w:rsidP="004D1ECD">
      <w:pPr>
        <w:ind w:firstLine="360"/>
      </w:pPr>
      <w:r>
        <w:t>To add an extra layer of equivalency verification to our re-implemented FDM, we tested the underlying</w:t>
      </w:r>
      <w:r w:rsidR="00C513FB">
        <w:t xml:space="preserve"> Rust</w:t>
      </w:r>
      <w:r>
        <w:t xml:space="preserve"> custom vector, matrix, and quaternion classes</w:t>
      </w:r>
      <w:r w:rsidR="00C513FB">
        <w:t xml:space="preserve"> versus the C++</w:t>
      </w:r>
      <w:r w:rsidR="00EB2CBE">
        <w:t xml:space="preserve"> classes they are based on</w:t>
      </w:r>
      <w:r>
        <w:t xml:space="preserve">. </w:t>
      </w:r>
      <w:r w:rsidR="00B068CA">
        <w:t>Although the results fr</w:t>
      </w:r>
      <w:r w:rsidR="0034360A">
        <w:t>om the previous section do not demonstrate complete accuracy, the Rust output</w:t>
      </w:r>
      <w:r w:rsidR="00B068CA">
        <w:t xml:space="preserve"> results </w:t>
      </w:r>
      <w:r w:rsidR="0034360A">
        <w:t xml:space="preserve">found in these tests </w:t>
      </w:r>
      <w:r w:rsidR="00B068CA">
        <w:t xml:space="preserve">are equivalent to that of the benchmark C++ custom classes. </w:t>
      </w:r>
      <w:r w:rsidR="007025D3">
        <w:t>T</w:t>
      </w:r>
      <w:r w:rsidR="008E2E59">
        <w:t>he</w:t>
      </w:r>
      <w:r w:rsidR="007025D3">
        <w:t xml:space="preserve"> result can at least demonstrate that these custom types were not the cause of the error in the 6-DOF FDM results.</w:t>
      </w:r>
    </w:p>
    <w:p w14:paraId="62913C4B" w14:textId="2B5835D2" w:rsidR="00070388" w:rsidRDefault="00070388" w:rsidP="00A2634D">
      <w:pPr>
        <w:ind w:firstLine="360"/>
      </w:pPr>
      <w:r>
        <w:t>Each operation has only one calculation test performed for each programming language. The exception is the vector magnitude and vector normalization. Bourg provided more than one test for those operations, so we followed suite in our tests.</w:t>
      </w:r>
    </w:p>
    <w:p w14:paraId="5092614A" w14:textId="0991CD2F" w:rsidR="00DE6D88" w:rsidRDefault="00DE6D88" w:rsidP="00A2634D">
      <w:pPr>
        <w:ind w:firstLine="360"/>
      </w:pPr>
      <w:r>
        <w:t xml:space="preserve">The output results for the Rust custom types were given an equivalent precision to that of the C++ benchmark. This was required because Rust and C++ handle significant digits differently, and it was easiest to alter Rust’s </w:t>
      </w:r>
      <w:r w:rsidR="000C408E">
        <w:t xml:space="preserve">decimal point precision </w:t>
      </w:r>
      <w:r>
        <w:t>to match that of C++’s default of six significant digi</w:t>
      </w:r>
      <w:r w:rsidR="000C408E">
        <w:t xml:space="preserve">ts. </w:t>
      </w:r>
      <w:r>
        <w:t>So, output for every calculation is rou</w:t>
      </w:r>
      <w:r w:rsidR="000C408E">
        <w:t>nded to six significant digits.</w:t>
      </w:r>
      <w:r w:rsidR="00CD367A">
        <w:t xml:space="preserve"> The results tables are organized by input parameters on the left column, output results from custom Rust type are in the middle column, and output results from the C++ class are on the right column. </w:t>
      </w:r>
      <w:r w:rsidR="002D33DD">
        <w:t xml:space="preserve">To designate the vector, matrix, and </w:t>
      </w:r>
      <w:r w:rsidR="002D33DD">
        <w:lastRenderedPageBreak/>
        <w:t>quaternion type</w:t>
      </w:r>
      <w:r w:rsidR="00EB7E25">
        <w:t xml:space="preserve"> for the input parameters and the output</w:t>
      </w:r>
      <w:r w:rsidR="002D33DD">
        <w:t xml:space="preserve">, we will use </w:t>
      </w:r>
      <w:r w:rsidR="0015578A">
        <w:t>V</w:t>
      </w:r>
      <w:r w:rsidR="002D33DD">
        <w:t xml:space="preserve">, M, and </w:t>
      </w:r>
      <w:r w:rsidR="0015578A">
        <w:t>Q</w:t>
      </w:r>
      <w:r w:rsidR="002D33DD">
        <w:t xml:space="preserve"> to represent those types, respectively. </w:t>
      </w:r>
    </w:p>
    <w:p w14:paraId="3979390D" w14:textId="77777777" w:rsidR="00236E88" w:rsidRPr="005442A9" w:rsidRDefault="00236E88" w:rsidP="00A2634D">
      <w:pPr>
        <w:ind w:firstLine="360"/>
      </w:pPr>
    </w:p>
    <w:p w14:paraId="4622B11D" w14:textId="514DFDBF" w:rsidR="008A7151" w:rsidRPr="005442A9" w:rsidRDefault="008A7151" w:rsidP="00AD318A">
      <w:pPr>
        <w:pStyle w:val="Heading3"/>
        <w:numPr>
          <w:ilvl w:val="2"/>
          <w:numId w:val="5"/>
        </w:numPr>
        <w:ind w:left="1080"/>
        <w:jc w:val="left"/>
      </w:pPr>
      <w:r w:rsidRPr="005442A9">
        <w:t>Vector Tests</w:t>
      </w:r>
    </w:p>
    <w:p w14:paraId="63A180BE" w14:textId="24B2B211" w:rsidR="008F7704" w:rsidRPr="005442A9" w:rsidRDefault="00312DCB" w:rsidP="00AD318A">
      <w:pPr>
        <w:pStyle w:val="ListParagraph"/>
        <w:numPr>
          <w:ilvl w:val="0"/>
          <w:numId w:val="11"/>
        </w:numPr>
      </w:pPr>
      <w:r w:rsidRPr="005442A9">
        <w:t>Magnitude</w:t>
      </w:r>
    </w:p>
    <w:tbl>
      <w:tblPr>
        <w:tblStyle w:val="TableGrid"/>
        <w:tblW w:w="0" w:type="auto"/>
        <w:tblLook w:val="04A0" w:firstRow="1" w:lastRow="0" w:firstColumn="1" w:lastColumn="0" w:noHBand="0" w:noVBand="1"/>
      </w:tblPr>
      <w:tblGrid>
        <w:gridCol w:w="1210"/>
        <w:gridCol w:w="1210"/>
        <w:gridCol w:w="1227"/>
      </w:tblGrid>
      <w:tr w:rsidR="00D62589" w:rsidRPr="005442A9" w14:paraId="744C1CD5" w14:textId="77777777" w:rsidTr="008F7704">
        <w:tc>
          <w:tcPr>
            <w:tcW w:w="0" w:type="auto"/>
          </w:tcPr>
          <w:p w14:paraId="6AE5E0D3" w14:textId="404659BB" w:rsidR="00D62589"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FEEF5F1" w14:textId="6D3CAB00" w:rsidR="00D62589" w:rsidRPr="005442A9" w:rsidRDefault="00D62589" w:rsidP="007B6251">
            <w:pPr>
              <w:spacing w:line="240" w:lineRule="auto"/>
              <w:rPr>
                <w:rFonts w:ascii="Times New Roman" w:hAnsi="Times New Roman"/>
              </w:rPr>
            </w:pPr>
            <w:r w:rsidRPr="005442A9">
              <w:rPr>
                <w:rFonts w:ascii="Times New Roman" w:hAnsi="Times New Roman"/>
              </w:rPr>
              <w:t>Rust Type</w:t>
            </w:r>
          </w:p>
        </w:tc>
        <w:tc>
          <w:tcPr>
            <w:tcW w:w="0" w:type="auto"/>
          </w:tcPr>
          <w:p w14:paraId="5D5DD89E" w14:textId="32B400F6" w:rsidR="00D62589" w:rsidRPr="005442A9" w:rsidRDefault="00D62589" w:rsidP="007B6251">
            <w:pPr>
              <w:spacing w:line="240" w:lineRule="auto"/>
              <w:rPr>
                <w:rFonts w:ascii="Times New Roman" w:hAnsi="Times New Roman"/>
              </w:rPr>
            </w:pPr>
            <w:r w:rsidRPr="005442A9">
              <w:rPr>
                <w:rFonts w:ascii="Times New Roman" w:hAnsi="Times New Roman"/>
              </w:rPr>
              <w:t>C++ Clas</w:t>
            </w:r>
            <w:r w:rsidR="00A06946" w:rsidRPr="005442A9">
              <w:rPr>
                <w:rFonts w:ascii="Times New Roman" w:hAnsi="Times New Roman"/>
              </w:rPr>
              <w:t>s</w:t>
            </w:r>
          </w:p>
        </w:tc>
      </w:tr>
      <w:tr w:rsidR="00D62589" w:rsidRPr="005442A9" w14:paraId="0CA3F325" w14:textId="77777777" w:rsidTr="008F7704">
        <w:tc>
          <w:tcPr>
            <w:tcW w:w="0" w:type="auto"/>
          </w:tcPr>
          <w:p w14:paraId="26FB05C0" w14:textId="629639A8"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(1, 1, 1)</w:t>
            </w:r>
          </w:p>
        </w:tc>
        <w:tc>
          <w:tcPr>
            <w:tcW w:w="0" w:type="auto"/>
          </w:tcPr>
          <w:p w14:paraId="07185FA9"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c>
          <w:tcPr>
            <w:tcW w:w="0" w:type="auto"/>
          </w:tcPr>
          <w:p w14:paraId="4D1A7FC1" w14:textId="77777777" w:rsidR="00D62589" w:rsidRPr="005442A9" w:rsidRDefault="00D62589" w:rsidP="007B6251">
            <w:pPr>
              <w:spacing w:line="240" w:lineRule="auto"/>
              <w:rPr>
                <w:rFonts w:ascii="Times New Roman" w:hAnsi="Times New Roman"/>
              </w:rPr>
            </w:pPr>
            <w:r w:rsidRPr="005442A9">
              <w:rPr>
                <w:rFonts w:ascii="Times New Roman" w:hAnsi="Times New Roman"/>
              </w:rPr>
              <w:t>1.73205</w:t>
            </w:r>
          </w:p>
        </w:tc>
      </w:tr>
      <w:tr w:rsidR="00D62589" w:rsidRPr="005442A9" w14:paraId="62D21415" w14:textId="77777777" w:rsidTr="008F7704">
        <w:tc>
          <w:tcPr>
            <w:tcW w:w="0" w:type="auto"/>
          </w:tcPr>
          <w:p w14:paraId="08B398BA" w14:textId="10617156" w:rsidR="00D62589" w:rsidRPr="005442A9" w:rsidRDefault="00EB7E25" w:rsidP="007B6251">
            <w:pPr>
              <w:spacing w:line="240" w:lineRule="auto"/>
              <w:rPr>
                <w:rFonts w:ascii="Times New Roman" w:hAnsi="Times New Roman"/>
              </w:rPr>
            </w:pPr>
            <w:r w:rsidRPr="005442A9">
              <w:rPr>
                <w:rFonts w:ascii="Times New Roman" w:hAnsi="Times New Roman"/>
              </w:rPr>
              <w:t>V</w:t>
            </w:r>
            <w:r w:rsidR="00D62589" w:rsidRPr="005442A9">
              <w:rPr>
                <w:rFonts w:ascii="Times New Roman" w:hAnsi="Times New Roman"/>
              </w:rPr>
              <w:t xml:space="preserve"> (1, 2, 3)</w:t>
            </w:r>
          </w:p>
        </w:tc>
        <w:tc>
          <w:tcPr>
            <w:tcW w:w="0" w:type="auto"/>
          </w:tcPr>
          <w:p w14:paraId="6CF6D994"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c>
          <w:tcPr>
            <w:tcW w:w="0" w:type="auto"/>
          </w:tcPr>
          <w:p w14:paraId="550603F1" w14:textId="77777777" w:rsidR="00D62589" w:rsidRPr="005442A9" w:rsidRDefault="00D62589" w:rsidP="007B6251">
            <w:pPr>
              <w:spacing w:line="240" w:lineRule="auto"/>
              <w:rPr>
                <w:rFonts w:ascii="Times New Roman" w:hAnsi="Times New Roman"/>
              </w:rPr>
            </w:pPr>
            <w:r w:rsidRPr="005442A9">
              <w:rPr>
                <w:rFonts w:ascii="Times New Roman" w:hAnsi="Times New Roman"/>
              </w:rPr>
              <w:t>3.74166</w:t>
            </w:r>
          </w:p>
        </w:tc>
      </w:tr>
    </w:tbl>
    <w:p w14:paraId="029B7A7F" w14:textId="77777777" w:rsidR="008F7704" w:rsidRPr="005442A9" w:rsidRDefault="008F7704" w:rsidP="00A2634D">
      <w:pPr>
        <w:pStyle w:val="ListParagraph"/>
        <w:ind w:left="1080" w:firstLine="360"/>
      </w:pPr>
    </w:p>
    <w:p w14:paraId="10F8FAA4" w14:textId="46AD3EF7" w:rsidR="008F7704" w:rsidRPr="005442A9" w:rsidRDefault="00312DCB" w:rsidP="00AD318A">
      <w:pPr>
        <w:pStyle w:val="ListParagraph"/>
        <w:numPr>
          <w:ilvl w:val="0"/>
          <w:numId w:val="11"/>
        </w:numPr>
      </w:pPr>
      <w:r w:rsidRPr="005442A9">
        <w:t>Normalization</w:t>
      </w:r>
    </w:p>
    <w:tbl>
      <w:tblPr>
        <w:tblStyle w:val="TableGrid"/>
        <w:tblW w:w="0" w:type="auto"/>
        <w:tblLook w:val="04A0" w:firstRow="1" w:lastRow="0" w:firstColumn="1" w:lastColumn="0" w:noHBand="0" w:noVBand="1"/>
      </w:tblPr>
      <w:tblGrid>
        <w:gridCol w:w="1210"/>
        <w:gridCol w:w="3550"/>
        <w:gridCol w:w="3550"/>
      </w:tblGrid>
      <w:tr w:rsidR="008B3502" w:rsidRPr="005442A9" w14:paraId="1EEB5783" w14:textId="77777777" w:rsidTr="008F7704">
        <w:tc>
          <w:tcPr>
            <w:tcW w:w="0" w:type="auto"/>
          </w:tcPr>
          <w:p w14:paraId="791E20C0" w14:textId="40996FB4" w:rsidR="004303C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3DB6475" w14:textId="5FBA07C2" w:rsidR="004303CA" w:rsidRPr="005442A9" w:rsidRDefault="004303CA" w:rsidP="007B6251">
            <w:pPr>
              <w:spacing w:line="240" w:lineRule="auto"/>
              <w:rPr>
                <w:rFonts w:ascii="Times New Roman" w:hAnsi="Times New Roman"/>
              </w:rPr>
            </w:pPr>
            <w:r w:rsidRPr="005442A9">
              <w:rPr>
                <w:rFonts w:ascii="Times New Roman" w:hAnsi="Times New Roman"/>
              </w:rPr>
              <w:t>Rust Type</w:t>
            </w:r>
          </w:p>
        </w:tc>
        <w:tc>
          <w:tcPr>
            <w:tcW w:w="0" w:type="auto"/>
          </w:tcPr>
          <w:p w14:paraId="62A995F9" w14:textId="7A1F9755" w:rsidR="004303CA" w:rsidRPr="005442A9" w:rsidRDefault="004303CA" w:rsidP="007B6251">
            <w:pPr>
              <w:spacing w:line="240" w:lineRule="auto"/>
              <w:rPr>
                <w:rFonts w:ascii="Times New Roman" w:hAnsi="Times New Roman"/>
              </w:rPr>
            </w:pPr>
            <w:r w:rsidRPr="005442A9">
              <w:rPr>
                <w:rFonts w:ascii="Times New Roman" w:hAnsi="Times New Roman"/>
              </w:rPr>
              <w:t>C++ C</w:t>
            </w:r>
            <w:r w:rsidR="00A06946" w:rsidRPr="005442A9">
              <w:rPr>
                <w:rFonts w:ascii="Times New Roman" w:hAnsi="Times New Roman"/>
              </w:rPr>
              <w:t>lass</w:t>
            </w:r>
          </w:p>
        </w:tc>
      </w:tr>
      <w:tr w:rsidR="008B3502" w:rsidRPr="005442A9" w14:paraId="71A17CE3" w14:textId="77777777" w:rsidTr="008F7704">
        <w:tc>
          <w:tcPr>
            <w:tcW w:w="0" w:type="auto"/>
          </w:tcPr>
          <w:p w14:paraId="4588FF33" w14:textId="27BD8824"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(1, 2, 3)</w:t>
            </w:r>
          </w:p>
        </w:tc>
        <w:tc>
          <w:tcPr>
            <w:tcW w:w="0" w:type="auto"/>
          </w:tcPr>
          <w:p w14:paraId="33B333BA" w14:textId="43903CF9"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p>
        </w:tc>
        <w:tc>
          <w:tcPr>
            <w:tcW w:w="0" w:type="auto"/>
          </w:tcPr>
          <w:p w14:paraId="7CD42522" w14:textId="6FB7043E"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r>
      <w:tr w:rsidR="008B3502" w:rsidRPr="005442A9" w14:paraId="40FE9A90" w14:textId="77777777" w:rsidTr="008F7704">
        <w:tc>
          <w:tcPr>
            <w:tcW w:w="0" w:type="auto"/>
          </w:tcPr>
          <w:p w14:paraId="5B411443" w14:textId="7F1BEEA3" w:rsidR="004303CA" w:rsidRPr="005442A9" w:rsidRDefault="00EB7E25" w:rsidP="007B6251">
            <w:pPr>
              <w:spacing w:line="240" w:lineRule="auto"/>
              <w:rPr>
                <w:rFonts w:ascii="Times New Roman" w:hAnsi="Times New Roman"/>
              </w:rPr>
            </w:pPr>
            <w:r w:rsidRPr="005442A9">
              <w:rPr>
                <w:rFonts w:ascii="Times New Roman" w:hAnsi="Times New Roman"/>
              </w:rPr>
              <w:t>V</w:t>
            </w:r>
            <w:r w:rsidR="004303CA" w:rsidRPr="005442A9">
              <w:rPr>
                <w:rFonts w:ascii="Times New Roman" w:hAnsi="Times New Roman"/>
              </w:rPr>
              <w:t xml:space="preserve"> (3, 3, 3)</w:t>
            </w:r>
          </w:p>
        </w:tc>
        <w:tc>
          <w:tcPr>
            <w:tcW w:w="0" w:type="auto"/>
          </w:tcPr>
          <w:p w14:paraId="6AB33BA8" w14:textId="6AD4397A"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0.57735, 0.57735, 0.57735</w:t>
            </w:r>
            <w:r w:rsidR="00AD21A3" w:rsidRPr="005442A9">
              <w:rPr>
                <w:rFonts w:ascii="Times New Roman" w:hAnsi="Times New Roman"/>
              </w:rPr>
              <w:t>)</w:t>
            </w:r>
            <w:r w:rsidR="000B3A59" w:rsidRPr="005442A9">
              <w:rPr>
                <w:rFonts w:ascii="Times New Roman" w:hAnsi="Times New Roman"/>
              </w:rPr>
              <w:t xml:space="preserve"> </w:t>
            </w:r>
          </w:p>
        </w:tc>
        <w:tc>
          <w:tcPr>
            <w:tcW w:w="0" w:type="auto"/>
          </w:tcPr>
          <w:p w14:paraId="79049CC1" w14:textId="28C6A9A6"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0B3A59" w:rsidRPr="005442A9">
              <w:rPr>
                <w:rFonts w:ascii="Times New Roman" w:hAnsi="Times New Roman"/>
              </w:rPr>
              <w:t>0.57735, 0.57735, 0.57735</w:t>
            </w:r>
            <w:r w:rsidR="00AD21A3" w:rsidRPr="005442A9">
              <w:rPr>
                <w:rFonts w:ascii="Times New Roman" w:hAnsi="Times New Roman"/>
              </w:rPr>
              <w:t>)</w:t>
            </w:r>
          </w:p>
        </w:tc>
      </w:tr>
      <w:tr w:rsidR="008B3502" w:rsidRPr="005442A9" w14:paraId="3E928792" w14:textId="77777777" w:rsidTr="008F7704">
        <w:tc>
          <w:tcPr>
            <w:tcW w:w="0" w:type="auto"/>
          </w:tcPr>
          <w:p w14:paraId="499525A4" w14:textId="66D29C1C" w:rsidR="004303CA" w:rsidRPr="005442A9" w:rsidRDefault="00EB7E25" w:rsidP="007B6251">
            <w:pPr>
              <w:spacing w:line="240" w:lineRule="auto"/>
              <w:rPr>
                <w:rFonts w:ascii="Times New Roman" w:hAnsi="Times New Roman"/>
              </w:rPr>
            </w:pPr>
            <w:r w:rsidRPr="005442A9">
              <w:rPr>
                <w:rFonts w:ascii="Times New Roman" w:hAnsi="Times New Roman"/>
              </w:rPr>
              <w:t>V</w:t>
            </w:r>
            <w:r w:rsidR="00F42A04" w:rsidRPr="005442A9">
              <w:rPr>
                <w:rFonts w:ascii="Times New Roman" w:hAnsi="Times New Roman"/>
              </w:rPr>
              <w:t xml:space="preserve"> (1, 2, 3)</w:t>
            </w:r>
          </w:p>
        </w:tc>
        <w:tc>
          <w:tcPr>
            <w:tcW w:w="0" w:type="auto"/>
          </w:tcPr>
          <w:p w14:paraId="79D1DBF1" w14:textId="164C7AF5"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c>
          <w:tcPr>
            <w:tcW w:w="0" w:type="auto"/>
          </w:tcPr>
          <w:p w14:paraId="02EFA4D1" w14:textId="53B5F1D2" w:rsidR="004303CA"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0B3A59" w:rsidRPr="005442A9">
              <w:rPr>
                <w:rFonts w:ascii="Times New Roman" w:hAnsi="Times New Roman"/>
              </w:rPr>
              <w:t>0.267261, 0.534522, 0.801784</w:t>
            </w:r>
            <w:r w:rsidR="00AD21A3" w:rsidRPr="005442A9">
              <w:rPr>
                <w:rFonts w:ascii="Times New Roman" w:hAnsi="Times New Roman"/>
              </w:rPr>
              <w:t>)</w:t>
            </w:r>
          </w:p>
        </w:tc>
      </w:tr>
    </w:tbl>
    <w:p w14:paraId="6D55BA48" w14:textId="62477147" w:rsidR="004303CA" w:rsidRPr="005442A9" w:rsidRDefault="004303CA" w:rsidP="00A2634D">
      <w:pPr>
        <w:ind w:firstLine="360"/>
      </w:pPr>
    </w:p>
    <w:p w14:paraId="69D18E61" w14:textId="67DF1A83" w:rsidR="008F7704" w:rsidRPr="005442A9" w:rsidRDefault="00312DCB" w:rsidP="00AD318A">
      <w:pPr>
        <w:pStyle w:val="ListParagraph"/>
        <w:numPr>
          <w:ilvl w:val="0"/>
          <w:numId w:val="11"/>
        </w:numPr>
      </w:pPr>
      <w:r w:rsidRPr="005442A9">
        <w:t>Reversal</w:t>
      </w:r>
    </w:p>
    <w:tbl>
      <w:tblPr>
        <w:tblStyle w:val="TableGrid"/>
        <w:tblW w:w="0" w:type="auto"/>
        <w:tblLook w:val="04A0" w:firstRow="1" w:lastRow="0" w:firstColumn="1" w:lastColumn="0" w:noHBand="0" w:noVBand="1"/>
      </w:tblPr>
      <w:tblGrid>
        <w:gridCol w:w="1210"/>
        <w:gridCol w:w="1449"/>
        <w:gridCol w:w="1449"/>
      </w:tblGrid>
      <w:tr w:rsidR="008F7704" w:rsidRPr="005442A9" w14:paraId="46AEB0DC" w14:textId="77777777" w:rsidTr="003D2883">
        <w:tc>
          <w:tcPr>
            <w:tcW w:w="0" w:type="auto"/>
          </w:tcPr>
          <w:p w14:paraId="75E2E2DA" w14:textId="651994FA" w:rsidR="008F7704"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C25C1F4" w14:textId="77777777" w:rsidR="008F7704" w:rsidRPr="005442A9" w:rsidRDefault="008F7704" w:rsidP="007B6251">
            <w:pPr>
              <w:spacing w:line="240" w:lineRule="auto"/>
              <w:rPr>
                <w:rFonts w:ascii="Times New Roman" w:hAnsi="Times New Roman"/>
              </w:rPr>
            </w:pPr>
            <w:r w:rsidRPr="005442A9">
              <w:rPr>
                <w:rFonts w:ascii="Times New Roman" w:hAnsi="Times New Roman"/>
              </w:rPr>
              <w:t>Rust Type</w:t>
            </w:r>
          </w:p>
        </w:tc>
        <w:tc>
          <w:tcPr>
            <w:tcW w:w="0" w:type="auto"/>
          </w:tcPr>
          <w:p w14:paraId="6F8E71BF" w14:textId="77777777" w:rsidR="008F7704" w:rsidRPr="005442A9" w:rsidRDefault="008F7704" w:rsidP="007B6251">
            <w:pPr>
              <w:spacing w:line="240" w:lineRule="auto"/>
              <w:rPr>
                <w:rFonts w:ascii="Times New Roman" w:hAnsi="Times New Roman"/>
              </w:rPr>
            </w:pPr>
            <w:r w:rsidRPr="005442A9">
              <w:rPr>
                <w:rFonts w:ascii="Times New Roman" w:hAnsi="Times New Roman"/>
              </w:rPr>
              <w:t>C++ Class</w:t>
            </w:r>
          </w:p>
        </w:tc>
      </w:tr>
      <w:tr w:rsidR="008F7704" w:rsidRPr="005442A9" w14:paraId="1C8FEB03" w14:textId="77777777" w:rsidTr="003D2883">
        <w:tc>
          <w:tcPr>
            <w:tcW w:w="0" w:type="auto"/>
          </w:tcPr>
          <w:p w14:paraId="36C3C728" w14:textId="1A5E10D8" w:rsidR="008F7704" w:rsidRPr="005442A9" w:rsidRDefault="00EB7E25" w:rsidP="007B6251">
            <w:pPr>
              <w:spacing w:line="240" w:lineRule="auto"/>
              <w:rPr>
                <w:rFonts w:ascii="Times New Roman" w:hAnsi="Times New Roman"/>
              </w:rPr>
            </w:pPr>
            <w:r w:rsidRPr="005442A9">
              <w:rPr>
                <w:rFonts w:ascii="Times New Roman" w:hAnsi="Times New Roman"/>
              </w:rPr>
              <w:t>V</w:t>
            </w:r>
            <w:r w:rsidR="008F7704" w:rsidRPr="005442A9">
              <w:rPr>
                <w:rFonts w:ascii="Times New Roman" w:hAnsi="Times New Roman"/>
              </w:rPr>
              <w:t xml:space="preserve"> (1, 2, 3)</w:t>
            </w:r>
          </w:p>
        </w:tc>
        <w:tc>
          <w:tcPr>
            <w:tcW w:w="0" w:type="auto"/>
          </w:tcPr>
          <w:p w14:paraId="0FBC1E34" w14:textId="5E1AF825"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c>
          <w:tcPr>
            <w:tcW w:w="0" w:type="auto"/>
          </w:tcPr>
          <w:p w14:paraId="3EDF6E1C" w14:textId="079D8EB6" w:rsidR="008F7704"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8F7704" w:rsidRPr="005442A9">
              <w:rPr>
                <w:rFonts w:ascii="Times New Roman" w:hAnsi="Times New Roman"/>
              </w:rPr>
              <w:t>-1, -2, -3</w:t>
            </w:r>
            <w:r w:rsidR="00AD21A3" w:rsidRPr="005442A9">
              <w:rPr>
                <w:rFonts w:ascii="Times New Roman" w:hAnsi="Times New Roman"/>
              </w:rPr>
              <w:t>)</w:t>
            </w:r>
          </w:p>
        </w:tc>
      </w:tr>
    </w:tbl>
    <w:p w14:paraId="000EA766" w14:textId="27202E3C" w:rsidR="004303CA" w:rsidRPr="005442A9" w:rsidRDefault="004303CA" w:rsidP="00A2634D">
      <w:pPr>
        <w:ind w:firstLine="360"/>
      </w:pPr>
    </w:p>
    <w:p w14:paraId="189A6913" w14:textId="41298167" w:rsidR="00C76F7D" w:rsidRPr="005442A9" w:rsidRDefault="00312DCB" w:rsidP="00AD318A">
      <w:pPr>
        <w:pStyle w:val="ListParagraph"/>
        <w:numPr>
          <w:ilvl w:val="0"/>
          <w:numId w:val="11"/>
        </w:numPr>
      </w:pPr>
      <w:r w:rsidRPr="005442A9">
        <w:t>Addition</w:t>
      </w:r>
    </w:p>
    <w:tbl>
      <w:tblPr>
        <w:tblStyle w:val="TableGrid"/>
        <w:tblW w:w="0" w:type="auto"/>
        <w:tblLook w:val="04A0" w:firstRow="1" w:lastRow="0" w:firstColumn="1" w:lastColumn="0" w:noHBand="0" w:noVBand="1"/>
      </w:tblPr>
      <w:tblGrid>
        <w:gridCol w:w="1570"/>
        <w:gridCol w:w="1570"/>
        <w:gridCol w:w="1570"/>
      </w:tblGrid>
      <w:tr w:rsidR="00C76F7D" w:rsidRPr="005442A9" w14:paraId="2F52F855" w14:textId="77777777" w:rsidTr="003D2883">
        <w:tc>
          <w:tcPr>
            <w:tcW w:w="0" w:type="auto"/>
          </w:tcPr>
          <w:p w14:paraId="02E2020C" w14:textId="2C863C7E" w:rsidR="00C76F7D"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3752B26" w14:textId="77777777" w:rsidR="00C76F7D" w:rsidRPr="005442A9" w:rsidRDefault="00C76F7D" w:rsidP="007B6251">
            <w:pPr>
              <w:spacing w:line="240" w:lineRule="auto"/>
              <w:rPr>
                <w:rFonts w:ascii="Times New Roman" w:hAnsi="Times New Roman"/>
              </w:rPr>
            </w:pPr>
            <w:r w:rsidRPr="005442A9">
              <w:rPr>
                <w:rFonts w:ascii="Times New Roman" w:hAnsi="Times New Roman"/>
              </w:rPr>
              <w:t>Rust Type</w:t>
            </w:r>
          </w:p>
        </w:tc>
        <w:tc>
          <w:tcPr>
            <w:tcW w:w="0" w:type="auto"/>
          </w:tcPr>
          <w:p w14:paraId="310531C4" w14:textId="77777777" w:rsidR="00C76F7D" w:rsidRPr="005442A9" w:rsidRDefault="00C76F7D" w:rsidP="007B6251">
            <w:pPr>
              <w:spacing w:line="240" w:lineRule="auto"/>
              <w:rPr>
                <w:rFonts w:ascii="Times New Roman" w:hAnsi="Times New Roman"/>
              </w:rPr>
            </w:pPr>
            <w:r w:rsidRPr="005442A9">
              <w:rPr>
                <w:rFonts w:ascii="Times New Roman" w:hAnsi="Times New Roman"/>
              </w:rPr>
              <w:t>C++ Class</w:t>
            </w:r>
          </w:p>
        </w:tc>
      </w:tr>
      <w:tr w:rsidR="00C76F7D" w:rsidRPr="005442A9" w14:paraId="3C70B627" w14:textId="77777777" w:rsidTr="003D2883">
        <w:tc>
          <w:tcPr>
            <w:tcW w:w="0" w:type="auto"/>
          </w:tcPr>
          <w:p w14:paraId="1D0D9D56" w14:textId="272370C7" w:rsidR="00C76F7D" w:rsidRPr="005442A9" w:rsidRDefault="00EB7E25"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C76F7D" w:rsidRPr="005442A9">
              <w:rPr>
                <w:rFonts w:ascii="Times New Roman" w:hAnsi="Times New Roman"/>
              </w:rPr>
              <w:t xml:space="preserve"> (1, 2, 3)</w:t>
            </w:r>
          </w:p>
        </w:tc>
        <w:tc>
          <w:tcPr>
            <w:tcW w:w="0" w:type="auto"/>
          </w:tcPr>
          <w:p w14:paraId="2E59B885" w14:textId="37B9981C" w:rsidR="00C76F7D" w:rsidRPr="005442A9" w:rsidRDefault="00EB7E25"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c>
          <w:tcPr>
            <w:tcW w:w="0" w:type="auto"/>
          </w:tcPr>
          <w:p w14:paraId="43089CB5" w14:textId="75DDA14D" w:rsidR="00C76F7D"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76F7D" w:rsidRPr="005442A9">
              <w:rPr>
                <w:rFonts w:ascii="Times New Roman" w:hAnsi="Times New Roman"/>
              </w:rPr>
              <w:t>11, 22, 33</w:t>
            </w:r>
            <w:r w:rsidR="00AD21A3" w:rsidRPr="005442A9">
              <w:rPr>
                <w:rFonts w:ascii="Times New Roman" w:hAnsi="Times New Roman"/>
              </w:rPr>
              <w:t>)</w:t>
            </w:r>
          </w:p>
        </w:tc>
      </w:tr>
    </w:tbl>
    <w:p w14:paraId="4BBE34AE" w14:textId="67200541" w:rsidR="007F35EB" w:rsidRPr="005442A9" w:rsidRDefault="007F35EB" w:rsidP="00A2634D">
      <w:pPr>
        <w:ind w:firstLine="360"/>
      </w:pPr>
    </w:p>
    <w:p w14:paraId="52766B26" w14:textId="723FE605" w:rsidR="00C76F7D" w:rsidRPr="005442A9" w:rsidRDefault="00312DCB" w:rsidP="00AD318A">
      <w:pPr>
        <w:pStyle w:val="ListParagraph"/>
        <w:numPr>
          <w:ilvl w:val="0"/>
          <w:numId w:val="11"/>
        </w:numPr>
      </w:pPr>
      <w:r w:rsidRPr="005442A9">
        <w:t>Subtraction</w:t>
      </w:r>
    </w:p>
    <w:tbl>
      <w:tblPr>
        <w:tblStyle w:val="TableGrid"/>
        <w:tblW w:w="0" w:type="auto"/>
        <w:tblLook w:val="04A0" w:firstRow="1" w:lastRow="0" w:firstColumn="1" w:lastColumn="0" w:noHBand="0" w:noVBand="1"/>
      </w:tblPr>
      <w:tblGrid>
        <w:gridCol w:w="1570"/>
        <w:gridCol w:w="1450"/>
        <w:gridCol w:w="1450"/>
      </w:tblGrid>
      <w:tr w:rsidR="006051D7" w:rsidRPr="005442A9" w14:paraId="1A0B14D1" w14:textId="77777777" w:rsidTr="003D2883">
        <w:tc>
          <w:tcPr>
            <w:tcW w:w="0" w:type="auto"/>
          </w:tcPr>
          <w:p w14:paraId="13E6BAA3" w14:textId="6AB7CAFA" w:rsidR="006051D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592B158" w14:textId="77777777" w:rsidR="006051D7" w:rsidRPr="005442A9" w:rsidRDefault="006051D7" w:rsidP="007B6251">
            <w:pPr>
              <w:spacing w:line="240" w:lineRule="auto"/>
              <w:rPr>
                <w:rFonts w:ascii="Times New Roman" w:hAnsi="Times New Roman"/>
              </w:rPr>
            </w:pPr>
            <w:r w:rsidRPr="005442A9">
              <w:rPr>
                <w:rFonts w:ascii="Times New Roman" w:hAnsi="Times New Roman"/>
              </w:rPr>
              <w:t>Rust Type</w:t>
            </w:r>
          </w:p>
        </w:tc>
        <w:tc>
          <w:tcPr>
            <w:tcW w:w="0" w:type="auto"/>
          </w:tcPr>
          <w:p w14:paraId="37AA444D" w14:textId="77777777" w:rsidR="006051D7" w:rsidRPr="005442A9" w:rsidRDefault="006051D7" w:rsidP="007B6251">
            <w:pPr>
              <w:spacing w:line="240" w:lineRule="auto"/>
              <w:rPr>
                <w:rFonts w:ascii="Times New Roman" w:hAnsi="Times New Roman"/>
              </w:rPr>
            </w:pPr>
            <w:r w:rsidRPr="005442A9">
              <w:rPr>
                <w:rFonts w:ascii="Times New Roman" w:hAnsi="Times New Roman"/>
              </w:rPr>
              <w:t>C++ Class</w:t>
            </w:r>
          </w:p>
        </w:tc>
      </w:tr>
      <w:tr w:rsidR="006051D7" w:rsidRPr="005442A9" w14:paraId="32D5C8C0" w14:textId="77777777" w:rsidTr="003D2883">
        <w:tc>
          <w:tcPr>
            <w:tcW w:w="0" w:type="auto"/>
          </w:tcPr>
          <w:p w14:paraId="362A5D69" w14:textId="7B80EC33" w:rsidR="006051D7" w:rsidRPr="005442A9" w:rsidRDefault="00647797" w:rsidP="007B6251">
            <w:pPr>
              <w:spacing w:line="240" w:lineRule="auto"/>
              <w:rPr>
                <w:rFonts w:ascii="Times New Roman" w:hAnsi="Times New Roman"/>
              </w:rPr>
            </w:pPr>
            <w:r w:rsidRPr="005442A9">
              <w:rPr>
                <w:rFonts w:ascii="Times New Roman" w:hAnsi="Times New Roman"/>
              </w:rPr>
              <w:t>V (10, 20, 30)</w:t>
            </w:r>
            <w:r w:rsidRPr="005442A9">
              <w:rPr>
                <w:rFonts w:ascii="Times New Roman" w:hAnsi="Times New Roman"/>
              </w:rPr>
              <w:br/>
              <w:t>V</w:t>
            </w:r>
            <w:r w:rsidR="006051D7" w:rsidRPr="005442A9">
              <w:rPr>
                <w:rFonts w:ascii="Times New Roman" w:hAnsi="Times New Roman"/>
              </w:rPr>
              <w:t xml:space="preserve"> (1, 2, 3)</w:t>
            </w:r>
          </w:p>
        </w:tc>
        <w:tc>
          <w:tcPr>
            <w:tcW w:w="0" w:type="auto"/>
          </w:tcPr>
          <w:p w14:paraId="124E4390" w14:textId="7AD4D542"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c>
          <w:tcPr>
            <w:tcW w:w="0" w:type="auto"/>
          </w:tcPr>
          <w:p w14:paraId="5F82AA8D" w14:textId="0FB3BAA5" w:rsidR="006051D7"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6051D7" w:rsidRPr="005442A9">
              <w:rPr>
                <w:rFonts w:ascii="Times New Roman" w:hAnsi="Times New Roman"/>
              </w:rPr>
              <w:t>9, 18, 27</w:t>
            </w:r>
            <w:r w:rsidR="00AD21A3" w:rsidRPr="005442A9">
              <w:rPr>
                <w:rFonts w:ascii="Times New Roman" w:hAnsi="Times New Roman"/>
              </w:rPr>
              <w:t>)</w:t>
            </w:r>
          </w:p>
        </w:tc>
      </w:tr>
    </w:tbl>
    <w:p w14:paraId="6EF94F9D" w14:textId="65CBF0CD" w:rsidR="006051D7" w:rsidRPr="005442A9" w:rsidRDefault="006051D7" w:rsidP="00A2634D">
      <w:pPr>
        <w:ind w:firstLine="360"/>
      </w:pPr>
    </w:p>
    <w:p w14:paraId="4188FFCE" w14:textId="4D20AEF7" w:rsidR="006051D7" w:rsidRPr="005442A9" w:rsidRDefault="00312DCB" w:rsidP="00AD318A">
      <w:pPr>
        <w:pStyle w:val="ListParagraph"/>
        <w:numPr>
          <w:ilvl w:val="0"/>
          <w:numId w:val="11"/>
        </w:numPr>
      </w:pPr>
      <w:r w:rsidRPr="005442A9">
        <w:t>Cross product</w:t>
      </w:r>
    </w:p>
    <w:tbl>
      <w:tblPr>
        <w:tblStyle w:val="TableGrid"/>
        <w:tblW w:w="0" w:type="auto"/>
        <w:tblLook w:val="04A0" w:firstRow="1" w:lastRow="0" w:firstColumn="1" w:lastColumn="0" w:noHBand="0" w:noVBand="1"/>
      </w:tblPr>
      <w:tblGrid>
        <w:gridCol w:w="1210"/>
        <w:gridCol w:w="1290"/>
        <w:gridCol w:w="1290"/>
      </w:tblGrid>
      <w:tr w:rsidR="00885F61" w:rsidRPr="005442A9" w14:paraId="28C7E62B" w14:textId="77777777" w:rsidTr="003D2883">
        <w:tc>
          <w:tcPr>
            <w:tcW w:w="0" w:type="auto"/>
          </w:tcPr>
          <w:p w14:paraId="04F3E35B" w14:textId="7CAAFDEC" w:rsidR="00885F61" w:rsidRPr="005442A9" w:rsidRDefault="008B3502" w:rsidP="007B6251">
            <w:pPr>
              <w:spacing w:line="240" w:lineRule="auto"/>
              <w:rPr>
                <w:rFonts w:ascii="Times New Roman" w:hAnsi="Times New Roman"/>
              </w:rPr>
            </w:pPr>
            <w:r w:rsidRPr="005442A9">
              <w:rPr>
                <w:rFonts w:ascii="Times New Roman" w:hAnsi="Times New Roman"/>
              </w:rPr>
              <w:lastRenderedPageBreak/>
              <w:t>Input</w:t>
            </w:r>
          </w:p>
        </w:tc>
        <w:tc>
          <w:tcPr>
            <w:tcW w:w="0" w:type="auto"/>
          </w:tcPr>
          <w:p w14:paraId="1B65DE2C" w14:textId="77777777" w:rsidR="00885F61" w:rsidRPr="005442A9" w:rsidRDefault="00885F61" w:rsidP="007B6251">
            <w:pPr>
              <w:spacing w:line="240" w:lineRule="auto"/>
              <w:rPr>
                <w:rFonts w:ascii="Times New Roman" w:hAnsi="Times New Roman"/>
              </w:rPr>
            </w:pPr>
            <w:r w:rsidRPr="005442A9">
              <w:rPr>
                <w:rFonts w:ascii="Times New Roman" w:hAnsi="Times New Roman"/>
              </w:rPr>
              <w:t>Rust Type</w:t>
            </w:r>
          </w:p>
        </w:tc>
        <w:tc>
          <w:tcPr>
            <w:tcW w:w="0" w:type="auto"/>
          </w:tcPr>
          <w:p w14:paraId="2E08F5BC" w14:textId="77777777" w:rsidR="00885F61" w:rsidRPr="005442A9" w:rsidRDefault="00885F61" w:rsidP="007B6251">
            <w:pPr>
              <w:spacing w:line="240" w:lineRule="auto"/>
              <w:rPr>
                <w:rFonts w:ascii="Times New Roman" w:hAnsi="Times New Roman"/>
              </w:rPr>
            </w:pPr>
            <w:r w:rsidRPr="005442A9">
              <w:rPr>
                <w:rFonts w:ascii="Times New Roman" w:hAnsi="Times New Roman"/>
              </w:rPr>
              <w:t>C++ Class</w:t>
            </w:r>
          </w:p>
        </w:tc>
      </w:tr>
      <w:tr w:rsidR="00885F61" w:rsidRPr="005442A9" w14:paraId="3FEF0CEA" w14:textId="77777777" w:rsidTr="003D2883">
        <w:tc>
          <w:tcPr>
            <w:tcW w:w="0" w:type="auto"/>
          </w:tcPr>
          <w:p w14:paraId="17D5D44B" w14:textId="5DC06DEA" w:rsidR="00885F61" w:rsidRPr="005442A9" w:rsidRDefault="00647797" w:rsidP="007B6251">
            <w:pPr>
              <w:spacing w:line="240" w:lineRule="auto"/>
              <w:rPr>
                <w:rFonts w:ascii="Times New Roman" w:hAnsi="Times New Roman"/>
              </w:rPr>
            </w:pPr>
            <w:r w:rsidRPr="005442A9">
              <w:rPr>
                <w:rFonts w:ascii="Times New Roman" w:hAnsi="Times New Roman"/>
              </w:rPr>
              <w:t>V</w:t>
            </w:r>
            <w:r w:rsidR="00885F61" w:rsidRPr="005442A9">
              <w:rPr>
                <w:rFonts w:ascii="Times New Roman" w:hAnsi="Times New Roman"/>
              </w:rPr>
              <w:t xml:space="preserve"> (</w:t>
            </w:r>
            <w:r w:rsidR="00314457" w:rsidRPr="005442A9">
              <w:rPr>
                <w:rFonts w:ascii="Times New Roman" w:hAnsi="Times New Roman"/>
              </w:rPr>
              <w:t>1</w:t>
            </w:r>
            <w:r w:rsidRPr="005442A9">
              <w:rPr>
                <w:rFonts w:ascii="Times New Roman" w:hAnsi="Times New Roman"/>
              </w:rPr>
              <w:t>, 0, 0)</w:t>
            </w:r>
            <w:r w:rsidRPr="005442A9">
              <w:rPr>
                <w:rFonts w:ascii="Times New Roman" w:hAnsi="Times New Roman"/>
              </w:rPr>
              <w:br/>
              <w:t>V</w:t>
            </w:r>
            <w:r w:rsidR="00885F61" w:rsidRPr="005442A9">
              <w:rPr>
                <w:rFonts w:ascii="Times New Roman" w:hAnsi="Times New Roman"/>
              </w:rPr>
              <w:t xml:space="preserve"> (</w:t>
            </w:r>
            <w:r w:rsidR="00314457" w:rsidRPr="005442A9">
              <w:rPr>
                <w:rFonts w:ascii="Times New Roman" w:hAnsi="Times New Roman"/>
              </w:rPr>
              <w:t>0, 1, 1</w:t>
            </w:r>
            <w:r w:rsidR="00885F61" w:rsidRPr="005442A9">
              <w:rPr>
                <w:rFonts w:ascii="Times New Roman" w:hAnsi="Times New Roman"/>
              </w:rPr>
              <w:t>)</w:t>
            </w:r>
          </w:p>
        </w:tc>
        <w:tc>
          <w:tcPr>
            <w:tcW w:w="0" w:type="auto"/>
          </w:tcPr>
          <w:p w14:paraId="013DFE77" w14:textId="0462B034" w:rsidR="00885F61"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c>
          <w:tcPr>
            <w:tcW w:w="0" w:type="auto"/>
          </w:tcPr>
          <w:p w14:paraId="4257DE11" w14:textId="46561A86" w:rsidR="00885F61" w:rsidRPr="005442A9" w:rsidRDefault="008B3502"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7030C4" w:rsidRPr="005442A9">
              <w:rPr>
                <w:rFonts w:ascii="Times New Roman" w:hAnsi="Times New Roman"/>
              </w:rPr>
              <w:t>0, -1, 1</w:t>
            </w:r>
            <w:r w:rsidR="00AD21A3" w:rsidRPr="005442A9">
              <w:rPr>
                <w:rFonts w:ascii="Times New Roman" w:hAnsi="Times New Roman"/>
              </w:rPr>
              <w:t>)</w:t>
            </w:r>
          </w:p>
        </w:tc>
      </w:tr>
    </w:tbl>
    <w:p w14:paraId="0FE17042" w14:textId="5E022EA9" w:rsidR="00885F61" w:rsidRPr="005442A9" w:rsidRDefault="00885F61" w:rsidP="00A2634D">
      <w:pPr>
        <w:ind w:firstLine="360"/>
      </w:pPr>
    </w:p>
    <w:p w14:paraId="14C4EFF9" w14:textId="1AF5E8CA" w:rsidR="00C86A2B" w:rsidRPr="005442A9" w:rsidRDefault="00312DCB" w:rsidP="00AD318A">
      <w:pPr>
        <w:pStyle w:val="ListParagraph"/>
        <w:numPr>
          <w:ilvl w:val="0"/>
          <w:numId w:val="11"/>
        </w:numPr>
      </w:pPr>
      <w:r w:rsidRPr="005442A9">
        <w:t>Dot product</w:t>
      </w:r>
    </w:p>
    <w:tbl>
      <w:tblPr>
        <w:tblStyle w:val="TableGrid"/>
        <w:tblW w:w="0" w:type="auto"/>
        <w:tblLook w:val="04A0" w:firstRow="1" w:lastRow="0" w:firstColumn="1" w:lastColumn="0" w:noHBand="0" w:noVBand="1"/>
      </w:tblPr>
      <w:tblGrid>
        <w:gridCol w:w="1570"/>
        <w:gridCol w:w="1210"/>
        <w:gridCol w:w="1227"/>
      </w:tblGrid>
      <w:tr w:rsidR="00C86A2B" w:rsidRPr="005442A9" w14:paraId="3DD2F456" w14:textId="77777777" w:rsidTr="003D2883">
        <w:tc>
          <w:tcPr>
            <w:tcW w:w="0" w:type="auto"/>
          </w:tcPr>
          <w:p w14:paraId="2310358B" w14:textId="693D84B6"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FE2D08A"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7B671D10"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7686892" w14:textId="77777777" w:rsidTr="003D2883">
        <w:tc>
          <w:tcPr>
            <w:tcW w:w="0" w:type="auto"/>
          </w:tcPr>
          <w:p w14:paraId="60F45517" w14:textId="71380ADE"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(10, 20</w:t>
            </w:r>
            <w:r w:rsidRPr="005442A9">
              <w:rPr>
                <w:rFonts w:ascii="Times New Roman" w:hAnsi="Times New Roman"/>
              </w:rPr>
              <w:t>, 30)</w:t>
            </w:r>
            <w:r w:rsidRPr="005442A9">
              <w:rPr>
                <w:rFonts w:ascii="Times New Roman" w:hAnsi="Times New Roman"/>
              </w:rPr>
              <w:br/>
              <w:t>V</w:t>
            </w:r>
            <w:r w:rsidR="00C86A2B" w:rsidRPr="005442A9">
              <w:rPr>
                <w:rFonts w:ascii="Times New Roman" w:hAnsi="Times New Roman"/>
              </w:rPr>
              <w:t xml:space="preserve"> (1, 2, 3)</w:t>
            </w:r>
          </w:p>
        </w:tc>
        <w:tc>
          <w:tcPr>
            <w:tcW w:w="0" w:type="auto"/>
          </w:tcPr>
          <w:p w14:paraId="187148FF" w14:textId="57977982" w:rsidR="00C86A2B" w:rsidRPr="005442A9" w:rsidRDefault="00C86A2B" w:rsidP="007B6251">
            <w:pPr>
              <w:spacing w:line="240" w:lineRule="auto"/>
              <w:rPr>
                <w:rFonts w:ascii="Times New Roman" w:hAnsi="Times New Roman"/>
              </w:rPr>
            </w:pPr>
            <w:r w:rsidRPr="005442A9">
              <w:rPr>
                <w:rFonts w:ascii="Times New Roman" w:hAnsi="Times New Roman"/>
              </w:rPr>
              <w:t>140</w:t>
            </w:r>
          </w:p>
        </w:tc>
        <w:tc>
          <w:tcPr>
            <w:tcW w:w="0" w:type="auto"/>
          </w:tcPr>
          <w:p w14:paraId="4D0A18DB" w14:textId="0F025088" w:rsidR="00C86A2B" w:rsidRPr="005442A9" w:rsidRDefault="00C86A2B" w:rsidP="007B6251">
            <w:pPr>
              <w:spacing w:line="240" w:lineRule="auto"/>
              <w:rPr>
                <w:rFonts w:ascii="Times New Roman" w:hAnsi="Times New Roman"/>
              </w:rPr>
            </w:pPr>
            <w:r w:rsidRPr="005442A9">
              <w:rPr>
                <w:rFonts w:ascii="Times New Roman" w:hAnsi="Times New Roman"/>
              </w:rPr>
              <w:t>140</w:t>
            </w:r>
          </w:p>
        </w:tc>
      </w:tr>
    </w:tbl>
    <w:p w14:paraId="73033CFD" w14:textId="4927ACE8" w:rsidR="00C86A2B" w:rsidRPr="005442A9" w:rsidRDefault="00C86A2B" w:rsidP="00A2634D">
      <w:pPr>
        <w:ind w:firstLine="360"/>
      </w:pPr>
    </w:p>
    <w:p w14:paraId="122128CF" w14:textId="2F5EEB42" w:rsidR="00C86A2B" w:rsidRPr="005442A9" w:rsidRDefault="00312DCB" w:rsidP="00AD318A">
      <w:pPr>
        <w:pStyle w:val="ListParagraph"/>
        <w:numPr>
          <w:ilvl w:val="0"/>
          <w:numId w:val="11"/>
        </w:numPr>
      </w:pPr>
      <w:r w:rsidRPr="005442A9">
        <w:t>Multiplication by scalar</w:t>
      </w:r>
    </w:p>
    <w:tbl>
      <w:tblPr>
        <w:tblStyle w:val="TableGrid"/>
        <w:tblW w:w="0" w:type="auto"/>
        <w:tblLook w:val="04A0" w:firstRow="1" w:lastRow="0" w:firstColumn="1" w:lastColumn="0" w:noHBand="0" w:noVBand="1"/>
      </w:tblPr>
      <w:tblGrid>
        <w:gridCol w:w="1210"/>
        <w:gridCol w:w="1210"/>
        <w:gridCol w:w="1227"/>
      </w:tblGrid>
      <w:tr w:rsidR="00C86A2B" w:rsidRPr="005442A9" w14:paraId="5719849E" w14:textId="77777777" w:rsidTr="003D2883">
        <w:tc>
          <w:tcPr>
            <w:tcW w:w="0" w:type="auto"/>
          </w:tcPr>
          <w:p w14:paraId="1C589487" w14:textId="7A9C08C5" w:rsidR="00C86A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D46C196" w14:textId="77777777" w:rsidR="00C86A2B" w:rsidRPr="005442A9" w:rsidRDefault="00C86A2B" w:rsidP="007B6251">
            <w:pPr>
              <w:spacing w:line="240" w:lineRule="auto"/>
              <w:rPr>
                <w:rFonts w:ascii="Times New Roman" w:hAnsi="Times New Roman"/>
              </w:rPr>
            </w:pPr>
            <w:r w:rsidRPr="005442A9">
              <w:rPr>
                <w:rFonts w:ascii="Times New Roman" w:hAnsi="Times New Roman"/>
              </w:rPr>
              <w:t>Rust Type</w:t>
            </w:r>
          </w:p>
        </w:tc>
        <w:tc>
          <w:tcPr>
            <w:tcW w:w="0" w:type="auto"/>
          </w:tcPr>
          <w:p w14:paraId="6E7D46FF" w14:textId="77777777" w:rsidR="00C86A2B" w:rsidRPr="005442A9" w:rsidRDefault="00C86A2B" w:rsidP="007B6251">
            <w:pPr>
              <w:spacing w:line="240" w:lineRule="auto"/>
              <w:rPr>
                <w:rFonts w:ascii="Times New Roman" w:hAnsi="Times New Roman"/>
              </w:rPr>
            </w:pPr>
            <w:r w:rsidRPr="005442A9">
              <w:rPr>
                <w:rFonts w:ascii="Times New Roman" w:hAnsi="Times New Roman"/>
              </w:rPr>
              <w:t>C++ Class</w:t>
            </w:r>
          </w:p>
        </w:tc>
      </w:tr>
      <w:tr w:rsidR="00C86A2B" w:rsidRPr="005442A9" w14:paraId="1D18F2C3" w14:textId="77777777" w:rsidTr="003D2883">
        <w:tc>
          <w:tcPr>
            <w:tcW w:w="0" w:type="auto"/>
          </w:tcPr>
          <w:p w14:paraId="09019577" w14:textId="167C0FF5" w:rsidR="00C86A2B" w:rsidRPr="005442A9" w:rsidRDefault="00647797" w:rsidP="007B6251">
            <w:pPr>
              <w:spacing w:line="240" w:lineRule="auto"/>
              <w:rPr>
                <w:rFonts w:ascii="Times New Roman" w:hAnsi="Times New Roman"/>
              </w:rPr>
            </w:pPr>
            <w:r w:rsidRPr="005442A9">
              <w:rPr>
                <w:rFonts w:ascii="Times New Roman" w:hAnsi="Times New Roman"/>
              </w:rPr>
              <w:t>V</w:t>
            </w:r>
            <w:r w:rsidR="00C86A2B" w:rsidRPr="005442A9">
              <w:rPr>
                <w:rFonts w:ascii="Times New Roman" w:hAnsi="Times New Roman"/>
              </w:rPr>
              <w:t xml:space="preserve"> (1, 2, </w:t>
            </w:r>
            <w:r w:rsidR="00BF602B" w:rsidRPr="005442A9">
              <w:rPr>
                <w:rFonts w:ascii="Times New Roman" w:hAnsi="Times New Roman"/>
              </w:rPr>
              <w:t>3</w:t>
            </w:r>
            <w:r w:rsidR="00C86A2B" w:rsidRPr="005442A9">
              <w:rPr>
                <w:rFonts w:ascii="Times New Roman" w:hAnsi="Times New Roman"/>
              </w:rPr>
              <w:t>)</w:t>
            </w:r>
            <w:r w:rsidR="00C86A2B" w:rsidRPr="005442A9">
              <w:rPr>
                <w:rFonts w:ascii="Times New Roman" w:hAnsi="Times New Roman"/>
              </w:rPr>
              <w:br/>
              <w:t>3</w:t>
            </w:r>
          </w:p>
        </w:tc>
        <w:tc>
          <w:tcPr>
            <w:tcW w:w="0" w:type="auto"/>
          </w:tcPr>
          <w:p w14:paraId="1CCFB792" w14:textId="0097789C" w:rsidR="00C86A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c>
          <w:tcPr>
            <w:tcW w:w="0" w:type="auto"/>
          </w:tcPr>
          <w:p w14:paraId="67C21E80" w14:textId="6019FD59" w:rsidR="00C86A2B" w:rsidRPr="005442A9" w:rsidRDefault="00647797" w:rsidP="007B6251">
            <w:pPr>
              <w:spacing w:line="240" w:lineRule="auto"/>
              <w:rPr>
                <w:rFonts w:ascii="Times New Roman" w:hAnsi="Times New Roman"/>
              </w:rPr>
            </w:pPr>
            <w:r w:rsidRPr="005442A9">
              <w:rPr>
                <w:rFonts w:ascii="Times New Roman" w:hAnsi="Times New Roman"/>
              </w:rPr>
              <w:t xml:space="preserve">V </w:t>
            </w:r>
            <w:r w:rsidR="00AD21A3" w:rsidRPr="005442A9">
              <w:rPr>
                <w:rFonts w:ascii="Times New Roman" w:hAnsi="Times New Roman"/>
              </w:rPr>
              <w:t>(</w:t>
            </w:r>
            <w:r w:rsidR="00C86A2B" w:rsidRPr="005442A9">
              <w:rPr>
                <w:rFonts w:ascii="Times New Roman" w:hAnsi="Times New Roman"/>
              </w:rPr>
              <w:t>3, 6, 9</w:t>
            </w:r>
            <w:r w:rsidR="00AD21A3" w:rsidRPr="005442A9">
              <w:rPr>
                <w:rFonts w:ascii="Times New Roman" w:hAnsi="Times New Roman"/>
              </w:rPr>
              <w:t>)</w:t>
            </w:r>
          </w:p>
        </w:tc>
      </w:tr>
    </w:tbl>
    <w:p w14:paraId="6E567634" w14:textId="63968158" w:rsidR="00C86A2B" w:rsidRPr="005442A9" w:rsidRDefault="00C86A2B" w:rsidP="00A2634D">
      <w:pPr>
        <w:ind w:firstLine="360"/>
      </w:pPr>
    </w:p>
    <w:p w14:paraId="1FECE8E8" w14:textId="244A8492" w:rsidR="00C86A2B" w:rsidRPr="005442A9" w:rsidRDefault="00312DCB" w:rsidP="00AD318A">
      <w:pPr>
        <w:pStyle w:val="ListParagraph"/>
        <w:numPr>
          <w:ilvl w:val="0"/>
          <w:numId w:val="11"/>
        </w:numPr>
      </w:pPr>
      <w:r w:rsidRPr="005442A9">
        <w:t>Division by scalar</w:t>
      </w:r>
    </w:p>
    <w:tbl>
      <w:tblPr>
        <w:tblStyle w:val="TableGrid"/>
        <w:tblW w:w="0" w:type="auto"/>
        <w:tblLook w:val="04A0" w:firstRow="1" w:lastRow="0" w:firstColumn="1" w:lastColumn="0" w:noHBand="0" w:noVBand="1"/>
      </w:tblPr>
      <w:tblGrid>
        <w:gridCol w:w="1210"/>
        <w:gridCol w:w="2770"/>
        <w:gridCol w:w="2770"/>
      </w:tblGrid>
      <w:tr w:rsidR="008B3502" w:rsidRPr="005442A9" w14:paraId="5BAE7650" w14:textId="77777777" w:rsidTr="003D2883">
        <w:tc>
          <w:tcPr>
            <w:tcW w:w="0" w:type="auto"/>
          </w:tcPr>
          <w:p w14:paraId="33C45641" w14:textId="5513BFA2" w:rsidR="00BF602B"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0E2DDB60" w14:textId="77777777" w:rsidR="00BF602B" w:rsidRPr="005442A9" w:rsidRDefault="00BF602B" w:rsidP="007B6251">
            <w:pPr>
              <w:spacing w:line="240" w:lineRule="auto"/>
              <w:rPr>
                <w:rFonts w:ascii="Times New Roman" w:hAnsi="Times New Roman"/>
              </w:rPr>
            </w:pPr>
            <w:r w:rsidRPr="005442A9">
              <w:rPr>
                <w:rFonts w:ascii="Times New Roman" w:hAnsi="Times New Roman"/>
              </w:rPr>
              <w:t>Rust Type</w:t>
            </w:r>
          </w:p>
        </w:tc>
        <w:tc>
          <w:tcPr>
            <w:tcW w:w="0" w:type="auto"/>
          </w:tcPr>
          <w:p w14:paraId="1045AA99" w14:textId="77777777" w:rsidR="00BF602B" w:rsidRPr="005442A9" w:rsidRDefault="00BF602B" w:rsidP="007B6251">
            <w:pPr>
              <w:spacing w:line="240" w:lineRule="auto"/>
              <w:rPr>
                <w:rFonts w:ascii="Times New Roman" w:hAnsi="Times New Roman"/>
              </w:rPr>
            </w:pPr>
            <w:r w:rsidRPr="005442A9">
              <w:rPr>
                <w:rFonts w:ascii="Times New Roman" w:hAnsi="Times New Roman"/>
              </w:rPr>
              <w:t>C++ Class</w:t>
            </w:r>
          </w:p>
        </w:tc>
      </w:tr>
      <w:tr w:rsidR="008B3502" w:rsidRPr="005442A9" w14:paraId="1C666CDA" w14:textId="77777777" w:rsidTr="003D2883">
        <w:tc>
          <w:tcPr>
            <w:tcW w:w="0" w:type="auto"/>
          </w:tcPr>
          <w:p w14:paraId="4EFDC6E2" w14:textId="2F5BC954" w:rsidR="00BF602B" w:rsidRPr="005442A9" w:rsidRDefault="00647797" w:rsidP="007B6251">
            <w:pPr>
              <w:spacing w:line="240" w:lineRule="auto"/>
              <w:rPr>
                <w:rFonts w:ascii="Times New Roman" w:hAnsi="Times New Roman"/>
              </w:rPr>
            </w:pPr>
            <w:r w:rsidRPr="005442A9">
              <w:rPr>
                <w:rFonts w:ascii="Times New Roman" w:hAnsi="Times New Roman"/>
              </w:rPr>
              <w:t>V</w:t>
            </w:r>
            <w:r w:rsidR="00BF602B" w:rsidRPr="005442A9">
              <w:rPr>
                <w:rFonts w:ascii="Times New Roman" w:hAnsi="Times New Roman"/>
              </w:rPr>
              <w:t xml:space="preserve"> (1, 2, 3)</w:t>
            </w:r>
            <w:r w:rsidR="00BF602B" w:rsidRPr="005442A9">
              <w:rPr>
                <w:rFonts w:ascii="Times New Roman" w:hAnsi="Times New Roman"/>
              </w:rPr>
              <w:br/>
              <w:t>3</w:t>
            </w:r>
          </w:p>
        </w:tc>
        <w:tc>
          <w:tcPr>
            <w:tcW w:w="0" w:type="auto"/>
          </w:tcPr>
          <w:p w14:paraId="78C3B48C" w14:textId="5E1D303F"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c>
          <w:tcPr>
            <w:tcW w:w="0" w:type="auto"/>
          </w:tcPr>
          <w:p w14:paraId="06F26702" w14:textId="7F56B69B" w:rsidR="00BF602B"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AD21A3" w:rsidRPr="005442A9">
              <w:rPr>
                <w:rFonts w:ascii="Times New Roman" w:hAnsi="Times New Roman"/>
              </w:rPr>
              <w:t>(</w:t>
            </w:r>
            <w:r w:rsidR="00BF602B" w:rsidRPr="005442A9">
              <w:rPr>
                <w:rFonts w:ascii="Times New Roman" w:hAnsi="Times New Roman"/>
              </w:rPr>
              <w:t>0.333333, 0.666667, 1</w:t>
            </w:r>
            <w:r w:rsidR="00AD21A3" w:rsidRPr="005442A9">
              <w:rPr>
                <w:rFonts w:ascii="Times New Roman" w:hAnsi="Times New Roman"/>
              </w:rPr>
              <w:t>)</w:t>
            </w:r>
          </w:p>
        </w:tc>
      </w:tr>
    </w:tbl>
    <w:p w14:paraId="27879240" w14:textId="330A62E9" w:rsidR="00236E88" w:rsidRPr="005442A9" w:rsidRDefault="00236E88" w:rsidP="00A2634D">
      <w:pPr>
        <w:ind w:firstLine="360"/>
      </w:pPr>
    </w:p>
    <w:p w14:paraId="30815113" w14:textId="77777777" w:rsidR="00236E88" w:rsidRPr="005442A9" w:rsidRDefault="00236E88" w:rsidP="00A2634D">
      <w:pPr>
        <w:ind w:firstLine="360"/>
      </w:pPr>
    </w:p>
    <w:p w14:paraId="36CC678A" w14:textId="07FDC926" w:rsidR="0068341B" w:rsidRPr="005442A9" w:rsidRDefault="008A7151" w:rsidP="00AD318A">
      <w:pPr>
        <w:pStyle w:val="Heading3"/>
        <w:numPr>
          <w:ilvl w:val="2"/>
          <w:numId w:val="5"/>
        </w:numPr>
        <w:ind w:left="1080"/>
        <w:jc w:val="left"/>
      </w:pPr>
      <w:r w:rsidRPr="005442A9">
        <w:t>Matrix Tests</w:t>
      </w:r>
    </w:p>
    <w:p w14:paraId="4A38AE86" w14:textId="3F512D09" w:rsidR="00C86A2B" w:rsidRPr="005442A9" w:rsidRDefault="0077770E" w:rsidP="00AD318A">
      <w:pPr>
        <w:pStyle w:val="ListParagraph"/>
        <w:numPr>
          <w:ilvl w:val="0"/>
          <w:numId w:val="12"/>
        </w:numPr>
      </w:pPr>
      <w:r w:rsidRPr="005442A9">
        <w:t>Inverse</w:t>
      </w:r>
    </w:p>
    <w:tbl>
      <w:tblPr>
        <w:tblStyle w:val="TableGrid"/>
        <w:tblW w:w="0" w:type="auto"/>
        <w:tblLook w:val="04A0" w:firstRow="1" w:lastRow="0" w:firstColumn="1" w:lastColumn="0" w:noHBand="0" w:noVBand="1"/>
      </w:tblPr>
      <w:tblGrid>
        <w:gridCol w:w="1522"/>
        <w:gridCol w:w="2193"/>
        <w:gridCol w:w="2193"/>
      </w:tblGrid>
      <w:tr w:rsidR="00C1163A" w:rsidRPr="005442A9" w14:paraId="4EA8AD88" w14:textId="77777777" w:rsidTr="003D2883">
        <w:tc>
          <w:tcPr>
            <w:tcW w:w="0" w:type="auto"/>
          </w:tcPr>
          <w:p w14:paraId="0B08C44D" w14:textId="75E950AC" w:rsidR="00C1163A"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6A5F7C29" w14:textId="77777777" w:rsidR="00C1163A" w:rsidRPr="005442A9" w:rsidRDefault="00C1163A" w:rsidP="007B6251">
            <w:pPr>
              <w:spacing w:line="240" w:lineRule="auto"/>
              <w:rPr>
                <w:rFonts w:ascii="Times New Roman" w:hAnsi="Times New Roman"/>
              </w:rPr>
            </w:pPr>
            <w:r w:rsidRPr="005442A9">
              <w:rPr>
                <w:rFonts w:ascii="Times New Roman" w:hAnsi="Times New Roman"/>
              </w:rPr>
              <w:t>Rust Type</w:t>
            </w:r>
          </w:p>
        </w:tc>
        <w:tc>
          <w:tcPr>
            <w:tcW w:w="0" w:type="auto"/>
          </w:tcPr>
          <w:p w14:paraId="6C2B27F4" w14:textId="77777777" w:rsidR="00C1163A" w:rsidRPr="005442A9" w:rsidRDefault="00C1163A" w:rsidP="007B6251">
            <w:pPr>
              <w:spacing w:line="240" w:lineRule="auto"/>
              <w:rPr>
                <w:rFonts w:ascii="Times New Roman" w:hAnsi="Times New Roman"/>
              </w:rPr>
            </w:pPr>
            <w:r w:rsidRPr="005442A9">
              <w:rPr>
                <w:rFonts w:ascii="Times New Roman" w:hAnsi="Times New Roman"/>
              </w:rPr>
              <w:t>C++ Class</w:t>
            </w:r>
          </w:p>
        </w:tc>
      </w:tr>
      <w:tr w:rsidR="00C1163A" w:rsidRPr="005442A9" w14:paraId="70A8E290" w14:textId="77777777" w:rsidTr="003D2883">
        <w:tc>
          <w:tcPr>
            <w:tcW w:w="0" w:type="auto"/>
          </w:tcPr>
          <w:p w14:paraId="381617D8" w14:textId="4FD77EF3"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429D805A" w14:textId="0D9DBBFD"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c>
          <w:tcPr>
            <w:tcW w:w="0" w:type="auto"/>
          </w:tcPr>
          <w:p w14:paraId="2F51D018" w14:textId="3DD7A30B" w:rsidR="00C1163A" w:rsidRPr="005442A9" w:rsidRDefault="00DC4C25"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6</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-12</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-3</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6</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-3</m:t>
                          </m:r>
                        </m:e>
                      </m:mr>
                    </m:m>
                  </m:e>
                </m:d>
              </m:oMath>
            </m:oMathPara>
          </w:p>
        </w:tc>
      </w:tr>
    </w:tbl>
    <w:p w14:paraId="0A749B24" w14:textId="77777777" w:rsidR="00C1163A" w:rsidRPr="005442A9" w:rsidRDefault="00C1163A" w:rsidP="00A2634D">
      <w:pPr>
        <w:ind w:firstLine="360"/>
      </w:pPr>
    </w:p>
    <w:p w14:paraId="26F602E7" w14:textId="264EF749" w:rsidR="00C86A2B" w:rsidRPr="005442A9" w:rsidRDefault="0077770E" w:rsidP="00AD318A">
      <w:pPr>
        <w:pStyle w:val="ListParagraph"/>
        <w:numPr>
          <w:ilvl w:val="0"/>
          <w:numId w:val="12"/>
        </w:numPr>
      </w:pPr>
      <w:r w:rsidRPr="005442A9">
        <w:t>Multiplication by vector</w:t>
      </w:r>
    </w:p>
    <w:tbl>
      <w:tblPr>
        <w:tblStyle w:val="TableGrid"/>
        <w:tblW w:w="0" w:type="auto"/>
        <w:tblLook w:val="04A0" w:firstRow="1" w:lastRow="0" w:firstColumn="1" w:lastColumn="0" w:noHBand="0" w:noVBand="1"/>
      </w:tblPr>
      <w:tblGrid>
        <w:gridCol w:w="1522"/>
        <w:gridCol w:w="1570"/>
        <w:gridCol w:w="1570"/>
      </w:tblGrid>
      <w:tr w:rsidR="00496C6C" w:rsidRPr="005442A9" w14:paraId="39A8329F" w14:textId="77777777" w:rsidTr="003D2883">
        <w:tc>
          <w:tcPr>
            <w:tcW w:w="0" w:type="auto"/>
          </w:tcPr>
          <w:p w14:paraId="0DB1A371" w14:textId="4ADA4BDE" w:rsidR="00496C6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D7E357" w14:textId="77777777" w:rsidR="00496C6C" w:rsidRPr="005442A9" w:rsidRDefault="00496C6C" w:rsidP="007B6251">
            <w:pPr>
              <w:spacing w:line="240" w:lineRule="auto"/>
              <w:rPr>
                <w:rFonts w:ascii="Times New Roman" w:hAnsi="Times New Roman"/>
              </w:rPr>
            </w:pPr>
            <w:r w:rsidRPr="005442A9">
              <w:rPr>
                <w:rFonts w:ascii="Times New Roman" w:hAnsi="Times New Roman"/>
              </w:rPr>
              <w:t>Rust Type</w:t>
            </w:r>
          </w:p>
        </w:tc>
        <w:tc>
          <w:tcPr>
            <w:tcW w:w="0" w:type="auto"/>
          </w:tcPr>
          <w:p w14:paraId="5F3970C6" w14:textId="77777777" w:rsidR="00496C6C" w:rsidRPr="005442A9" w:rsidRDefault="00496C6C" w:rsidP="007B6251">
            <w:pPr>
              <w:spacing w:line="240" w:lineRule="auto"/>
              <w:rPr>
                <w:rFonts w:ascii="Times New Roman" w:hAnsi="Times New Roman"/>
              </w:rPr>
            </w:pPr>
            <w:r w:rsidRPr="005442A9">
              <w:rPr>
                <w:rFonts w:ascii="Times New Roman" w:hAnsi="Times New Roman"/>
              </w:rPr>
              <w:t>C++ Class</w:t>
            </w:r>
          </w:p>
        </w:tc>
      </w:tr>
      <w:tr w:rsidR="00496C6C" w:rsidRPr="005442A9" w14:paraId="5D072208" w14:textId="77777777" w:rsidTr="003D2883">
        <w:tc>
          <w:tcPr>
            <w:tcW w:w="0" w:type="auto"/>
          </w:tcPr>
          <w:p w14:paraId="04AADDAD" w14:textId="16B8DA36" w:rsidR="00496C6C" w:rsidRPr="005442A9" w:rsidRDefault="00A03314" w:rsidP="00A2634D">
            <w:pPr>
              <w:spacing w:line="240" w:lineRule="auto"/>
              <w:ind w:firstLine="360"/>
              <w:rPr>
                <w:rFonts w:ascii="Times New Roman" w:hAnsi="Times New Roman"/>
              </w:rPr>
            </w:pPr>
            <m:oMathPara>
              <m:oMath>
                <m:r>
                  <m:rPr>
                    <m:sty m:val="p"/>
                  </m:rPr>
                  <w:rPr>
                    <w:rFonts w:ascii="Cambria Math" w:hAnsi="Cambria Math"/>
                    <w:color w:val="222222"/>
                    <w:shd w:val="clear" w:color="auto" w:fill="FFFFFF"/>
                    <w:vertAlign w:val="subscript"/>
                  </w:rPr>
                  <m:t>M</m:t>
                </m:r>
                <m:d>
                  <m:dPr>
                    <m:begChr m:val="["/>
                    <m:endChr m:val="]"/>
                    <m:ctrlPr>
                      <w:rPr>
                        <w:rFonts w:ascii="Cambria Math" w:hAnsi="Cambria Math"/>
                        <w:i/>
                        <w:color w:val="222222"/>
                        <w:shd w:val="clear" w:color="auto" w:fill="FFFFFF"/>
                        <w:vertAlign w:val="subscript"/>
                      </w:rPr>
                    </m:ctrlPr>
                  </m:dPr>
                  <m:e>
                    <m:m>
                      <m:mPr>
                        <m:mcs>
                          <m:mc>
                            <m:mcPr>
                              <m:count m:val="3"/>
                              <m:mcJc m:val="center"/>
                            </m:mcPr>
                          </m:mc>
                        </m:mcs>
                        <m:ctrlPr>
                          <w:rPr>
                            <w:rFonts w:ascii="Cambria Math" w:hAnsi="Cambria Math"/>
                            <w:color w:val="222222"/>
                            <w:shd w:val="clear" w:color="auto" w:fill="FFFFFF"/>
                            <w:vertAlign w:val="subscript"/>
                          </w:rPr>
                        </m:ctrlPr>
                      </m:mPr>
                      <m:mr>
                        <m:e>
                          <m:r>
                            <w:rPr>
                              <w:rFonts w:ascii="Cambria Math" w:hAnsi="Cambria Math"/>
                              <w:color w:val="222222"/>
                              <w:shd w:val="clear" w:color="auto" w:fill="FFFFFF"/>
                              <w:vertAlign w:val="subscript"/>
                            </w:rPr>
                            <m:t>1</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2</m:t>
                          </m:r>
                        </m:e>
                        <m:e>
                          <m:r>
                            <w:rPr>
                              <w:rFonts w:ascii="Cambria Math" w:hAnsi="Cambria Math"/>
                              <w:color w:val="222222"/>
                              <w:shd w:val="clear" w:color="auto" w:fill="FFFFFF"/>
                              <w:vertAlign w:val="subscript"/>
                            </w:rPr>
                            <m:t>3</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4</m:t>
                          </m:r>
                          <m:ctrlPr>
                            <w:rPr>
                              <w:rFonts w:ascii="Cambria Math" w:eastAsia="Cambria Math" w:hAnsi="Cambria Math"/>
                              <w:color w:val="222222"/>
                              <w:shd w:val="clear" w:color="auto" w:fill="FFFFFF"/>
                              <w:vertAlign w:val="subscript"/>
                            </w:rPr>
                          </m:ctrlPr>
                        </m:e>
                        <m:e>
                          <m:r>
                            <m:rPr>
                              <m:sty m:val="p"/>
                            </m:rPr>
                            <w:rPr>
                              <w:rFonts w:ascii="Cambria Math" w:hAnsi="Cambria Math"/>
                              <w:color w:val="222222"/>
                              <w:shd w:val="clear" w:color="auto" w:fill="FFFFFF"/>
                              <w:vertAlign w:val="subscript"/>
                            </w:rPr>
                            <m:t>5</m:t>
                          </m:r>
                        </m:e>
                        <m:e>
                          <m:r>
                            <w:rPr>
                              <w:rFonts w:ascii="Cambria Math" w:hAnsi="Cambria Math"/>
                              <w:color w:val="222222"/>
                              <w:shd w:val="clear" w:color="auto" w:fill="FFFFFF"/>
                              <w:vertAlign w:val="subscript"/>
                            </w:rPr>
                            <m:t>6</m:t>
                          </m:r>
                          <m:ctrlPr>
                            <w:rPr>
                              <w:rFonts w:ascii="Cambria Math" w:eastAsia="Cambria Math" w:hAnsi="Cambria Math"/>
                              <w:i/>
                              <w:color w:val="222222"/>
                              <w:shd w:val="clear" w:color="auto" w:fill="FFFFFF"/>
                              <w:vertAlign w:val="subscript"/>
                            </w:rPr>
                          </m:ctrlPr>
                        </m:e>
                      </m:mr>
                      <m:mr>
                        <m:e>
                          <m:r>
                            <w:rPr>
                              <w:rFonts w:ascii="Cambria Math" w:eastAsia="Cambria Math" w:hAnsi="Cambria Math"/>
                              <w:color w:val="222222"/>
                              <w:shd w:val="clear" w:color="auto" w:fill="FFFFFF"/>
                              <w:vertAlign w:val="subscript"/>
                            </w:rPr>
                            <m:t>7</m:t>
                          </m:r>
                          <m:ctrlPr>
                            <w:rPr>
                              <w:rFonts w:ascii="Cambria Math" w:eastAsia="Cambria Math" w:hAnsi="Cambria Math"/>
                              <w:color w:val="222222"/>
                              <w:shd w:val="clear" w:color="auto" w:fill="FFFFFF"/>
                              <w:vertAlign w:val="subscript"/>
                            </w:rPr>
                          </m:ctrlPr>
                        </m:e>
                        <m:e>
                          <m:r>
                            <m:rPr>
                              <m:sty m:val="p"/>
                            </m:rPr>
                            <w:rPr>
                              <w:rFonts w:ascii="Cambria Math" w:eastAsia="Cambria Math" w:hAnsi="Cambria Math"/>
                              <w:color w:val="222222"/>
                              <w:shd w:val="clear" w:color="auto" w:fill="FFFFFF"/>
                              <w:vertAlign w:val="subscript"/>
                            </w:rPr>
                            <m:t>8</m:t>
                          </m:r>
                          <m:ctrlPr>
                            <w:rPr>
                              <w:rFonts w:ascii="Cambria Math" w:eastAsia="Cambria Math" w:hAnsi="Cambria Math"/>
                              <w:color w:val="222222"/>
                              <w:shd w:val="clear" w:color="auto" w:fill="FFFFFF"/>
                              <w:vertAlign w:val="subscript"/>
                            </w:rPr>
                          </m:ctrlPr>
                        </m:e>
                        <m:e>
                          <m:r>
                            <w:rPr>
                              <w:rFonts w:ascii="Cambria Math" w:eastAsia="Cambria Math" w:hAnsi="Cambria Math"/>
                              <w:color w:val="222222"/>
                              <w:shd w:val="clear" w:color="auto" w:fill="FFFFFF"/>
                              <w:vertAlign w:val="subscript"/>
                            </w:rPr>
                            <m:t>9</m:t>
                          </m:r>
                        </m:e>
                      </m:mr>
                    </m:m>
                  </m:e>
                </m:d>
              </m:oMath>
            </m:oMathPara>
          </w:p>
        </w:tc>
        <w:tc>
          <w:tcPr>
            <w:tcW w:w="0" w:type="auto"/>
          </w:tcPr>
          <w:p w14:paraId="2A06D625" w14:textId="649C8271"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c>
          <w:tcPr>
            <w:tcW w:w="0" w:type="auto"/>
          </w:tcPr>
          <w:p w14:paraId="635207EE" w14:textId="1CB567C3" w:rsidR="00496C6C" w:rsidRPr="005442A9" w:rsidRDefault="00647797" w:rsidP="007B6251">
            <w:pPr>
              <w:spacing w:line="240" w:lineRule="auto"/>
              <w:rPr>
                <w:rFonts w:ascii="Times New Roman" w:hAnsi="Times New Roman"/>
              </w:rPr>
            </w:pPr>
            <w:r w:rsidRPr="005442A9">
              <w:rPr>
                <w:rFonts w:ascii="Times New Roman" w:hAnsi="Times New Roman"/>
              </w:rPr>
              <w:t>V</w:t>
            </w:r>
            <w:r w:rsidR="008B3502" w:rsidRPr="005442A9">
              <w:rPr>
                <w:rFonts w:ascii="Times New Roman" w:hAnsi="Times New Roman"/>
              </w:rPr>
              <w:t xml:space="preserve"> </w:t>
            </w:r>
            <w:r w:rsidR="00496C6C" w:rsidRPr="005442A9">
              <w:rPr>
                <w:rFonts w:ascii="Times New Roman" w:hAnsi="Times New Roman"/>
              </w:rPr>
              <w:t>(18, 45, 72)</w:t>
            </w:r>
          </w:p>
        </w:tc>
      </w:tr>
    </w:tbl>
    <w:p w14:paraId="20AFF863" w14:textId="4E6BD2FA" w:rsidR="00496C6C" w:rsidRPr="005442A9" w:rsidRDefault="00496C6C" w:rsidP="00A2634D">
      <w:pPr>
        <w:ind w:firstLine="360"/>
      </w:pPr>
    </w:p>
    <w:p w14:paraId="66AE4939" w14:textId="37749966" w:rsidR="00E70F54" w:rsidRPr="005442A9" w:rsidRDefault="00092110" w:rsidP="00E70F54">
      <w:pPr>
        <w:pStyle w:val="Heading3"/>
        <w:numPr>
          <w:ilvl w:val="2"/>
          <w:numId w:val="5"/>
        </w:numPr>
        <w:ind w:left="1080"/>
        <w:jc w:val="left"/>
      </w:pPr>
      <w:r w:rsidRPr="005442A9">
        <w:lastRenderedPageBreak/>
        <w:t>Quaternion Tests</w:t>
      </w:r>
    </w:p>
    <w:p w14:paraId="72B5B819" w14:textId="3D41358F" w:rsidR="00312DCB" w:rsidRPr="005442A9" w:rsidRDefault="00312DCB" w:rsidP="00AD318A">
      <w:pPr>
        <w:pStyle w:val="ListParagraph"/>
        <w:numPr>
          <w:ilvl w:val="0"/>
          <w:numId w:val="13"/>
        </w:numPr>
      </w:pPr>
      <w:r w:rsidRPr="005442A9">
        <w:t>Magnitude</w:t>
      </w:r>
    </w:p>
    <w:tbl>
      <w:tblPr>
        <w:tblStyle w:val="TableGrid"/>
        <w:tblW w:w="0" w:type="auto"/>
        <w:tblLook w:val="04A0" w:firstRow="1" w:lastRow="0" w:firstColumn="1" w:lastColumn="0" w:noHBand="0" w:noVBand="1"/>
      </w:tblPr>
      <w:tblGrid>
        <w:gridCol w:w="1450"/>
        <w:gridCol w:w="1210"/>
        <w:gridCol w:w="1227"/>
      </w:tblGrid>
      <w:tr w:rsidR="00346817" w:rsidRPr="005442A9" w14:paraId="37B74BFF" w14:textId="77777777" w:rsidTr="003D2883">
        <w:tc>
          <w:tcPr>
            <w:tcW w:w="0" w:type="auto"/>
          </w:tcPr>
          <w:p w14:paraId="38D23D42" w14:textId="7C12D61E" w:rsidR="00346817" w:rsidRPr="005442A9" w:rsidRDefault="008B3502" w:rsidP="005873CB">
            <w:pPr>
              <w:spacing w:line="240" w:lineRule="auto"/>
              <w:rPr>
                <w:rFonts w:ascii="Times New Roman" w:hAnsi="Times New Roman"/>
              </w:rPr>
            </w:pPr>
            <w:r w:rsidRPr="005442A9">
              <w:rPr>
                <w:rFonts w:ascii="Times New Roman" w:hAnsi="Times New Roman"/>
              </w:rPr>
              <w:t>Input</w:t>
            </w:r>
          </w:p>
        </w:tc>
        <w:tc>
          <w:tcPr>
            <w:tcW w:w="0" w:type="auto"/>
          </w:tcPr>
          <w:p w14:paraId="7484E16B" w14:textId="77777777" w:rsidR="00346817" w:rsidRPr="005442A9" w:rsidRDefault="00346817" w:rsidP="005873CB">
            <w:pPr>
              <w:spacing w:line="240" w:lineRule="auto"/>
              <w:rPr>
                <w:rFonts w:ascii="Times New Roman" w:hAnsi="Times New Roman"/>
              </w:rPr>
            </w:pPr>
            <w:r w:rsidRPr="005442A9">
              <w:rPr>
                <w:rFonts w:ascii="Times New Roman" w:hAnsi="Times New Roman"/>
              </w:rPr>
              <w:t>Rust Type</w:t>
            </w:r>
          </w:p>
        </w:tc>
        <w:tc>
          <w:tcPr>
            <w:tcW w:w="0" w:type="auto"/>
          </w:tcPr>
          <w:p w14:paraId="28C8BAE9" w14:textId="77777777" w:rsidR="00346817" w:rsidRPr="005442A9" w:rsidRDefault="00346817" w:rsidP="005873CB">
            <w:pPr>
              <w:spacing w:line="240" w:lineRule="auto"/>
              <w:rPr>
                <w:rFonts w:ascii="Times New Roman" w:hAnsi="Times New Roman"/>
              </w:rPr>
            </w:pPr>
            <w:r w:rsidRPr="005442A9">
              <w:rPr>
                <w:rFonts w:ascii="Times New Roman" w:hAnsi="Times New Roman"/>
              </w:rPr>
              <w:t>C++ Class</w:t>
            </w:r>
          </w:p>
        </w:tc>
      </w:tr>
      <w:tr w:rsidR="00346817" w:rsidRPr="005442A9" w14:paraId="6E580645" w14:textId="77777777" w:rsidTr="003D2883">
        <w:tc>
          <w:tcPr>
            <w:tcW w:w="0" w:type="auto"/>
          </w:tcPr>
          <w:p w14:paraId="0DEB36D4" w14:textId="5485698C" w:rsidR="00346817" w:rsidRPr="005442A9" w:rsidRDefault="002D33DD" w:rsidP="005873CB">
            <w:pPr>
              <w:spacing w:line="240" w:lineRule="auto"/>
              <w:rPr>
                <w:rFonts w:ascii="Times New Roman" w:hAnsi="Times New Roman"/>
              </w:rPr>
            </w:pPr>
            <w:r w:rsidRPr="005442A9">
              <w:rPr>
                <w:rFonts w:ascii="Times New Roman" w:hAnsi="Times New Roman"/>
              </w:rPr>
              <w:t xml:space="preserve">Q </w:t>
            </w:r>
            <w:r w:rsidR="00346817" w:rsidRPr="005442A9">
              <w:rPr>
                <w:rFonts w:ascii="Times New Roman" w:hAnsi="Times New Roman"/>
              </w:rPr>
              <w:t>(2, 2, 2, 2)</w:t>
            </w:r>
          </w:p>
        </w:tc>
        <w:tc>
          <w:tcPr>
            <w:tcW w:w="0" w:type="auto"/>
          </w:tcPr>
          <w:p w14:paraId="13A3178B" w14:textId="273D5139" w:rsidR="00346817" w:rsidRPr="005442A9" w:rsidRDefault="00B27911" w:rsidP="005873CB">
            <w:pPr>
              <w:spacing w:line="240" w:lineRule="auto"/>
              <w:rPr>
                <w:rFonts w:ascii="Times New Roman" w:hAnsi="Times New Roman"/>
              </w:rPr>
            </w:pPr>
            <w:r w:rsidRPr="005442A9">
              <w:rPr>
                <w:rFonts w:ascii="Times New Roman" w:hAnsi="Times New Roman"/>
              </w:rPr>
              <w:t>4</w:t>
            </w:r>
          </w:p>
        </w:tc>
        <w:tc>
          <w:tcPr>
            <w:tcW w:w="0" w:type="auto"/>
          </w:tcPr>
          <w:p w14:paraId="72CAEFA2" w14:textId="25EF3A1B" w:rsidR="00346817" w:rsidRPr="005442A9" w:rsidRDefault="00B27911" w:rsidP="005873CB">
            <w:pPr>
              <w:spacing w:line="240" w:lineRule="auto"/>
              <w:rPr>
                <w:rFonts w:ascii="Times New Roman" w:hAnsi="Times New Roman"/>
              </w:rPr>
            </w:pPr>
            <w:r w:rsidRPr="005442A9">
              <w:rPr>
                <w:rFonts w:ascii="Times New Roman" w:hAnsi="Times New Roman"/>
              </w:rPr>
              <w:t>4</w:t>
            </w:r>
          </w:p>
        </w:tc>
      </w:tr>
    </w:tbl>
    <w:p w14:paraId="19899C63" w14:textId="5F715EF2" w:rsidR="00092110" w:rsidRPr="005442A9" w:rsidRDefault="00092110" w:rsidP="00A2634D">
      <w:pPr>
        <w:ind w:firstLine="360"/>
      </w:pPr>
    </w:p>
    <w:p w14:paraId="1B544DF2" w14:textId="4DE023B9" w:rsidR="00B27911" w:rsidRPr="005442A9" w:rsidRDefault="0077770E" w:rsidP="00AD318A">
      <w:pPr>
        <w:pStyle w:val="ListParagraph"/>
        <w:numPr>
          <w:ilvl w:val="0"/>
          <w:numId w:val="13"/>
        </w:numPr>
      </w:pPr>
      <w:r w:rsidRPr="005442A9">
        <w:t>Addition</w:t>
      </w:r>
    </w:p>
    <w:tbl>
      <w:tblPr>
        <w:tblStyle w:val="TableGrid"/>
        <w:tblW w:w="0" w:type="auto"/>
        <w:tblLook w:val="04A0" w:firstRow="1" w:lastRow="0" w:firstColumn="1" w:lastColumn="0" w:noHBand="0" w:noVBand="1"/>
      </w:tblPr>
      <w:tblGrid>
        <w:gridCol w:w="1450"/>
        <w:gridCol w:w="1450"/>
        <w:gridCol w:w="1450"/>
      </w:tblGrid>
      <w:tr w:rsidR="008B3502" w:rsidRPr="005442A9" w14:paraId="12B71A7F" w14:textId="77777777" w:rsidTr="003D2883">
        <w:tc>
          <w:tcPr>
            <w:tcW w:w="0" w:type="auto"/>
          </w:tcPr>
          <w:p w14:paraId="0D5ADE61" w14:textId="2E071DF5" w:rsidR="00B27911"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7211E63C" w14:textId="77777777" w:rsidR="00B27911" w:rsidRPr="005442A9" w:rsidRDefault="00B27911" w:rsidP="007B6251">
            <w:pPr>
              <w:spacing w:line="240" w:lineRule="auto"/>
              <w:rPr>
                <w:rFonts w:ascii="Times New Roman" w:hAnsi="Times New Roman"/>
              </w:rPr>
            </w:pPr>
            <w:r w:rsidRPr="005442A9">
              <w:rPr>
                <w:rFonts w:ascii="Times New Roman" w:hAnsi="Times New Roman"/>
              </w:rPr>
              <w:t>Rust Type</w:t>
            </w:r>
          </w:p>
        </w:tc>
        <w:tc>
          <w:tcPr>
            <w:tcW w:w="0" w:type="auto"/>
          </w:tcPr>
          <w:p w14:paraId="33BA7213" w14:textId="77777777" w:rsidR="00B27911" w:rsidRPr="005442A9" w:rsidRDefault="00B27911" w:rsidP="007B6251">
            <w:pPr>
              <w:spacing w:line="240" w:lineRule="auto"/>
              <w:rPr>
                <w:rFonts w:ascii="Times New Roman" w:hAnsi="Times New Roman"/>
              </w:rPr>
            </w:pPr>
            <w:r w:rsidRPr="005442A9">
              <w:rPr>
                <w:rFonts w:ascii="Times New Roman" w:hAnsi="Times New Roman"/>
              </w:rPr>
              <w:t>C++ Class</w:t>
            </w:r>
          </w:p>
        </w:tc>
      </w:tr>
      <w:tr w:rsidR="008B3502" w:rsidRPr="005442A9" w14:paraId="1449FAE6" w14:textId="77777777" w:rsidTr="003D2883">
        <w:tc>
          <w:tcPr>
            <w:tcW w:w="0" w:type="auto"/>
          </w:tcPr>
          <w:p w14:paraId="6B391D3A" w14:textId="53AB897E" w:rsidR="00B27911" w:rsidRPr="005442A9" w:rsidRDefault="00647797" w:rsidP="007B6251">
            <w:pPr>
              <w:spacing w:line="240" w:lineRule="auto"/>
              <w:rPr>
                <w:rFonts w:ascii="Times New Roman" w:hAnsi="Times New Roman"/>
              </w:rPr>
            </w:pPr>
            <w:r w:rsidRPr="005442A9">
              <w:rPr>
                <w:rFonts w:ascii="Times New Roman" w:hAnsi="Times New Roman"/>
              </w:rPr>
              <w:t>Q</w:t>
            </w:r>
            <w:r w:rsidR="00B27911" w:rsidRPr="005442A9">
              <w:rPr>
                <w:rFonts w:ascii="Times New Roman" w:hAnsi="Times New Roman"/>
              </w:rPr>
              <w:t xml:space="preserve"> (2, 1, 2, 3)</w:t>
            </w:r>
          </w:p>
          <w:p w14:paraId="15803A94" w14:textId="60FF413E" w:rsidR="00B27911" w:rsidRPr="005442A9" w:rsidRDefault="00B27911" w:rsidP="007B6251">
            <w:pPr>
              <w:spacing w:line="240" w:lineRule="auto"/>
              <w:rPr>
                <w:rFonts w:ascii="Times New Roman" w:hAnsi="Times New Roman"/>
              </w:rPr>
            </w:pPr>
            <w:r w:rsidRPr="005442A9">
              <w:rPr>
                <w:rFonts w:ascii="Times New Roman" w:hAnsi="Times New Roman"/>
              </w:rPr>
              <w:t>Q (3, 1, 2, 0)</w:t>
            </w:r>
          </w:p>
        </w:tc>
        <w:tc>
          <w:tcPr>
            <w:tcW w:w="0" w:type="auto"/>
          </w:tcPr>
          <w:p w14:paraId="7353FB55" w14:textId="4208A469"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c>
          <w:tcPr>
            <w:tcW w:w="0" w:type="auto"/>
          </w:tcPr>
          <w:p w14:paraId="77DDD53A" w14:textId="0A1E1930" w:rsidR="00B27911" w:rsidRPr="005442A9" w:rsidRDefault="008B3502" w:rsidP="007B6251">
            <w:pPr>
              <w:spacing w:line="240" w:lineRule="auto"/>
              <w:rPr>
                <w:rFonts w:ascii="Times New Roman" w:hAnsi="Times New Roman"/>
              </w:rPr>
            </w:pPr>
            <w:r w:rsidRPr="005442A9">
              <w:rPr>
                <w:rFonts w:ascii="Times New Roman" w:hAnsi="Times New Roman"/>
              </w:rPr>
              <w:t xml:space="preserve">Q </w:t>
            </w:r>
            <w:r w:rsidR="00DA1A01" w:rsidRPr="005442A9">
              <w:rPr>
                <w:rFonts w:ascii="Times New Roman" w:hAnsi="Times New Roman"/>
              </w:rPr>
              <w:t>(5, 2, 4, 6)</w:t>
            </w:r>
          </w:p>
        </w:tc>
      </w:tr>
    </w:tbl>
    <w:p w14:paraId="7B7E2E4E" w14:textId="628B89C7" w:rsidR="00092110" w:rsidRPr="005442A9" w:rsidRDefault="00092110" w:rsidP="00A2634D">
      <w:pPr>
        <w:ind w:firstLine="360"/>
      </w:pPr>
    </w:p>
    <w:p w14:paraId="1E318B82" w14:textId="59226BEC" w:rsidR="00092110" w:rsidRPr="005442A9" w:rsidRDefault="0077770E" w:rsidP="00AD318A">
      <w:pPr>
        <w:pStyle w:val="ListParagraph"/>
        <w:numPr>
          <w:ilvl w:val="0"/>
          <w:numId w:val="13"/>
        </w:numPr>
      </w:pPr>
      <w:r w:rsidRPr="005442A9">
        <w:t>Multiplication by scalar</w:t>
      </w:r>
    </w:p>
    <w:tbl>
      <w:tblPr>
        <w:tblStyle w:val="TableGrid"/>
        <w:tblW w:w="0" w:type="auto"/>
        <w:tblLook w:val="04A0" w:firstRow="1" w:lastRow="0" w:firstColumn="1" w:lastColumn="0" w:noHBand="0" w:noVBand="1"/>
      </w:tblPr>
      <w:tblGrid>
        <w:gridCol w:w="1450"/>
        <w:gridCol w:w="1450"/>
        <w:gridCol w:w="1450"/>
      </w:tblGrid>
      <w:tr w:rsidR="008B3502" w:rsidRPr="005442A9" w14:paraId="1B53EA4F" w14:textId="77777777" w:rsidTr="003D2883">
        <w:tc>
          <w:tcPr>
            <w:tcW w:w="0" w:type="auto"/>
          </w:tcPr>
          <w:p w14:paraId="79544E84" w14:textId="0FAC0A25" w:rsidR="00546F67"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2551B4F" w14:textId="77777777" w:rsidR="00546F67" w:rsidRPr="005442A9" w:rsidRDefault="00546F67" w:rsidP="007B6251">
            <w:pPr>
              <w:spacing w:line="240" w:lineRule="auto"/>
              <w:rPr>
                <w:rFonts w:ascii="Times New Roman" w:hAnsi="Times New Roman"/>
              </w:rPr>
            </w:pPr>
            <w:r w:rsidRPr="005442A9">
              <w:rPr>
                <w:rFonts w:ascii="Times New Roman" w:hAnsi="Times New Roman"/>
              </w:rPr>
              <w:t>Rust Type</w:t>
            </w:r>
          </w:p>
        </w:tc>
        <w:tc>
          <w:tcPr>
            <w:tcW w:w="0" w:type="auto"/>
          </w:tcPr>
          <w:p w14:paraId="06057B32" w14:textId="77777777" w:rsidR="00546F67" w:rsidRPr="005442A9" w:rsidRDefault="00546F67" w:rsidP="007B6251">
            <w:pPr>
              <w:spacing w:line="240" w:lineRule="auto"/>
              <w:rPr>
                <w:rFonts w:ascii="Times New Roman" w:hAnsi="Times New Roman"/>
              </w:rPr>
            </w:pPr>
            <w:r w:rsidRPr="005442A9">
              <w:rPr>
                <w:rFonts w:ascii="Times New Roman" w:hAnsi="Times New Roman"/>
              </w:rPr>
              <w:t>C++ Class</w:t>
            </w:r>
          </w:p>
        </w:tc>
      </w:tr>
      <w:tr w:rsidR="008B3502" w:rsidRPr="005442A9" w14:paraId="6E87E78B" w14:textId="77777777" w:rsidTr="003D2883">
        <w:tc>
          <w:tcPr>
            <w:tcW w:w="0" w:type="auto"/>
          </w:tcPr>
          <w:p w14:paraId="7D509490" w14:textId="6055A90D" w:rsidR="00546F67" w:rsidRPr="005442A9" w:rsidRDefault="00546F67" w:rsidP="007B6251">
            <w:pPr>
              <w:spacing w:line="240" w:lineRule="auto"/>
              <w:rPr>
                <w:rFonts w:ascii="Times New Roman" w:hAnsi="Times New Roman"/>
              </w:rPr>
            </w:pPr>
            <w:r w:rsidRPr="005442A9">
              <w:rPr>
                <w:rFonts w:ascii="Times New Roman" w:hAnsi="Times New Roman"/>
              </w:rPr>
              <w:t>Q (2, 1, 2, 3)</w:t>
            </w:r>
          </w:p>
          <w:p w14:paraId="17605D8A" w14:textId="3A77C284" w:rsidR="00546F67" w:rsidRPr="005442A9" w:rsidRDefault="00546F67" w:rsidP="007B6251">
            <w:pPr>
              <w:spacing w:line="240" w:lineRule="auto"/>
              <w:rPr>
                <w:rFonts w:ascii="Times New Roman" w:hAnsi="Times New Roman"/>
              </w:rPr>
            </w:pPr>
            <w:r w:rsidRPr="005442A9">
              <w:rPr>
                <w:rFonts w:ascii="Times New Roman" w:hAnsi="Times New Roman"/>
              </w:rPr>
              <w:t>3</w:t>
            </w:r>
          </w:p>
        </w:tc>
        <w:tc>
          <w:tcPr>
            <w:tcW w:w="0" w:type="auto"/>
          </w:tcPr>
          <w:p w14:paraId="66F1291C" w14:textId="52721F6A"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c>
          <w:tcPr>
            <w:tcW w:w="0" w:type="auto"/>
          </w:tcPr>
          <w:p w14:paraId="4CC2F6EE" w14:textId="265D9440" w:rsidR="00546F67" w:rsidRPr="005442A9" w:rsidRDefault="008B3502" w:rsidP="007B6251">
            <w:pPr>
              <w:spacing w:line="240" w:lineRule="auto"/>
              <w:rPr>
                <w:rFonts w:ascii="Times New Roman" w:hAnsi="Times New Roman"/>
              </w:rPr>
            </w:pPr>
            <w:r w:rsidRPr="005442A9">
              <w:rPr>
                <w:rFonts w:ascii="Times New Roman" w:hAnsi="Times New Roman"/>
              </w:rPr>
              <w:t xml:space="preserve">Q </w:t>
            </w:r>
            <w:r w:rsidR="00546F67" w:rsidRPr="005442A9">
              <w:rPr>
                <w:rFonts w:ascii="Times New Roman" w:hAnsi="Times New Roman"/>
              </w:rPr>
              <w:t>(6, 3, 6, 9)</w:t>
            </w:r>
          </w:p>
        </w:tc>
      </w:tr>
    </w:tbl>
    <w:p w14:paraId="6677857D" w14:textId="44C6CBFC" w:rsidR="00092110" w:rsidRPr="005442A9" w:rsidRDefault="00092110" w:rsidP="00A2634D">
      <w:pPr>
        <w:ind w:firstLine="360"/>
      </w:pPr>
    </w:p>
    <w:p w14:paraId="198C4C94" w14:textId="115AE0E0" w:rsidR="00092110" w:rsidRPr="005442A9" w:rsidRDefault="0077770E" w:rsidP="00AD318A">
      <w:pPr>
        <w:pStyle w:val="ListParagraph"/>
        <w:numPr>
          <w:ilvl w:val="0"/>
          <w:numId w:val="13"/>
        </w:numPr>
      </w:pPr>
      <w:r w:rsidRPr="005442A9">
        <w:t>Division by scalar</w:t>
      </w:r>
    </w:p>
    <w:tbl>
      <w:tblPr>
        <w:tblStyle w:val="TableGrid"/>
        <w:tblW w:w="0" w:type="auto"/>
        <w:tblLook w:val="04A0" w:firstRow="1" w:lastRow="0" w:firstColumn="1" w:lastColumn="0" w:noHBand="0" w:noVBand="1"/>
      </w:tblPr>
      <w:tblGrid>
        <w:gridCol w:w="1435"/>
        <w:gridCol w:w="3380"/>
        <w:gridCol w:w="3815"/>
      </w:tblGrid>
      <w:tr w:rsidR="0064646F" w:rsidRPr="005442A9" w14:paraId="3A63A22D" w14:textId="77777777" w:rsidTr="007B6251">
        <w:tc>
          <w:tcPr>
            <w:tcW w:w="1435" w:type="dxa"/>
          </w:tcPr>
          <w:p w14:paraId="5F76C777" w14:textId="119616E9" w:rsidR="0064646F" w:rsidRPr="005442A9" w:rsidRDefault="008B3502" w:rsidP="007B6251">
            <w:pPr>
              <w:spacing w:line="240" w:lineRule="auto"/>
              <w:rPr>
                <w:rFonts w:ascii="Times New Roman" w:hAnsi="Times New Roman"/>
              </w:rPr>
            </w:pPr>
            <w:r w:rsidRPr="005442A9">
              <w:rPr>
                <w:rFonts w:ascii="Times New Roman" w:hAnsi="Times New Roman"/>
              </w:rPr>
              <w:t>Input</w:t>
            </w:r>
          </w:p>
        </w:tc>
        <w:tc>
          <w:tcPr>
            <w:tcW w:w="3380" w:type="dxa"/>
          </w:tcPr>
          <w:p w14:paraId="6ACF1A36" w14:textId="77777777" w:rsidR="0064646F" w:rsidRPr="005442A9" w:rsidRDefault="0064646F" w:rsidP="007B6251">
            <w:pPr>
              <w:spacing w:line="240" w:lineRule="auto"/>
              <w:rPr>
                <w:rFonts w:ascii="Times New Roman" w:hAnsi="Times New Roman"/>
              </w:rPr>
            </w:pPr>
            <w:r w:rsidRPr="005442A9">
              <w:rPr>
                <w:rFonts w:ascii="Times New Roman" w:hAnsi="Times New Roman"/>
              </w:rPr>
              <w:t>Rust Type</w:t>
            </w:r>
          </w:p>
        </w:tc>
        <w:tc>
          <w:tcPr>
            <w:tcW w:w="0" w:type="auto"/>
          </w:tcPr>
          <w:p w14:paraId="262D7EBB" w14:textId="77777777" w:rsidR="0064646F" w:rsidRPr="005442A9" w:rsidRDefault="0064646F" w:rsidP="007B6251">
            <w:pPr>
              <w:spacing w:line="240" w:lineRule="auto"/>
              <w:rPr>
                <w:rFonts w:ascii="Times New Roman" w:hAnsi="Times New Roman"/>
              </w:rPr>
            </w:pPr>
            <w:r w:rsidRPr="005442A9">
              <w:rPr>
                <w:rFonts w:ascii="Times New Roman" w:hAnsi="Times New Roman"/>
              </w:rPr>
              <w:t>C++ Class</w:t>
            </w:r>
          </w:p>
        </w:tc>
      </w:tr>
      <w:tr w:rsidR="0064646F" w:rsidRPr="005442A9" w14:paraId="78C149CC" w14:textId="77777777" w:rsidTr="007B6251">
        <w:tc>
          <w:tcPr>
            <w:tcW w:w="1435" w:type="dxa"/>
          </w:tcPr>
          <w:p w14:paraId="1B5174D0" w14:textId="20485C5C" w:rsidR="0064646F" w:rsidRPr="005442A9" w:rsidRDefault="007B6251" w:rsidP="007B6251">
            <w:pPr>
              <w:spacing w:line="240" w:lineRule="auto"/>
              <w:rPr>
                <w:rFonts w:ascii="Times New Roman" w:hAnsi="Times New Roman"/>
              </w:rPr>
            </w:pPr>
            <w:r w:rsidRPr="005442A9">
              <w:rPr>
                <w:rFonts w:ascii="Times New Roman" w:hAnsi="Times New Roman"/>
              </w:rPr>
              <w:t xml:space="preserve">Q (2, 1, 2, </w:t>
            </w:r>
            <w:r w:rsidR="0064646F" w:rsidRPr="005442A9">
              <w:rPr>
                <w:rFonts w:ascii="Times New Roman" w:hAnsi="Times New Roman"/>
              </w:rPr>
              <w:t>3)</w:t>
            </w:r>
          </w:p>
          <w:p w14:paraId="1EFB0896" w14:textId="77777777" w:rsidR="0064646F" w:rsidRPr="005442A9" w:rsidRDefault="0064646F" w:rsidP="007B6251">
            <w:pPr>
              <w:spacing w:line="240" w:lineRule="auto"/>
              <w:rPr>
                <w:rFonts w:ascii="Times New Roman" w:hAnsi="Times New Roman"/>
              </w:rPr>
            </w:pPr>
            <w:r w:rsidRPr="005442A9">
              <w:rPr>
                <w:rFonts w:ascii="Times New Roman" w:hAnsi="Times New Roman"/>
              </w:rPr>
              <w:t>3</w:t>
            </w:r>
          </w:p>
        </w:tc>
        <w:tc>
          <w:tcPr>
            <w:tcW w:w="3380" w:type="dxa"/>
          </w:tcPr>
          <w:p w14:paraId="1F851EBD" w14:textId="1896C313" w:rsidR="0064646F" w:rsidRPr="005442A9" w:rsidRDefault="008B3502" w:rsidP="007B6251">
            <w:pPr>
              <w:spacing w:line="240" w:lineRule="auto"/>
              <w:rPr>
                <w:rFonts w:ascii="Times New Roman" w:hAnsi="Times New Roman"/>
              </w:rPr>
            </w:pPr>
            <w:r w:rsidRPr="005442A9">
              <w:rPr>
                <w:rFonts w:ascii="Times New Roman" w:hAnsi="Times New Roman"/>
              </w:rPr>
              <w:t xml:space="preserve">Q </w:t>
            </w:r>
            <w:r w:rsidR="0064646F" w:rsidRPr="005442A9">
              <w:rPr>
                <w:rFonts w:ascii="Times New Roman" w:hAnsi="Times New Roman"/>
              </w:rPr>
              <w:t>(0.666667, 0.3333333, 0.666667, 1)</w:t>
            </w:r>
          </w:p>
        </w:tc>
        <w:tc>
          <w:tcPr>
            <w:tcW w:w="0" w:type="auto"/>
          </w:tcPr>
          <w:p w14:paraId="50F8EDA2" w14:textId="6BA5BCF3" w:rsidR="0064646F"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64646F" w:rsidRPr="005442A9">
              <w:rPr>
                <w:rFonts w:ascii="Times New Roman" w:hAnsi="Times New Roman"/>
              </w:rPr>
              <w:t>(</w:t>
            </w:r>
            <w:r w:rsidR="000E7814" w:rsidRPr="005442A9">
              <w:rPr>
                <w:rFonts w:ascii="Times New Roman" w:hAnsi="Times New Roman"/>
              </w:rPr>
              <w:t>0.666667, 0.3333333, 0.666667, 1)</w:t>
            </w:r>
          </w:p>
        </w:tc>
      </w:tr>
    </w:tbl>
    <w:p w14:paraId="2D532BD5" w14:textId="175F0D5F" w:rsidR="00092110" w:rsidRPr="005442A9" w:rsidRDefault="00092110" w:rsidP="00A2634D">
      <w:pPr>
        <w:ind w:firstLine="360"/>
      </w:pPr>
    </w:p>
    <w:p w14:paraId="3490B9C6" w14:textId="48EB6B42" w:rsidR="00092110" w:rsidRPr="005442A9" w:rsidRDefault="0077770E" w:rsidP="00AD318A">
      <w:pPr>
        <w:pStyle w:val="ListParagraph"/>
        <w:numPr>
          <w:ilvl w:val="0"/>
          <w:numId w:val="13"/>
        </w:numPr>
      </w:pPr>
      <w:r w:rsidRPr="005442A9">
        <w:t>Conjugate</w:t>
      </w:r>
    </w:p>
    <w:tbl>
      <w:tblPr>
        <w:tblStyle w:val="TableGrid"/>
        <w:tblW w:w="0" w:type="auto"/>
        <w:tblLook w:val="04A0" w:firstRow="1" w:lastRow="0" w:firstColumn="1" w:lastColumn="0" w:noHBand="0" w:noVBand="1"/>
      </w:tblPr>
      <w:tblGrid>
        <w:gridCol w:w="1450"/>
        <w:gridCol w:w="1689"/>
        <w:gridCol w:w="1689"/>
      </w:tblGrid>
      <w:tr w:rsidR="008B3502" w:rsidRPr="005442A9" w14:paraId="699BB8C1" w14:textId="77777777" w:rsidTr="003D2883">
        <w:tc>
          <w:tcPr>
            <w:tcW w:w="0" w:type="auto"/>
          </w:tcPr>
          <w:p w14:paraId="622B74AE" w14:textId="524A0A92" w:rsidR="007D4868"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38281ADE" w14:textId="77777777" w:rsidR="007D4868" w:rsidRPr="005442A9" w:rsidRDefault="007D4868" w:rsidP="007B6251">
            <w:pPr>
              <w:spacing w:line="240" w:lineRule="auto"/>
              <w:rPr>
                <w:rFonts w:ascii="Times New Roman" w:hAnsi="Times New Roman"/>
              </w:rPr>
            </w:pPr>
            <w:r w:rsidRPr="005442A9">
              <w:rPr>
                <w:rFonts w:ascii="Times New Roman" w:hAnsi="Times New Roman"/>
              </w:rPr>
              <w:t>Rust Type</w:t>
            </w:r>
          </w:p>
        </w:tc>
        <w:tc>
          <w:tcPr>
            <w:tcW w:w="0" w:type="auto"/>
          </w:tcPr>
          <w:p w14:paraId="759B8073" w14:textId="77777777" w:rsidR="007D4868" w:rsidRPr="005442A9" w:rsidRDefault="007D4868" w:rsidP="007B6251">
            <w:pPr>
              <w:spacing w:line="240" w:lineRule="auto"/>
              <w:rPr>
                <w:rFonts w:ascii="Times New Roman" w:hAnsi="Times New Roman"/>
              </w:rPr>
            </w:pPr>
            <w:r w:rsidRPr="005442A9">
              <w:rPr>
                <w:rFonts w:ascii="Times New Roman" w:hAnsi="Times New Roman"/>
              </w:rPr>
              <w:t>C++ Class</w:t>
            </w:r>
          </w:p>
        </w:tc>
      </w:tr>
      <w:tr w:rsidR="008B3502" w:rsidRPr="005442A9" w14:paraId="57021366" w14:textId="77777777" w:rsidTr="003D2883">
        <w:tc>
          <w:tcPr>
            <w:tcW w:w="0" w:type="auto"/>
          </w:tcPr>
          <w:p w14:paraId="5C54AAA6" w14:textId="41A20FFA" w:rsidR="007D4868" w:rsidRPr="005442A9" w:rsidRDefault="007D4868" w:rsidP="007B6251">
            <w:pPr>
              <w:spacing w:line="240" w:lineRule="auto"/>
              <w:rPr>
                <w:rFonts w:ascii="Times New Roman" w:hAnsi="Times New Roman"/>
              </w:rPr>
            </w:pPr>
            <w:r w:rsidRPr="005442A9">
              <w:rPr>
                <w:rFonts w:ascii="Times New Roman" w:hAnsi="Times New Roman"/>
              </w:rPr>
              <w:t>Q (2, 1, 2, 3)</w:t>
            </w:r>
          </w:p>
        </w:tc>
        <w:tc>
          <w:tcPr>
            <w:tcW w:w="0" w:type="auto"/>
          </w:tcPr>
          <w:p w14:paraId="372386C9" w14:textId="3DCC8B5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c>
          <w:tcPr>
            <w:tcW w:w="0" w:type="auto"/>
          </w:tcPr>
          <w:p w14:paraId="68F696BF" w14:textId="3F86763D" w:rsidR="007D4868" w:rsidRPr="005442A9" w:rsidRDefault="008B3502" w:rsidP="007B6251">
            <w:pPr>
              <w:spacing w:line="240" w:lineRule="auto"/>
              <w:rPr>
                <w:rFonts w:ascii="Times New Roman" w:hAnsi="Times New Roman"/>
              </w:rPr>
            </w:pPr>
            <w:r w:rsidRPr="005442A9">
              <w:rPr>
                <w:rFonts w:ascii="Times New Roman" w:hAnsi="Times New Roman"/>
              </w:rPr>
              <w:t xml:space="preserve">Q </w:t>
            </w:r>
            <w:r w:rsidR="007D4868" w:rsidRPr="005442A9">
              <w:rPr>
                <w:rFonts w:ascii="Times New Roman" w:hAnsi="Times New Roman"/>
              </w:rPr>
              <w:t>(2, -1, -2, -3)</w:t>
            </w:r>
          </w:p>
        </w:tc>
      </w:tr>
    </w:tbl>
    <w:p w14:paraId="2831B1B0" w14:textId="19CDFC30" w:rsidR="00092110" w:rsidRPr="005442A9" w:rsidRDefault="00092110" w:rsidP="00A2634D">
      <w:pPr>
        <w:ind w:firstLine="360"/>
      </w:pPr>
    </w:p>
    <w:p w14:paraId="0E508DD7" w14:textId="3CC35EC3" w:rsidR="00E4038C" w:rsidRPr="005442A9" w:rsidRDefault="0077770E" w:rsidP="00AD318A">
      <w:pPr>
        <w:pStyle w:val="ListParagraph"/>
        <w:numPr>
          <w:ilvl w:val="0"/>
          <w:numId w:val="13"/>
        </w:numPr>
      </w:pPr>
      <w:r w:rsidRPr="005442A9">
        <w:t>Multiplication</w:t>
      </w:r>
    </w:p>
    <w:tbl>
      <w:tblPr>
        <w:tblStyle w:val="TableGrid"/>
        <w:tblW w:w="0" w:type="auto"/>
        <w:tblLook w:val="04A0" w:firstRow="1" w:lastRow="0" w:firstColumn="1" w:lastColumn="0" w:noHBand="0" w:noVBand="1"/>
      </w:tblPr>
      <w:tblGrid>
        <w:gridCol w:w="1450"/>
        <w:gridCol w:w="1770"/>
        <w:gridCol w:w="1770"/>
      </w:tblGrid>
      <w:tr w:rsidR="00E4038C" w:rsidRPr="005442A9" w14:paraId="1A9185C0" w14:textId="77777777" w:rsidTr="003D2883">
        <w:tc>
          <w:tcPr>
            <w:tcW w:w="0" w:type="auto"/>
          </w:tcPr>
          <w:p w14:paraId="0100B074" w14:textId="17360B8A" w:rsidR="00E4038C" w:rsidRPr="005442A9" w:rsidRDefault="008B3502" w:rsidP="007B6251">
            <w:pPr>
              <w:spacing w:line="240" w:lineRule="auto"/>
              <w:rPr>
                <w:rFonts w:ascii="Times New Roman" w:hAnsi="Times New Roman"/>
              </w:rPr>
            </w:pPr>
            <w:r w:rsidRPr="005442A9">
              <w:rPr>
                <w:rFonts w:ascii="Times New Roman" w:hAnsi="Times New Roman"/>
              </w:rPr>
              <w:t>Input</w:t>
            </w:r>
          </w:p>
        </w:tc>
        <w:tc>
          <w:tcPr>
            <w:tcW w:w="0" w:type="auto"/>
          </w:tcPr>
          <w:p w14:paraId="127DF237" w14:textId="77777777" w:rsidR="00E4038C" w:rsidRPr="005442A9" w:rsidRDefault="00E4038C" w:rsidP="007B6251">
            <w:pPr>
              <w:spacing w:line="240" w:lineRule="auto"/>
              <w:rPr>
                <w:rFonts w:ascii="Times New Roman" w:hAnsi="Times New Roman"/>
              </w:rPr>
            </w:pPr>
            <w:r w:rsidRPr="005442A9">
              <w:rPr>
                <w:rFonts w:ascii="Times New Roman" w:hAnsi="Times New Roman"/>
              </w:rPr>
              <w:t>Rust Type</w:t>
            </w:r>
          </w:p>
        </w:tc>
        <w:tc>
          <w:tcPr>
            <w:tcW w:w="0" w:type="auto"/>
          </w:tcPr>
          <w:p w14:paraId="04C1D192" w14:textId="77777777" w:rsidR="00E4038C" w:rsidRPr="005442A9" w:rsidRDefault="00E4038C" w:rsidP="007B6251">
            <w:pPr>
              <w:spacing w:line="240" w:lineRule="auto"/>
              <w:rPr>
                <w:rFonts w:ascii="Times New Roman" w:hAnsi="Times New Roman"/>
              </w:rPr>
            </w:pPr>
            <w:r w:rsidRPr="005442A9">
              <w:rPr>
                <w:rFonts w:ascii="Times New Roman" w:hAnsi="Times New Roman"/>
              </w:rPr>
              <w:t>C++ Class</w:t>
            </w:r>
          </w:p>
        </w:tc>
      </w:tr>
      <w:tr w:rsidR="00E4038C" w:rsidRPr="005442A9" w14:paraId="20545B8E" w14:textId="77777777" w:rsidTr="003D2883">
        <w:tc>
          <w:tcPr>
            <w:tcW w:w="0" w:type="auto"/>
          </w:tcPr>
          <w:p w14:paraId="5BC4DF51" w14:textId="77777777" w:rsidR="00E4038C" w:rsidRPr="005442A9" w:rsidRDefault="00E4038C" w:rsidP="007B6251">
            <w:pPr>
              <w:spacing w:line="240" w:lineRule="auto"/>
              <w:rPr>
                <w:rFonts w:ascii="Times New Roman" w:hAnsi="Times New Roman"/>
              </w:rPr>
            </w:pPr>
            <w:r w:rsidRPr="005442A9">
              <w:rPr>
                <w:rFonts w:ascii="Times New Roman" w:hAnsi="Times New Roman"/>
              </w:rPr>
              <w:t>Q (2, 1, 2, 3)</w:t>
            </w:r>
          </w:p>
          <w:p w14:paraId="2AB81057" w14:textId="6D9ADDB3" w:rsidR="00E4038C" w:rsidRPr="005442A9" w:rsidRDefault="00E4038C" w:rsidP="007B6251">
            <w:pPr>
              <w:spacing w:line="240" w:lineRule="auto"/>
              <w:rPr>
                <w:rFonts w:ascii="Times New Roman" w:hAnsi="Times New Roman"/>
              </w:rPr>
            </w:pPr>
            <w:r w:rsidRPr="005442A9">
              <w:rPr>
                <w:rFonts w:ascii="Times New Roman" w:hAnsi="Times New Roman"/>
              </w:rPr>
              <w:t>Q (3, 1, 2, 0)</w:t>
            </w:r>
          </w:p>
        </w:tc>
        <w:tc>
          <w:tcPr>
            <w:tcW w:w="0" w:type="auto"/>
          </w:tcPr>
          <w:p w14:paraId="72579698" w14:textId="2C504C58" w:rsidR="00E4038C" w:rsidRPr="005442A9" w:rsidRDefault="00647797" w:rsidP="007B6251">
            <w:pPr>
              <w:spacing w:line="240" w:lineRule="auto"/>
              <w:rPr>
                <w:rFonts w:ascii="Times New Roman" w:hAnsi="Times New Roman"/>
              </w:rPr>
            </w:pPr>
            <w:r w:rsidRPr="005442A9">
              <w:rPr>
                <w:rFonts w:ascii="Times New Roman" w:hAnsi="Times New Roman"/>
              </w:rPr>
              <w:t>Q</w:t>
            </w:r>
            <w:r w:rsidR="008B3502" w:rsidRPr="005442A9">
              <w:rPr>
                <w:rFonts w:ascii="Times New Roman" w:hAnsi="Times New Roman"/>
              </w:rPr>
              <w:t xml:space="preserve"> </w:t>
            </w:r>
            <w:r w:rsidR="00E4038C" w:rsidRPr="005442A9">
              <w:rPr>
                <w:rFonts w:ascii="Times New Roman" w:hAnsi="Times New Roman"/>
              </w:rPr>
              <w:t>(-8, 5, 10, 15)</w:t>
            </w:r>
          </w:p>
        </w:tc>
        <w:tc>
          <w:tcPr>
            <w:tcW w:w="0" w:type="auto"/>
          </w:tcPr>
          <w:p w14:paraId="25393FE1" w14:textId="7C4B7D9F" w:rsidR="00E4038C" w:rsidRPr="005442A9" w:rsidRDefault="008B3502" w:rsidP="007B6251">
            <w:pPr>
              <w:spacing w:line="240" w:lineRule="auto"/>
              <w:rPr>
                <w:rFonts w:ascii="Times New Roman" w:hAnsi="Times New Roman"/>
              </w:rPr>
            </w:pPr>
            <w:r w:rsidRPr="005442A9">
              <w:rPr>
                <w:rFonts w:ascii="Times New Roman" w:hAnsi="Times New Roman"/>
              </w:rPr>
              <w:t xml:space="preserve">Q </w:t>
            </w:r>
            <w:r w:rsidR="00E4038C" w:rsidRPr="005442A9">
              <w:rPr>
                <w:rFonts w:ascii="Times New Roman" w:hAnsi="Times New Roman"/>
              </w:rPr>
              <w:t>(-8, 5, 10 ,15)</w:t>
            </w:r>
          </w:p>
        </w:tc>
      </w:tr>
    </w:tbl>
    <w:p w14:paraId="5DCB4F55" w14:textId="461949B5" w:rsidR="00E4038C" w:rsidRPr="005442A9" w:rsidRDefault="00E4038C" w:rsidP="00A2634D">
      <w:pPr>
        <w:ind w:firstLine="360"/>
      </w:pPr>
    </w:p>
    <w:p w14:paraId="532D6C3C" w14:textId="0297018E" w:rsidR="00E4038C" w:rsidRPr="005442A9" w:rsidRDefault="0077770E" w:rsidP="00AD318A">
      <w:pPr>
        <w:pStyle w:val="ListParagraph"/>
        <w:numPr>
          <w:ilvl w:val="0"/>
          <w:numId w:val="13"/>
        </w:numPr>
      </w:pPr>
      <w:r w:rsidRPr="005442A9">
        <w:t>Multiplication by vector</w:t>
      </w:r>
    </w:p>
    <w:tbl>
      <w:tblPr>
        <w:tblStyle w:val="TableGrid"/>
        <w:tblW w:w="0" w:type="auto"/>
        <w:tblLook w:val="04A0" w:firstRow="1" w:lastRow="0" w:firstColumn="1" w:lastColumn="0" w:noHBand="0" w:noVBand="1"/>
      </w:tblPr>
      <w:tblGrid>
        <w:gridCol w:w="1450"/>
        <w:gridCol w:w="1730"/>
        <w:gridCol w:w="1730"/>
      </w:tblGrid>
      <w:tr w:rsidR="008B3502" w:rsidRPr="005442A9" w14:paraId="0D954CBF" w14:textId="77777777" w:rsidTr="003D2883">
        <w:tc>
          <w:tcPr>
            <w:tcW w:w="0" w:type="auto"/>
          </w:tcPr>
          <w:p w14:paraId="1E787C26" w14:textId="319139B6" w:rsidR="00EC5B25" w:rsidRPr="005442A9" w:rsidRDefault="008B3502" w:rsidP="00E70F54">
            <w:pPr>
              <w:spacing w:line="240" w:lineRule="auto"/>
              <w:rPr>
                <w:rFonts w:ascii="Times New Roman" w:hAnsi="Times New Roman"/>
              </w:rPr>
            </w:pPr>
            <w:r w:rsidRPr="005442A9">
              <w:rPr>
                <w:rFonts w:ascii="Times New Roman" w:hAnsi="Times New Roman"/>
              </w:rPr>
              <w:lastRenderedPageBreak/>
              <w:t>Input</w:t>
            </w:r>
          </w:p>
        </w:tc>
        <w:tc>
          <w:tcPr>
            <w:tcW w:w="0" w:type="auto"/>
          </w:tcPr>
          <w:p w14:paraId="0F3F843E" w14:textId="77777777" w:rsidR="00EC5B25" w:rsidRPr="005442A9" w:rsidRDefault="00EC5B25" w:rsidP="00E70F54">
            <w:pPr>
              <w:spacing w:line="240" w:lineRule="auto"/>
              <w:rPr>
                <w:rFonts w:ascii="Times New Roman" w:hAnsi="Times New Roman"/>
              </w:rPr>
            </w:pPr>
            <w:r w:rsidRPr="005442A9">
              <w:rPr>
                <w:rFonts w:ascii="Times New Roman" w:hAnsi="Times New Roman"/>
              </w:rPr>
              <w:t>Rust Type</w:t>
            </w:r>
          </w:p>
        </w:tc>
        <w:tc>
          <w:tcPr>
            <w:tcW w:w="0" w:type="auto"/>
          </w:tcPr>
          <w:p w14:paraId="12C0E81D" w14:textId="77777777" w:rsidR="00EC5B25" w:rsidRPr="005442A9" w:rsidRDefault="00EC5B25" w:rsidP="00E70F54">
            <w:pPr>
              <w:spacing w:line="240" w:lineRule="auto"/>
              <w:rPr>
                <w:rFonts w:ascii="Times New Roman" w:hAnsi="Times New Roman"/>
              </w:rPr>
            </w:pPr>
            <w:r w:rsidRPr="005442A9">
              <w:rPr>
                <w:rFonts w:ascii="Times New Roman" w:hAnsi="Times New Roman"/>
              </w:rPr>
              <w:t>C++ Class</w:t>
            </w:r>
          </w:p>
        </w:tc>
      </w:tr>
      <w:tr w:rsidR="008B3502" w:rsidRPr="005442A9" w14:paraId="089795DC" w14:textId="77777777" w:rsidTr="003D2883">
        <w:tc>
          <w:tcPr>
            <w:tcW w:w="0" w:type="auto"/>
          </w:tcPr>
          <w:p w14:paraId="33ADF54F" w14:textId="2037EDC3" w:rsidR="00EC5B25" w:rsidRPr="005442A9" w:rsidRDefault="00EC5B25" w:rsidP="00E70F54">
            <w:pPr>
              <w:spacing w:line="240" w:lineRule="auto"/>
              <w:rPr>
                <w:rFonts w:ascii="Times New Roman" w:hAnsi="Times New Roman"/>
              </w:rPr>
            </w:pPr>
            <w:r w:rsidRPr="005442A9">
              <w:rPr>
                <w:rFonts w:ascii="Times New Roman" w:hAnsi="Times New Roman"/>
              </w:rPr>
              <w:t>Q (2, 1, 2, 3)</w:t>
            </w:r>
          </w:p>
          <w:p w14:paraId="33A89AD6" w14:textId="515F31D9" w:rsidR="00EC5B25" w:rsidRPr="005442A9" w:rsidRDefault="00647797" w:rsidP="00E70F54">
            <w:pPr>
              <w:spacing w:line="240" w:lineRule="auto"/>
              <w:rPr>
                <w:rFonts w:ascii="Times New Roman" w:hAnsi="Times New Roman"/>
              </w:rPr>
            </w:pPr>
            <w:r w:rsidRPr="005442A9">
              <w:rPr>
                <w:rFonts w:ascii="Times New Roman" w:hAnsi="Times New Roman"/>
              </w:rPr>
              <w:t>V</w:t>
            </w:r>
            <w:r w:rsidR="00EC5B25" w:rsidRPr="005442A9">
              <w:rPr>
                <w:rFonts w:ascii="Times New Roman" w:hAnsi="Times New Roman"/>
              </w:rPr>
              <w:t xml:space="preserve"> (3, 1, 2)</w:t>
            </w:r>
          </w:p>
        </w:tc>
        <w:tc>
          <w:tcPr>
            <w:tcW w:w="0" w:type="auto"/>
          </w:tcPr>
          <w:p w14:paraId="6648D3FD" w14:textId="2A557B13"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272688" w:rsidRPr="005442A9">
              <w:rPr>
                <w:rFonts w:ascii="Times New Roman" w:hAnsi="Times New Roman"/>
              </w:rPr>
              <w:t xml:space="preserve">11, 7, 9, </w:t>
            </w:r>
            <w:r w:rsidR="00B87928" w:rsidRPr="005442A9">
              <w:rPr>
                <w:rFonts w:ascii="Times New Roman" w:hAnsi="Times New Roman"/>
              </w:rPr>
              <w:t>-</w:t>
            </w:r>
            <w:r w:rsidR="00272688" w:rsidRPr="005442A9">
              <w:rPr>
                <w:rFonts w:ascii="Times New Roman" w:hAnsi="Times New Roman"/>
              </w:rPr>
              <w:t>1</w:t>
            </w:r>
            <w:r w:rsidR="00EC5B25" w:rsidRPr="005442A9">
              <w:rPr>
                <w:rFonts w:ascii="Times New Roman" w:hAnsi="Times New Roman"/>
              </w:rPr>
              <w:t>)</w:t>
            </w:r>
          </w:p>
        </w:tc>
        <w:tc>
          <w:tcPr>
            <w:tcW w:w="0" w:type="auto"/>
          </w:tcPr>
          <w:p w14:paraId="12F97F5C" w14:textId="778386DA" w:rsidR="00EC5B25" w:rsidRPr="005442A9" w:rsidRDefault="008B3502" w:rsidP="00E70F54">
            <w:pPr>
              <w:spacing w:line="240" w:lineRule="auto"/>
              <w:rPr>
                <w:rFonts w:ascii="Times New Roman" w:hAnsi="Times New Roman"/>
              </w:rPr>
            </w:pPr>
            <w:r w:rsidRPr="005442A9">
              <w:rPr>
                <w:rFonts w:ascii="Times New Roman" w:hAnsi="Times New Roman"/>
              </w:rPr>
              <w:t xml:space="preserve">Q </w:t>
            </w:r>
            <w:r w:rsidR="00EC5B25" w:rsidRPr="005442A9">
              <w:rPr>
                <w:rFonts w:ascii="Times New Roman" w:hAnsi="Times New Roman"/>
              </w:rPr>
              <w:t>(-</w:t>
            </w:r>
            <w:r w:rsidR="00B87928" w:rsidRPr="005442A9">
              <w:rPr>
                <w:rFonts w:ascii="Times New Roman" w:hAnsi="Times New Roman"/>
              </w:rPr>
              <w:t>11, 7, 9, -1)</w:t>
            </w:r>
          </w:p>
        </w:tc>
      </w:tr>
    </w:tbl>
    <w:p w14:paraId="026CA121" w14:textId="6EBA126E" w:rsidR="00E4038C" w:rsidRPr="005442A9" w:rsidRDefault="00E4038C" w:rsidP="00A2634D">
      <w:pPr>
        <w:ind w:firstLine="360"/>
      </w:pPr>
    </w:p>
    <w:p w14:paraId="7361F84C" w14:textId="12595E6A" w:rsidR="00E4038C" w:rsidRPr="005442A9" w:rsidRDefault="0077770E" w:rsidP="00AD318A">
      <w:pPr>
        <w:pStyle w:val="ListParagraph"/>
        <w:numPr>
          <w:ilvl w:val="0"/>
          <w:numId w:val="13"/>
        </w:numPr>
      </w:pPr>
      <w:r w:rsidRPr="005442A9">
        <w:t>Rotation by vector</w:t>
      </w:r>
    </w:p>
    <w:tbl>
      <w:tblPr>
        <w:tblStyle w:val="TableGrid"/>
        <w:tblW w:w="0" w:type="auto"/>
        <w:tblLook w:val="04A0" w:firstRow="1" w:lastRow="0" w:firstColumn="1" w:lastColumn="0" w:noHBand="0" w:noVBand="1"/>
      </w:tblPr>
      <w:tblGrid>
        <w:gridCol w:w="1450"/>
        <w:gridCol w:w="1530"/>
        <w:gridCol w:w="1530"/>
      </w:tblGrid>
      <w:tr w:rsidR="00A95333" w:rsidRPr="005442A9" w14:paraId="2E8D3AD1" w14:textId="77777777" w:rsidTr="003D2883">
        <w:tc>
          <w:tcPr>
            <w:tcW w:w="0" w:type="auto"/>
          </w:tcPr>
          <w:p w14:paraId="55908436" w14:textId="3285FC3E" w:rsidR="00A95333" w:rsidRPr="005442A9" w:rsidRDefault="008B3502" w:rsidP="00E70F54">
            <w:pPr>
              <w:spacing w:line="240" w:lineRule="auto"/>
              <w:rPr>
                <w:rFonts w:ascii="Times New Roman" w:hAnsi="Times New Roman"/>
              </w:rPr>
            </w:pPr>
            <w:r w:rsidRPr="005442A9">
              <w:rPr>
                <w:rFonts w:ascii="Times New Roman" w:hAnsi="Times New Roman"/>
              </w:rPr>
              <w:t>Input</w:t>
            </w:r>
          </w:p>
        </w:tc>
        <w:tc>
          <w:tcPr>
            <w:tcW w:w="0" w:type="auto"/>
          </w:tcPr>
          <w:p w14:paraId="242CE409" w14:textId="77777777" w:rsidR="00A95333" w:rsidRPr="005442A9" w:rsidRDefault="00A95333" w:rsidP="00E70F54">
            <w:pPr>
              <w:spacing w:line="240" w:lineRule="auto"/>
              <w:rPr>
                <w:rFonts w:ascii="Times New Roman" w:hAnsi="Times New Roman"/>
              </w:rPr>
            </w:pPr>
            <w:r w:rsidRPr="005442A9">
              <w:rPr>
                <w:rFonts w:ascii="Times New Roman" w:hAnsi="Times New Roman"/>
              </w:rPr>
              <w:t>Rust Type</w:t>
            </w:r>
          </w:p>
        </w:tc>
        <w:tc>
          <w:tcPr>
            <w:tcW w:w="0" w:type="auto"/>
          </w:tcPr>
          <w:p w14:paraId="6934EDA1" w14:textId="77777777" w:rsidR="00A95333" w:rsidRPr="005442A9" w:rsidRDefault="00A95333" w:rsidP="00E70F54">
            <w:pPr>
              <w:spacing w:line="240" w:lineRule="auto"/>
              <w:rPr>
                <w:rFonts w:ascii="Times New Roman" w:hAnsi="Times New Roman"/>
              </w:rPr>
            </w:pPr>
            <w:r w:rsidRPr="005442A9">
              <w:rPr>
                <w:rFonts w:ascii="Times New Roman" w:hAnsi="Times New Roman"/>
              </w:rPr>
              <w:t>C++ Class</w:t>
            </w:r>
          </w:p>
        </w:tc>
      </w:tr>
      <w:tr w:rsidR="00A95333" w:rsidRPr="005442A9" w14:paraId="11C44578" w14:textId="77777777" w:rsidTr="003D2883">
        <w:tc>
          <w:tcPr>
            <w:tcW w:w="0" w:type="auto"/>
          </w:tcPr>
          <w:p w14:paraId="7B162B08" w14:textId="61CDCBB3" w:rsidR="00A95333" w:rsidRPr="005442A9" w:rsidRDefault="00A95333" w:rsidP="00E70F54">
            <w:pPr>
              <w:spacing w:line="240" w:lineRule="auto"/>
              <w:rPr>
                <w:rFonts w:ascii="Times New Roman" w:hAnsi="Times New Roman"/>
              </w:rPr>
            </w:pPr>
            <w:r w:rsidRPr="005442A9">
              <w:rPr>
                <w:rFonts w:ascii="Times New Roman" w:hAnsi="Times New Roman"/>
              </w:rPr>
              <w:t>Q (2, 1, 2, 3)</w:t>
            </w:r>
          </w:p>
          <w:p w14:paraId="1C7DBA35" w14:textId="705D2C2D" w:rsidR="00A95333" w:rsidRPr="005442A9" w:rsidRDefault="00A95333" w:rsidP="00E70F54">
            <w:pPr>
              <w:spacing w:line="240" w:lineRule="auto"/>
              <w:rPr>
                <w:rFonts w:ascii="Times New Roman" w:hAnsi="Times New Roman"/>
              </w:rPr>
            </w:pPr>
            <w:r w:rsidRPr="005442A9">
              <w:rPr>
                <w:rFonts w:ascii="Times New Roman" w:hAnsi="Times New Roman"/>
              </w:rPr>
              <w:t>V (3, 1, 2)</w:t>
            </w:r>
          </w:p>
        </w:tc>
        <w:tc>
          <w:tcPr>
            <w:tcW w:w="0" w:type="auto"/>
          </w:tcPr>
          <w:p w14:paraId="1E5D571A" w14:textId="3C6F5C6A"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c>
          <w:tcPr>
            <w:tcW w:w="0" w:type="auto"/>
          </w:tcPr>
          <w:p w14:paraId="7DE33DBC" w14:textId="136A222C" w:rsidR="00A95333" w:rsidRPr="005442A9" w:rsidRDefault="00A95333" w:rsidP="00E70F54">
            <w:pPr>
              <w:spacing w:line="240" w:lineRule="auto"/>
              <w:rPr>
                <w:rFonts w:ascii="Times New Roman" w:hAnsi="Times New Roman"/>
              </w:rPr>
            </w:pPr>
            <w:r w:rsidRPr="005442A9">
              <w:rPr>
                <w:rFonts w:ascii="Times New Roman" w:hAnsi="Times New Roman"/>
              </w:rPr>
              <w:t>V (-4, 62, 26)</w:t>
            </w:r>
          </w:p>
        </w:tc>
      </w:tr>
    </w:tbl>
    <w:p w14:paraId="6E228497" w14:textId="77777777" w:rsidR="00A95333" w:rsidRPr="005442A9" w:rsidRDefault="00A95333" w:rsidP="00A2634D">
      <w:pPr>
        <w:ind w:firstLine="360"/>
      </w:pPr>
    </w:p>
    <w:p w14:paraId="362AFF47" w14:textId="031CAE51" w:rsidR="00EC5B25" w:rsidRPr="005442A9" w:rsidRDefault="0077770E" w:rsidP="00AD318A">
      <w:pPr>
        <w:pStyle w:val="ListParagraph"/>
        <w:numPr>
          <w:ilvl w:val="0"/>
          <w:numId w:val="13"/>
        </w:numPr>
      </w:pPr>
      <w:r w:rsidRPr="005442A9">
        <w:t>Construction by Euler angles</w:t>
      </w:r>
    </w:p>
    <w:tbl>
      <w:tblPr>
        <w:tblStyle w:val="TableGrid"/>
        <w:tblW w:w="0" w:type="auto"/>
        <w:tblLook w:val="04A0" w:firstRow="1" w:lastRow="0" w:firstColumn="1" w:lastColumn="0" w:noHBand="0" w:noVBand="1"/>
      </w:tblPr>
      <w:tblGrid>
        <w:gridCol w:w="1345"/>
        <w:gridCol w:w="3518"/>
        <w:gridCol w:w="3767"/>
      </w:tblGrid>
      <w:tr w:rsidR="00FB1CEF" w:rsidRPr="005442A9" w14:paraId="4A73C2E0" w14:textId="77777777" w:rsidTr="00E70F54">
        <w:tc>
          <w:tcPr>
            <w:tcW w:w="1345" w:type="dxa"/>
          </w:tcPr>
          <w:p w14:paraId="2D7A8C16" w14:textId="6E3AB50A" w:rsidR="00FB1CEF" w:rsidRPr="005442A9" w:rsidRDefault="008B3502" w:rsidP="00E70F54">
            <w:pPr>
              <w:spacing w:line="240" w:lineRule="auto"/>
              <w:rPr>
                <w:rFonts w:ascii="Times New Roman" w:hAnsi="Times New Roman"/>
              </w:rPr>
            </w:pPr>
            <w:r w:rsidRPr="005442A9">
              <w:rPr>
                <w:rFonts w:ascii="Times New Roman" w:hAnsi="Times New Roman"/>
              </w:rPr>
              <w:t>Input</w:t>
            </w:r>
          </w:p>
        </w:tc>
        <w:tc>
          <w:tcPr>
            <w:tcW w:w="3518" w:type="dxa"/>
          </w:tcPr>
          <w:p w14:paraId="515CE06A" w14:textId="77777777" w:rsidR="00FB1CEF" w:rsidRPr="005442A9" w:rsidRDefault="00FB1CEF" w:rsidP="00E70F54">
            <w:pPr>
              <w:spacing w:line="240" w:lineRule="auto"/>
              <w:rPr>
                <w:rFonts w:ascii="Times New Roman" w:hAnsi="Times New Roman"/>
              </w:rPr>
            </w:pPr>
            <w:r w:rsidRPr="005442A9">
              <w:rPr>
                <w:rFonts w:ascii="Times New Roman" w:hAnsi="Times New Roman"/>
              </w:rPr>
              <w:t>Rust Type</w:t>
            </w:r>
          </w:p>
        </w:tc>
        <w:tc>
          <w:tcPr>
            <w:tcW w:w="0" w:type="auto"/>
          </w:tcPr>
          <w:p w14:paraId="731A13BA" w14:textId="77777777" w:rsidR="00FB1CEF" w:rsidRPr="005442A9" w:rsidRDefault="00FB1CEF" w:rsidP="00E70F54">
            <w:pPr>
              <w:spacing w:line="240" w:lineRule="auto"/>
              <w:rPr>
                <w:rFonts w:ascii="Times New Roman" w:hAnsi="Times New Roman"/>
              </w:rPr>
            </w:pPr>
            <w:r w:rsidRPr="005442A9">
              <w:rPr>
                <w:rFonts w:ascii="Times New Roman" w:hAnsi="Times New Roman"/>
              </w:rPr>
              <w:t>C++ Class</w:t>
            </w:r>
          </w:p>
        </w:tc>
      </w:tr>
      <w:tr w:rsidR="00FB1CEF" w:rsidRPr="005442A9" w14:paraId="02F3A28C" w14:textId="77777777" w:rsidTr="00E70F54">
        <w:tc>
          <w:tcPr>
            <w:tcW w:w="1345" w:type="dxa"/>
          </w:tcPr>
          <w:p w14:paraId="09EB29E5" w14:textId="3CAE5922" w:rsidR="00FB1CEF" w:rsidRPr="005442A9" w:rsidRDefault="00647797" w:rsidP="00E70F54">
            <w:pPr>
              <w:spacing w:line="240" w:lineRule="auto"/>
              <w:rPr>
                <w:rFonts w:ascii="Times New Roman" w:hAnsi="Times New Roman"/>
              </w:rPr>
            </w:pPr>
            <w:r w:rsidRPr="005442A9">
              <w:rPr>
                <w:rFonts w:ascii="Times New Roman" w:hAnsi="Times New Roman"/>
              </w:rPr>
              <w:t>V</w:t>
            </w:r>
            <w:r w:rsidR="00E70F54" w:rsidRPr="005442A9">
              <w:rPr>
                <w:rFonts w:ascii="Times New Roman" w:hAnsi="Times New Roman"/>
              </w:rPr>
              <w:t xml:space="preserve"> (5, 7, </w:t>
            </w:r>
            <w:r w:rsidR="00FB1CEF" w:rsidRPr="005442A9">
              <w:rPr>
                <w:rFonts w:ascii="Times New Roman" w:hAnsi="Times New Roman"/>
              </w:rPr>
              <w:t>10)</w:t>
            </w:r>
          </w:p>
        </w:tc>
        <w:tc>
          <w:tcPr>
            <w:tcW w:w="3518" w:type="dxa"/>
          </w:tcPr>
          <w:p w14:paraId="1DB2ECD1" w14:textId="65AD4F65"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c>
          <w:tcPr>
            <w:tcW w:w="0" w:type="auto"/>
          </w:tcPr>
          <w:p w14:paraId="7433D15C" w14:textId="4E0BF3D4" w:rsidR="00FB1CEF" w:rsidRPr="005442A9" w:rsidRDefault="00FB1CEF" w:rsidP="00E70F54">
            <w:pPr>
              <w:spacing w:line="240" w:lineRule="auto"/>
              <w:rPr>
                <w:rFonts w:ascii="Times New Roman" w:hAnsi="Times New Roman"/>
              </w:rPr>
            </w:pPr>
            <w:r w:rsidRPr="005442A9">
              <w:rPr>
                <w:rFonts w:ascii="Times New Roman" w:hAnsi="Times New Roman"/>
              </w:rPr>
              <w:t>Q (0.993622, 0.0380567, 0.0645529, 0.0842576)</w:t>
            </w:r>
          </w:p>
        </w:tc>
      </w:tr>
    </w:tbl>
    <w:p w14:paraId="44EE0D0C" w14:textId="3D1D323F" w:rsidR="00EC5B25" w:rsidRPr="005442A9" w:rsidRDefault="00EC5B25" w:rsidP="00A2634D">
      <w:pPr>
        <w:ind w:firstLine="360"/>
      </w:pPr>
    </w:p>
    <w:p w14:paraId="241D6A17" w14:textId="5062A9E2" w:rsidR="00EC5B25" w:rsidRPr="005442A9" w:rsidRDefault="0077770E" w:rsidP="00AD318A">
      <w:pPr>
        <w:pStyle w:val="ListParagraph"/>
        <w:numPr>
          <w:ilvl w:val="0"/>
          <w:numId w:val="13"/>
        </w:numPr>
      </w:pPr>
      <w:r w:rsidRPr="005442A9">
        <w:t>Euler angle extraction</w:t>
      </w:r>
    </w:p>
    <w:tbl>
      <w:tblPr>
        <w:tblStyle w:val="TableGrid"/>
        <w:tblW w:w="0" w:type="auto"/>
        <w:tblLook w:val="04A0" w:firstRow="1" w:lastRow="0" w:firstColumn="1" w:lastColumn="0" w:noHBand="0" w:noVBand="1"/>
      </w:tblPr>
      <w:tblGrid>
        <w:gridCol w:w="1450"/>
        <w:gridCol w:w="1990"/>
        <w:gridCol w:w="1990"/>
      </w:tblGrid>
      <w:tr w:rsidR="008721F8" w:rsidRPr="005442A9" w14:paraId="37B7F8BD" w14:textId="77777777" w:rsidTr="003D2883">
        <w:tc>
          <w:tcPr>
            <w:tcW w:w="0" w:type="auto"/>
          </w:tcPr>
          <w:p w14:paraId="67457F01" w14:textId="77777777" w:rsidR="008721F8" w:rsidRPr="005442A9" w:rsidRDefault="008721F8" w:rsidP="00E70F54">
            <w:pPr>
              <w:spacing w:line="240" w:lineRule="auto"/>
              <w:rPr>
                <w:rFonts w:ascii="Times New Roman" w:hAnsi="Times New Roman"/>
              </w:rPr>
            </w:pPr>
            <w:r w:rsidRPr="005442A9">
              <w:rPr>
                <w:rFonts w:ascii="Times New Roman" w:hAnsi="Times New Roman"/>
              </w:rPr>
              <w:t>Input</w:t>
            </w:r>
          </w:p>
        </w:tc>
        <w:tc>
          <w:tcPr>
            <w:tcW w:w="0" w:type="auto"/>
          </w:tcPr>
          <w:p w14:paraId="70262E24" w14:textId="77777777" w:rsidR="008721F8" w:rsidRPr="005442A9" w:rsidRDefault="008721F8" w:rsidP="00E70F54">
            <w:pPr>
              <w:spacing w:line="240" w:lineRule="auto"/>
              <w:rPr>
                <w:rFonts w:ascii="Times New Roman" w:hAnsi="Times New Roman"/>
              </w:rPr>
            </w:pPr>
            <w:r w:rsidRPr="005442A9">
              <w:rPr>
                <w:rFonts w:ascii="Times New Roman" w:hAnsi="Times New Roman"/>
              </w:rPr>
              <w:t>Rust Type</w:t>
            </w:r>
          </w:p>
        </w:tc>
        <w:tc>
          <w:tcPr>
            <w:tcW w:w="0" w:type="auto"/>
          </w:tcPr>
          <w:p w14:paraId="03C500AF" w14:textId="77777777" w:rsidR="008721F8" w:rsidRPr="005442A9" w:rsidRDefault="008721F8" w:rsidP="00E70F54">
            <w:pPr>
              <w:spacing w:line="240" w:lineRule="auto"/>
              <w:rPr>
                <w:rFonts w:ascii="Times New Roman" w:hAnsi="Times New Roman"/>
              </w:rPr>
            </w:pPr>
            <w:r w:rsidRPr="005442A9">
              <w:rPr>
                <w:rFonts w:ascii="Times New Roman" w:hAnsi="Times New Roman"/>
              </w:rPr>
              <w:t>C++ Class</w:t>
            </w:r>
          </w:p>
        </w:tc>
      </w:tr>
      <w:tr w:rsidR="008721F8" w:rsidRPr="005442A9" w14:paraId="0EDEBB73" w14:textId="77777777" w:rsidTr="003D2883">
        <w:tc>
          <w:tcPr>
            <w:tcW w:w="0" w:type="auto"/>
          </w:tcPr>
          <w:p w14:paraId="2FDBCC07" w14:textId="3DC731B2" w:rsidR="008721F8" w:rsidRPr="005442A9" w:rsidRDefault="00647797" w:rsidP="00E70F54">
            <w:pPr>
              <w:spacing w:line="240" w:lineRule="auto"/>
              <w:rPr>
                <w:rFonts w:ascii="Times New Roman" w:hAnsi="Times New Roman"/>
              </w:rPr>
            </w:pPr>
            <w:r w:rsidRPr="005442A9">
              <w:rPr>
                <w:rFonts w:ascii="Times New Roman" w:hAnsi="Times New Roman"/>
              </w:rPr>
              <w:t>Q</w:t>
            </w:r>
            <w:r w:rsidR="008721F8" w:rsidRPr="005442A9">
              <w:rPr>
                <w:rFonts w:ascii="Times New Roman" w:hAnsi="Times New Roman"/>
              </w:rPr>
              <w:t xml:space="preserve"> (2, 1, 2, 3)</w:t>
            </w:r>
          </w:p>
        </w:tc>
        <w:tc>
          <w:tcPr>
            <w:tcW w:w="0" w:type="auto"/>
          </w:tcPr>
          <w:p w14:paraId="1E2EE47D" w14:textId="10513DA1"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c>
          <w:tcPr>
            <w:tcW w:w="0" w:type="auto"/>
          </w:tcPr>
          <w:p w14:paraId="08004EE1" w14:textId="03E49770" w:rsidR="008721F8" w:rsidRPr="005442A9" w:rsidRDefault="008721F8" w:rsidP="00E70F54">
            <w:pPr>
              <w:spacing w:line="240" w:lineRule="auto"/>
              <w:rPr>
                <w:rFonts w:ascii="Times New Roman" w:hAnsi="Times New Roman"/>
              </w:rPr>
            </w:pPr>
            <w:r w:rsidRPr="005442A9">
              <w:rPr>
                <w:rFonts w:ascii="Times New Roman" w:hAnsi="Times New Roman"/>
              </w:rPr>
              <w:t>V (0, 90, 15.9454)</w:t>
            </w:r>
          </w:p>
        </w:tc>
      </w:tr>
    </w:tbl>
    <w:p w14:paraId="0E41FD2B" w14:textId="31528DE4" w:rsidR="00236E88" w:rsidRPr="005442A9" w:rsidRDefault="00236E88" w:rsidP="00A2634D">
      <w:pPr>
        <w:ind w:firstLine="360"/>
      </w:pPr>
    </w:p>
    <w:p w14:paraId="147C5C10" w14:textId="0E4FEAA9" w:rsidR="00655AB6" w:rsidRPr="005442A9" w:rsidRDefault="00655AB6" w:rsidP="00BA7FC6">
      <w:pPr>
        <w:pStyle w:val="Heading2"/>
        <w:numPr>
          <w:ilvl w:val="1"/>
          <w:numId w:val="5"/>
        </w:numPr>
        <w:ind w:left="630"/>
      </w:pPr>
      <w:bookmarkStart w:id="169" w:name="_Toc59976065"/>
      <w:r w:rsidRPr="005442A9">
        <w:t>Flight Simulators</w:t>
      </w:r>
      <w:bookmarkEnd w:id="169"/>
    </w:p>
    <w:p w14:paraId="01E47D33" w14:textId="4E2AD39C" w:rsidR="00655AB6" w:rsidRDefault="00655AB6" w:rsidP="00A2634D">
      <w:pPr>
        <w:ind w:firstLine="360"/>
      </w:pPr>
      <w:r>
        <w:t>The System and Component built to calculate the equations of motion for both the 5-DOF FDM and 6-DOF FDM discussed in Chapter III are ultimately able to come together with three new Systems and two new Components to create a complete flight simulator. The new Systems and Components support the functions that the raw FDM</w:t>
      </w:r>
      <w:r w:rsidR="005E76C1">
        <w:t xml:space="preserve">s do </w:t>
      </w:r>
      <w:r>
        <w:t>not handle in terms of tracking keyboard input and stimulating the graphics of FlightGear via UDP packet.</w:t>
      </w:r>
      <w:r w:rsidRPr="006E6052">
        <w:t xml:space="preserve"> </w:t>
      </w:r>
      <w:r w:rsidR="009359A5">
        <w:t xml:space="preserve">These </w:t>
      </w:r>
      <w:r w:rsidR="001E625F">
        <w:t xml:space="preserve">two </w:t>
      </w:r>
      <w:r w:rsidR="00213A09">
        <w:t xml:space="preserve">flight simulators </w:t>
      </w:r>
      <w:r w:rsidR="009359A5">
        <w:t xml:space="preserve">employ the realistic physics generated by the equations of motion from their respective FDMs. </w:t>
      </w:r>
      <w:r>
        <w:t>The ECS architecture made the process of tying together all the Systems and Components seamless.</w:t>
      </w:r>
    </w:p>
    <w:p w14:paraId="17C6520E" w14:textId="0C12EE7D" w:rsidR="00B156F3" w:rsidRDefault="002A04D3" w:rsidP="00A2634D">
      <w:pPr>
        <w:ind w:firstLine="360"/>
      </w:pPr>
      <w:r>
        <w:lastRenderedPageBreak/>
        <w:t>Each flight simulator’s keyboard flight controls are laid out in Appendix B: Flight Simulator Keyboard Controls</w:t>
      </w:r>
      <w:r w:rsidR="00386E47">
        <w:t>. The two simulators are set up similarly</w:t>
      </w:r>
      <w:r w:rsidR="00F0689D">
        <w:t xml:space="preserve"> in regard to</w:t>
      </w:r>
      <w:r w:rsidR="007C7822">
        <w:t xml:space="preserve"> flight control</w:t>
      </w:r>
      <w:r w:rsidR="00F0689D">
        <w:t xml:space="preserve"> keyboard input</w:t>
      </w:r>
      <w:r w:rsidR="007C7822">
        <w:t>, but there are some differences to note.</w:t>
      </w:r>
      <w:r w:rsidR="00B247D8">
        <w:t xml:space="preserve"> </w:t>
      </w:r>
    </w:p>
    <w:p w14:paraId="1FC72A17" w14:textId="47CC511B" w:rsidR="00B156F3" w:rsidRDefault="00B156F3" w:rsidP="00BA7FC6">
      <w:pPr>
        <w:pStyle w:val="ListParagraph"/>
        <w:numPr>
          <w:ilvl w:val="0"/>
          <w:numId w:val="14"/>
        </w:numPr>
      </w:pPr>
      <w:r>
        <w:t>In the 5-DOF simulator, the amount of a keyboard action is limited (i.e. limited roll angle and throttle application)</w:t>
      </w:r>
    </w:p>
    <w:p w14:paraId="399426F7" w14:textId="4AD85022" w:rsidR="00B156F3" w:rsidRDefault="00B156F3" w:rsidP="00BA7FC6">
      <w:pPr>
        <w:pStyle w:val="ListParagraph"/>
        <w:numPr>
          <w:ilvl w:val="0"/>
          <w:numId w:val="14"/>
        </w:numPr>
      </w:pPr>
      <w:r>
        <w:t>In the 6-DOF simulator, t</w:t>
      </w:r>
      <w:r w:rsidR="00386E47">
        <w:t>wo</w:t>
      </w:r>
      <w:r w:rsidR="000628AF">
        <w:t xml:space="preserve"> more keys</w:t>
      </w:r>
      <w:r w:rsidR="00386E47">
        <w:t xml:space="preserve"> </w:t>
      </w:r>
      <w:r>
        <w:t xml:space="preserve">are designated to yaw left and </w:t>
      </w:r>
      <w:r w:rsidR="00541FBE">
        <w:t xml:space="preserve">yaw </w:t>
      </w:r>
      <w:r>
        <w:t>right</w:t>
      </w:r>
    </w:p>
    <w:p w14:paraId="1C95DF00" w14:textId="7DFF7B4F" w:rsidR="00655AB6" w:rsidRDefault="00440FEA" w:rsidP="00A2634D">
      <w:pPr>
        <w:ind w:firstLine="360"/>
      </w:pPr>
      <w:r>
        <w:t>To explain difference #1, i</w:t>
      </w:r>
      <w:r w:rsidR="000628AF">
        <w:t>t is important to note again that the flight control keypresses directly affect the values they represent in the 5-DOF simulator. For example, rolling to the right in the 5-DOF simulator will directly change the bank angle value</w:t>
      </w:r>
      <w:r w:rsidR="00BE6E8A">
        <w:t>, then the</w:t>
      </w:r>
      <w:r w:rsidR="0087062D">
        <w:t xml:space="preserve"> equations of motion consider that bank angle</w:t>
      </w:r>
      <w:r w:rsidR="00BE6E8A">
        <w:t>, lastly FlightGear graphics will orient the airplane accordingly.</w:t>
      </w:r>
      <w:r w:rsidR="000628AF">
        <w:t xml:space="preserve"> Whereas in the 6-DOF</w:t>
      </w:r>
      <w:r w:rsidR="00BE6E8A">
        <w:t xml:space="preserve"> simulator, rolling </w:t>
      </w:r>
      <w:r w:rsidR="000628AF">
        <w:t xml:space="preserve">right </w:t>
      </w:r>
      <w:r w:rsidR="00F47019">
        <w:t xml:space="preserve">does not directly alter the bank angle. A roll to the right </w:t>
      </w:r>
      <w:r w:rsidR="000628AF">
        <w:t>activates the ailerons to roll the airplane</w:t>
      </w:r>
      <w:r w:rsidR="0087062D">
        <w:t>, the equations of motion consider that components activation,</w:t>
      </w:r>
      <w:r w:rsidR="00DC04B6">
        <w:t xml:space="preserve"> then a </w:t>
      </w:r>
      <w:r w:rsidR="00F47019">
        <w:t xml:space="preserve">bank angle is determined from the new airplane </w:t>
      </w:r>
      <w:r w:rsidR="00DC04B6">
        <w:t>orientation</w:t>
      </w:r>
      <w:r w:rsidR="00367E38">
        <w:t>,</w:t>
      </w:r>
      <w:r w:rsidR="0087062D">
        <w:t xml:space="preserve"> and </w:t>
      </w:r>
      <w:r w:rsidR="00367E38">
        <w:t xml:space="preserve">finally </w:t>
      </w:r>
      <w:r w:rsidR="0087062D">
        <w:t>that orientation is displayed in FlightGear.</w:t>
      </w:r>
      <w:r w:rsidR="00A7642C">
        <w:t xml:space="preserve"> This is worth explaining because </w:t>
      </w:r>
      <w:r>
        <w:t>a component can be activated with no limit</w:t>
      </w:r>
      <w:r w:rsidR="00A7642C">
        <w:t>. Thrust is an exception; in 6-DOF simulation, thrust force is directly altered by keypress.</w:t>
      </w:r>
      <w:r w:rsidR="00550C04">
        <w:t xml:space="preserve"> </w:t>
      </w:r>
      <w:r w:rsidR="00A7642C">
        <w:t>The t</w:t>
      </w:r>
      <w:r w:rsidR="00550C04">
        <w:t>hrust is incremented or decremented by a constant number, defaulted to 100, out of the total maximum thrust force capacity.</w:t>
      </w:r>
      <w:r>
        <w:t xml:space="preserve"> </w:t>
      </w:r>
      <w:r w:rsidR="00550C04">
        <w:t>But because a component can be activated</w:t>
      </w:r>
      <w:r w:rsidR="009F5D13">
        <w:t xml:space="preserve"> </w:t>
      </w:r>
      <w:r w:rsidR="00A61BD6">
        <w:t>by endless</w:t>
      </w:r>
      <w:r w:rsidR="009F5D13">
        <w:t xml:space="preserve"> keypresses</w:t>
      </w:r>
      <w:r w:rsidR="00550C04">
        <w:t>, a</w:t>
      </w:r>
      <w:r>
        <w:t xml:space="preserve"> barrel roll</w:t>
      </w:r>
      <w:r w:rsidR="00A61BD6">
        <w:t xml:space="preserve"> and a flip</w:t>
      </w:r>
      <w:r>
        <w:t xml:space="preserve"> can be performed in the 6-DOF simulator. But, </w:t>
      </w:r>
      <w:r w:rsidR="00A7642C">
        <w:t>the 5-DOF simulator does not employ this freedom. I</w:t>
      </w:r>
      <w:r>
        <w:t>n the 5-DOF simulator</w:t>
      </w:r>
      <w:r w:rsidR="003C2938">
        <w:t>, the</w:t>
      </w:r>
      <w:r>
        <w:t xml:space="preserve"> bank angle, attack angle, and flaps </w:t>
      </w:r>
      <w:r w:rsidR="00DB7F54">
        <w:t>have a</w:t>
      </w:r>
      <w:r w:rsidR="00FF57B2">
        <w:t xml:space="preserve"> </w:t>
      </w:r>
      <w:r>
        <w:t xml:space="preserve">value range. </w:t>
      </w:r>
      <w:r w:rsidR="00DE679C">
        <w:t>Attack angle ranges from -16 degrees to 20 degrees. Bank angle ranges from -20 degrees to 20 degrees. Flaps are deployed at either 0 degrees, 20 degrees, or 40 degrees.</w:t>
      </w:r>
      <w:r w:rsidR="00E72FC9">
        <w:t xml:space="preserve"> The values on the range are incremented or </w:t>
      </w:r>
      <w:r w:rsidR="00E72FC9">
        <w:lastRenderedPageBreak/>
        <w:t>decremented by 1.</w:t>
      </w:r>
      <w:r w:rsidR="00C90ED6">
        <w:t xml:space="preserve"> T</w:t>
      </w:r>
      <w:r w:rsidR="00550C04">
        <w:t>hrottle application</w:t>
      </w:r>
      <w:r w:rsidR="00D24136">
        <w:t xml:space="preserve"> is incremented or decremented </w:t>
      </w:r>
      <w:r w:rsidR="00550C04">
        <w:t>by 5% each keypress.</w:t>
      </w:r>
    </w:p>
    <w:p w14:paraId="4A5D5468" w14:textId="77777777" w:rsidR="00B806F3" w:rsidRDefault="004C4EB0" w:rsidP="00A2634D">
      <w:pPr>
        <w:ind w:firstLine="360"/>
      </w:pPr>
      <w:r>
        <w:t xml:space="preserve">With these considerations explained, running the flight simulators is simple. Appendix A: Configuring FlightGear as a Visual System describes the FlightGear application with specific command line arguments. These command line arguments set up FlightGear to accept external software to interface it, and send it flight data via UDP packet. </w:t>
      </w:r>
      <w:r w:rsidR="00A93DE6">
        <w:t xml:space="preserve">Once FlightGear has loaded the environment, the either flight simulator software created in this thesis can be executed, and </w:t>
      </w:r>
      <w:r w:rsidR="006A5A0F">
        <w:t xml:space="preserve">the airplane can be </w:t>
      </w:r>
      <w:r w:rsidR="00A93DE6">
        <w:t>flown using the keys listed in Appendix B.</w:t>
      </w:r>
    </w:p>
    <w:p w14:paraId="21D09DED" w14:textId="4E5FFBD8" w:rsidR="00DB3555" w:rsidRDefault="00AA3E85" w:rsidP="00A2634D">
      <w:pPr>
        <w:ind w:firstLine="360"/>
      </w:pPr>
      <w:r>
        <w:t>Overall</w:t>
      </w:r>
      <w:r w:rsidR="00785BE6">
        <w:t>, t</w:t>
      </w:r>
      <w:r w:rsidR="00DB3555">
        <w:t xml:space="preserve">he flight experience </w:t>
      </w:r>
      <w:r w:rsidR="002C2963">
        <w:t xml:space="preserve">for both simulators is </w:t>
      </w:r>
      <w:r w:rsidR="00DB3555">
        <w:t xml:space="preserve">smooth and to an untrained eye, looks to replicate realistic flight dynamics. </w:t>
      </w:r>
      <w:r w:rsidR="00004174">
        <w:t>With that, the simulation loop is stable at 30 FPS</w:t>
      </w:r>
      <w:r w:rsidR="00B806F3">
        <w:t xml:space="preserve">. </w:t>
      </w:r>
      <w:r w:rsidR="00785BE6">
        <w:t xml:space="preserve">Even though the 6-DOF test results did not match the benchmark as what was </w:t>
      </w:r>
      <w:r w:rsidR="00B806F3">
        <w:t>hypothesized – t</w:t>
      </w:r>
      <w:r w:rsidR="00785BE6">
        <w:t xml:space="preserve">he flight simulator still manages to fly realistically, and </w:t>
      </w:r>
      <w:r w:rsidR="00066564">
        <w:t>the error is not noticeable</w:t>
      </w:r>
      <w:r w:rsidR="009D6285">
        <w:t xml:space="preserve"> by any means</w:t>
      </w:r>
      <w:r w:rsidR="00066564">
        <w:t xml:space="preserve"> during simulation. </w:t>
      </w:r>
    </w:p>
    <w:p w14:paraId="6CE7A1CF" w14:textId="7609E940" w:rsidR="00C944B3" w:rsidRDefault="00C944B3" w:rsidP="00655AB6"/>
    <w:p w14:paraId="75462765" w14:textId="7DDCFC46" w:rsidR="007008F6" w:rsidRDefault="007008F6" w:rsidP="00655AB6"/>
    <w:p w14:paraId="094662C6" w14:textId="11FC1044" w:rsidR="00AA3DA7" w:rsidRDefault="00AA3DA7" w:rsidP="00655AB6"/>
    <w:p w14:paraId="0E08C737" w14:textId="77777777" w:rsidR="00AA3DA7" w:rsidRDefault="00AA3DA7" w:rsidP="00655AB6"/>
    <w:p w14:paraId="367D4228" w14:textId="5A337942" w:rsidR="00AA3DA7" w:rsidRDefault="00AA3DA7" w:rsidP="00655AB6"/>
    <w:p w14:paraId="03BFC819" w14:textId="448B15AE" w:rsidR="003175DC" w:rsidRDefault="003175DC" w:rsidP="00655AB6"/>
    <w:p w14:paraId="26CB9791" w14:textId="77777777" w:rsidR="003175DC" w:rsidRDefault="003175DC" w:rsidP="00655AB6"/>
    <w:p w14:paraId="3D8E0DFE" w14:textId="09DA8CB2" w:rsidR="00AA3DA7" w:rsidRPr="00655AB6" w:rsidRDefault="00AA3DA7" w:rsidP="00655AB6"/>
    <w:p w14:paraId="58EB8C27" w14:textId="3C06FA65" w:rsidR="009C3F20" w:rsidRPr="00B5737D" w:rsidRDefault="00251273" w:rsidP="00FD1676">
      <w:pPr>
        <w:pStyle w:val="Heading1"/>
        <w:numPr>
          <w:ilvl w:val="0"/>
          <w:numId w:val="15"/>
        </w:numPr>
        <w:rPr>
          <w:sz w:val="29"/>
          <w:szCs w:val="29"/>
        </w:rPr>
      </w:pPr>
      <w:bookmarkStart w:id="170" w:name="_Toc59976066"/>
      <w:r w:rsidRPr="00B5737D">
        <w:rPr>
          <w:sz w:val="29"/>
          <w:szCs w:val="29"/>
        </w:rPr>
        <w:lastRenderedPageBreak/>
        <w:t>Conclusion</w:t>
      </w:r>
      <w:bookmarkEnd w:id="170"/>
    </w:p>
    <w:p w14:paraId="7FB32286" w14:textId="77777777" w:rsidR="00D61866" w:rsidRPr="00D61866" w:rsidRDefault="00D61866" w:rsidP="00D61866"/>
    <w:p w14:paraId="77108DD1" w14:textId="0ED70B97" w:rsidR="002E2DE9" w:rsidRPr="002E2DE9" w:rsidRDefault="002E2DE9" w:rsidP="001C5288">
      <w:pPr>
        <w:ind w:firstLine="360"/>
      </w:pPr>
      <w:r w:rsidRPr="002E2DE9">
        <w:t>This cha</w:t>
      </w:r>
      <w:r>
        <w:t>pter summarizes</w:t>
      </w:r>
      <w:r w:rsidRPr="002E2DE9">
        <w:t xml:space="preserve"> the research and results obtained throughout the thesis.</w:t>
      </w:r>
    </w:p>
    <w:p w14:paraId="2941F272" w14:textId="678B44B6" w:rsidR="00236E88" w:rsidRDefault="002E2DE9" w:rsidP="001C5288">
      <w:r>
        <w:t>We reiterate the</w:t>
      </w:r>
      <w:r w:rsidRPr="002E2DE9">
        <w:t xml:space="preserve"> results found during </w:t>
      </w:r>
      <w:r>
        <w:t xml:space="preserve">testing and </w:t>
      </w:r>
      <w:r w:rsidRPr="002E2DE9">
        <w:t>analysis</w:t>
      </w:r>
      <w:r w:rsidR="005C0255">
        <w:t xml:space="preserve"> of the two Flight Dynamics Models (FDM), and their subsequent flight simulators.</w:t>
      </w:r>
      <w:r>
        <w:t xml:space="preserve"> Next, we describe the contribution</w:t>
      </w:r>
      <w:r w:rsidRPr="002E2DE9">
        <w:t xml:space="preserve"> impact</w:t>
      </w:r>
      <w:r>
        <w:t xml:space="preserve"> that this research has on the field of simulation and modeling, and we explain possible future research extending this thesis</w:t>
      </w:r>
      <w:r w:rsidR="005C0255">
        <w:t xml:space="preserve"> in regard to the Entity-Component-System</w:t>
      </w:r>
      <w:r w:rsidR="00486CF0">
        <w:t xml:space="preserve"> architecture.</w:t>
      </w:r>
    </w:p>
    <w:p w14:paraId="14451B6F" w14:textId="77777777" w:rsidR="001C5288" w:rsidRPr="001C5288" w:rsidRDefault="001C5288" w:rsidP="001C5288">
      <w:pPr>
        <w:pStyle w:val="ListParagraph"/>
        <w:keepNext/>
        <w:numPr>
          <w:ilvl w:val="0"/>
          <w:numId w:val="5"/>
        </w:numPr>
        <w:spacing w:before="240"/>
        <w:contextualSpacing w:val="0"/>
        <w:outlineLvl w:val="1"/>
        <w:rPr>
          <w:b/>
          <w:bCs/>
          <w:vanish/>
        </w:rPr>
      </w:pPr>
    </w:p>
    <w:p w14:paraId="3BA6D53D" w14:textId="0DACBB77" w:rsidR="00E97EE9" w:rsidRDefault="00E97EE9" w:rsidP="001C5288">
      <w:pPr>
        <w:pStyle w:val="Heading2"/>
        <w:numPr>
          <w:ilvl w:val="1"/>
          <w:numId w:val="5"/>
        </w:numPr>
        <w:ind w:left="630"/>
      </w:pPr>
      <w:bookmarkStart w:id="171" w:name="_Toc59976067"/>
      <w:r>
        <w:t>Research Conclusions</w:t>
      </w:r>
      <w:bookmarkEnd w:id="171"/>
    </w:p>
    <w:p w14:paraId="0A60E4EA" w14:textId="4D2D0F97" w:rsidR="00673D1A" w:rsidRDefault="000F286D" w:rsidP="001C5288">
      <w:pPr>
        <w:ind w:firstLine="360"/>
      </w:pPr>
      <w:r>
        <w:t xml:space="preserve">This thesis research </w:t>
      </w:r>
      <w:r w:rsidR="009F6F6F">
        <w:t>comes to the conclusion that the use of the</w:t>
      </w:r>
      <w:r w:rsidR="007C0DF3" w:rsidRPr="007C0DF3">
        <w:t xml:space="preserve"> </w:t>
      </w:r>
      <w:r w:rsidR="007C0DF3">
        <w:t xml:space="preserve">Data-Oriented Design (DOD) paradigm, and specifically the DOD-based </w:t>
      </w:r>
      <w:r w:rsidR="009F6F6F">
        <w:t xml:space="preserve">Entity-Component-System (ECS) architecture in flight simulation is not only </w:t>
      </w:r>
      <w:r w:rsidR="00366E7E">
        <w:t>feasible, but a good</w:t>
      </w:r>
      <w:r w:rsidR="009F6F6F">
        <w:t xml:space="preserve"> decision when considering its performance, and improvements in ease of coding. </w:t>
      </w:r>
      <w:r w:rsidR="00673D1A">
        <w:t>Through the re-implementation of two Flight Dynamics Models (FDM)</w:t>
      </w:r>
      <w:r w:rsidR="00014139">
        <w:t xml:space="preserve"> into Systems and Components,</w:t>
      </w:r>
      <w:r w:rsidR="00673D1A">
        <w:t xml:space="preserve"> we confirmed the viability of the ECS architecture. </w:t>
      </w:r>
      <w:r w:rsidR="00553A42">
        <w:t xml:space="preserve">The </w:t>
      </w:r>
      <w:r w:rsidR="00673D1A">
        <w:t xml:space="preserve">first </w:t>
      </w:r>
      <w:r w:rsidR="00553A42">
        <w:t>re-</w:t>
      </w:r>
      <w:r w:rsidR="00673D1A">
        <w:t>implemented FDM was based on the works of</w:t>
      </w:r>
      <w:r w:rsidR="00553A42">
        <w:t xml:space="preserve"> Grant Palmer </w:t>
      </w:r>
      <w:r w:rsidR="00FE4F24">
        <w:t xml:space="preserve">[30] </w:t>
      </w:r>
      <w:r w:rsidR="00553A42">
        <w:t>in his textbook</w:t>
      </w:r>
      <w:r w:rsidR="00673D1A">
        <w:t xml:space="preserve"> titled</w:t>
      </w:r>
      <w:r w:rsidR="00553A42">
        <w:t xml:space="preserve"> </w:t>
      </w:r>
      <w:r w:rsidR="00553A42" w:rsidRPr="003E07AF">
        <w:rPr>
          <w:i/>
        </w:rPr>
        <w:t>Physics for Game Programmers</w:t>
      </w:r>
      <w:r w:rsidR="00673D1A">
        <w:rPr>
          <w:i/>
        </w:rPr>
        <w:t>.</w:t>
      </w:r>
      <w:r w:rsidR="00673D1A">
        <w:t xml:space="preserve"> This five Degrees of Freedom (DOF) FDM described in his book, was transformed into a Rust-based, ECS-based version. This re-implementation was deemed successful through a series of tests comparing the flight data</w:t>
      </w:r>
      <w:r w:rsidR="00D07C68">
        <w:t xml:space="preserve"> calculated</w:t>
      </w:r>
      <w:r w:rsidR="005C2651">
        <w:t xml:space="preserve"> between our</w:t>
      </w:r>
      <w:r w:rsidR="00673D1A">
        <w:t xml:space="preserve"> re-implementation versus </w:t>
      </w:r>
      <w:r w:rsidR="00D07C68">
        <w:t>Palmer’s C</w:t>
      </w:r>
      <w:r w:rsidR="00673D1A">
        <w:t xml:space="preserve">-based </w:t>
      </w:r>
      <w:r w:rsidR="00A326F9">
        <w:t xml:space="preserve">benchmark </w:t>
      </w:r>
      <w:r w:rsidR="005C1D0F">
        <w:t>version</w:t>
      </w:r>
      <w:r w:rsidR="00673D1A">
        <w:t xml:space="preserve">. </w:t>
      </w:r>
      <w:r w:rsidR="00582B24">
        <w:t xml:space="preserve">The tests ran the FDMs through a flight path performing some maneuver and took the flight data from the last </w:t>
      </w:r>
      <w:r w:rsidR="00582B24">
        <w:lastRenderedPageBreak/>
        <w:t>frame aft</w:t>
      </w:r>
      <w:r w:rsidR="005C2651">
        <w:t>er a set amount of time. The output</w:t>
      </w:r>
      <w:r w:rsidR="00582B24">
        <w:t xml:space="preserve"> data from each FDM</w:t>
      </w:r>
      <w:r w:rsidR="00C81065">
        <w:t xml:space="preserve"> was compared, and matched exactly. </w:t>
      </w:r>
    </w:p>
    <w:p w14:paraId="574D5C0A" w14:textId="1A877BC3" w:rsidR="00FE4F24" w:rsidRDefault="00FE4F24" w:rsidP="001C5288">
      <w:pPr>
        <w:ind w:firstLine="360"/>
      </w:pPr>
      <w:r>
        <w:t>T</w:t>
      </w:r>
      <w:r w:rsidR="00ED609B">
        <w:t>he second re</w:t>
      </w:r>
      <w:r>
        <w:t>-implemented FDM is based on the works by David Bourg</w:t>
      </w:r>
      <w:r w:rsidR="00ED609B">
        <w:t xml:space="preserve"> [14] in his textbook </w:t>
      </w:r>
      <w:r w:rsidRPr="002F7602">
        <w:rPr>
          <w:i/>
        </w:rPr>
        <w:t>Physics for Game Developers</w:t>
      </w:r>
      <w:r w:rsidR="00ED609B">
        <w:t xml:space="preserve">. This FDM, unlike the previous, is 6-DOF, and was also re-implemented using the ECS architecture and the Rust programming language. </w:t>
      </w:r>
      <w:r w:rsidR="000A3AFA">
        <w:t xml:space="preserve">A series of </w:t>
      </w:r>
      <w:r w:rsidR="00006871">
        <w:t xml:space="preserve">successive </w:t>
      </w:r>
      <w:r w:rsidR="000A3AFA">
        <w:t xml:space="preserve">tests between our re-implementation versus Bourg’s C++ and Object-Oriented Programming (OOP) based </w:t>
      </w:r>
      <w:r w:rsidR="007D3BAB">
        <w:t xml:space="preserve">version was also conducted. </w:t>
      </w:r>
      <w:r w:rsidR="007209A4">
        <w:t xml:space="preserve">Just like the previous tests, we ran the FDMs through a flight path performing some maneuver and took the flight data from the last frame after a set amount of time. </w:t>
      </w:r>
      <w:r w:rsidR="007D3BAB">
        <w:t>T</w:t>
      </w:r>
      <w:r w:rsidR="007209A4">
        <w:t>he</w:t>
      </w:r>
      <w:r w:rsidR="007D3BAB">
        <w:t xml:space="preserve"> tests </w:t>
      </w:r>
      <w:r w:rsidR="007209A4">
        <w:t>results were</w:t>
      </w:r>
      <w:r w:rsidR="007D3BAB">
        <w:t xml:space="preserve"> not as conclusive</w:t>
      </w:r>
      <w:r w:rsidR="00980474">
        <w:t xml:space="preserve"> in verifying equivalency</w:t>
      </w:r>
      <w:r w:rsidR="007D3BAB">
        <w:t xml:space="preserve"> as the tests on the 5-DOF FDM because the flight data of our version did not match exactly as expected to the benchmark. H</w:t>
      </w:r>
      <w:r w:rsidR="00DB59AF">
        <w:t xml:space="preserve">owever, the results were similar. </w:t>
      </w:r>
      <w:r w:rsidR="00582B24">
        <w:t xml:space="preserve">Furthermore, we tested the </w:t>
      </w:r>
      <w:r w:rsidR="00FE3570">
        <w:t xml:space="preserve">custom vector, matrix, and quaternion structure types that were re-implemented in Rust based on Bourg’s custom C++ classes. </w:t>
      </w:r>
      <w:r w:rsidR="002B0C3A">
        <w:t>We tested all of the</w:t>
      </w:r>
      <w:r w:rsidR="005C2651">
        <w:t xml:space="preserve"> operations that these types</w:t>
      </w:r>
      <w:r w:rsidR="002B0C3A">
        <w:t xml:space="preserve"> perform versus Bourg’s benchmark. </w:t>
      </w:r>
      <w:r w:rsidR="00B84B23">
        <w:t>The results were successful in determining equivalency</w:t>
      </w:r>
      <w:r w:rsidR="00813C0A">
        <w:t xml:space="preserve"> of these custom</w:t>
      </w:r>
      <w:r w:rsidR="00456649">
        <w:t xml:space="preserve"> Rust</w:t>
      </w:r>
      <w:r w:rsidR="00813C0A">
        <w:t xml:space="preserve"> types to their original </w:t>
      </w:r>
      <w:r w:rsidR="00456649">
        <w:t xml:space="preserve">C++ </w:t>
      </w:r>
      <w:r w:rsidR="00FD3E66">
        <w:t>classes, and therefore were not causing the error in the FDM tests.</w:t>
      </w:r>
    </w:p>
    <w:p w14:paraId="44D1C31D" w14:textId="6835EA40" w:rsidR="00553A42" w:rsidRDefault="000C6821" w:rsidP="001C5288">
      <w:pPr>
        <w:ind w:firstLine="360"/>
      </w:pPr>
      <w:r>
        <w:t>With the two FDMs built</w:t>
      </w:r>
      <w:r w:rsidR="00014139">
        <w:t xml:space="preserve"> using the ECS architecture, the addition of Systems and Components that support keyboard input and graphic visualization </w:t>
      </w:r>
      <w:r w:rsidR="00CF0A25">
        <w:t>extends</w:t>
      </w:r>
      <w:r w:rsidR="00014139">
        <w:t xml:space="preserve"> each FDM to a full-scale flight simulator. Because of the decoupling nature of the ECS design, </w:t>
      </w:r>
      <w:r w:rsidR="00CF0A25">
        <w:t>this</w:t>
      </w:r>
      <w:r w:rsidR="00014139">
        <w:t xml:space="preserve"> extension of </w:t>
      </w:r>
      <w:r w:rsidR="00CF0A25">
        <w:t xml:space="preserve">each FDM into </w:t>
      </w:r>
      <w:r w:rsidR="00014139">
        <w:t xml:space="preserve">flight simulators is effortless. </w:t>
      </w:r>
      <w:r w:rsidR="001E6A8C">
        <w:t xml:space="preserve">The performance benefits of ECS, although not measured in this thesis but evident in [34], are certainly at work </w:t>
      </w:r>
      <w:r w:rsidR="00FA7416">
        <w:t xml:space="preserve">by </w:t>
      </w:r>
      <w:r w:rsidR="001E6A8C">
        <w:t xml:space="preserve">increasing </w:t>
      </w:r>
      <w:r w:rsidR="00125B00">
        <w:t xml:space="preserve">the software’s </w:t>
      </w:r>
      <w:r w:rsidR="001E6A8C">
        <w:t>cache efficiency</w:t>
      </w:r>
      <w:r w:rsidR="00125B00">
        <w:t>.</w:t>
      </w:r>
      <w:r w:rsidR="001E6A8C">
        <w:t xml:space="preserve"> </w:t>
      </w:r>
      <w:r w:rsidR="00DB3555">
        <w:t>The flight</w:t>
      </w:r>
      <w:r w:rsidR="00030A84">
        <w:t xml:space="preserve"> simulation</w:t>
      </w:r>
      <w:r w:rsidR="00DB3555">
        <w:t xml:space="preserve"> experience</w:t>
      </w:r>
      <w:r w:rsidR="00B5305C">
        <w:t xml:space="preserve"> in either </w:t>
      </w:r>
      <w:r w:rsidR="00B5305C">
        <w:lastRenderedPageBreak/>
        <w:t xml:space="preserve">simulator is </w:t>
      </w:r>
      <w:r w:rsidR="008029FE">
        <w:t>stable and smooth</w:t>
      </w:r>
      <w:r w:rsidR="00030A84">
        <w:t xml:space="preserve">. The simulators, based on the results acquired through testing, </w:t>
      </w:r>
      <w:r w:rsidR="00B5305C">
        <w:t xml:space="preserve">replicate the realistic flight dynamics that the </w:t>
      </w:r>
      <w:r w:rsidR="00030A84">
        <w:t>original benchmark</w:t>
      </w:r>
      <w:r w:rsidR="00B5305C">
        <w:t xml:space="preserve"> FDMs employ.</w:t>
      </w:r>
      <w:r w:rsidR="00004174">
        <w:t xml:space="preserve"> </w:t>
      </w:r>
    </w:p>
    <w:p w14:paraId="0D300DA6" w14:textId="69067F19" w:rsidR="00251273" w:rsidRDefault="00251273" w:rsidP="001C5288">
      <w:pPr>
        <w:pStyle w:val="Heading2"/>
        <w:numPr>
          <w:ilvl w:val="1"/>
          <w:numId w:val="5"/>
        </w:numPr>
        <w:ind w:left="630"/>
      </w:pPr>
      <w:bookmarkStart w:id="172" w:name="_Toc59976068"/>
      <w:r>
        <w:t>Significance of Research</w:t>
      </w:r>
      <w:bookmarkEnd w:id="172"/>
    </w:p>
    <w:p w14:paraId="3EAC7910" w14:textId="2C517052" w:rsidR="00125E43" w:rsidRDefault="00E34A9B" w:rsidP="001C5288">
      <w:pPr>
        <w:ind w:firstLine="360"/>
      </w:pPr>
      <w:r>
        <w:t>The contribution of this thesis lies in the field of flight modeling and simulations. The successful build of a Rust-based, ECS designed, real-time FDM demonstrates an alternate, modern, and powerful design strategy over current FDMs. Not only is this strategy available for use, but it is useful to increase performance through efficient memory-management and parallelization. This strategy also increases code maintainability due to the decoupling nature of the ECS architecture; this is a valuable feature that could save time and effort when maintaining the codebase later in its lifespan.</w:t>
      </w:r>
    </w:p>
    <w:p w14:paraId="7DB34A5E" w14:textId="52886334" w:rsidR="00AA0E9F" w:rsidRDefault="00AA0E9F" w:rsidP="001C5288">
      <w:pPr>
        <w:pStyle w:val="Heading2"/>
        <w:numPr>
          <w:ilvl w:val="1"/>
          <w:numId w:val="5"/>
        </w:numPr>
        <w:ind w:left="630"/>
      </w:pPr>
      <w:bookmarkStart w:id="173" w:name="_Toc59976069"/>
      <w:r>
        <w:t>Future Research</w:t>
      </w:r>
      <w:bookmarkEnd w:id="173"/>
    </w:p>
    <w:p w14:paraId="58050134" w14:textId="1723ED34" w:rsidR="00251273" w:rsidRDefault="00AA0E9F" w:rsidP="001C5288">
      <w:pPr>
        <w:ind w:firstLine="360"/>
      </w:pPr>
      <w:r>
        <w:t>Future possible research</w:t>
      </w:r>
      <w:r w:rsidR="005C4A30">
        <w:t xml:space="preserve"> lies in the improvement of both </w:t>
      </w:r>
      <w:r>
        <w:t>re-</w:t>
      </w:r>
      <w:r w:rsidR="00397AC8">
        <w:t>implemented</w:t>
      </w:r>
      <w:r>
        <w:t xml:space="preserve"> FDM</w:t>
      </w:r>
      <w:r w:rsidR="005C4A30">
        <w:t>s</w:t>
      </w:r>
      <w:r>
        <w:t xml:space="preserve"> in the</w:t>
      </w:r>
      <w:r w:rsidR="005C4A30">
        <w:t>ir</w:t>
      </w:r>
      <w:r>
        <w:t xml:space="preserve"> ECS design. </w:t>
      </w:r>
      <w:r w:rsidR="00B35499">
        <w:t xml:space="preserve">The Component containing all of the data representing the rigid body airplane, called DataFDM, is quite large. It is larger than ideal for what an ECS-based software would want to use. This is because an important aspect of ECS is that the Components are split into chunks that are as small as possible. This is done in order to improve efficiency by bringing only what is necessary into cache. With that said, the way the EquationsOfMotion System is as it stands, it actually does need the entire DataFDM Component. However, an improvement in the ECS design would be that of determining the data dependencies within the EquationsOfMotion System. If someone was to determine what parts of the System depended on what data, and was able to split the EquationsOfMotion System and DataFDM Component in smaller pieces in order to run </w:t>
      </w:r>
      <w:r w:rsidR="00B35499">
        <w:lastRenderedPageBreak/>
        <w:t>concurrently – that would be a substantial improvement in the ECS design</w:t>
      </w:r>
      <w:r w:rsidR="00D87BBF">
        <w:t xml:space="preserve">. For example, maybe three smaller Systems total could be created where the first two Systems can run in parallel for the first half of the program, and then the next System finishes the job. </w:t>
      </w:r>
      <w:r w:rsidR="00F72640">
        <w:t xml:space="preserve">Hypothetically, this would increase total performance by 25%. </w:t>
      </w:r>
    </w:p>
    <w:p w14:paraId="5D388268" w14:textId="58D4AA76" w:rsidR="00D87BBF" w:rsidRDefault="00D87BBF" w:rsidP="00D87BBF"/>
    <w:p w14:paraId="719C574B" w14:textId="77777777" w:rsidR="00D87BBF" w:rsidRDefault="00D87BBF" w:rsidP="00D87BBF"/>
    <w:p w14:paraId="09CC7D67" w14:textId="7C2D1459" w:rsidR="003B589A" w:rsidRPr="00414395" w:rsidRDefault="00C87ADB" w:rsidP="0064646A">
      <w:pPr>
        <w:pStyle w:val="Heading1"/>
        <w:rPr>
          <w:sz w:val="29"/>
          <w:szCs w:val="29"/>
        </w:rPr>
      </w:pPr>
      <w:r>
        <w:br w:type="page"/>
      </w:r>
      <w:bookmarkStart w:id="174" w:name="_Toc59976070"/>
      <w:r w:rsidR="00251273" w:rsidRPr="00414395">
        <w:rPr>
          <w:sz w:val="29"/>
          <w:szCs w:val="29"/>
        </w:rPr>
        <w:lastRenderedPageBreak/>
        <w:t>Appendix</w:t>
      </w:r>
      <w:r w:rsidR="006C7E44" w:rsidRPr="00414395">
        <w:rPr>
          <w:sz w:val="29"/>
          <w:szCs w:val="29"/>
        </w:rPr>
        <w:t xml:space="preserve"> A</w:t>
      </w:r>
      <w:r w:rsidR="00517732" w:rsidRPr="00414395">
        <w:rPr>
          <w:sz w:val="29"/>
          <w:szCs w:val="29"/>
        </w:rPr>
        <w:t xml:space="preserve">: </w:t>
      </w:r>
      <w:r w:rsidR="003C0BD3" w:rsidRPr="00414395">
        <w:rPr>
          <w:sz w:val="29"/>
          <w:szCs w:val="29"/>
        </w:rPr>
        <w:t>Configuring</w:t>
      </w:r>
      <w:r w:rsidR="00517732" w:rsidRPr="00414395">
        <w:rPr>
          <w:sz w:val="29"/>
          <w:szCs w:val="29"/>
        </w:rPr>
        <w:t xml:space="preserve"> FlightGear</w:t>
      </w:r>
      <w:r w:rsidR="003C0BD3" w:rsidRPr="00414395">
        <w:rPr>
          <w:sz w:val="29"/>
          <w:szCs w:val="29"/>
        </w:rPr>
        <w:t xml:space="preserve"> as a Visual System</w:t>
      </w:r>
      <w:bookmarkEnd w:id="174"/>
    </w:p>
    <w:p w14:paraId="01920001" w14:textId="77777777" w:rsidR="003B589A" w:rsidRDefault="003B589A" w:rsidP="00D27DC4"/>
    <w:p w14:paraId="7E660C58" w14:textId="7DD70CA1" w:rsidR="003B589A" w:rsidRDefault="00D17EED" w:rsidP="00D27DC4">
      <w:r>
        <w:t>To execute the FlightGear application</w:t>
      </w:r>
      <w:r w:rsidR="00BF4DBD">
        <w:t xml:space="preserve"> for flight simulation use</w:t>
      </w:r>
      <w:r w:rsidR="00340522">
        <w:t>,</w:t>
      </w:r>
      <w:r>
        <w:t xml:space="preserve"> </w:t>
      </w:r>
      <w:r w:rsidR="00D27DC4">
        <w:t>the command line is:</w:t>
      </w:r>
    </w:p>
    <w:p w14:paraId="4B77E9E4" w14:textId="5065F223" w:rsidR="003B589A" w:rsidRPr="003B589A" w:rsidRDefault="00D27DC4" w:rsidP="00D27DC4">
      <w:pPr>
        <w:rPr>
          <w:b/>
        </w:rPr>
      </w:pPr>
      <w:r w:rsidRPr="00BF5959">
        <w:rPr>
          <w:b/>
        </w:rPr>
        <w:t>fgfs.exe --aircraft=ufo --disable-panel --disable-sound --enable-hud --disable-random-objects --fdm=null --timeofday=noon --native-fdm=socket,in,30,,5500,udp</w:t>
      </w:r>
    </w:p>
    <w:p w14:paraId="6A91B685" w14:textId="1E3DFF4D" w:rsidR="00D27DC4" w:rsidRDefault="00D27DC4" w:rsidP="00D27DC4">
      <w:r>
        <w:t xml:space="preserve">Note: Replacing </w:t>
      </w:r>
      <w:r>
        <w:rPr>
          <w:b/>
        </w:rPr>
        <w:t>--</w:t>
      </w:r>
      <w:r w:rsidRPr="00BF5959">
        <w:rPr>
          <w:b/>
        </w:rPr>
        <w:t>aircraft=ufo</w:t>
      </w:r>
      <w:r>
        <w:t xml:space="preserve"> with </w:t>
      </w:r>
      <w:r>
        <w:rPr>
          <w:b/>
        </w:rPr>
        <w:t>--</w:t>
      </w:r>
      <w:r w:rsidRPr="00BF5959">
        <w:rPr>
          <w:b/>
        </w:rPr>
        <w:t>aircraft=c172p</w:t>
      </w:r>
      <w:r>
        <w:t xml:space="preserve"> will display a Cessna 172P Skyhawk.</w:t>
      </w:r>
    </w:p>
    <w:p w14:paraId="313940E5" w14:textId="27E8D6EF" w:rsidR="00D27DC4" w:rsidRDefault="00D27DC4" w:rsidP="00E0754D"/>
    <w:p w14:paraId="2A8A63DF" w14:textId="47BB425F" w:rsidR="00D27DC4" w:rsidRDefault="00D27DC4" w:rsidP="00E0754D">
      <w:r>
        <w:t>The breakdown of the command line:</w:t>
      </w:r>
    </w:p>
    <w:p w14:paraId="226F541F" w14:textId="0D8A1651" w:rsidR="00727E09" w:rsidRDefault="003C0BD3" w:rsidP="00E0754D">
      <w:r>
        <w:t>fgfs.exe – runs the executable</w:t>
      </w:r>
      <w:r>
        <w:br/>
        <w:t>--aircraf</w:t>
      </w:r>
      <w:r w:rsidR="00E0754D">
        <w:t>t=ufo – select an aircraft name</w:t>
      </w:r>
      <w:r w:rsidR="00E0754D">
        <w:br/>
      </w:r>
      <w:r w:rsidRPr="00810684">
        <w:t>--disable-panel</w:t>
      </w:r>
      <w:r>
        <w:t xml:space="preserve"> – disable instrument panel</w:t>
      </w:r>
      <w:r>
        <w:br/>
        <w:t>--disable-sound – disable sounds</w:t>
      </w:r>
      <w:r>
        <w:br/>
      </w:r>
      <w:r w:rsidRPr="00810684">
        <w:t>--enable-hud</w:t>
      </w:r>
      <w:r>
        <w:t xml:space="preserve"> – enable heads up display </w:t>
      </w:r>
      <w:r>
        <w:br/>
      </w:r>
      <w:r w:rsidRPr="00810684">
        <w:t>--disable-random-objects</w:t>
      </w:r>
      <w:r>
        <w:t xml:space="preserve"> – disable random scenery objects</w:t>
      </w:r>
      <w:r>
        <w:br/>
        <w:t>--fdm=n</w:t>
      </w:r>
      <w:r w:rsidR="005924EC">
        <w:t>ull – turn off the built-in FDM</w:t>
      </w:r>
      <w:r>
        <w:br/>
        <w:t xml:space="preserve">--timeofday=noon – time of day </w:t>
      </w:r>
      <w:r>
        <w:br/>
      </w:r>
      <w:r w:rsidRPr="00810684">
        <w:t>--native-fdm=socket,in,30,,5500,udp</w:t>
      </w:r>
      <w:r>
        <w:t xml:space="preserve"> – sets up FlightGear to receiv</w:t>
      </w:r>
      <w:r w:rsidR="00B50324">
        <w:t>e data from an external source by o</w:t>
      </w:r>
      <w:r>
        <w:t>pen</w:t>
      </w:r>
      <w:r w:rsidR="00B50324">
        <w:t>ing</w:t>
      </w:r>
      <w:r w:rsidR="00766FDE">
        <w:t xml:space="preserve"> a socket, which accepts in packets at a rate</w:t>
      </w:r>
      <w:r>
        <w:t xml:space="preserve"> of 30 hz on port 5500 [6].</w:t>
      </w:r>
    </w:p>
    <w:p w14:paraId="68AE2DBC" w14:textId="77777777" w:rsidR="000A05EE" w:rsidRDefault="000A05EE" w:rsidP="00E0754D"/>
    <w:p w14:paraId="2681DC07" w14:textId="4ED864B2" w:rsidR="00216100" w:rsidRDefault="00216100" w:rsidP="00E0754D">
      <w:r>
        <w:t>T</w:t>
      </w:r>
      <w:r w:rsidR="006A4BBC">
        <w:t>he struct</w:t>
      </w:r>
      <w:r w:rsidR="00504C2E">
        <w:t>ure</w:t>
      </w:r>
      <w:r w:rsidR="006A4BBC">
        <w:t xml:space="preserve"> representing</w:t>
      </w:r>
      <w:r w:rsidR="00702E0F">
        <w:t xml:space="preserve"> a rigid body</w:t>
      </w:r>
      <w:r>
        <w:t xml:space="preserve"> airplane in FlightGear</w:t>
      </w:r>
      <w:r w:rsidR="00D157D8">
        <w:t xml:space="preserve">, </w:t>
      </w:r>
      <w:r w:rsidR="00BF5959">
        <w:t>re-implemented in Rust</w:t>
      </w:r>
      <w:r w:rsidR="00AE412F">
        <w:t>:</w:t>
      </w:r>
      <w:r w:rsidR="009F5D50">
        <w:br/>
        <w:t xml:space="preserve">Note: The only data variables </w:t>
      </w:r>
      <w:r w:rsidR="00F37AE6">
        <w:t xml:space="preserve">in the structure that are </w:t>
      </w:r>
      <w:r w:rsidR="009F5D50">
        <w:t xml:space="preserve">updated </w:t>
      </w:r>
      <w:r w:rsidR="00D310CC">
        <w:t xml:space="preserve">by our software </w:t>
      </w:r>
      <w:r w:rsidR="009F5D50">
        <w:t>during simulation are: longitude, latitude, altitude, phi, theta, and psi.</w:t>
      </w:r>
    </w:p>
    <w:p w14:paraId="3A72D75A" w14:textId="77777777" w:rsidR="00216100" w:rsidRPr="00A86DE3" w:rsidRDefault="00216100" w:rsidP="00216100">
      <w:pPr>
        <w:shd w:val="clear" w:color="auto" w:fill="FFFFFF"/>
        <w:rPr>
          <w:rFonts w:ascii="Courier New" w:hAnsi="Courier New" w:cs="Courier New"/>
          <w:color w:val="808080"/>
          <w:sz w:val="20"/>
        </w:rPr>
      </w:pPr>
      <w:r w:rsidRPr="00A86DE3">
        <w:rPr>
          <w:rFonts w:ascii="Courier New" w:hAnsi="Courier New" w:cs="Courier New"/>
          <w:b/>
          <w:bCs/>
          <w:color w:val="00007F"/>
          <w:sz w:val="20"/>
        </w:rPr>
        <w:lastRenderedPageBreak/>
        <w:t>struct</w:t>
      </w:r>
      <w:r w:rsidRPr="00A86DE3">
        <w:rPr>
          <w:rFonts w:ascii="Courier New" w:hAnsi="Courier New" w:cs="Courier New"/>
          <w:color w:val="808080"/>
          <w:sz w:val="20"/>
        </w:rPr>
        <w:t xml:space="preserve"> </w:t>
      </w:r>
      <w:r w:rsidRPr="00A86DE3">
        <w:rPr>
          <w:rFonts w:ascii="Courier New" w:hAnsi="Courier New" w:cs="Courier New"/>
          <w:color w:val="000000"/>
          <w:sz w:val="20"/>
        </w:rPr>
        <w:t>FGNetFDM</w:t>
      </w:r>
    </w:p>
    <w:p w14:paraId="62BC79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7395B85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version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increment when data values change</w:t>
      </w:r>
    </w:p>
    <w:p w14:paraId="51CDEC8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padding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padding</w:t>
      </w:r>
    </w:p>
    <w:p w14:paraId="63F7A18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DFC918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Positions</w:t>
      </w:r>
    </w:p>
    <w:p w14:paraId="4D66FD6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longitude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0314DFD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latitude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geodetic (radians)</w:t>
      </w:r>
    </w:p>
    <w:p w14:paraId="52DD140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altitude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f64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sea level (meters)</w:t>
      </w:r>
    </w:p>
    <w:p w14:paraId="065521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agl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above ground level (meters)</w:t>
      </w:r>
    </w:p>
    <w:p w14:paraId="0AEDC3B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(radians)</w:t>
      </w:r>
    </w:p>
    <w:p w14:paraId="5E799E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(radians)</w:t>
      </w:r>
    </w:p>
    <w:p w14:paraId="7ACF7EC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or true heading (radians)</w:t>
      </w:r>
    </w:p>
    <w:p w14:paraId="053EE4D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alpha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angle of attack (radians)</w:t>
      </w:r>
    </w:p>
    <w:p w14:paraId="58DD080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beta</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side slip angle (radians)</w:t>
      </w:r>
    </w:p>
    <w:p w14:paraId="328905A6"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4DAA91B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Velocities</w:t>
      </w:r>
    </w:p>
    <w:p w14:paraId="23A5D0B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phidot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roll rate (radians/sec)</w:t>
      </w:r>
    </w:p>
    <w:p w14:paraId="2B45844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thetadot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pitch rate (radians/sec)</w:t>
      </w:r>
    </w:p>
    <w:p w14:paraId="24F16D2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psidot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yaw rate (radians/sec)</w:t>
      </w:r>
    </w:p>
    <w:p w14:paraId="5CF5D36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vcas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calibrated airspeed</w:t>
      </w:r>
    </w:p>
    <w:p w14:paraId="5DBAF20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climb_rate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feet per second</w:t>
      </w:r>
    </w:p>
    <w:p w14:paraId="67E3BC7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v_north</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north velocity in local/body frame, fps</w:t>
      </w:r>
    </w:p>
    <w:p w14:paraId="26C173A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v_east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east velocity in local/body frame, fps</w:t>
      </w:r>
    </w:p>
    <w:p w14:paraId="667F7C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v_down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down/vertical velocity in local/body frame, fps</w:t>
      </w:r>
    </w:p>
    <w:p w14:paraId="43E7879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v_body_u</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244914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v_body_v</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ml:space="preserve">// ECEF velocity in body frame </w:t>
      </w:r>
    </w:p>
    <w:p w14:paraId="22A6529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v_body_w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ECEF velocity in body frame</w:t>
      </w:r>
    </w:p>
    <w:p w14:paraId="61BC58B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11A4D5E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Accelerations</w:t>
      </w:r>
    </w:p>
    <w:p w14:paraId="7BAEBBD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A_X_pilot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X accel in body frame ft/sec^2</w:t>
      </w:r>
    </w:p>
    <w:p w14:paraId="7968CE1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A_y_pilot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Y accel in body frame ft/sec^2</w:t>
      </w:r>
    </w:p>
    <w:p w14:paraId="44B64D6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A_Z_pilot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Z accel in body frame ft/sec^2</w:t>
      </w:r>
    </w:p>
    <w:p w14:paraId="20C41933"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E07768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Stall</w:t>
      </w:r>
    </w:p>
    <w:p w14:paraId="1F5AA09D"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stall_warning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0.0 - 1.0 indicating the amount of stall</w:t>
      </w:r>
    </w:p>
    <w:p w14:paraId="72D067C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slip_deg</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slip ball deflection</w:t>
      </w:r>
    </w:p>
    <w:p w14:paraId="4029EE5F"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AA8B7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Pressure</w:t>
      </w:r>
    </w:p>
    <w:p w14:paraId="60B4AB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p>
    <w:p w14:paraId="0E343A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Engine status</w:t>
      </w:r>
    </w:p>
    <w:p w14:paraId="04C286E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num_engines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Number of valid engines</w:t>
      </w:r>
    </w:p>
    <w:p w14:paraId="35BF01B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eng_state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Engine state (off, cranking, running)</w:t>
      </w:r>
    </w:p>
    <w:p w14:paraId="7BB2D9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rpm</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 Engine RPM rev/min</w:t>
      </w:r>
    </w:p>
    <w:p w14:paraId="174CDB2F"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fuel_flow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flow gallons/hr</w:t>
      </w:r>
    </w:p>
    <w:p w14:paraId="7A815BC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Fuel pressure psi</w:t>
      </w:r>
    </w:p>
    <w:p w14:paraId="4FAB135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egt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Exhuast gas temp deg F</w:t>
      </w:r>
    </w:p>
    <w:p w14:paraId="711120C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cht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Cylinder head temp deg F</w:t>
      </w:r>
    </w:p>
    <w:p w14:paraId="39246DE1"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mp_osi</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Manifold pressure</w:t>
      </w:r>
    </w:p>
    <w:p w14:paraId="4598321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tit</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Turbine Inlet Temperature</w:t>
      </w:r>
    </w:p>
    <w:p w14:paraId="7AC5B480"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oil_temp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temp deg F</w:t>
      </w:r>
    </w:p>
    <w:p w14:paraId="0DAA9C2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oil_px</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Oil pressure psi</w:t>
      </w:r>
    </w:p>
    <w:p w14:paraId="653504D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3E079E4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Consumables</w:t>
      </w:r>
    </w:p>
    <w:p w14:paraId="45509C8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lastRenderedPageBreak/>
        <w:t xml:space="preserve">    </w:t>
      </w:r>
      <w:r w:rsidRPr="00A86DE3">
        <w:rPr>
          <w:rFonts w:ascii="Courier New" w:hAnsi="Courier New" w:cs="Courier New"/>
          <w:color w:val="000000"/>
          <w:sz w:val="20"/>
        </w:rPr>
        <w:t>num_tanks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Max number of fuel tanks</w:t>
      </w:r>
    </w:p>
    <w:p w14:paraId="4092D05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fuel_quantity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4</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B4FBB39"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1CCE723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Gear status</w:t>
      </w:r>
    </w:p>
    <w:p w14:paraId="36FF9EA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num_wheels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u32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0775AF1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wow</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48CA6044"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gear_pos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16DBEDE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gear_steer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0E43025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gear_compression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00"/>
          <w:sz w:val="20"/>
        </w:rPr>
        <w:t>[</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7F"/>
          <w:sz w:val="20"/>
        </w:rPr>
        <w:t>3</w:t>
      </w:r>
      <w:r w:rsidRPr="00A86DE3">
        <w:rPr>
          <w:rFonts w:ascii="Courier New" w:hAnsi="Courier New" w:cs="Courier New"/>
          <w:b/>
          <w:bCs/>
          <w:color w:val="000000"/>
          <w:sz w:val="20"/>
        </w:rPr>
        <w:t>],</w:t>
      </w:r>
    </w:p>
    <w:p w14:paraId="3BBDF017"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00B08172"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Environment</w:t>
      </w:r>
    </w:p>
    <w:p w14:paraId="0E6292C9"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cur_time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current unix time</w:t>
      </w:r>
    </w:p>
    <w:p w14:paraId="76A5EE7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warp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offset in seconds to unix time</w:t>
      </w:r>
    </w:p>
    <w:p w14:paraId="56BAB245"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visibility</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color w:val="007F00"/>
          <w:sz w:val="20"/>
        </w:rPr>
        <w:t>// visibility in meters (for env. effects)</w:t>
      </w:r>
    </w:p>
    <w:p w14:paraId="5355F188" w14:textId="77777777" w:rsidR="00216100" w:rsidRPr="00A86DE3" w:rsidRDefault="00216100" w:rsidP="00216100">
      <w:pPr>
        <w:shd w:val="clear" w:color="auto" w:fill="FFFFFF"/>
        <w:spacing w:line="240" w:lineRule="auto"/>
        <w:rPr>
          <w:rFonts w:ascii="Courier New" w:hAnsi="Courier New" w:cs="Courier New"/>
          <w:color w:val="808080"/>
          <w:sz w:val="20"/>
        </w:rPr>
      </w:pPr>
    </w:p>
    <w:p w14:paraId="231FE0E6"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7F00"/>
          <w:sz w:val="20"/>
        </w:rPr>
        <w:t>// // Control surface positions (normalized values)</w:t>
      </w:r>
    </w:p>
    <w:p w14:paraId="1903A00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B1E5F5E"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elevator_trim_tab</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173D6F8B"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2AECEB88"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right_flap</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5E14978C"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left_aileron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5706B93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right_aileron</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37FC474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rudder</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p>
    <w:p w14:paraId="64472F8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nose_wheel</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19F74BDA"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speedbrake</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r w:rsidRPr="00A86DE3">
        <w:rPr>
          <w:rFonts w:ascii="Courier New" w:hAnsi="Courier New" w:cs="Courier New"/>
          <w:b/>
          <w:bCs/>
          <w:color w:val="000000"/>
          <w:sz w:val="20"/>
        </w:rPr>
        <w:t>,</w:t>
      </w:r>
    </w:p>
    <w:p w14:paraId="3F259CB3"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color w:val="808080"/>
          <w:sz w:val="20"/>
        </w:rPr>
        <w:t xml:space="preserve">    </w:t>
      </w:r>
      <w:r w:rsidRPr="00A86DE3">
        <w:rPr>
          <w:rFonts w:ascii="Courier New" w:hAnsi="Courier New" w:cs="Courier New"/>
          <w:color w:val="000000"/>
          <w:sz w:val="20"/>
        </w:rPr>
        <w:t>spoilers</w:t>
      </w:r>
      <w:r w:rsidRPr="00A86DE3">
        <w:rPr>
          <w:rFonts w:ascii="Courier New" w:hAnsi="Courier New" w:cs="Courier New"/>
          <w:b/>
          <w:bCs/>
          <w:color w:val="000000"/>
          <w:sz w:val="20"/>
        </w:rPr>
        <w:t>:</w:t>
      </w:r>
      <w:r w:rsidRPr="00A86DE3">
        <w:rPr>
          <w:rFonts w:ascii="Courier New" w:hAnsi="Courier New" w:cs="Courier New"/>
          <w:color w:val="808080"/>
          <w:sz w:val="20"/>
        </w:rPr>
        <w:t xml:space="preserve"> </w:t>
      </w:r>
      <w:r w:rsidRPr="00A86DE3">
        <w:rPr>
          <w:rFonts w:ascii="Courier New" w:hAnsi="Courier New" w:cs="Courier New"/>
          <w:b/>
          <w:bCs/>
          <w:color w:val="00007F"/>
          <w:sz w:val="20"/>
        </w:rPr>
        <w:t>f32</w:t>
      </w:r>
    </w:p>
    <w:p w14:paraId="20F942D7" w14:textId="77777777" w:rsidR="00216100" w:rsidRPr="00A86DE3" w:rsidRDefault="00216100" w:rsidP="00216100">
      <w:pPr>
        <w:shd w:val="clear" w:color="auto" w:fill="FFFFFF"/>
        <w:spacing w:line="240" w:lineRule="auto"/>
        <w:rPr>
          <w:rFonts w:ascii="Courier New" w:hAnsi="Courier New" w:cs="Courier New"/>
          <w:color w:val="808080"/>
          <w:sz w:val="20"/>
        </w:rPr>
      </w:pPr>
      <w:r w:rsidRPr="00A86DE3">
        <w:rPr>
          <w:rFonts w:ascii="Courier New" w:hAnsi="Courier New" w:cs="Courier New"/>
          <w:b/>
          <w:bCs/>
          <w:color w:val="000000"/>
          <w:sz w:val="20"/>
        </w:rPr>
        <w:t>}</w:t>
      </w:r>
    </w:p>
    <w:p w14:paraId="74B6A74B" w14:textId="77777777" w:rsidR="00216100" w:rsidRDefault="00216100" w:rsidP="000A7840"/>
    <w:p w14:paraId="2C329AC0" w14:textId="15A9A1BA" w:rsidR="000A7840" w:rsidRDefault="000A7840" w:rsidP="003C0BD3"/>
    <w:p w14:paraId="27AE2B8C" w14:textId="77777777" w:rsidR="000A7840" w:rsidRDefault="000A7840" w:rsidP="003C0BD3"/>
    <w:p w14:paraId="7B032BD1" w14:textId="77777777" w:rsidR="00517732" w:rsidRPr="00517732" w:rsidRDefault="00517732" w:rsidP="00517732"/>
    <w:p w14:paraId="101E03ED" w14:textId="52848C02" w:rsidR="00251273" w:rsidRDefault="00251273" w:rsidP="003F5979">
      <w:pPr>
        <w:pStyle w:val="BodyText"/>
        <w:ind w:firstLine="0"/>
      </w:pPr>
    </w:p>
    <w:p w14:paraId="41FC111A" w14:textId="741F148A" w:rsidR="00EA668D" w:rsidRDefault="00EA668D" w:rsidP="003F5979">
      <w:pPr>
        <w:pStyle w:val="BodyText"/>
        <w:ind w:firstLine="0"/>
      </w:pPr>
    </w:p>
    <w:p w14:paraId="6763F6C2" w14:textId="54AA765A" w:rsidR="00EA668D" w:rsidRDefault="00EA668D" w:rsidP="003F5979">
      <w:pPr>
        <w:pStyle w:val="BodyText"/>
        <w:ind w:firstLine="0"/>
      </w:pPr>
    </w:p>
    <w:p w14:paraId="2A8B4F36" w14:textId="2293ACD2" w:rsidR="00EA668D" w:rsidRDefault="00EA668D" w:rsidP="003F5979">
      <w:pPr>
        <w:pStyle w:val="BodyText"/>
        <w:ind w:firstLine="0"/>
      </w:pPr>
    </w:p>
    <w:p w14:paraId="1659A838" w14:textId="6443AFA8" w:rsidR="00EA668D" w:rsidRDefault="00EA668D" w:rsidP="003F5979">
      <w:pPr>
        <w:pStyle w:val="BodyText"/>
        <w:ind w:firstLine="0"/>
      </w:pPr>
    </w:p>
    <w:p w14:paraId="13B6A710" w14:textId="1222E113" w:rsidR="00EA668D" w:rsidRDefault="00EA668D" w:rsidP="003F5979">
      <w:pPr>
        <w:pStyle w:val="BodyText"/>
        <w:ind w:firstLine="0"/>
      </w:pPr>
    </w:p>
    <w:p w14:paraId="5F215D75" w14:textId="72E24409" w:rsidR="00EA668D" w:rsidRDefault="00EA668D" w:rsidP="003F5979">
      <w:pPr>
        <w:pStyle w:val="BodyText"/>
        <w:ind w:firstLine="0"/>
      </w:pPr>
    </w:p>
    <w:p w14:paraId="194B8C18" w14:textId="65CD0AE6" w:rsidR="00EA668D" w:rsidRDefault="00EA668D" w:rsidP="003F5979">
      <w:pPr>
        <w:pStyle w:val="BodyText"/>
        <w:ind w:firstLine="0"/>
      </w:pPr>
    </w:p>
    <w:p w14:paraId="242BACD4" w14:textId="5F6BE407" w:rsidR="00BF5959" w:rsidRPr="00414395" w:rsidRDefault="00BF5959" w:rsidP="0064646A">
      <w:pPr>
        <w:pStyle w:val="Heading1"/>
        <w:rPr>
          <w:sz w:val="29"/>
          <w:szCs w:val="29"/>
        </w:rPr>
      </w:pPr>
      <w:bookmarkStart w:id="175" w:name="_Toc59976071"/>
      <w:r w:rsidRPr="00414395">
        <w:rPr>
          <w:sz w:val="29"/>
          <w:szCs w:val="29"/>
        </w:rPr>
        <w:lastRenderedPageBreak/>
        <w:t>Appendix B: Flight Simulator Keyboard Controls</w:t>
      </w:r>
      <w:bookmarkEnd w:id="175"/>
    </w:p>
    <w:p w14:paraId="4917CEFD" w14:textId="77777777" w:rsidR="00125E43" w:rsidRPr="00125E43" w:rsidRDefault="00125E43" w:rsidP="00125E43"/>
    <w:tbl>
      <w:tblPr>
        <w:tblStyle w:val="TableGrid"/>
        <w:tblW w:w="0" w:type="auto"/>
        <w:jc w:val="center"/>
        <w:tblLook w:val="04A0" w:firstRow="1" w:lastRow="0" w:firstColumn="1" w:lastColumn="0" w:noHBand="0" w:noVBand="1"/>
      </w:tblPr>
      <w:tblGrid>
        <w:gridCol w:w="1447"/>
        <w:gridCol w:w="4185"/>
      </w:tblGrid>
      <w:tr w:rsidR="004758F4" w14:paraId="33900B18" w14:textId="77777777" w:rsidTr="00A87864">
        <w:trPr>
          <w:jc w:val="center"/>
        </w:trPr>
        <w:tc>
          <w:tcPr>
            <w:tcW w:w="0" w:type="auto"/>
            <w:gridSpan w:val="2"/>
          </w:tcPr>
          <w:p w14:paraId="46D34F25" w14:textId="568A4329" w:rsidR="004758F4" w:rsidRPr="005B3A25" w:rsidRDefault="004758F4" w:rsidP="00F82A06">
            <w:pPr>
              <w:spacing w:line="240" w:lineRule="auto"/>
              <w:jc w:val="center"/>
              <w:rPr>
                <w:b/>
              </w:rPr>
            </w:pPr>
            <w:r>
              <w:rPr>
                <w:b/>
              </w:rPr>
              <w:t>5-DOF Flight Simulator</w:t>
            </w:r>
          </w:p>
        </w:tc>
      </w:tr>
      <w:tr w:rsidR="003B589A" w14:paraId="32FA5481" w14:textId="77777777" w:rsidTr="00A87864">
        <w:trPr>
          <w:jc w:val="center"/>
        </w:trPr>
        <w:tc>
          <w:tcPr>
            <w:tcW w:w="0" w:type="auto"/>
          </w:tcPr>
          <w:p w14:paraId="1212DA48" w14:textId="0A5D093E" w:rsidR="003B589A" w:rsidRPr="005B3A25" w:rsidRDefault="003B589A" w:rsidP="00A87864">
            <w:pPr>
              <w:spacing w:line="240" w:lineRule="auto"/>
              <w:rPr>
                <w:b/>
              </w:rPr>
            </w:pPr>
            <w:r w:rsidRPr="005B3A25">
              <w:rPr>
                <w:b/>
              </w:rPr>
              <w:t>Key</w:t>
            </w:r>
          </w:p>
        </w:tc>
        <w:tc>
          <w:tcPr>
            <w:tcW w:w="0" w:type="auto"/>
          </w:tcPr>
          <w:p w14:paraId="784CBCF7" w14:textId="75531BFB" w:rsidR="003B589A" w:rsidRPr="005B3A25" w:rsidRDefault="003B589A" w:rsidP="00A87864">
            <w:pPr>
              <w:spacing w:line="240" w:lineRule="auto"/>
              <w:rPr>
                <w:b/>
              </w:rPr>
            </w:pPr>
            <w:r w:rsidRPr="005B3A25">
              <w:rPr>
                <w:b/>
              </w:rPr>
              <w:t>Action</w:t>
            </w:r>
          </w:p>
        </w:tc>
      </w:tr>
      <w:tr w:rsidR="003B589A" w14:paraId="42AF9FA3" w14:textId="77777777" w:rsidTr="00A87864">
        <w:trPr>
          <w:jc w:val="center"/>
        </w:trPr>
        <w:tc>
          <w:tcPr>
            <w:tcW w:w="0" w:type="auto"/>
          </w:tcPr>
          <w:p w14:paraId="4888AD9B" w14:textId="5616833F" w:rsidR="003B589A" w:rsidRDefault="003B589A" w:rsidP="00A87864">
            <w:pPr>
              <w:spacing w:line="240" w:lineRule="auto"/>
            </w:pPr>
            <w:r>
              <w:t>A</w:t>
            </w:r>
          </w:p>
        </w:tc>
        <w:tc>
          <w:tcPr>
            <w:tcW w:w="0" w:type="auto"/>
          </w:tcPr>
          <w:p w14:paraId="3E78FDDB" w14:textId="3474D034" w:rsidR="003B589A" w:rsidRDefault="003B589A" w:rsidP="00A87864">
            <w:pPr>
              <w:spacing w:line="240" w:lineRule="auto"/>
            </w:pPr>
            <w:r>
              <w:t>Throttle Up</w:t>
            </w:r>
          </w:p>
        </w:tc>
      </w:tr>
      <w:tr w:rsidR="003B589A" w14:paraId="5653D002" w14:textId="77777777" w:rsidTr="00A87864">
        <w:trPr>
          <w:jc w:val="center"/>
        </w:trPr>
        <w:tc>
          <w:tcPr>
            <w:tcW w:w="0" w:type="auto"/>
          </w:tcPr>
          <w:p w14:paraId="668C0B53" w14:textId="2B3BE98B" w:rsidR="003B589A" w:rsidRDefault="003B589A" w:rsidP="00A87864">
            <w:pPr>
              <w:spacing w:line="240" w:lineRule="auto"/>
            </w:pPr>
            <w:r>
              <w:t>Z</w:t>
            </w:r>
          </w:p>
        </w:tc>
        <w:tc>
          <w:tcPr>
            <w:tcW w:w="0" w:type="auto"/>
          </w:tcPr>
          <w:p w14:paraId="259B6A90" w14:textId="0D3A9376" w:rsidR="003B589A" w:rsidRDefault="003B589A" w:rsidP="00A87864">
            <w:pPr>
              <w:spacing w:line="240" w:lineRule="auto"/>
            </w:pPr>
            <w:r>
              <w:t>Throttle Down</w:t>
            </w:r>
          </w:p>
        </w:tc>
      </w:tr>
      <w:tr w:rsidR="003B589A" w14:paraId="56B1FD60" w14:textId="77777777" w:rsidTr="00A87864">
        <w:trPr>
          <w:jc w:val="center"/>
        </w:trPr>
        <w:tc>
          <w:tcPr>
            <w:tcW w:w="0" w:type="auto"/>
          </w:tcPr>
          <w:p w14:paraId="685FB152" w14:textId="3E2894E7" w:rsidR="003B589A" w:rsidRDefault="005B3A25" w:rsidP="00A87864">
            <w:pPr>
              <w:spacing w:line="240" w:lineRule="auto"/>
            </w:pPr>
            <w:r>
              <w:t>Down Arrow</w:t>
            </w:r>
          </w:p>
        </w:tc>
        <w:tc>
          <w:tcPr>
            <w:tcW w:w="0" w:type="auto"/>
          </w:tcPr>
          <w:p w14:paraId="3A227367" w14:textId="57A07316" w:rsidR="003B589A" w:rsidRDefault="005B3A25" w:rsidP="00A87864">
            <w:pPr>
              <w:spacing w:line="240" w:lineRule="auto"/>
            </w:pPr>
            <w:r>
              <w:t>Angle of Attack Up</w:t>
            </w:r>
          </w:p>
        </w:tc>
      </w:tr>
      <w:tr w:rsidR="003B589A" w14:paraId="63A229CA" w14:textId="77777777" w:rsidTr="00A87864">
        <w:trPr>
          <w:jc w:val="center"/>
        </w:trPr>
        <w:tc>
          <w:tcPr>
            <w:tcW w:w="0" w:type="auto"/>
          </w:tcPr>
          <w:p w14:paraId="0552263E" w14:textId="55C52B65" w:rsidR="003B589A" w:rsidRDefault="005B3A25" w:rsidP="00A87864">
            <w:pPr>
              <w:spacing w:line="240" w:lineRule="auto"/>
            </w:pPr>
            <w:r>
              <w:t>Up Arrow</w:t>
            </w:r>
          </w:p>
        </w:tc>
        <w:tc>
          <w:tcPr>
            <w:tcW w:w="0" w:type="auto"/>
          </w:tcPr>
          <w:p w14:paraId="3B91CE3F" w14:textId="3AA8141E" w:rsidR="003B589A" w:rsidRDefault="005B3A25" w:rsidP="00A87864">
            <w:pPr>
              <w:spacing w:line="240" w:lineRule="auto"/>
            </w:pPr>
            <w:r>
              <w:t>Angle of Attack Down</w:t>
            </w:r>
          </w:p>
        </w:tc>
      </w:tr>
      <w:tr w:rsidR="003B589A" w14:paraId="324917C5" w14:textId="77777777" w:rsidTr="00A87864">
        <w:trPr>
          <w:jc w:val="center"/>
        </w:trPr>
        <w:tc>
          <w:tcPr>
            <w:tcW w:w="0" w:type="auto"/>
          </w:tcPr>
          <w:p w14:paraId="5F2A2198" w14:textId="590BBBCC" w:rsidR="003B589A" w:rsidRDefault="005B3A25" w:rsidP="00A87864">
            <w:pPr>
              <w:spacing w:line="240" w:lineRule="auto"/>
            </w:pPr>
            <w:r>
              <w:t>Left Arrow</w:t>
            </w:r>
          </w:p>
        </w:tc>
        <w:tc>
          <w:tcPr>
            <w:tcW w:w="0" w:type="auto"/>
          </w:tcPr>
          <w:p w14:paraId="6E579DAE" w14:textId="614C240C" w:rsidR="003B589A" w:rsidRDefault="005B3A25" w:rsidP="00A87864">
            <w:pPr>
              <w:spacing w:line="240" w:lineRule="auto"/>
            </w:pPr>
            <w:r>
              <w:t>Bank Left</w:t>
            </w:r>
          </w:p>
        </w:tc>
      </w:tr>
      <w:tr w:rsidR="003B589A" w14:paraId="74F696FD" w14:textId="77777777" w:rsidTr="00A87864">
        <w:trPr>
          <w:jc w:val="center"/>
        </w:trPr>
        <w:tc>
          <w:tcPr>
            <w:tcW w:w="0" w:type="auto"/>
          </w:tcPr>
          <w:p w14:paraId="3921A846" w14:textId="381FFFD0" w:rsidR="003B589A" w:rsidRDefault="005B3A25" w:rsidP="00A87864">
            <w:pPr>
              <w:spacing w:line="240" w:lineRule="auto"/>
            </w:pPr>
            <w:r>
              <w:t>Right Arrow</w:t>
            </w:r>
          </w:p>
        </w:tc>
        <w:tc>
          <w:tcPr>
            <w:tcW w:w="0" w:type="auto"/>
          </w:tcPr>
          <w:p w14:paraId="5B4158C0" w14:textId="1E1DD57B" w:rsidR="003B589A" w:rsidRDefault="005B3A25" w:rsidP="00A87864">
            <w:pPr>
              <w:spacing w:line="240" w:lineRule="auto"/>
            </w:pPr>
            <w:r>
              <w:t>Bank Right</w:t>
            </w:r>
          </w:p>
        </w:tc>
      </w:tr>
      <w:tr w:rsidR="003B589A" w14:paraId="308467AB" w14:textId="77777777" w:rsidTr="00A87864">
        <w:trPr>
          <w:jc w:val="center"/>
        </w:trPr>
        <w:tc>
          <w:tcPr>
            <w:tcW w:w="0" w:type="auto"/>
          </w:tcPr>
          <w:p w14:paraId="330B4E90" w14:textId="035C2324" w:rsidR="003B589A" w:rsidRDefault="005B3A25" w:rsidP="00A87864">
            <w:pPr>
              <w:spacing w:line="240" w:lineRule="auto"/>
            </w:pPr>
            <w:r>
              <w:t>G</w:t>
            </w:r>
          </w:p>
        </w:tc>
        <w:tc>
          <w:tcPr>
            <w:tcW w:w="0" w:type="auto"/>
          </w:tcPr>
          <w:p w14:paraId="53D1BE75" w14:textId="20DCA553" w:rsidR="003B589A" w:rsidRDefault="005B3A25" w:rsidP="00A87864">
            <w:pPr>
              <w:spacing w:line="240" w:lineRule="auto"/>
            </w:pPr>
            <w:r>
              <w:t>Flap Deflection at 20 Degrees (1 press)</w:t>
            </w:r>
            <w:r>
              <w:br/>
              <w:t>Flap Deflection at 40 Degrees (2 presses)</w:t>
            </w:r>
          </w:p>
        </w:tc>
      </w:tr>
      <w:tr w:rsidR="003B589A" w14:paraId="09DC90DD" w14:textId="77777777" w:rsidTr="00A87864">
        <w:trPr>
          <w:jc w:val="center"/>
        </w:trPr>
        <w:tc>
          <w:tcPr>
            <w:tcW w:w="0" w:type="auto"/>
          </w:tcPr>
          <w:p w14:paraId="6B803E0F" w14:textId="12AA17CA" w:rsidR="003B589A" w:rsidRDefault="005B3A25" w:rsidP="00A87864">
            <w:pPr>
              <w:spacing w:line="240" w:lineRule="auto"/>
            </w:pPr>
            <w:r>
              <w:t>H</w:t>
            </w:r>
          </w:p>
        </w:tc>
        <w:tc>
          <w:tcPr>
            <w:tcW w:w="0" w:type="auto"/>
          </w:tcPr>
          <w:p w14:paraId="31D9C162" w14:textId="19998D10" w:rsidR="003B589A" w:rsidRDefault="005B3A25" w:rsidP="00C57AC9">
            <w:pPr>
              <w:keepNext/>
              <w:spacing w:line="240" w:lineRule="auto"/>
            </w:pPr>
            <w:r>
              <w:t>Reset Flaps</w:t>
            </w:r>
          </w:p>
        </w:tc>
      </w:tr>
    </w:tbl>
    <w:p w14:paraId="3F33D5B0" w14:textId="46335445" w:rsidR="001A66CC" w:rsidRPr="00C57AC9" w:rsidRDefault="00C57AC9" w:rsidP="00C57AC9">
      <w:pPr>
        <w:pStyle w:val="Caption"/>
        <w:jc w:val="center"/>
        <w:rPr>
          <w:b w:val="0"/>
        </w:rPr>
      </w:pPr>
      <w:bookmarkStart w:id="176" w:name="_Toc59976095"/>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Pr>
          <w:b w:val="0"/>
          <w:noProof/>
        </w:rPr>
        <w:t>22</w:t>
      </w:r>
      <w:r w:rsidRPr="00C57AC9">
        <w:rPr>
          <w:b w:val="0"/>
        </w:rPr>
        <w:fldChar w:fldCharType="end"/>
      </w:r>
      <w:r w:rsidRPr="00C57AC9">
        <w:rPr>
          <w:b w:val="0"/>
        </w:rPr>
        <w:t>: 5-DOF Flight Simulator Keyboard Controls</w:t>
      </w:r>
      <w:bookmarkEnd w:id="176"/>
    </w:p>
    <w:tbl>
      <w:tblPr>
        <w:tblStyle w:val="TableGrid"/>
        <w:tblW w:w="0" w:type="auto"/>
        <w:jc w:val="center"/>
        <w:tblLook w:val="04A0" w:firstRow="1" w:lastRow="0" w:firstColumn="1" w:lastColumn="0" w:noHBand="0" w:noVBand="1"/>
      </w:tblPr>
      <w:tblGrid>
        <w:gridCol w:w="1447"/>
        <w:gridCol w:w="1682"/>
      </w:tblGrid>
      <w:tr w:rsidR="007A154D" w14:paraId="3926B240" w14:textId="77777777" w:rsidTr="001A66CC">
        <w:trPr>
          <w:jc w:val="center"/>
        </w:trPr>
        <w:tc>
          <w:tcPr>
            <w:tcW w:w="0" w:type="auto"/>
            <w:gridSpan w:val="2"/>
          </w:tcPr>
          <w:p w14:paraId="78B0FEAA" w14:textId="1573F5D7" w:rsidR="007A154D" w:rsidRPr="005B3A25" w:rsidRDefault="007A154D" w:rsidP="00F82A06">
            <w:pPr>
              <w:spacing w:line="240" w:lineRule="auto"/>
              <w:jc w:val="center"/>
              <w:rPr>
                <w:b/>
              </w:rPr>
            </w:pPr>
            <w:r>
              <w:rPr>
                <w:b/>
              </w:rPr>
              <w:t>6-DOF Flight Simulator</w:t>
            </w:r>
          </w:p>
        </w:tc>
      </w:tr>
      <w:tr w:rsidR="005B3A25" w14:paraId="5A75DD0C" w14:textId="77777777" w:rsidTr="001A66CC">
        <w:trPr>
          <w:jc w:val="center"/>
        </w:trPr>
        <w:tc>
          <w:tcPr>
            <w:tcW w:w="0" w:type="auto"/>
          </w:tcPr>
          <w:p w14:paraId="3B104898" w14:textId="77777777" w:rsidR="005B3A25" w:rsidRPr="005B3A25" w:rsidRDefault="005B3A25" w:rsidP="001A66CC">
            <w:pPr>
              <w:spacing w:line="240" w:lineRule="auto"/>
              <w:rPr>
                <w:b/>
              </w:rPr>
            </w:pPr>
            <w:r w:rsidRPr="005B3A25">
              <w:rPr>
                <w:b/>
              </w:rPr>
              <w:t>Key</w:t>
            </w:r>
          </w:p>
        </w:tc>
        <w:tc>
          <w:tcPr>
            <w:tcW w:w="0" w:type="auto"/>
          </w:tcPr>
          <w:p w14:paraId="7ABDB280" w14:textId="77777777" w:rsidR="005B3A25" w:rsidRPr="005B3A25" w:rsidRDefault="005B3A25" w:rsidP="001A66CC">
            <w:pPr>
              <w:spacing w:line="240" w:lineRule="auto"/>
              <w:rPr>
                <w:b/>
              </w:rPr>
            </w:pPr>
            <w:r w:rsidRPr="005B3A25">
              <w:rPr>
                <w:b/>
              </w:rPr>
              <w:t>Action</w:t>
            </w:r>
          </w:p>
        </w:tc>
      </w:tr>
      <w:tr w:rsidR="005B3A25" w14:paraId="65B3ACC4" w14:textId="77777777" w:rsidTr="001A66CC">
        <w:trPr>
          <w:jc w:val="center"/>
        </w:trPr>
        <w:tc>
          <w:tcPr>
            <w:tcW w:w="0" w:type="auto"/>
          </w:tcPr>
          <w:p w14:paraId="76ADFBA2" w14:textId="77777777" w:rsidR="005B3A25" w:rsidRDefault="005B3A25" w:rsidP="001A66CC">
            <w:pPr>
              <w:spacing w:line="240" w:lineRule="auto"/>
            </w:pPr>
            <w:r>
              <w:t>A</w:t>
            </w:r>
          </w:p>
        </w:tc>
        <w:tc>
          <w:tcPr>
            <w:tcW w:w="0" w:type="auto"/>
          </w:tcPr>
          <w:p w14:paraId="0B9B73BC" w14:textId="2487707F" w:rsidR="005B3A25" w:rsidRDefault="005B3A25" w:rsidP="001A66CC">
            <w:pPr>
              <w:spacing w:line="240" w:lineRule="auto"/>
            </w:pPr>
            <w:r>
              <w:t>Thrust Up</w:t>
            </w:r>
          </w:p>
        </w:tc>
      </w:tr>
      <w:tr w:rsidR="005B3A25" w14:paraId="72053DB0" w14:textId="77777777" w:rsidTr="001A66CC">
        <w:trPr>
          <w:jc w:val="center"/>
        </w:trPr>
        <w:tc>
          <w:tcPr>
            <w:tcW w:w="0" w:type="auto"/>
          </w:tcPr>
          <w:p w14:paraId="38F7C142" w14:textId="77777777" w:rsidR="005B3A25" w:rsidRDefault="005B3A25" w:rsidP="001A66CC">
            <w:pPr>
              <w:spacing w:line="240" w:lineRule="auto"/>
            </w:pPr>
            <w:r>
              <w:t>Z</w:t>
            </w:r>
          </w:p>
        </w:tc>
        <w:tc>
          <w:tcPr>
            <w:tcW w:w="0" w:type="auto"/>
          </w:tcPr>
          <w:p w14:paraId="13BDC397" w14:textId="4DB0B70B" w:rsidR="005B3A25" w:rsidRDefault="005B3A25" w:rsidP="001A66CC">
            <w:pPr>
              <w:spacing w:line="240" w:lineRule="auto"/>
            </w:pPr>
            <w:r>
              <w:t>Thrust Down</w:t>
            </w:r>
          </w:p>
        </w:tc>
      </w:tr>
      <w:tr w:rsidR="005B3A25" w14:paraId="753C1DCE" w14:textId="77777777" w:rsidTr="001A66CC">
        <w:trPr>
          <w:jc w:val="center"/>
        </w:trPr>
        <w:tc>
          <w:tcPr>
            <w:tcW w:w="0" w:type="auto"/>
          </w:tcPr>
          <w:p w14:paraId="4E1C6DDE" w14:textId="77777777" w:rsidR="005B3A25" w:rsidRDefault="005B3A25" w:rsidP="001A66CC">
            <w:pPr>
              <w:spacing w:line="240" w:lineRule="auto"/>
            </w:pPr>
            <w:r>
              <w:t>Down Arrow</w:t>
            </w:r>
          </w:p>
        </w:tc>
        <w:tc>
          <w:tcPr>
            <w:tcW w:w="0" w:type="auto"/>
          </w:tcPr>
          <w:p w14:paraId="33AFAAE7" w14:textId="63BB83CC" w:rsidR="005B3A25" w:rsidRDefault="005B3A25" w:rsidP="001A66CC">
            <w:pPr>
              <w:spacing w:line="240" w:lineRule="auto"/>
            </w:pPr>
            <w:r>
              <w:t>Pitch Up</w:t>
            </w:r>
          </w:p>
        </w:tc>
      </w:tr>
      <w:tr w:rsidR="005B3A25" w14:paraId="1231F0A2" w14:textId="77777777" w:rsidTr="001A66CC">
        <w:trPr>
          <w:jc w:val="center"/>
        </w:trPr>
        <w:tc>
          <w:tcPr>
            <w:tcW w:w="0" w:type="auto"/>
          </w:tcPr>
          <w:p w14:paraId="1E506964" w14:textId="77777777" w:rsidR="005B3A25" w:rsidRDefault="005B3A25" w:rsidP="001A66CC">
            <w:pPr>
              <w:spacing w:line="240" w:lineRule="auto"/>
            </w:pPr>
            <w:r>
              <w:t>Up Arrow</w:t>
            </w:r>
          </w:p>
        </w:tc>
        <w:tc>
          <w:tcPr>
            <w:tcW w:w="0" w:type="auto"/>
          </w:tcPr>
          <w:p w14:paraId="0DE7D70E" w14:textId="65AF501E" w:rsidR="005B3A25" w:rsidRDefault="005B3A25" w:rsidP="001A66CC">
            <w:pPr>
              <w:spacing w:line="240" w:lineRule="auto"/>
            </w:pPr>
            <w:r>
              <w:t>Pitch Down</w:t>
            </w:r>
          </w:p>
        </w:tc>
      </w:tr>
      <w:tr w:rsidR="005B3A25" w14:paraId="58D129F2" w14:textId="77777777" w:rsidTr="001A66CC">
        <w:trPr>
          <w:jc w:val="center"/>
        </w:trPr>
        <w:tc>
          <w:tcPr>
            <w:tcW w:w="0" w:type="auto"/>
          </w:tcPr>
          <w:p w14:paraId="20E92157" w14:textId="77777777" w:rsidR="005B3A25" w:rsidRDefault="005B3A25" w:rsidP="001A66CC">
            <w:pPr>
              <w:spacing w:line="240" w:lineRule="auto"/>
            </w:pPr>
            <w:r>
              <w:t>Left Arrow</w:t>
            </w:r>
          </w:p>
        </w:tc>
        <w:tc>
          <w:tcPr>
            <w:tcW w:w="0" w:type="auto"/>
          </w:tcPr>
          <w:p w14:paraId="2AB0B9B5" w14:textId="0C409EE9" w:rsidR="005B3A25" w:rsidRDefault="005B3A25" w:rsidP="001A66CC">
            <w:pPr>
              <w:spacing w:line="240" w:lineRule="auto"/>
            </w:pPr>
            <w:r>
              <w:t>Roll Left</w:t>
            </w:r>
          </w:p>
        </w:tc>
      </w:tr>
      <w:tr w:rsidR="005B3A25" w14:paraId="39767813" w14:textId="77777777" w:rsidTr="001A66CC">
        <w:trPr>
          <w:jc w:val="center"/>
        </w:trPr>
        <w:tc>
          <w:tcPr>
            <w:tcW w:w="0" w:type="auto"/>
          </w:tcPr>
          <w:p w14:paraId="6B4316E8" w14:textId="77777777" w:rsidR="005B3A25" w:rsidRDefault="005B3A25" w:rsidP="001A66CC">
            <w:pPr>
              <w:spacing w:line="240" w:lineRule="auto"/>
            </w:pPr>
            <w:r>
              <w:t>Right Arrow</w:t>
            </w:r>
          </w:p>
        </w:tc>
        <w:tc>
          <w:tcPr>
            <w:tcW w:w="0" w:type="auto"/>
          </w:tcPr>
          <w:p w14:paraId="07D2B500" w14:textId="266B50DB" w:rsidR="005B3A25" w:rsidRDefault="005B3A25" w:rsidP="001A66CC">
            <w:pPr>
              <w:spacing w:line="240" w:lineRule="auto"/>
            </w:pPr>
            <w:r>
              <w:t>Roll Right</w:t>
            </w:r>
          </w:p>
        </w:tc>
      </w:tr>
      <w:tr w:rsidR="00891087" w14:paraId="674AD7BD" w14:textId="77777777" w:rsidTr="001A66CC">
        <w:trPr>
          <w:jc w:val="center"/>
        </w:trPr>
        <w:tc>
          <w:tcPr>
            <w:tcW w:w="0" w:type="auto"/>
          </w:tcPr>
          <w:p w14:paraId="544FF918" w14:textId="7E76FA80" w:rsidR="00891087" w:rsidRDefault="00891087" w:rsidP="001A66CC">
            <w:pPr>
              <w:spacing w:line="240" w:lineRule="auto"/>
            </w:pPr>
            <w:r>
              <w:t>N</w:t>
            </w:r>
          </w:p>
        </w:tc>
        <w:tc>
          <w:tcPr>
            <w:tcW w:w="0" w:type="auto"/>
          </w:tcPr>
          <w:p w14:paraId="1B13F280" w14:textId="016738B2" w:rsidR="00891087" w:rsidRDefault="00891087" w:rsidP="001A66CC">
            <w:pPr>
              <w:spacing w:line="240" w:lineRule="auto"/>
            </w:pPr>
            <w:r>
              <w:t>Yaw Left</w:t>
            </w:r>
          </w:p>
        </w:tc>
      </w:tr>
      <w:tr w:rsidR="00891087" w14:paraId="0563BE11" w14:textId="77777777" w:rsidTr="001A66CC">
        <w:trPr>
          <w:jc w:val="center"/>
        </w:trPr>
        <w:tc>
          <w:tcPr>
            <w:tcW w:w="0" w:type="auto"/>
          </w:tcPr>
          <w:p w14:paraId="63F477F1" w14:textId="1D3E0E61" w:rsidR="00891087" w:rsidRDefault="00891087" w:rsidP="001A66CC">
            <w:pPr>
              <w:spacing w:line="240" w:lineRule="auto"/>
            </w:pPr>
            <w:r>
              <w:t>M</w:t>
            </w:r>
          </w:p>
        </w:tc>
        <w:tc>
          <w:tcPr>
            <w:tcW w:w="0" w:type="auto"/>
          </w:tcPr>
          <w:p w14:paraId="34AA53F5" w14:textId="31AE0A23" w:rsidR="00891087" w:rsidRDefault="00891087" w:rsidP="001A66CC">
            <w:pPr>
              <w:spacing w:line="240" w:lineRule="auto"/>
            </w:pPr>
            <w:r>
              <w:t>Yaw Right</w:t>
            </w:r>
          </w:p>
        </w:tc>
      </w:tr>
      <w:tr w:rsidR="005B3A25" w14:paraId="5759DBB7" w14:textId="77777777" w:rsidTr="001A66CC">
        <w:trPr>
          <w:jc w:val="center"/>
        </w:trPr>
        <w:tc>
          <w:tcPr>
            <w:tcW w:w="0" w:type="auto"/>
          </w:tcPr>
          <w:p w14:paraId="10E937CA" w14:textId="77777777" w:rsidR="005B3A25" w:rsidRDefault="005B3A25" w:rsidP="001A66CC">
            <w:pPr>
              <w:spacing w:line="240" w:lineRule="auto"/>
            </w:pPr>
            <w:r>
              <w:t>G</w:t>
            </w:r>
          </w:p>
        </w:tc>
        <w:tc>
          <w:tcPr>
            <w:tcW w:w="0" w:type="auto"/>
          </w:tcPr>
          <w:p w14:paraId="5E0DED6A" w14:textId="55987DD4" w:rsidR="005B3A25" w:rsidRDefault="005B3A25" w:rsidP="001A66CC">
            <w:pPr>
              <w:spacing w:line="240" w:lineRule="auto"/>
            </w:pPr>
            <w:r>
              <w:t>Flap Deflection</w:t>
            </w:r>
          </w:p>
        </w:tc>
      </w:tr>
      <w:tr w:rsidR="005B3A25" w14:paraId="564D8F93" w14:textId="77777777" w:rsidTr="001A66CC">
        <w:trPr>
          <w:jc w:val="center"/>
        </w:trPr>
        <w:tc>
          <w:tcPr>
            <w:tcW w:w="0" w:type="auto"/>
          </w:tcPr>
          <w:p w14:paraId="2D4EDE03" w14:textId="77777777" w:rsidR="005B3A25" w:rsidRDefault="005B3A25" w:rsidP="001A66CC">
            <w:pPr>
              <w:spacing w:line="240" w:lineRule="auto"/>
            </w:pPr>
            <w:r>
              <w:t>H</w:t>
            </w:r>
          </w:p>
        </w:tc>
        <w:tc>
          <w:tcPr>
            <w:tcW w:w="0" w:type="auto"/>
          </w:tcPr>
          <w:p w14:paraId="45A7ED76" w14:textId="77777777" w:rsidR="005B3A25" w:rsidRDefault="005B3A25" w:rsidP="00C57AC9">
            <w:pPr>
              <w:keepNext/>
              <w:spacing w:line="240" w:lineRule="auto"/>
            </w:pPr>
            <w:r>
              <w:t>Reset Flaps</w:t>
            </w:r>
          </w:p>
        </w:tc>
      </w:tr>
    </w:tbl>
    <w:p w14:paraId="54376353" w14:textId="526F469A" w:rsidR="00BF5959" w:rsidRPr="00C57AC9" w:rsidRDefault="00C57AC9" w:rsidP="00C57AC9">
      <w:pPr>
        <w:pStyle w:val="Caption"/>
        <w:jc w:val="center"/>
        <w:rPr>
          <w:b w:val="0"/>
        </w:rPr>
      </w:pPr>
      <w:bookmarkStart w:id="177" w:name="_Toc59976096"/>
      <w:r w:rsidRPr="00C57AC9">
        <w:rPr>
          <w:b w:val="0"/>
        </w:rPr>
        <w:t xml:space="preserve">Table </w:t>
      </w:r>
      <w:r w:rsidRPr="00C57AC9">
        <w:rPr>
          <w:b w:val="0"/>
        </w:rPr>
        <w:fldChar w:fldCharType="begin"/>
      </w:r>
      <w:r w:rsidRPr="00C57AC9">
        <w:rPr>
          <w:b w:val="0"/>
        </w:rPr>
        <w:instrText xml:space="preserve"> SEQ Table \* ARABIC </w:instrText>
      </w:r>
      <w:r w:rsidRPr="00C57AC9">
        <w:rPr>
          <w:b w:val="0"/>
        </w:rPr>
        <w:fldChar w:fldCharType="separate"/>
      </w:r>
      <w:r w:rsidRPr="00C57AC9">
        <w:rPr>
          <w:b w:val="0"/>
          <w:noProof/>
        </w:rPr>
        <w:t>23</w:t>
      </w:r>
      <w:r w:rsidRPr="00C57AC9">
        <w:rPr>
          <w:b w:val="0"/>
        </w:rPr>
        <w:fldChar w:fldCharType="end"/>
      </w:r>
      <w:r w:rsidRPr="00C57AC9">
        <w:rPr>
          <w:b w:val="0"/>
        </w:rPr>
        <w:t>: 6-DOF Flight Simulator Keyboard Controls</w:t>
      </w:r>
      <w:bookmarkEnd w:id="177"/>
    </w:p>
    <w:p w14:paraId="4B2BF4A2" w14:textId="484711C0" w:rsidR="00BF5959" w:rsidRDefault="00BF5959" w:rsidP="00BF5959"/>
    <w:p w14:paraId="6980D162" w14:textId="6B2E59C8" w:rsidR="00BF5959" w:rsidRDefault="00BF5959" w:rsidP="00BF5959"/>
    <w:p w14:paraId="6C374D42" w14:textId="6E44DE82" w:rsidR="00BF5959" w:rsidRDefault="00BF5959" w:rsidP="00BF5959"/>
    <w:p w14:paraId="63190B2C" w14:textId="13AE1692" w:rsidR="00BF5959" w:rsidRDefault="00BF5959" w:rsidP="00BF5959"/>
    <w:p w14:paraId="536D26A0" w14:textId="4916023E" w:rsidR="00BF5959" w:rsidRPr="00BF5959" w:rsidRDefault="00BF5959" w:rsidP="00BF5959"/>
    <w:p w14:paraId="224D320F" w14:textId="3BA28160" w:rsidR="006013BF" w:rsidRPr="00414395" w:rsidRDefault="006013BF" w:rsidP="0064646A">
      <w:pPr>
        <w:pStyle w:val="Heading1"/>
        <w:rPr>
          <w:sz w:val="29"/>
          <w:szCs w:val="29"/>
        </w:rPr>
      </w:pPr>
      <w:bookmarkStart w:id="178" w:name="_Toc493484480"/>
      <w:bookmarkStart w:id="179" w:name="_Toc493484720"/>
      <w:bookmarkStart w:id="180" w:name="_Toc494527317"/>
      <w:bookmarkStart w:id="181" w:name="_Toc495221484"/>
      <w:bookmarkStart w:id="182" w:name="_Toc495663200"/>
      <w:bookmarkStart w:id="183" w:name="_Toc495826223"/>
      <w:bookmarkStart w:id="184" w:name="_Toc495826331"/>
      <w:bookmarkStart w:id="185" w:name="_Toc495999072"/>
      <w:bookmarkStart w:id="186" w:name="_Toc496074870"/>
      <w:bookmarkStart w:id="187" w:name="_Toc496074966"/>
      <w:bookmarkStart w:id="188" w:name="_Toc496075140"/>
      <w:bookmarkStart w:id="189" w:name="_Toc496075298"/>
      <w:bookmarkStart w:id="190" w:name="_Toc496075363"/>
      <w:bookmarkStart w:id="191" w:name="_Toc496080607"/>
      <w:bookmarkStart w:id="192" w:name="_Toc497120310"/>
      <w:bookmarkStart w:id="193" w:name="_Toc503248614"/>
      <w:bookmarkStart w:id="194" w:name="_Toc504131206"/>
      <w:bookmarkStart w:id="195" w:name="_Toc504131408"/>
      <w:bookmarkStart w:id="196" w:name="_Toc504131563"/>
      <w:bookmarkStart w:id="197" w:name="_Toc1369874"/>
      <w:bookmarkStart w:id="198" w:name="_Toc235956796"/>
      <w:bookmarkStart w:id="199" w:name="_Toc59976072"/>
      <w:r w:rsidRPr="00414395">
        <w:rPr>
          <w:sz w:val="29"/>
          <w:szCs w:val="29"/>
        </w:rPr>
        <w:lastRenderedPageBreak/>
        <w:t>Bibliography</w:t>
      </w:r>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p>
    <w:p w14:paraId="644A25ED" w14:textId="77777777" w:rsidR="00125E43" w:rsidRPr="00125E43" w:rsidRDefault="00125E43" w:rsidP="00125E43"/>
    <w:p w14:paraId="092C9C3F" w14:textId="0541AB37" w:rsidR="001520C0" w:rsidRDefault="00AE30B6" w:rsidP="00AE30B6">
      <w:pPr>
        <w:spacing w:line="276" w:lineRule="auto"/>
      </w:pPr>
      <w:r>
        <w:t xml:space="preserve">[1] </w:t>
      </w:r>
      <w:r w:rsidR="001520C0">
        <w:t xml:space="preserve">T.S. </w:t>
      </w:r>
      <w:r w:rsidR="00294195">
        <w:t>McN</w:t>
      </w:r>
      <w:r w:rsidR="001520C0">
        <w:t>amara.</w:t>
      </w:r>
      <w:r w:rsidR="00294195">
        <w:t xml:space="preserve"> </w:t>
      </w:r>
      <w:r w:rsidR="00294195" w:rsidRPr="00AE30B6">
        <w:rPr>
          <w:i/>
        </w:rPr>
        <w:t>Rust In Action</w:t>
      </w:r>
      <w:r w:rsidR="00F20B11">
        <w:t>,</w:t>
      </w:r>
      <w:r w:rsidR="00294195">
        <w:t xml:space="preserve"> 2019.</w:t>
      </w:r>
      <w:r w:rsidR="00F82881">
        <w:br/>
      </w:r>
    </w:p>
    <w:p w14:paraId="21102B8B" w14:textId="3E95AF18" w:rsidR="001520C0" w:rsidRDefault="00AE30B6" w:rsidP="00AE30B6">
      <w:pPr>
        <w:spacing w:line="276" w:lineRule="auto"/>
      </w:pPr>
      <w:r>
        <w:t xml:space="preserve">[2] </w:t>
      </w:r>
      <w:r w:rsidR="00294195">
        <w:t>Steve</w:t>
      </w:r>
      <w:r w:rsidR="001520C0" w:rsidRPr="001520C0">
        <w:t xml:space="preserve"> </w:t>
      </w:r>
      <w:r w:rsidR="001520C0">
        <w:t>Klabnik</w:t>
      </w:r>
      <w:r w:rsidR="00294195">
        <w:t xml:space="preserve"> and Carol Nichols. </w:t>
      </w:r>
      <w:r w:rsidR="00294195" w:rsidRPr="00AE30B6">
        <w:rPr>
          <w:i/>
        </w:rPr>
        <w:t>The Rust Programming L</w:t>
      </w:r>
      <w:r w:rsidR="001520C0" w:rsidRPr="00AE30B6">
        <w:rPr>
          <w:i/>
        </w:rPr>
        <w:t>anguage</w:t>
      </w:r>
      <w:r w:rsidR="001E6659">
        <w:t xml:space="preserve">, </w:t>
      </w:r>
      <w:r w:rsidR="003A155D">
        <w:t>2019.</w:t>
      </w:r>
      <w:r w:rsidR="00F82881">
        <w:br/>
      </w:r>
    </w:p>
    <w:p w14:paraId="6B151400" w14:textId="3286550A" w:rsidR="001520C0" w:rsidRDefault="00AE30B6" w:rsidP="00AE30B6">
      <w:pPr>
        <w:spacing w:line="276" w:lineRule="auto"/>
      </w:pPr>
      <w:r>
        <w:t xml:space="preserve">[3] </w:t>
      </w:r>
      <w:r w:rsidR="003F543F">
        <w:t>Richard</w:t>
      </w:r>
      <w:r w:rsidR="001520C0">
        <w:t xml:space="preserve"> Apo</w:t>
      </w:r>
      <w:r w:rsidR="001E6659">
        <w:t>daca. Rust Ownership By Example,</w:t>
      </w:r>
      <w:r w:rsidR="001520C0">
        <w:t xml:space="preserve"> 2020</w:t>
      </w:r>
      <w:r w:rsidR="001520C0" w:rsidRPr="001520C0">
        <w:t>. [Online; accessed</w:t>
      </w:r>
      <w:r w:rsidR="001520C0">
        <w:t xml:space="preserve"> 07/01/2020</w:t>
      </w:r>
      <w:r w:rsidR="001520C0" w:rsidRPr="001520C0">
        <w:t>.</w:t>
      </w:r>
      <w:r w:rsidR="00F82881">
        <w:br/>
      </w:r>
    </w:p>
    <w:p w14:paraId="7D44D8A6" w14:textId="4CF2D9A3" w:rsidR="001D1431" w:rsidRDefault="00AE30B6" w:rsidP="00AE30B6">
      <w:pPr>
        <w:spacing w:line="276" w:lineRule="auto"/>
      </w:pPr>
      <w:r>
        <w:t xml:space="preserve">[4] </w:t>
      </w:r>
      <w:r w:rsidR="001D1431">
        <w:t>Oliver Gould and Lachie Everson</w:t>
      </w:r>
      <w:r w:rsidR="001D1431" w:rsidRPr="001D1431">
        <w:t>. “</w:t>
      </w:r>
      <w:r w:rsidR="00AB03DC">
        <w:t>All About Rust</w:t>
      </w:r>
      <w:r w:rsidR="001D1431" w:rsidRPr="001D1431">
        <w:t>.” </w:t>
      </w:r>
      <w:r w:rsidR="001D1431" w:rsidRPr="00AE30B6">
        <w:rPr>
          <w:i/>
          <w:iCs/>
        </w:rPr>
        <w:t>YouTube</w:t>
      </w:r>
      <w:r w:rsidR="001D1431" w:rsidRPr="001D1431">
        <w:t>, uploaded by </w:t>
      </w:r>
      <w:r w:rsidR="00AB03DC">
        <w:t xml:space="preserve">Microsoft </w:t>
      </w:r>
      <w:r w:rsidR="00E86E4D">
        <w:t>Developer</w:t>
      </w:r>
      <w:r w:rsidR="001D1431" w:rsidRPr="001D1431">
        <w:t>,</w:t>
      </w:r>
      <w:r w:rsidR="00C372CE">
        <w:t xml:space="preserve"> </w:t>
      </w:r>
      <w:r w:rsidR="00AB03DC">
        <w:t>2019</w:t>
      </w:r>
      <w:r w:rsidR="00E1112F">
        <w:t>.</w:t>
      </w:r>
      <w:r w:rsidR="00F82881">
        <w:br/>
      </w:r>
    </w:p>
    <w:p w14:paraId="6D597009" w14:textId="61C92444" w:rsidR="00AB03DC" w:rsidRDefault="00AE30B6" w:rsidP="00AE30B6">
      <w:pPr>
        <w:spacing w:line="276" w:lineRule="auto"/>
      </w:pPr>
      <w:r>
        <w:t xml:space="preserve">[5] </w:t>
      </w:r>
      <w:r w:rsidR="00AB03DC">
        <w:t xml:space="preserve">wiki.flightgear.org. Command </w:t>
      </w:r>
      <w:r w:rsidR="001E6659">
        <w:t xml:space="preserve">line options, </w:t>
      </w:r>
      <w:r w:rsidR="00AB03DC">
        <w:t>2019. [</w:t>
      </w:r>
      <w:r w:rsidR="00A2100A">
        <w:t>Online</w:t>
      </w:r>
      <w:r w:rsidR="00EB3584">
        <w:t>;</w:t>
      </w:r>
      <w:r w:rsidR="00A2100A">
        <w:t xml:space="preserve"> accessed 07/02/2020</w:t>
      </w:r>
      <w:r w:rsidR="00AB03DC">
        <w:t>.</w:t>
      </w:r>
      <w:r w:rsidR="00F82881">
        <w:br/>
      </w:r>
    </w:p>
    <w:p w14:paraId="37AD4476" w14:textId="7ED17A8E" w:rsidR="00547AEB" w:rsidRDefault="00AE30B6" w:rsidP="00AE30B6">
      <w:pPr>
        <w:spacing w:line="276" w:lineRule="auto"/>
      </w:pPr>
      <w:r>
        <w:t xml:space="preserve">[6] </w:t>
      </w:r>
      <w:r w:rsidR="00547AEB">
        <w:t>wiki.flightgear.org. Property Tree/S</w:t>
      </w:r>
      <w:r w:rsidR="001E6659">
        <w:t>ockets,</w:t>
      </w:r>
      <w:r w:rsidR="00547AEB">
        <w:t xml:space="preserve"> 20</w:t>
      </w:r>
      <w:r w:rsidR="00A2100A">
        <w:t>19. [Online</w:t>
      </w:r>
      <w:r w:rsidR="00EB3584">
        <w:t>;</w:t>
      </w:r>
      <w:r w:rsidR="00A2100A">
        <w:t xml:space="preserve"> accessed 07/02/2020</w:t>
      </w:r>
      <w:r w:rsidR="00547AEB">
        <w:t>.</w:t>
      </w:r>
      <w:r w:rsidR="00F82881">
        <w:br/>
      </w:r>
    </w:p>
    <w:p w14:paraId="3119B65E" w14:textId="054E69AE" w:rsidR="003A155D" w:rsidRDefault="00AE30B6" w:rsidP="00AE30B6">
      <w:pPr>
        <w:spacing w:line="276" w:lineRule="auto"/>
      </w:pPr>
      <w:r>
        <w:t xml:space="preserve">[7] </w:t>
      </w:r>
      <w:r w:rsidR="001E6659">
        <w:t>Brian Hall</w:t>
      </w:r>
      <w:r w:rsidR="001E6659" w:rsidRPr="00AE30B6">
        <w:rPr>
          <w:i/>
        </w:rPr>
        <w:t>. Beej’s Guide to Network Programming Using Internet Sockets</w:t>
      </w:r>
      <w:r w:rsidR="001E6659">
        <w:t>, 2019.</w:t>
      </w:r>
      <w:r w:rsidR="00F82881">
        <w:br/>
      </w:r>
    </w:p>
    <w:p w14:paraId="1BE39B74" w14:textId="0890FEC9" w:rsidR="00E02F41" w:rsidRDefault="00AE30B6" w:rsidP="00B75719">
      <w:pPr>
        <w:spacing w:line="276" w:lineRule="auto"/>
        <w:ind w:left="360" w:hanging="360"/>
      </w:pPr>
      <w:r>
        <w:t xml:space="preserve">[8] </w:t>
      </w:r>
      <w:r w:rsidR="00E02F41">
        <w:t>Mike Geig.</w:t>
      </w:r>
      <w:r w:rsidR="00E02F41" w:rsidRPr="00C9038D">
        <w:t> “</w:t>
      </w:r>
      <w:r w:rsidR="00E02F41" w:rsidRPr="0005366B">
        <w:t>ECS Overview - Intro To The Entity Comp</w:t>
      </w:r>
      <w:r w:rsidR="00E02F41">
        <w:t>onent System And C# Job System 1</w:t>
      </w:r>
      <w:r w:rsidR="00E02F41" w:rsidRPr="0005366B">
        <w:t>/5</w:t>
      </w:r>
      <w:r w:rsidR="00E02F41">
        <w:t xml:space="preserve">.” </w:t>
      </w:r>
      <w:r w:rsidR="00E02F41" w:rsidRPr="00AE30B6">
        <w:rPr>
          <w:i/>
          <w:iCs/>
        </w:rPr>
        <w:t>YouTube</w:t>
      </w:r>
      <w:r w:rsidR="00E02F41" w:rsidRPr="00C9038D">
        <w:t>, uploaded by </w:t>
      </w:r>
      <w:r w:rsidR="00E02F41">
        <w:t>Unity</w:t>
      </w:r>
      <w:r w:rsidR="00E02F41" w:rsidRPr="00C9038D">
        <w:t xml:space="preserve">, </w:t>
      </w:r>
      <w:r w:rsidR="00E02F41">
        <w:t>2018</w:t>
      </w:r>
      <w:r w:rsidR="00E02F41" w:rsidRPr="00C9038D">
        <w:t>.</w:t>
      </w:r>
      <w:r w:rsidR="00E02F41">
        <w:t xml:space="preserve"> </w:t>
      </w:r>
      <w:r w:rsidR="00F82881">
        <w:br/>
      </w:r>
    </w:p>
    <w:p w14:paraId="74A0A34C" w14:textId="3A651007" w:rsidR="00E1112F" w:rsidRPr="00E1112F" w:rsidRDefault="00AE30B6" w:rsidP="00B75719">
      <w:pPr>
        <w:spacing w:line="276" w:lineRule="auto"/>
        <w:ind w:left="360" w:hanging="360"/>
      </w:pPr>
      <w:r>
        <w:t xml:space="preserve">[9] </w:t>
      </w:r>
      <w:r w:rsidR="00C9038D">
        <w:t>Ben.</w:t>
      </w:r>
      <w:r w:rsidR="00C9038D" w:rsidRPr="00C9038D">
        <w:t> “</w:t>
      </w:r>
      <w:r w:rsidR="00C9038D" w:rsidRPr="00E1112F">
        <w:t>Entity Component System Overview in 7 Minutes</w:t>
      </w:r>
      <w:r w:rsidR="00C9038D" w:rsidRPr="00C9038D">
        <w:t>.” </w:t>
      </w:r>
      <w:r w:rsidR="00C9038D" w:rsidRPr="00AE30B6">
        <w:rPr>
          <w:i/>
          <w:iCs/>
        </w:rPr>
        <w:t>YouTube</w:t>
      </w:r>
      <w:r w:rsidR="00C9038D" w:rsidRPr="00C9038D">
        <w:t>, uploaded by </w:t>
      </w:r>
      <w:r w:rsidR="00C9038D">
        <w:t>Board To Bits Gaming</w:t>
      </w:r>
      <w:r w:rsidR="00C9038D" w:rsidRPr="00C9038D">
        <w:t>, 2019.</w:t>
      </w:r>
      <w:r w:rsidR="00C9038D">
        <w:t xml:space="preserve"> </w:t>
      </w:r>
      <w:r w:rsidR="00F82881">
        <w:br/>
      </w:r>
    </w:p>
    <w:p w14:paraId="5FD165B4" w14:textId="7D3E7ED7" w:rsidR="00F14D47" w:rsidRDefault="00AE30B6" w:rsidP="00B75719">
      <w:pPr>
        <w:spacing w:line="276" w:lineRule="auto"/>
        <w:ind w:left="450" w:hanging="450"/>
      </w:pPr>
      <w:r>
        <w:t xml:space="preserve">[10] </w:t>
      </w:r>
      <w:r w:rsidR="0005366B">
        <w:t xml:space="preserve">Adam. </w:t>
      </w:r>
      <w:r w:rsidR="0005366B" w:rsidRPr="0005366B">
        <w:t>Entity Systems are the future of MMOG development – Part 2</w:t>
      </w:r>
      <w:r w:rsidR="009B1059">
        <w:t>, 2007.</w:t>
      </w:r>
      <w:r w:rsidR="0005366B" w:rsidRPr="0005366B">
        <w:t xml:space="preserve"> [Online; accessed 07/01/2020.</w:t>
      </w:r>
      <w:r w:rsidR="00F82881">
        <w:br/>
      </w:r>
    </w:p>
    <w:p w14:paraId="1ABA541C" w14:textId="5F6B58A5" w:rsidR="0005366B" w:rsidRPr="00E1112F" w:rsidRDefault="00AE30B6" w:rsidP="00B75719">
      <w:pPr>
        <w:spacing w:line="276" w:lineRule="auto"/>
        <w:ind w:left="450" w:hanging="450"/>
      </w:pPr>
      <w:r>
        <w:t xml:space="preserve">[11] </w:t>
      </w:r>
      <w:r w:rsidR="0005366B">
        <w:t>Mike Geig.</w:t>
      </w:r>
      <w:r w:rsidR="0005366B" w:rsidRPr="00C9038D">
        <w:t> “</w:t>
      </w:r>
      <w:r w:rsidR="0005366B" w:rsidRPr="0005366B">
        <w:t>ECS Overview - Intro To The Entity Component System And C# Job System 2/5</w:t>
      </w:r>
      <w:r w:rsidR="0005366B">
        <w:t xml:space="preserve">.” </w:t>
      </w:r>
      <w:r w:rsidR="0005366B" w:rsidRPr="00AE30B6">
        <w:rPr>
          <w:i/>
          <w:iCs/>
        </w:rPr>
        <w:t>YouTube</w:t>
      </w:r>
      <w:r w:rsidR="0005366B" w:rsidRPr="00C9038D">
        <w:t>, uploaded by </w:t>
      </w:r>
      <w:r w:rsidR="0005366B">
        <w:t>Unity</w:t>
      </w:r>
      <w:r w:rsidR="0005366B" w:rsidRPr="00C9038D">
        <w:t xml:space="preserve">, </w:t>
      </w:r>
      <w:r w:rsidR="0005366B">
        <w:t>2018</w:t>
      </w:r>
      <w:r w:rsidR="0005366B" w:rsidRPr="00C9038D">
        <w:t>.</w:t>
      </w:r>
      <w:r w:rsidR="0005366B">
        <w:t xml:space="preserve"> </w:t>
      </w:r>
      <w:r w:rsidR="00F82881">
        <w:br/>
      </w:r>
    </w:p>
    <w:p w14:paraId="2599808F" w14:textId="33A71CF4" w:rsidR="0005366B" w:rsidRDefault="00AE30B6" w:rsidP="00AE30B6">
      <w:pPr>
        <w:spacing w:line="276" w:lineRule="auto"/>
      </w:pPr>
      <w:r>
        <w:t xml:space="preserve">[12] </w:t>
      </w:r>
      <w:r w:rsidR="0005366B" w:rsidRPr="0005366B">
        <w:t>Thomas Schaller</w:t>
      </w:r>
      <w:r w:rsidR="0005366B" w:rsidRPr="00AE30B6">
        <w:rPr>
          <w:i/>
        </w:rPr>
        <w:t>. The Specs Book</w:t>
      </w:r>
      <w:r w:rsidR="0005366B" w:rsidRPr="0005366B">
        <w:t>. Crates.io, 1st edition, 2018.</w:t>
      </w:r>
    </w:p>
    <w:p w14:paraId="2D0E937C" w14:textId="47C65C52" w:rsidR="002F6D0A" w:rsidRDefault="002F6D0A" w:rsidP="00AE30B6">
      <w:pPr>
        <w:spacing w:line="276" w:lineRule="auto"/>
      </w:pPr>
    </w:p>
    <w:p w14:paraId="1FD07F72" w14:textId="76D95D82" w:rsidR="002F6D0A" w:rsidRDefault="002F6D0A" w:rsidP="00AE30B6">
      <w:pPr>
        <w:spacing w:line="276" w:lineRule="auto"/>
      </w:pPr>
      <w:r>
        <w:t>[13]</w:t>
      </w:r>
      <w:r w:rsidR="00F84A69">
        <w:t xml:space="preserve"> </w:t>
      </w:r>
      <w:r w:rsidR="009C4A35">
        <w:t>Matthew Duquette. The Development and Application of SimpleFlightm a Variable-Fidelity Flight Dynamics Model, 2007.</w:t>
      </w:r>
    </w:p>
    <w:p w14:paraId="2A71CAF8" w14:textId="60AC21FF" w:rsidR="002F6D0A" w:rsidRDefault="002F6D0A" w:rsidP="00AE30B6">
      <w:pPr>
        <w:spacing w:line="276" w:lineRule="auto"/>
      </w:pPr>
    </w:p>
    <w:p w14:paraId="46A1139F" w14:textId="2841537D" w:rsidR="002F6D0A" w:rsidRDefault="002F6D0A" w:rsidP="00AE30B6">
      <w:pPr>
        <w:spacing w:line="276" w:lineRule="auto"/>
      </w:pPr>
      <w:r>
        <w:t>[14]</w:t>
      </w:r>
      <w:r w:rsidR="00F24D05">
        <w:t xml:space="preserve"> David Bourg and Bryan Bywalec. </w:t>
      </w:r>
      <w:r w:rsidR="00F24D05" w:rsidRPr="00F24D05">
        <w:rPr>
          <w:i/>
        </w:rPr>
        <w:t>Physics for Game Developers</w:t>
      </w:r>
      <w:r w:rsidR="00F24D05" w:rsidRPr="00F24D05">
        <w:t>, 2</w:t>
      </w:r>
      <w:r w:rsidR="00F24D05" w:rsidRPr="00F24D05">
        <w:rPr>
          <w:vertAlign w:val="superscript"/>
        </w:rPr>
        <w:t>nd</w:t>
      </w:r>
      <w:r w:rsidR="00F24D05" w:rsidRPr="00F24D05">
        <w:t xml:space="preserve"> Edition</w:t>
      </w:r>
      <w:r w:rsidR="00F24D05">
        <w:t>, 2013</w:t>
      </w:r>
      <w:r w:rsidR="00F24D05" w:rsidRPr="00F24D05">
        <w:t>.</w:t>
      </w:r>
      <w:r w:rsidR="00F24D05">
        <w:t xml:space="preserve"> </w:t>
      </w:r>
    </w:p>
    <w:p w14:paraId="2FFE424A" w14:textId="4386A871" w:rsidR="005719FB" w:rsidRDefault="005719FB" w:rsidP="00AE30B6">
      <w:pPr>
        <w:spacing w:line="276" w:lineRule="auto"/>
      </w:pPr>
    </w:p>
    <w:p w14:paraId="1FF8D131" w14:textId="0973405D" w:rsidR="005719FB" w:rsidRPr="00A46957" w:rsidRDefault="005719FB" w:rsidP="00B75719">
      <w:pPr>
        <w:spacing w:line="276" w:lineRule="auto"/>
        <w:ind w:left="450" w:hanging="450"/>
      </w:pPr>
      <w:r w:rsidRPr="00A46957">
        <w:lastRenderedPageBreak/>
        <w:t>[15]</w:t>
      </w:r>
      <w:r w:rsidR="00FD5EC1" w:rsidRPr="00A46957">
        <w:t xml:space="preserve"> </w:t>
      </w:r>
      <w:r w:rsidR="00BF4443" w:rsidRPr="00BF4443">
        <w:t>https://unity.com/solutions/game</w:t>
      </w:r>
      <w:r w:rsidR="00FD5EC1" w:rsidRPr="00A46957">
        <w:rPr>
          <w:rStyle w:val="Hyperlink"/>
          <w:color w:val="auto"/>
          <w:u w:val="none"/>
        </w:rPr>
        <w:t>. Create a world with more play</w:t>
      </w:r>
      <w:r w:rsidR="00A46957" w:rsidRPr="00A46957">
        <w:rPr>
          <w:rStyle w:val="Hyperlink"/>
          <w:color w:val="auto"/>
          <w:u w:val="none"/>
        </w:rPr>
        <w:t>,</w:t>
      </w:r>
      <w:r w:rsidR="00FD5EC1" w:rsidRPr="00A46957">
        <w:t xml:space="preserve"> 2020. [Online</w:t>
      </w:r>
      <w:r w:rsidR="00EB3584">
        <w:t>;</w:t>
      </w:r>
      <w:r w:rsidR="00FD5EC1" w:rsidRPr="00A46957">
        <w:t xml:space="preserve"> accessed 09/01/2020.</w:t>
      </w:r>
      <w:r w:rsidRPr="00A46957">
        <w:t xml:space="preserve"> </w:t>
      </w:r>
    </w:p>
    <w:p w14:paraId="3B3761E5" w14:textId="57FE6E15" w:rsidR="007834CE" w:rsidRPr="00A46957" w:rsidRDefault="007834CE" w:rsidP="00AE30B6">
      <w:pPr>
        <w:spacing w:line="276" w:lineRule="auto"/>
      </w:pPr>
    </w:p>
    <w:p w14:paraId="56D1EFEC" w14:textId="6E88AD4C" w:rsidR="007834CE" w:rsidRPr="00A46957" w:rsidRDefault="007834CE" w:rsidP="00B75719">
      <w:pPr>
        <w:spacing w:line="276" w:lineRule="auto"/>
        <w:ind w:left="450" w:hanging="450"/>
        <w:rPr>
          <w:rStyle w:val="Hyperlink"/>
          <w:color w:val="auto"/>
          <w:u w:val="none"/>
        </w:rPr>
      </w:pPr>
      <w:r w:rsidRPr="00A46957">
        <w:t xml:space="preserve">[16] </w:t>
      </w:r>
      <w:r w:rsidR="00926B83" w:rsidRPr="00BF4443">
        <w:t>https://unity.com/case-study/mediatonic-fall-guys</w:t>
      </w:r>
      <w:r w:rsidR="00A46957" w:rsidRPr="00A46957">
        <w:rPr>
          <w:rStyle w:val="Hyperlink"/>
          <w:color w:val="auto"/>
          <w:u w:val="none"/>
        </w:rPr>
        <w:t>. Unity helps bring the masses together in Mediatonic’s absurd multiplayer, 2020. [Online</w:t>
      </w:r>
      <w:r w:rsidR="00EB3584">
        <w:rPr>
          <w:rStyle w:val="Hyperlink"/>
          <w:color w:val="auto"/>
          <w:u w:val="none"/>
        </w:rPr>
        <w:t>;</w:t>
      </w:r>
      <w:r w:rsidR="00A46957" w:rsidRPr="00A46957">
        <w:rPr>
          <w:rStyle w:val="Hyperlink"/>
          <w:color w:val="auto"/>
          <w:u w:val="none"/>
        </w:rPr>
        <w:t xml:space="preserve"> accessed 09/01/2020.</w:t>
      </w:r>
    </w:p>
    <w:p w14:paraId="33783F3B" w14:textId="2EB2FF65" w:rsidR="006C4029" w:rsidRDefault="006C4029" w:rsidP="00AE30B6">
      <w:pPr>
        <w:spacing w:line="276" w:lineRule="auto"/>
      </w:pPr>
    </w:p>
    <w:p w14:paraId="273DDF5F" w14:textId="140D9AD8" w:rsidR="0098677B" w:rsidRDefault="000E198A" w:rsidP="00B75719">
      <w:pPr>
        <w:spacing w:line="276" w:lineRule="auto"/>
        <w:ind w:left="450" w:hanging="450"/>
      </w:pPr>
      <w:r>
        <w:t xml:space="preserve">[17] </w:t>
      </w:r>
      <w:r w:rsidR="00D245D6">
        <w:t xml:space="preserve">Albert Rhemann. </w:t>
      </w:r>
      <w:r w:rsidRPr="009C4A35">
        <w:t>A Handbook of Flight Simulation Fidelity Requirements for Human Factors Research</w:t>
      </w:r>
      <w:r w:rsidR="00D245D6" w:rsidRPr="009C4A35">
        <w:t>,</w:t>
      </w:r>
      <w:r w:rsidR="00D245D6">
        <w:t xml:space="preserve"> 1995.</w:t>
      </w:r>
    </w:p>
    <w:p w14:paraId="3DF0C673" w14:textId="04444A9D" w:rsidR="00926B83" w:rsidRDefault="00926B83" w:rsidP="00AE30B6">
      <w:pPr>
        <w:spacing w:line="276" w:lineRule="auto"/>
      </w:pPr>
    </w:p>
    <w:p w14:paraId="4AEF2ABF" w14:textId="6126BCB3" w:rsidR="000E198A" w:rsidRDefault="000E198A" w:rsidP="00B75719">
      <w:pPr>
        <w:spacing w:line="276" w:lineRule="auto"/>
        <w:ind w:left="450" w:hanging="450"/>
      </w:pPr>
      <w:r>
        <w:t xml:space="preserve">[18] </w:t>
      </w:r>
      <w:r w:rsidR="001C1FA4" w:rsidRPr="001C1FA4">
        <w:t>G</w:t>
      </w:r>
      <w:r w:rsidR="001C1FA4">
        <w:t xml:space="preserve">aétan Dussart, Vilius Portapas, </w:t>
      </w:r>
      <w:r w:rsidR="001C1FA4" w:rsidRPr="001C1FA4">
        <w:t>Alessandro Pontillo and Mudassir Lone</w:t>
      </w:r>
      <w:r w:rsidR="001C1FA4">
        <w:t xml:space="preserve">. </w:t>
      </w:r>
      <w:r w:rsidRPr="001C1FA4">
        <w:rPr>
          <w:i/>
        </w:rPr>
        <w:t>Flight Dynamic Modelling and Simulation of Large Flexible Aircraft</w:t>
      </w:r>
      <w:r w:rsidR="001C1FA4">
        <w:rPr>
          <w:i/>
        </w:rPr>
        <w:t xml:space="preserve">, </w:t>
      </w:r>
      <w:r w:rsidR="001C1FA4" w:rsidRPr="001C1FA4">
        <w:t>2018.</w:t>
      </w:r>
    </w:p>
    <w:p w14:paraId="2F1B7A91" w14:textId="4953E6C4" w:rsidR="002051C7" w:rsidRDefault="002051C7" w:rsidP="00AE30B6">
      <w:pPr>
        <w:spacing w:line="276" w:lineRule="auto"/>
      </w:pPr>
    </w:p>
    <w:p w14:paraId="32C8BC1B" w14:textId="560C59FA" w:rsidR="002051C7" w:rsidRDefault="002051C7" w:rsidP="00B75719">
      <w:pPr>
        <w:spacing w:line="276" w:lineRule="auto"/>
        <w:ind w:left="450" w:hanging="450"/>
      </w:pPr>
      <w:r>
        <w:t xml:space="preserve">[19] </w:t>
      </w:r>
      <w:r w:rsidR="004A77B1" w:rsidRPr="001C1FA4">
        <w:t>https://crates.io/</w:t>
      </w:r>
      <w:r w:rsidR="004A77B1">
        <w:t>. The Rust’s Community Crate Registry.</w:t>
      </w:r>
      <w:r w:rsidR="00EB3584">
        <w:t xml:space="preserve"> [Online accessed; </w:t>
      </w:r>
      <w:r w:rsidR="004A77B1" w:rsidRPr="004A77B1">
        <w:t>09/01/2020.</w:t>
      </w:r>
    </w:p>
    <w:p w14:paraId="2795AD99" w14:textId="3D487CE7" w:rsidR="00294195" w:rsidRDefault="00294195" w:rsidP="00A5774D">
      <w:pPr>
        <w:spacing w:line="276" w:lineRule="auto"/>
      </w:pPr>
    </w:p>
    <w:p w14:paraId="20EC7705" w14:textId="23161B6E" w:rsidR="00C6589B" w:rsidRDefault="00C6589B" w:rsidP="00A5774D">
      <w:pPr>
        <w:spacing w:line="276" w:lineRule="auto"/>
      </w:pPr>
      <w:r>
        <w:t xml:space="preserve">[20] </w:t>
      </w:r>
      <w:r w:rsidR="001C1FA4">
        <w:t xml:space="preserve">Wayne Durham. </w:t>
      </w:r>
      <w:r w:rsidRPr="001C1FA4">
        <w:rPr>
          <w:i/>
        </w:rPr>
        <w:t>A</w:t>
      </w:r>
      <w:r w:rsidR="00002069">
        <w:rPr>
          <w:i/>
        </w:rPr>
        <w:t>ircraft Flight Dynamics and Control</w:t>
      </w:r>
      <w:r w:rsidR="001C1FA4">
        <w:rPr>
          <w:i/>
        </w:rPr>
        <w:t xml:space="preserve">, </w:t>
      </w:r>
      <w:r w:rsidR="001C1FA4" w:rsidRPr="00002069">
        <w:t>2013</w:t>
      </w:r>
      <w:r w:rsidR="001C1FA4">
        <w:rPr>
          <w:i/>
        </w:rPr>
        <w:t>.</w:t>
      </w:r>
      <w:r>
        <w:t xml:space="preserve"> </w:t>
      </w:r>
    </w:p>
    <w:p w14:paraId="70514D65" w14:textId="609F55BC" w:rsidR="00D73F4E" w:rsidRDefault="00D73F4E" w:rsidP="00A5774D">
      <w:pPr>
        <w:spacing w:line="276" w:lineRule="auto"/>
      </w:pPr>
    </w:p>
    <w:p w14:paraId="4E11A530" w14:textId="7A997870" w:rsidR="00D73F4E" w:rsidRDefault="00D73F4E" w:rsidP="00B75719">
      <w:pPr>
        <w:spacing w:line="276" w:lineRule="auto"/>
        <w:ind w:left="450" w:hanging="450"/>
      </w:pPr>
      <w:r>
        <w:t>[21]</w:t>
      </w:r>
      <w:r w:rsidR="00CD13A1">
        <w:t xml:space="preserve"> Vinayak D</w:t>
      </w:r>
      <w:r w:rsidR="00712513">
        <w:t>.</w:t>
      </w:r>
      <w:r w:rsidR="00712513" w:rsidRPr="00C9038D">
        <w:t> “</w:t>
      </w:r>
      <w:r w:rsidR="00712513" w:rsidRPr="00712513">
        <w:t>What is Flight Dynamics? - Derivation of Equations of Motion for an Aircraft</w:t>
      </w:r>
      <w:r w:rsidR="00712513">
        <w:t xml:space="preserve">.” </w:t>
      </w:r>
      <w:r w:rsidR="00712513" w:rsidRPr="00AE30B6">
        <w:rPr>
          <w:i/>
          <w:iCs/>
        </w:rPr>
        <w:t>YouTube</w:t>
      </w:r>
      <w:r w:rsidR="00712513" w:rsidRPr="00C9038D">
        <w:t>, uploaded by </w:t>
      </w:r>
      <w:r w:rsidR="00712513">
        <w:t>VDEngineering</w:t>
      </w:r>
      <w:r w:rsidR="00712513" w:rsidRPr="00C9038D">
        <w:t xml:space="preserve">, </w:t>
      </w:r>
      <w:r w:rsidR="00712513">
        <w:t>2019</w:t>
      </w:r>
      <w:r w:rsidR="00E8340D">
        <w:t>.</w:t>
      </w:r>
    </w:p>
    <w:p w14:paraId="41907CDE" w14:textId="77777777" w:rsidR="00F1003B" w:rsidRDefault="00F1003B" w:rsidP="00A5774D">
      <w:pPr>
        <w:spacing w:line="276" w:lineRule="auto"/>
      </w:pPr>
    </w:p>
    <w:p w14:paraId="2AB7EE36" w14:textId="56ECFF71" w:rsidR="00D471C1" w:rsidRDefault="00D471C1" w:rsidP="00B75719">
      <w:pPr>
        <w:spacing w:line="276" w:lineRule="auto"/>
        <w:ind w:left="450" w:hanging="450"/>
      </w:pPr>
      <w:r>
        <w:t xml:space="preserve">[22] </w:t>
      </w:r>
      <w:r w:rsidR="009916FC" w:rsidRPr="004A77B1">
        <w:t>https://en.wikipedia.org/wiki/Moment_of_inertia</w:t>
      </w:r>
      <w:r w:rsidR="0014440C" w:rsidRPr="004A77B1">
        <w:rPr>
          <w:rStyle w:val="Hyperlink"/>
          <w:color w:val="auto"/>
          <w:u w:val="none"/>
        </w:rPr>
        <w:t>. Moment of Inertia</w:t>
      </w:r>
      <w:r w:rsidR="0014440C" w:rsidRPr="004A77B1">
        <w:t>, 2020. [Online accessed 09/01/2020.</w:t>
      </w:r>
    </w:p>
    <w:p w14:paraId="0824A977" w14:textId="7C50BCB3" w:rsidR="009916FC" w:rsidRDefault="009916FC" w:rsidP="00A5774D">
      <w:pPr>
        <w:spacing w:line="276" w:lineRule="auto"/>
      </w:pPr>
    </w:p>
    <w:p w14:paraId="40640887" w14:textId="5337E30D" w:rsidR="009916FC" w:rsidRDefault="009916FC" w:rsidP="00A5774D">
      <w:pPr>
        <w:spacing w:line="276" w:lineRule="auto"/>
      </w:pPr>
      <w:r>
        <w:t xml:space="preserve">[23] </w:t>
      </w:r>
      <w:r w:rsidRPr="001B40D6">
        <w:t>https://en.wikipedia.org/wiki/Airfoil</w:t>
      </w:r>
      <w:r w:rsidR="001B40D6">
        <w:t>. Airfoil, 2020. [Online</w:t>
      </w:r>
      <w:r w:rsidR="00EB3584">
        <w:t>;</w:t>
      </w:r>
      <w:r w:rsidR="001B40D6">
        <w:t xml:space="preserve"> accessed 09/01/2020.</w:t>
      </w:r>
    </w:p>
    <w:p w14:paraId="54113844" w14:textId="26EAA578" w:rsidR="00B63F4F" w:rsidRDefault="00B63F4F" w:rsidP="00A5774D">
      <w:pPr>
        <w:spacing w:line="276" w:lineRule="auto"/>
      </w:pPr>
    </w:p>
    <w:p w14:paraId="236CC25A" w14:textId="3365F636" w:rsidR="00B63F4F" w:rsidRDefault="00B63F4F" w:rsidP="00B63F4F">
      <w:r>
        <w:t xml:space="preserve">[24] </w:t>
      </w:r>
      <w:r w:rsidR="00F30B3F">
        <w:t>Steve</w:t>
      </w:r>
      <w:r w:rsidR="00F30B3F" w:rsidRPr="001520C0">
        <w:t xml:space="preserve"> </w:t>
      </w:r>
      <w:r w:rsidR="00F30B3F">
        <w:t>Klabnik and Carol Nichols.</w:t>
      </w:r>
      <w:r w:rsidR="00F30B3F" w:rsidRPr="00F30B3F">
        <w:t xml:space="preserve"> </w:t>
      </w:r>
      <w:r w:rsidR="00F30B3F" w:rsidRPr="00F30B3F">
        <w:rPr>
          <w:i/>
        </w:rPr>
        <w:t>The Rustonomicon</w:t>
      </w:r>
      <w:r w:rsidR="00F30B3F">
        <w:t>, 2019.</w:t>
      </w:r>
    </w:p>
    <w:p w14:paraId="69A34989" w14:textId="78D541AB" w:rsidR="00780913" w:rsidRDefault="00151D05" w:rsidP="00B75719">
      <w:pPr>
        <w:ind w:left="450" w:hanging="450"/>
      </w:pPr>
      <w:r>
        <w:t xml:space="preserve">[25] D.Rose. </w:t>
      </w:r>
      <w:r w:rsidRPr="00151D05">
        <w:t>http://danceswithcode.net/engineeringnotes/geodetic_to_ecef/geodetic</w:t>
      </w:r>
      <w:r>
        <w:br/>
      </w:r>
      <w:r w:rsidR="00D21505" w:rsidRPr="00D21505">
        <w:t>_to_ecef.html</w:t>
      </w:r>
      <w:r w:rsidR="00780913">
        <w:t xml:space="preserve">. </w:t>
      </w:r>
      <w:r w:rsidR="00780913" w:rsidRPr="00D21505">
        <w:t>C</w:t>
      </w:r>
      <w:r w:rsidR="00C167F4" w:rsidRPr="00D21505">
        <w:t>onverting B</w:t>
      </w:r>
      <w:r w:rsidR="00780913" w:rsidRPr="00D21505">
        <w:t>etween Earth-Centered, Earth-Fixed and Geodetic Coordinates,</w:t>
      </w:r>
      <w:r w:rsidR="00D21505">
        <w:t xml:space="preserve"> 2014. [Online</w:t>
      </w:r>
      <w:r w:rsidR="00EB3584">
        <w:t>;</w:t>
      </w:r>
      <w:r w:rsidR="00D21505">
        <w:t xml:space="preserve"> accessed 09/01/2020.</w:t>
      </w:r>
    </w:p>
    <w:p w14:paraId="00E0B88F" w14:textId="6639796E" w:rsidR="00B245A8" w:rsidRDefault="00B245A8" w:rsidP="00B63F4F">
      <w:r>
        <w:t xml:space="preserve">[26] </w:t>
      </w:r>
      <w:r w:rsidR="00CB28B3">
        <w:t xml:space="preserve">Glen Fiedler. Integration Basics. </w:t>
      </w:r>
      <w:r w:rsidR="00520D79" w:rsidRPr="00520D79">
        <w:rPr>
          <w:i/>
        </w:rPr>
        <w:t xml:space="preserve">Gaffer </w:t>
      </w:r>
      <w:r w:rsidR="00520D79">
        <w:rPr>
          <w:i/>
        </w:rPr>
        <w:t>O</w:t>
      </w:r>
      <w:r w:rsidR="00520D79" w:rsidRPr="00520D79">
        <w:rPr>
          <w:i/>
        </w:rPr>
        <w:t>n Games</w:t>
      </w:r>
      <w:r w:rsidR="00520D79">
        <w:t xml:space="preserve">, 2004. </w:t>
      </w:r>
      <w:r w:rsidR="00E4593A">
        <w:t xml:space="preserve"> </w:t>
      </w:r>
    </w:p>
    <w:p w14:paraId="05D23E4B" w14:textId="2EB4EA24" w:rsidR="00320F00" w:rsidRDefault="00320F00" w:rsidP="00B63F4F">
      <w:r>
        <w:t>[27]</w:t>
      </w:r>
      <w:r w:rsidR="00056FA0" w:rsidRPr="00056FA0">
        <w:t xml:space="preserve"> </w:t>
      </w:r>
      <w:r w:rsidR="00056FA0">
        <w:t>Glen Fiedler. Fix Your Timestep</w:t>
      </w:r>
      <w:r w:rsidR="00B459A3">
        <w:t>.</w:t>
      </w:r>
      <w:r w:rsidR="00056FA0">
        <w:t xml:space="preserve"> </w:t>
      </w:r>
      <w:r w:rsidR="00056FA0" w:rsidRPr="00520D79">
        <w:rPr>
          <w:i/>
        </w:rPr>
        <w:t xml:space="preserve">Gaffer </w:t>
      </w:r>
      <w:r w:rsidR="00056FA0">
        <w:rPr>
          <w:i/>
        </w:rPr>
        <w:t>O</w:t>
      </w:r>
      <w:r w:rsidR="00056FA0" w:rsidRPr="00520D79">
        <w:rPr>
          <w:i/>
        </w:rPr>
        <w:t>n Games</w:t>
      </w:r>
      <w:r w:rsidR="00056FA0">
        <w:t xml:space="preserve">, 2004.  </w:t>
      </w:r>
    </w:p>
    <w:p w14:paraId="4032EFCE" w14:textId="078869D6" w:rsidR="000B6A81" w:rsidRDefault="00320F00" w:rsidP="00B63F4F">
      <w:r>
        <w:t>[28]</w:t>
      </w:r>
      <w:r w:rsidR="00D77B9B">
        <w:t xml:space="preserve"> Koen Witters. deWiTTERS Game Loop, 2009.</w:t>
      </w:r>
    </w:p>
    <w:p w14:paraId="10B27AC9" w14:textId="1626E16B" w:rsidR="00E333CB" w:rsidRDefault="00E333CB" w:rsidP="00B75719">
      <w:pPr>
        <w:ind w:left="450" w:hanging="450"/>
      </w:pPr>
      <w:r>
        <w:lastRenderedPageBreak/>
        <w:t>[29]</w:t>
      </w:r>
      <w:r w:rsidRPr="00E333CB">
        <w:rPr>
          <w:rFonts w:ascii="NimbusRomNo9L-Medi" w:hAnsi="NimbusRomNo9L-Medi" w:cs="NimbusRomNo9L-Medi"/>
          <w:sz w:val="22"/>
          <w:szCs w:val="22"/>
        </w:rPr>
        <w:t xml:space="preserve"> </w:t>
      </w:r>
      <w:r w:rsidR="009C78B9" w:rsidRPr="00E333CB">
        <w:t>Raymond R. Hill</w:t>
      </w:r>
      <w:r w:rsidR="00CF462D">
        <w:t xml:space="preserve"> </w:t>
      </w:r>
      <w:r w:rsidR="00D26702">
        <w:t>and J.</w:t>
      </w:r>
      <w:r w:rsidR="009C78B9" w:rsidRPr="00E333CB">
        <w:t xml:space="preserve"> O. Miller</w:t>
      </w:r>
      <w:r w:rsidR="009C78B9">
        <w:t>.</w:t>
      </w:r>
      <w:r w:rsidR="009C78B9">
        <w:rPr>
          <w:rFonts w:ascii="NimbusRomNo9L-Medi" w:hAnsi="NimbusRomNo9L-Medi" w:cs="NimbusRomNo9L-Medi"/>
          <w:sz w:val="22"/>
          <w:szCs w:val="22"/>
        </w:rPr>
        <w:t xml:space="preserve"> A </w:t>
      </w:r>
      <w:r w:rsidR="00BA09BF">
        <w:t>History of</w:t>
      </w:r>
      <w:r w:rsidRPr="00E333CB">
        <w:t xml:space="preserve"> </w:t>
      </w:r>
      <w:r w:rsidR="00BA09BF">
        <w:t>United States Military Simulation,</w:t>
      </w:r>
      <w:r w:rsidR="009C78B9">
        <w:t xml:space="preserve"> 2017.</w:t>
      </w:r>
    </w:p>
    <w:p w14:paraId="189AA5DB" w14:textId="06D86748" w:rsidR="007751FB" w:rsidRDefault="007751FB" w:rsidP="00E333CB">
      <w:r>
        <w:t xml:space="preserve">[30] </w:t>
      </w:r>
      <w:r w:rsidR="007A1A86">
        <w:t>Grant P</w:t>
      </w:r>
      <w:r>
        <w:t>almer</w:t>
      </w:r>
      <w:r w:rsidR="007A1A86">
        <w:t xml:space="preserve">. </w:t>
      </w:r>
      <w:r w:rsidR="007A1A86" w:rsidRPr="007A1A86">
        <w:rPr>
          <w:i/>
        </w:rPr>
        <w:t>Physics For Game Programmers,</w:t>
      </w:r>
      <w:r w:rsidR="007A1A86">
        <w:t xml:space="preserve"> 2005</w:t>
      </w:r>
      <w:r w:rsidR="00FE1B53">
        <w:t>.</w:t>
      </w:r>
    </w:p>
    <w:p w14:paraId="3ACBE831" w14:textId="301DCA2A" w:rsidR="00B67E4A" w:rsidRDefault="00B67E4A" w:rsidP="00B75719">
      <w:pPr>
        <w:ind w:left="450" w:hanging="450"/>
      </w:pPr>
      <w:r>
        <w:t xml:space="preserve">[31] </w:t>
      </w:r>
      <w:r w:rsidR="00FF4D04" w:rsidRPr="003D6182">
        <w:rPr>
          <w:color w:val="000000" w:themeColor="text1"/>
        </w:rPr>
        <w:t>https://doc.rust-lang.org/stable/rust-by-example/</w:t>
      </w:r>
      <w:r w:rsidR="00810B7A">
        <w:t xml:space="preserve">. Rust </w:t>
      </w:r>
      <w:r w:rsidR="00822852">
        <w:t>b</w:t>
      </w:r>
      <w:r w:rsidR="00810B7A">
        <w:t>y Example. [Online; accessed 07/01/2020.</w:t>
      </w:r>
    </w:p>
    <w:p w14:paraId="29698732" w14:textId="7EACC335" w:rsidR="000B6A81" w:rsidRDefault="000B6A81" w:rsidP="00B75719">
      <w:pPr>
        <w:ind w:left="450" w:hanging="450"/>
      </w:pPr>
      <w:r>
        <w:t xml:space="preserve">[32] </w:t>
      </w:r>
      <w:r w:rsidR="00C52D1B">
        <w:t xml:space="preserve">Robert Nystrom. </w:t>
      </w:r>
      <w:r w:rsidR="00C52D1B" w:rsidRPr="00C52D1B">
        <w:t>https://gameprogrammingpatterns.com/game-loop.html</w:t>
      </w:r>
      <w:r w:rsidR="00C52D1B">
        <w:t xml:space="preserve">. Game Loop, 2014. </w:t>
      </w:r>
      <w:r w:rsidR="00A50BDD">
        <w:t>[Online; accessed 0</w:t>
      </w:r>
      <w:r w:rsidR="00DC1FBB">
        <w:t>8</w:t>
      </w:r>
      <w:r w:rsidR="00A50BDD">
        <w:t>/01/2020.</w:t>
      </w:r>
    </w:p>
    <w:p w14:paraId="7963881F" w14:textId="754A0899" w:rsidR="00B243E9" w:rsidRPr="0042123D" w:rsidRDefault="008238F5" w:rsidP="00B75719">
      <w:pPr>
        <w:ind w:left="450" w:hanging="450"/>
        <w:rPr>
          <w:color w:val="0000FF"/>
          <w:u w:val="single"/>
        </w:rPr>
      </w:pPr>
      <w:r>
        <w:t xml:space="preserve">[33] </w:t>
      </w:r>
      <w:r w:rsidR="00263CE2" w:rsidRPr="00B75719">
        <w:t>http://wiki.flightgear.org/Flight_Dynamics_Model</w:t>
      </w:r>
      <w:r w:rsidR="00263CE2">
        <w:t>. Flight Dynamics Model, 2020. [Online; accessed 07/01/2020.</w:t>
      </w:r>
    </w:p>
    <w:p w14:paraId="55FFCB98" w14:textId="5C84749E" w:rsidR="00B243E9" w:rsidRDefault="00B243E9" w:rsidP="00B75719">
      <w:pPr>
        <w:ind w:left="450" w:hanging="450"/>
      </w:pPr>
      <w:r>
        <w:t xml:space="preserve">[34] </w:t>
      </w:r>
      <w:r w:rsidR="00A80520">
        <w:t>Jo</w:t>
      </w:r>
      <w:r w:rsidR="00160838">
        <w:t>seph V</w:t>
      </w:r>
      <w:r>
        <w:t>agedes</w:t>
      </w:r>
      <w:r w:rsidR="00612BB0">
        <w:t xml:space="preserve">. </w:t>
      </w:r>
      <w:r w:rsidR="00BA09BF">
        <w:t>A Study of Execution Performance for Rust-Based Object vs Data Oriented Architectures,</w:t>
      </w:r>
      <w:r w:rsidR="00612BB0">
        <w:t xml:space="preserve"> 2020. </w:t>
      </w:r>
    </w:p>
    <w:p w14:paraId="5E049013" w14:textId="5DF1320A" w:rsidR="004122D5" w:rsidRDefault="004122D5" w:rsidP="00B75719">
      <w:pPr>
        <w:ind w:left="450" w:hanging="450"/>
      </w:pPr>
      <w:r>
        <w:t xml:space="preserve">[35] </w:t>
      </w:r>
      <w:r w:rsidRPr="004122D5">
        <w:t>https://en.wikipedia.org/wiki/Flight_dynamics_(fixed-wing_aircraft)</w:t>
      </w:r>
      <w:r>
        <w:t>, 2020. [Online; accessed 12/10/2020.</w:t>
      </w:r>
    </w:p>
    <w:p w14:paraId="12DAAC10" w14:textId="51FB1FDF" w:rsidR="00B63F4F" w:rsidRDefault="00B63F4F" w:rsidP="00A5774D">
      <w:pPr>
        <w:spacing w:line="276" w:lineRule="auto"/>
      </w:pPr>
    </w:p>
    <w:p w14:paraId="2A02A034" w14:textId="3F4082AE" w:rsidR="00593E7E" w:rsidRDefault="00593E7E" w:rsidP="00A5774D">
      <w:pPr>
        <w:spacing w:line="276" w:lineRule="auto"/>
      </w:pPr>
    </w:p>
    <w:p w14:paraId="28E23450" w14:textId="73F82DD0" w:rsidR="00593E7E" w:rsidRDefault="00593E7E" w:rsidP="00A5774D">
      <w:pPr>
        <w:spacing w:line="276" w:lineRule="auto"/>
      </w:pPr>
    </w:p>
    <w:p w14:paraId="13027E2D" w14:textId="24275E65" w:rsidR="00593E7E" w:rsidRDefault="00593E7E" w:rsidP="00A5774D">
      <w:pPr>
        <w:spacing w:line="276" w:lineRule="auto"/>
      </w:pPr>
    </w:p>
    <w:p w14:paraId="155D0DEE" w14:textId="2871C9CC" w:rsidR="00593E7E" w:rsidRDefault="00593E7E" w:rsidP="00A5774D">
      <w:pPr>
        <w:spacing w:line="276" w:lineRule="auto"/>
      </w:pPr>
    </w:p>
    <w:p w14:paraId="305760FE" w14:textId="28B4D7B8" w:rsidR="00593E7E" w:rsidRDefault="00593E7E" w:rsidP="00A5774D">
      <w:pPr>
        <w:spacing w:line="276" w:lineRule="auto"/>
      </w:pPr>
    </w:p>
    <w:p w14:paraId="3CC475A0" w14:textId="0ED4CF0F" w:rsidR="00593E7E" w:rsidRDefault="00593E7E" w:rsidP="00A5774D">
      <w:pPr>
        <w:spacing w:line="276" w:lineRule="auto"/>
      </w:pPr>
    </w:p>
    <w:p w14:paraId="151832BE" w14:textId="79090DB6" w:rsidR="00593E7E" w:rsidRDefault="00593E7E" w:rsidP="00A5774D">
      <w:pPr>
        <w:spacing w:line="276" w:lineRule="auto"/>
      </w:pPr>
    </w:p>
    <w:p w14:paraId="6B5FF534" w14:textId="716E192C" w:rsidR="00593E7E" w:rsidRDefault="00593E7E" w:rsidP="00A5774D">
      <w:pPr>
        <w:spacing w:line="276" w:lineRule="auto"/>
      </w:pPr>
    </w:p>
    <w:p w14:paraId="27C8A240" w14:textId="14057C69" w:rsidR="00593E7E" w:rsidRDefault="00593E7E" w:rsidP="00A5774D">
      <w:pPr>
        <w:spacing w:line="276" w:lineRule="auto"/>
      </w:pPr>
    </w:p>
    <w:p w14:paraId="31828224" w14:textId="15E610F0" w:rsidR="00593E7E" w:rsidRDefault="00593E7E" w:rsidP="00A5774D">
      <w:pPr>
        <w:spacing w:line="276" w:lineRule="auto"/>
      </w:pPr>
    </w:p>
    <w:p w14:paraId="3624805C" w14:textId="7565E952" w:rsidR="00593E7E" w:rsidRDefault="00593E7E" w:rsidP="00A5774D">
      <w:pPr>
        <w:spacing w:line="276" w:lineRule="auto"/>
      </w:pPr>
    </w:p>
    <w:p w14:paraId="61B4D97C" w14:textId="3A0F9CFE" w:rsidR="00593E7E" w:rsidRDefault="00593E7E" w:rsidP="00A5774D">
      <w:pPr>
        <w:spacing w:line="276" w:lineRule="auto"/>
      </w:pPr>
    </w:p>
    <w:p w14:paraId="040691D8" w14:textId="56CE19DB" w:rsidR="00593E7E" w:rsidRDefault="00593E7E" w:rsidP="00A5774D">
      <w:pPr>
        <w:spacing w:line="276" w:lineRule="auto"/>
      </w:pPr>
    </w:p>
    <w:p w14:paraId="3BC2B95B" w14:textId="46F9E00F" w:rsidR="00414395" w:rsidRDefault="00414395" w:rsidP="00A5774D">
      <w:pPr>
        <w:spacing w:line="276" w:lineRule="auto"/>
      </w:pPr>
    </w:p>
    <w:p w14:paraId="7B15850C" w14:textId="5DA7BC78" w:rsidR="00414395" w:rsidRDefault="00414395" w:rsidP="00A5774D">
      <w:pPr>
        <w:spacing w:line="276" w:lineRule="auto"/>
      </w:pPr>
    </w:p>
    <w:p w14:paraId="1490C90F" w14:textId="46F653DE" w:rsidR="009916FC" w:rsidRDefault="009916FC" w:rsidP="00A5774D">
      <w:pPr>
        <w:spacing w:line="276" w:lineRule="auto"/>
      </w:pPr>
    </w:p>
    <w:p w14:paraId="2179E835" w14:textId="1164C839" w:rsidR="00D72A41" w:rsidRPr="00414395" w:rsidRDefault="00D72A41" w:rsidP="0064646A">
      <w:pPr>
        <w:pStyle w:val="Heading1"/>
        <w:rPr>
          <w:sz w:val="29"/>
          <w:szCs w:val="29"/>
        </w:rPr>
      </w:pPr>
      <w:bookmarkStart w:id="200" w:name="_Toc59976073"/>
      <w:r w:rsidRPr="00414395">
        <w:rPr>
          <w:sz w:val="29"/>
          <w:szCs w:val="29"/>
        </w:rPr>
        <w:lastRenderedPageBreak/>
        <w:t>Acronyms</w:t>
      </w:r>
      <w:bookmarkEnd w:id="200"/>
    </w:p>
    <w:p w14:paraId="6261DCF7" w14:textId="77777777" w:rsidR="00125E43" w:rsidRPr="00125E43" w:rsidRDefault="00125E43" w:rsidP="00125E43"/>
    <w:p w14:paraId="7462B073" w14:textId="77777777" w:rsidR="00432A26" w:rsidRDefault="00841513" w:rsidP="00841513">
      <w:r>
        <w:t>ECS</w:t>
      </w:r>
    </w:p>
    <w:p w14:paraId="4808ED76" w14:textId="4311FAFD" w:rsidR="00841513" w:rsidRDefault="00432A26" w:rsidP="00841513">
      <w:r>
        <w:t>DOF</w:t>
      </w:r>
      <w:r w:rsidR="00841513">
        <w:br/>
        <w:t>OOP</w:t>
      </w:r>
      <w:r w:rsidR="00841513">
        <w:br/>
        <w:t>FPS</w:t>
      </w:r>
    </w:p>
    <w:p w14:paraId="4A58CF07" w14:textId="40AB45EB" w:rsidR="00DC7026" w:rsidRDefault="004B4440" w:rsidP="00841513">
      <w:r>
        <w:t>3D</w:t>
      </w:r>
    </w:p>
    <w:p w14:paraId="643EDF21" w14:textId="77777777" w:rsidR="00841513" w:rsidRDefault="00841513" w:rsidP="00841513">
      <w:r>
        <w:t>FDM</w:t>
      </w:r>
    </w:p>
    <w:p w14:paraId="13C3B9A1" w14:textId="77777777" w:rsidR="00841513" w:rsidRDefault="00841513" w:rsidP="00841513">
      <w:r>
        <w:t>DOD</w:t>
      </w:r>
    </w:p>
    <w:p w14:paraId="6DE004A1" w14:textId="77777777" w:rsidR="00841513" w:rsidRDefault="00841513" w:rsidP="00841513">
      <w:r>
        <w:t>ECEF</w:t>
      </w:r>
    </w:p>
    <w:p w14:paraId="50B92AF8" w14:textId="77777777" w:rsidR="00841513" w:rsidRDefault="00841513" w:rsidP="00841513">
      <w:r>
        <w:t>UDP</w:t>
      </w:r>
    </w:p>
    <w:p w14:paraId="09C1612C" w14:textId="77777777" w:rsidR="00975D2C" w:rsidRDefault="00841513" w:rsidP="00841513">
      <w:r>
        <w:t>DT</w:t>
      </w:r>
    </w:p>
    <w:p w14:paraId="12AE974C" w14:textId="77777777" w:rsidR="00975D2C" w:rsidRDefault="00975D2C" w:rsidP="00841513">
      <w:r>
        <w:t>GUI</w:t>
      </w:r>
    </w:p>
    <w:p w14:paraId="379A7CE4" w14:textId="66BE0B8C" w:rsidR="00841513" w:rsidRPr="00841513" w:rsidRDefault="00975D2C" w:rsidP="00841513">
      <w:r>
        <w:t>C#</w:t>
      </w:r>
      <w:r w:rsidR="00841513">
        <w:br/>
      </w:r>
    </w:p>
    <w:sectPr w:rsidR="00841513" w:rsidRPr="00841513" w:rsidSect="00A570F9">
      <w:footerReference w:type="default" r:id="rId24"/>
      <w:pgSz w:w="12240" w:h="15840" w:code="1"/>
      <w:pgMar w:top="1440" w:right="1800" w:bottom="1800" w:left="1800" w:header="1080" w:footer="1080" w:gutter="0"/>
      <w:paperSrc w:first="15" w:other="15"/>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F1F1B9D" w14:textId="77777777" w:rsidR="000036C3" w:rsidRDefault="000036C3">
      <w:pPr>
        <w:spacing w:line="240" w:lineRule="auto"/>
      </w:pPr>
      <w:r>
        <w:separator/>
      </w:r>
    </w:p>
  </w:endnote>
  <w:endnote w:type="continuationSeparator" w:id="0">
    <w:p w14:paraId="64CA868B" w14:textId="77777777" w:rsidR="000036C3" w:rsidRDefault="000036C3">
      <w:pPr>
        <w:spacing w:line="240" w:lineRule="auto"/>
      </w:pPr>
      <w:r>
        <w:continuationSeparator/>
      </w:r>
    </w:p>
  </w:endnote>
  <w:endnote w:type="continuationNotice" w:id="1">
    <w:p w14:paraId="19AAAEF1" w14:textId="77777777" w:rsidR="000036C3" w:rsidRDefault="000036C3">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NimbusRomNo9L-Medi">
    <w:altName w:val="Times New Roman"/>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254D1D" w14:textId="77777777" w:rsidR="000036C3" w:rsidRDefault="000036C3" w:rsidP="00AD3726">
    <w:pPr>
      <w:pStyle w:val="Footer"/>
      <w:jc w:val="cen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5AA461" w14:textId="5F3A1C61" w:rsidR="000036C3" w:rsidRDefault="000036C3">
    <w:pPr>
      <w:pStyle w:val="Footer"/>
      <w:jc w:val="center"/>
    </w:pPr>
    <w:r>
      <w:fldChar w:fldCharType="begin"/>
    </w:r>
    <w:r>
      <w:instrText xml:space="preserve"> PAGE   \* MERGEFORMAT </w:instrText>
    </w:r>
    <w:r>
      <w:fldChar w:fldCharType="separate"/>
    </w:r>
    <w:r w:rsidR="0055417B">
      <w:rPr>
        <w:noProof/>
      </w:rPr>
      <w:t>49</w:t>
    </w:r>
    <w:r>
      <w:rPr>
        <w:noProof/>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ACED6" w14:textId="77777777" w:rsidR="000036C3" w:rsidRDefault="000036C3">
      <w:pPr>
        <w:spacing w:line="240" w:lineRule="auto"/>
      </w:pPr>
      <w:r>
        <w:separator/>
      </w:r>
    </w:p>
  </w:footnote>
  <w:footnote w:type="continuationSeparator" w:id="0">
    <w:p w14:paraId="390507A9" w14:textId="77777777" w:rsidR="000036C3" w:rsidRDefault="000036C3">
      <w:pPr>
        <w:spacing w:line="240" w:lineRule="auto"/>
      </w:pPr>
      <w:r>
        <w:continuationSeparator/>
      </w:r>
    </w:p>
  </w:footnote>
  <w:footnote w:type="continuationNotice" w:id="1">
    <w:p w14:paraId="547821B9" w14:textId="77777777" w:rsidR="000036C3" w:rsidRDefault="000036C3">
      <w:pPr>
        <w:spacing w:line="240" w:lineRule="auto"/>
      </w:pP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9E3631"/>
    <w:multiLevelType w:val="hybridMultilevel"/>
    <w:tmpl w:val="1078306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53E22D5"/>
    <w:multiLevelType w:val="hybridMultilevel"/>
    <w:tmpl w:val="0EBE078C"/>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D61494"/>
    <w:multiLevelType w:val="hybridMultilevel"/>
    <w:tmpl w:val="2BF25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B1B95"/>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 w15:restartNumberingAfterBreak="0">
    <w:nsid w:val="39261C24"/>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0855190"/>
    <w:multiLevelType w:val="multilevel"/>
    <w:tmpl w:val="33E657EC"/>
    <w:lvl w:ilvl="0">
      <w:start w:val="1"/>
      <w:numFmt w:val="decimal"/>
      <w:lvlText w:val="%1."/>
      <w:lvlJc w:val="left"/>
      <w:pPr>
        <w:tabs>
          <w:tab w:val="num" w:pos="1440"/>
        </w:tabs>
        <w:ind w:left="1440" w:hanging="360"/>
      </w:pPr>
      <w:rPr>
        <w:rFonts w:ascii="Times New Roman" w:eastAsia="Times New Roman" w:hAnsi="Times New Roman" w:cs="Times New Roman" w:hint="default"/>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53911D5F"/>
    <w:multiLevelType w:val="hybridMultilevel"/>
    <w:tmpl w:val="6FB027C8"/>
    <w:lvl w:ilvl="0" w:tplc="221AA45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032EA6"/>
    <w:multiLevelType w:val="multilevel"/>
    <w:tmpl w:val="4CE08928"/>
    <w:lvl w:ilvl="0">
      <w:start w:val="1"/>
      <w:numFmt w:val="decimal"/>
      <w:lvlText w:val="%1."/>
      <w:lvlJc w:val="left"/>
      <w:pPr>
        <w:tabs>
          <w:tab w:val="num" w:pos="720"/>
        </w:tabs>
        <w:ind w:left="720" w:hanging="360"/>
      </w:pPr>
      <w:rPr>
        <w:rFonts w:ascii="Times New Roman" w:eastAsia="Times New Roman" w:hAnsi="Times New Roman" w:cs="Times New Roman" w:hint="default"/>
      </w:r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2AD578B"/>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 w15:restartNumberingAfterBreak="0">
    <w:nsid w:val="67A26CDA"/>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0" w15:restartNumberingAfterBreak="0">
    <w:nsid w:val="69647224"/>
    <w:multiLevelType w:val="multilevel"/>
    <w:tmpl w:val="3A1CCBE4"/>
    <w:lvl w:ilvl="0">
      <w:start w:val="1"/>
      <w:numFmt w:val="decimal"/>
      <w:lvlText w:val="%1."/>
      <w:lvlJc w:val="left"/>
      <w:pPr>
        <w:ind w:left="720" w:hanging="360"/>
      </w:pPr>
    </w:lvl>
    <w:lvl w:ilvl="1">
      <w:start w:val="3"/>
      <w:numFmt w:val="decimal"/>
      <w:isLgl/>
      <w:lvlText w:val="%1.%2"/>
      <w:lvlJc w:val="left"/>
      <w:pPr>
        <w:ind w:left="1140" w:hanging="780"/>
      </w:pPr>
      <w:rPr>
        <w:rFonts w:hint="default"/>
      </w:rPr>
    </w:lvl>
    <w:lvl w:ilvl="2">
      <w:start w:val="4"/>
      <w:numFmt w:val="decimal"/>
      <w:isLgl/>
      <w:lvlText w:val="%1.%2.%3"/>
      <w:lvlJc w:val="left"/>
      <w:pPr>
        <w:ind w:left="1140" w:hanging="780"/>
      </w:pPr>
      <w:rPr>
        <w:rFonts w:hint="default"/>
      </w:rPr>
    </w:lvl>
    <w:lvl w:ilvl="3">
      <w:start w:val="1"/>
      <w:numFmt w:val="decimal"/>
      <w:isLgl/>
      <w:lvlText w:val="%1.%2.%3.%4"/>
      <w:lvlJc w:val="left"/>
      <w:pPr>
        <w:ind w:left="1140" w:hanging="7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 w15:restartNumberingAfterBreak="0">
    <w:nsid w:val="6C402634"/>
    <w:multiLevelType w:val="multilevel"/>
    <w:tmpl w:val="FA8C5056"/>
    <w:lvl w:ilvl="0">
      <w:start w:val="1"/>
      <w:numFmt w:val="decimal"/>
      <w:lvlText w:val="%1."/>
      <w:lvlJc w:val="left"/>
      <w:pPr>
        <w:ind w:left="1080" w:hanging="360"/>
      </w:pPr>
      <w:rPr>
        <w:rFonts w:hint="default"/>
      </w:rPr>
    </w:lvl>
    <w:lvl w:ilvl="1">
      <w:start w:val="1"/>
      <w:numFmt w:val="decimal"/>
      <w:isLgl/>
      <w:lvlText w:val="%1.%2"/>
      <w:lvlJc w:val="left"/>
      <w:pPr>
        <w:ind w:left="1320" w:hanging="60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73BD5F0F"/>
    <w:multiLevelType w:val="multilevel"/>
    <w:tmpl w:val="009E1F7A"/>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7461071B"/>
    <w:multiLevelType w:val="hybridMultilevel"/>
    <w:tmpl w:val="69E61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8495656"/>
    <w:multiLevelType w:val="hybridMultilevel"/>
    <w:tmpl w:val="A5509A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E45766C"/>
    <w:multiLevelType w:val="multilevel"/>
    <w:tmpl w:val="A9BE5F72"/>
    <w:lvl w:ilvl="0">
      <w:start w:val="1"/>
      <w:numFmt w:val="decimal"/>
      <w:pStyle w:val="Bulletnum"/>
      <w:lvlText w:val="%1."/>
      <w:lvlJc w:val="left"/>
      <w:pPr>
        <w:tabs>
          <w:tab w:val="num" w:pos="1080"/>
        </w:tabs>
        <w:ind w:left="108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num w:numId="1">
    <w:abstractNumId w:val="15"/>
  </w:num>
  <w:num w:numId="2">
    <w:abstractNumId w:val="5"/>
  </w:num>
  <w:num w:numId="3">
    <w:abstractNumId w:val="7"/>
  </w:num>
  <w:num w:numId="4">
    <w:abstractNumId w:val="10"/>
  </w:num>
  <w:num w:numId="5">
    <w:abstractNumId w:val="3"/>
  </w:num>
  <w:num w:numId="6">
    <w:abstractNumId w:val="0"/>
  </w:num>
  <w:num w:numId="7">
    <w:abstractNumId w:val="13"/>
  </w:num>
  <w:num w:numId="8">
    <w:abstractNumId w:val="12"/>
  </w:num>
  <w:num w:numId="9">
    <w:abstractNumId w:val="6"/>
  </w:num>
  <w:num w:numId="10">
    <w:abstractNumId w:val="1"/>
  </w:num>
  <w:num w:numId="11">
    <w:abstractNumId w:val="11"/>
  </w:num>
  <w:num w:numId="12">
    <w:abstractNumId w:val="9"/>
  </w:num>
  <w:num w:numId="13">
    <w:abstractNumId w:val="8"/>
  </w:num>
  <w:num w:numId="14">
    <w:abstractNumId w:val="4"/>
  </w:num>
  <w:num w:numId="15">
    <w:abstractNumId w:val="14"/>
  </w:num>
  <w:num w:numId="16">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4"/>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0"/>
  <w:displayVerticalDrawingGridEvery w:val="0"/>
  <w:noPunctuationKerning/>
  <w:characterSpacingControl w:val="doNotCompress"/>
  <w:hdrShapeDefaults>
    <o:shapedefaults v:ext="edit" spidmax="1228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E0"/>
    <w:rsid w:val="00000304"/>
    <w:rsid w:val="0000078D"/>
    <w:rsid w:val="000007C2"/>
    <w:rsid w:val="00000F5D"/>
    <w:rsid w:val="00001016"/>
    <w:rsid w:val="0000127B"/>
    <w:rsid w:val="000012D8"/>
    <w:rsid w:val="00001D9B"/>
    <w:rsid w:val="00001DE3"/>
    <w:rsid w:val="00002069"/>
    <w:rsid w:val="0000220E"/>
    <w:rsid w:val="00002A65"/>
    <w:rsid w:val="00002CA5"/>
    <w:rsid w:val="0000312F"/>
    <w:rsid w:val="000032AF"/>
    <w:rsid w:val="0000339F"/>
    <w:rsid w:val="000036C3"/>
    <w:rsid w:val="00003999"/>
    <w:rsid w:val="00004174"/>
    <w:rsid w:val="00004220"/>
    <w:rsid w:val="0000444B"/>
    <w:rsid w:val="000048C9"/>
    <w:rsid w:val="00004D5A"/>
    <w:rsid w:val="000052F8"/>
    <w:rsid w:val="00005796"/>
    <w:rsid w:val="000059E6"/>
    <w:rsid w:val="00005A7C"/>
    <w:rsid w:val="00005C02"/>
    <w:rsid w:val="00005C2C"/>
    <w:rsid w:val="00006334"/>
    <w:rsid w:val="00006474"/>
    <w:rsid w:val="00006871"/>
    <w:rsid w:val="000068E9"/>
    <w:rsid w:val="00006A93"/>
    <w:rsid w:val="00006BAE"/>
    <w:rsid w:val="00007EA1"/>
    <w:rsid w:val="00010452"/>
    <w:rsid w:val="00011173"/>
    <w:rsid w:val="00011602"/>
    <w:rsid w:val="00011BD7"/>
    <w:rsid w:val="00011C33"/>
    <w:rsid w:val="00012305"/>
    <w:rsid w:val="000127E6"/>
    <w:rsid w:val="00013310"/>
    <w:rsid w:val="00013DC5"/>
    <w:rsid w:val="00014139"/>
    <w:rsid w:val="000142DF"/>
    <w:rsid w:val="00014396"/>
    <w:rsid w:val="0001502A"/>
    <w:rsid w:val="00015070"/>
    <w:rsid w:val="00015F0F"/>
    <w:rsid w:val="00017AFA"/>
    <w:rsid w:val="000205A0"/>
    <w:rsid w:val="000209CA"/>
    <w:rsid w:val="00020A18"/>
    <w:rsid w:val="00020E0D"/>
    <w:rsid w:val="00021381"/>
    <w:rsid w:val="00021D17"/>
    <w:rsid w:val="00022A86"/>
    <w:rsid w:val="00022D94"/>
    <w:rsid w:val="0002403D"/>
    <w:rsid w:val="000240F5"/>
    <w:rsid w:val="000248C5"/>
    <w:rsid w:val="00025656"/>
    <w:rsid w:val="00025965"/>
    <w:rsid w:val="00025CB5"/>
    <w:rsid w:val="0002661E"/>
    <w:rsid w:val="00027159"/>
    <w:rsid w:val="000276B1"/>
    <w:rsid w:val="00030668"/>
    <w:rsid w:val="00030A84"/>
    <w:rsid w:val="00032293"/>
    <w:rsid w:val="00033464"/>
    <w:rsid w:val="00033B9E"/>
    <w:rsid w:val="0003485F"/>
    <w:rsid w:val="00034AF2"/>
    <w:rsid w:val="00035B36"/>
    <w:rsid w:val="00036B37"/>
    <w:rsid w:val="00037AD5"/>
    <w:rsid w:val="0004035C"/>
    <w:rsid w:val="000426C0"/>
    <w:rsid w:val="00042B01"/>
    <w:rsid w:val="0004390A"/>
    <w:rsid w:val="00043AD2"/>
    <w:rsid w:val="00043D64"/>
    <w:rsid w:val="00044097"/>
    <w:rsid w:val="00044AA4"/>
    <w:rsid w:val="00044CD2"/>
    <w:rsid w:val="00044D93"/>
    <w:rsid w:val="0004583C"/>
    <w:rsid w:val="000458D7"/>
    <w:rsid w:val="00045A0D"/>
    <w:rsid w:val="00045CE7"/>
    <w:rsid w:val="000463BE"/>
    <w:rsid w:val="00046C25"/>
    <w:rsid w:val="0004711C"/>
    <w:rsid w:val="00047BB7"/>
    <w:rsid w:val="00051290"/>
    <w:rsid w:val="0005144F"/>
    <w:rsid w:val="0005230B"/>
    <w:rsid w:val="00052356"/>
    <w:rsid w:val="00052B27"/>
    <w:rsid w:val="00052D14"/>
    <w:rsid w:val="000533BE"/>
    <w:rsid w:val="0005366B"/>
    <w:rsid w:val="00053E7B"/>
    <w:rsid w:val="00054D32"/>
    <w:rsid w:val="00055083"/>
    <w:rsid w:val="00055429"/>
    <w:rsid w:val="000560D0"/>
    <w:rsid w:val="00056220"/>
    <w:rsid w:val="00056CF7"/>
    <w:rsid w:val="00056FA0"/>
    <w:rsid w:val="000573BC"/>
    <w:rsid w:val="000573C7"/>
    <w:rsid w:val="000602E1"/>
    <w:rsid w:val="00060F60"/>
    <w:rsid w:val="0006101B"/>
    <w:rsid w:val="000613F9"/>
    <w:rsid w:val="000615AF"/>
    <w:rsid w:val="000618F8"/>
    <w:rsid w:val="00062036"/>
    <w:rsid w:val="000628AF"/>
    <w:rsid w:val="00062C7C"/>
    <w:rsid w:val="000630D9"/>
    <w:rsid w:val="000639AC"/>
    <w:rsid w:val="00063E61"/>
    <w:rsid w:val="000641B7"/>
    <w:rsid w:val="00065719"/>
    <w:rsid w:val="000657D5"/>
    <w:rsid w:val="0006610D"/>
    <w:rsid w:val="00066564"/>
    <w:rsid w:val="00066872"/>
    <w:rsid w:val="0006779B"/>
    <w:rsid w:val="00070388"/>
    <w:rsid w:val="00070E18"/>
    <w:rsid w:val="00071447"/>
    <w:rsid w:val="000721E2"/>
    <w:rsid w:val="0007234A"/>
    <w:rsid w:val="00072C81"/>
    <w:rsid w:val="00072F71"/>
    <w:rsid w:val="000733E6"/>
    <w:rsid w:val="00073813"/>
    <w:rsid w:val="00073DB9"/>
    <w:rsid w:val="00074174"/>
    <w:rsid w:val="00075330"/>
    <w:rsid w:val="00075F1A"/>
    <w:rsid w:val="00075FB3"/>
    <w:rsid w:val="00076CD5"/>
    <w:rsid w:val="00076E96"/>
    <w:rsid w:val="00077228"/>
    <w:rsid w:val="000773DD"/>
    <w:rsid w:val="0007784C"/>
    <w:rsid w:val="00077944"/>
    <w:rsid w:val="00080019"/>
    <w:rsid w:val="00080F28"/>
    <w:rsid w:val="0008111D"/>
    <w:rsid w:val="00081588"/>
    <w:rsid w:val="000817AB"/>
    <w:rsid w:val="000817B9"/>
    <w:rsid w:val="000829D1"/>
    <w:rsid w:val="00082DF8"/>
    <w:rsid w:val="00083350"/>
    <w:rsid w:val="00083859"/>
    <w:rsid w:val="00083D99"/>
    <w:rsid w:val="000848F8"/>
    <w:rsid w:val="00084A3D"/>
    <w:rsid w:val="00084B01"/>
    <w:rsid w:val="00084C68"/>
    <w:rsid w:val="00084E0A"/>
    <w:rsid w:val="00084EFE"/>
    <w:rsid w:val="00085238"/>
    <w:rsid w:val="0008526D"/>
    <w:rsid w:val="000856E8"/>
    <w:rsid w:val="000857E9"/>
    <w:rsid w:val="00086413"/>
    <w:rsid w:val="000866FB"/>
    <w:rsid w:val="00086E50"/>
    <w:rsid w:val="00087133"/>
    <w:rsid w:val="00087931"/>
    <w:rsid w:val="00090439"/>
    <w:rsid w:val="00090BB6"/>
    <w:rsid w:val="00090C34"/>
    <w:rsid w:val="00090CF6"/>
    <w:rsid w:val="00090DD8"/>
    <w:rsid w:val="00090E7C"/>
    <w:rsid w:val="00091243"/>
    <w:rsid w:val="00092110"/>
    <w:rsid w:val="00092699"/>
    <w:rsid w:val="000926FC"/>
    <w:rsid w:val="00093E1B"/>
    <w:rsid w:val="00094178"/>
    <w:rsid w:val="0009486C"/>
    <w:rsid w:val="00094F31"/>
    <w:rsid w:val="000952F3"/>
    <w:rsid w:val="000953BF"/>
    <w:rsid w:val="00096B78"/>
    <w:rsid w:val="000978E3"/>
    <w:rsid w:val="00097D62"/>
    <w:rsid w:val="000A032A"/>
    <w:rsid w:val="000A05EE"/>
    <w:rsid w:val="000A1975"/>
    <w:rsid w:val="000A1B59"/>
    <w:rsid w:val="000A1D24"/>
    <w:rsid w:val="000A1E12"/>
    <w:rsid w:val="000A1E49"/>
    <w:rsid w:val="000A2A82"/>
    <w:rsid w:val="000A3AFA"/>
    <w:rsid w:val="000A4459"/>
    <w:rsid w:val="000A5FC5"/>
    <w:rsid w:val="000A62BF"/>
    <w:rsid w:val="000A7647"/>
    <w:rsid w:val="000A7840"/>
    <w:rsid w:val="000A789A"/>
    <w:rsid w:val="000A7EFB"/>
    <w:rsid w:val="000B038D"/>
    <w:rsid w:val="000B0852"/>
    <w:rsid w:val="000B29AF"/>
    <w:rsid w:val="000B3494"/>
    <w:rsid w:val="000B3A59"/>
    <w:rsid w:val="000B47F3"/>
    <w:rsid w:val="000B4C1D"/>
    <w:rsid w:val="000B5539"/>
    <w:rsid w:val="000B5AB9"/>
    <w:rsid w:val="000B5EE6"/>
    <w:rsid w:val="000B6088"/>
    <w:rsid w:val="000B6136"/>
    <w:rsid w:val="000B6A81"/>
    <w:rsid w:val="000C01DF"/>
    <w:rsid w:val="000C0798"/>
    <w:rsid w:val="000C0996"/>
    <w:rsid w:val="000C09B3"/>
    <w:rsid w:val="000C18A2"/>
    <w:rsid w:val="000C262C"/>
    <w:rsid w:val="000C34E9"/>
    <w:rsid w:val="000C3565"/>
    <w:rsid w:val="000C35EC"/>
    <w:rsid w:val="000C36DF"/>
    <w:rsid w:val="000C38CF"/>
    <w:rsid w:val="000C3CC3"/>
    <w:rsid w:val="000C408E"/>
    <w:rsid w:val="000C45A0"/>
    <w:rsid w:val="000C5D09"/>
    <w:rsid w:val="000C600F"/>
    <w:rsid w:val="000C603C"/>
    <w:rsid w:val="000C6821"/>
    <w:rsid w:val="000C6C00"/>
    <w:rsid w:val="000C7B53"/>
    <w:rsid w:val="000D05B6"/>
    <w:rsid w:val="000D0C39"/>
    <w:rsid w:val="000D1AFE"/>
    <w:rsid w:val="000D1C39"/>
    <w:rsid w:val="000D1D4B"/>
    <w:rsid w:val="000D1EE6"/>
    <w:rsid w:val="000D1EEF"/>
    <w:rsid w:val="000D1F67"/>
    <w:rsid w:val="000D2314"/>
    <w:rsid w:val="000D246E"/>
    <w:rsid w:val="000D279D"/>
    <w:rsid w:val="000D2DA9"/>
    <w:rsid w:val="000D38C0"/>
    <w:rsid w:val="000D3B81"/>
    <w:rsid w:val="000D4DEA"/>
    <w:rsid w:val="000D5377"/>
    <w:rsid w:val="000D5D0F"/>
    <w:rsid w:val="000D614B"/>
    <w:rsid w:val="000D7000"/>
    <w:rsid w:val="000D71B0"/>
    <w:rsid w:val="000D730E"/>
    <w:rsid w:val="000D7471"/>
    <w:rsid w:val="000D7889"/>
    <w:rsid w:val="000D7BA2"/>
    <w:rsid w:val="000D7D1D"/>
    <w:rsid w:val="000E05C3"/>
    <w:rsid w:val="000E185C"/>
    <w:rsid w:val="000E198A"/>
    <w:rsid w:val="000E1AA4"/>
    <w:rsid w:val="000E1BFE"/>
    <w:rsid w:val="000E28CC"/>
    <w:rsid w:val="000E28DF"/>
    <w:rsid w:val="000E2B25"/>
    <w:rsid w:val="000E2BE9"/>
    <w:rsid w:val="000E3400"/>
    <w:rsid w:val="000E4848"/>
    <w:rsid w:val="000E4F52"/>
    <w:rsid w:val="000E56A7"/>
    <w:rsid w:val="000E5B99"/>
    <w:rsid w:val="000E5CAB"/>
    <w:rsid w:val="000E6A28"/>
    <w:rsid w:val="000E72FD"/>
    <w:rsid w:val="000E7814"/>
    <w:rsid w:val="000F1D5D"/>
    <w:rsid w:val="000F24BA"/>
    <w:rsid w:val="000F27C4"/>
    <w:rsid w:val="000F286D"/>
    <w:rsid w:val="000F332C"/>
    <w:rsid w:val="000F3B8C"/>
    <w:rsid w:val="000F44D9"/>
    <w:rsid w:val="000F4A40"/>
    <w:rsid w:val="000F4EBE"/>
    <w:rsid w:val="000F51CD"/>
    <w:rsid w:val="000F549A"/>
    <w:rsid w:val="000F6C01"/>
    <w:rsid w:val="000F7587"/>
    <w:rsid w:val="00101341"/>
    <w:rsid w:val="00101DF6"/>
    <w:rsid w:val="00102FD7"/>
    <w:rsid w:val="001039F7"/>
    <w:rsid w:val="001049C5"/>
    <w:rsid w:val="00105C73"/>
    <w:rsid w:val="00106666"/>
    <w:rsid w:val="00106CE0"/>
    <w:rsid w:val="0010754A"/>
    <w:rsid w:val="001076B8"/>
    <w:rsid w:val="00110570"/>
    <w:rsid w:val="00110AF2"/>
    <w:rsid w:val="00110F45"/>
    <w:rsid w:val="00111219"/>
    <w:rsid w:val="001118EA"/>
    <w:rsid w:val="001119B8"/>
    <w:rsid w:val="00111D74"/>
    <w:rsid w:val="00112836"/>
    <w:rsid w:val="00112C3D"/>
    <w:rsid w:val="00113630"/>
    <w:rsid w:val="0011376C"/>
    <w:rsid w:val="00113870"/>
    <w:rsid w:val="00113A5E"/>
    <w:rsid w:val="00113DC1"/>
    <w:rsid w:val="00114BFA"/>
    <w:rsid w:val="00114C20"/>
    <w:rsid w:val="001151EA"/>
    <w:rsid w:val="001154BB"/>
    <w:rsid w:val="001155D8"/>
    <w:rsid w:val="00116907"/>
    <w:rsid w:val="00116968"/>
    <w:rsid w:val="00117019"/>
    <w:rsid w:val="00117CB0"/>
    <w:rsid w:val="0012020A"/>
    <w:rsid w:val="001212C6"/>
    <w:rsid w:val="001224C1"/>
    <w:rsid w:val="00122560"/>
    <w:rsid w:val="0012277C"/>
    <w:rsid w:val="001228B4"/>
    <w:rsid w:val="0012323B"/>
    <w:rsid w:val="00123E4C"/>
    <w:rsid w:val="001246C2"/>
    <w:rsid w:val="001247E6"/>
    <w:rsid w:val="00124D42"/>
    <w:rsid w:val="00125B00"/>
    <w:rsid w:val="00125E43"/>
    <w:rsid w:val="00125ECA"/>
    <w:rsid w:val="00126021"/>
    <w:rsid w:val="00127138"/>
    <w:rsid w:val="00127199"/>
    <w:rsid w:val="00127748"/>
    <w:rsid w:val="001308BD"/>
    <w:rsid w:val="00130999"/>
    <w:rsid w:val="001309BA"/>
    <w:rsid w:val="00130EC0"/>
    <w:rsid w:val="001310EC"/>
    <w:rsid w:val="0013205C"/>
    <w:rsid w:val="001330CC"/>
    <w:rsid w:val="0013412E"/>
    <w:rsid w:val="0013418A"/>
    <w:rsid w:val="001350A1"/>
    <w:rsid w:val="00135194"/>
    <w:rsid w:val="001352DB"/>
    <w:rsid w:val="00135E7F"/>
    <w:rsid w:val="001367A5"/>
    <w:rsid w:val="00136C52"/>
    <w:rsid w:val="00136D4E"/>
    <w:rsid w:val="001377BC"/>
    <w:rsid w:val="00137AEB"/>
    <w:rsid w:val="00137C6E"/>
    <w:rsid w:val="00140019"/>
    <w:rsid w:val="00140BE3"/>
    <w:rsid w:val="00140E21"/>
    <w:rsid w:val="00140E73"/>
    <w:rsid w:val="00140F2A"/>
    <w:rsid w:val="00140F7F"/>
    <w:rsid w:val="001420C1"/>
    <w:rsid w:val="00142730"/>
    <w:rsid w:val="0014287F"/>
    <w:rsid w:val="00142A88"/>
    <w:rsid w:val="00142D0F"/>
    <w:rsid w:val="00143E31"/>
    <w:rsid w:val="0014440C"/>
    <w:rsid w:val="00144B0E"/>
    <w:rsid w:val="0014544A"/>
    <w:rsid w:val="001457A0"/>
    <w:rsid w:val="00145815"/>
    <w:rsid w:val="001458EA"/>
    <w:rsid w:val="00145D7B"/>
    <w:rsid w:val="00145EBC"/>
    <w:rsid w:val="001462F5"/>
    <w:rsid w:val="0014685F"/>
    <w:rsid w:val="001477A1"/>
    <w:rsid w:val="001518E1"/>
    <w:rsid w:val="00151AA8"/>
    <w:rsid w:val="00151D05"/>
    <w:rsid w:val="00151EC9"/>
    <w:rsid w:val="001520C0"/>
    <w:rsid w:val="001524DF"/>
    <w:rsid w:val="00152C36"/>
    <w:rsid w:val="00152DEF"/>
    <w:rsid w:val="00152EA7"/>
    <w:rsid w:val="001530AD"/>
    <w:rsid w:val="00153966"/>
    <w:rsid w:val="001539CA"/>
    <w:rsid w:val="00154238"/>
    <w:rsid w:val="0015483B"/>
    <w:rsid w:val="0015533C"/>
    <w:rsid w:val="0015578A"/>
    <w:rsid w:val="00156111"/>
    <w:rsid w:val="00156317"/>
    <w:rsid w:val="0015635D"/>
    <w:rsid w:val="00156F93"/>
    <w:rsid w:val="00157351"/>
    <w:rsid w:val="00157840"/>
    <w:rsid w:val="0016016C"/>
    <w:rsid w:val="00160284"/>
    <w:rsid w:val="00160468"/>
    <w:rsid w:val="00160838"/>
    <w:rsid w:val="001608C3"/>
    <w:rsid w:val="00160B16"/>
    <w:rsid w:val="00162D90"/>
    <w:rsid w:val="001630B2"/>
    <w:rsid w:val="0016375B"/>
    <w:rsid w:val="001639DC"/>
    <w:rsid w:val="00163EF1"/>
    <w:rsid w:val="001640D2"/>
    <w:rsid w:val="00164230"/>
    <w:rsid w:val="00164CAE"/>
    <w:rsid w:val="00165D4C"/>
    <w:rsid w:val="00165E0B"/>
    <w:rsid w:val="00165F99"/>
    <w:rsid w:val="00166464"/>
    <w:rsid w:val="00166F64"/>
    <w:rsid w:val="00170620"/>
    <w:rsid w:val="00172282"/>
    <w:rsid w:val="00172322"/>
    <w:rsid w:val="001725AC"/>
    <w:rsid w:val="00172B11"/>
    <w:rsid w:val="001733F0"/>
    <w:rsid w:val="00174502"/>
    <w:rsid w:val="001747B2"/>
    <w:rsid w:val="0017491B"/>
    <w:rsid w:val="00174CE2"/>
    <w:rsid w:val="001755FE"/>
    <w:rsid w:val="0017567B"/>
    <w:rsid w:val="001756F3"/>
    <w:rsid w:val="00175C0A"/>
    <w:rsid w:val="00176701"/>
    <w:rsid w:val="001777E6"/>
    <w:rsid w:val="0018022C"/>
    <w:rsid w:val="00180632"/>
    <w:rsid w:val="001812B6"/>
    <w:rsid w:val="001815CD"/>
    <w:rsid w:val="00181C36"/>
    <w:rsid w:val="001823B5"/>
    <w:rsid w:val="001824D5"/>
    <w:rsid w:val="0018300B"/>
    <w:rsid w:val="001830BE"/>
    <w:rsid w:val="00183233"/>
    <w:rsid w:val="00183EA2"/>
    <w:rsid w:val="00184597"/>
    <w:rsid w:val="001850BB"/>
    <w:rsid w:val="001854E9"/>
    <w:rsid w:val="001858ED"/>
    <w:rsid w:val="001859B8"/>
    <w:rsid w:val="00185EAD"/>
    <w:rsid w:val="001865DA"/>
    <w:rsid w:val="00186A6B"/>
    <w:rsid w:val="0018799A"/>
    <w:rsid w:val="00187E88"/>
    <w:rsid w:val="00187EB3"/>
    <w:rsid w:val="00187F12"/>
    <w:rsid w:val="001900C1"/>
    <w:rsid w:val="00190178"/>
    <w:rsid w:val="001908D0"/>
    <w:rsid w:val="0019092B"/>
    <w:rsid w:val="00190BBA"/>
    <w:rsid w:val="00190BE5"/>
    <w:rsid w:val="00190EE0"/>
    <w:rsid w:val="00191973"/>
    <w:rsid w:val="00192737"/>
    <w:rsid w:val="00192DF9"/>
    <w:rsid w:val="001931E1"/>
    <w:rsid w:val="001935DE"/>
    <w:rsid w:val="00193CAD"/>
    <w:rsid w:val="00193FB3"/>
    <w:rsid w:val="00194997"/>
    <w:rsid w:val="00194A63"/>
    <w:rsid w:val="00194BBA"/>
    <w:rsid w:val="001958FE"/>
    <w:rsid w:val="00196DF6"/>
    <w:rsid w:val="001A1095"/>
    <w:rsid w:val="001A2BB8"/>
    <w:rsid w:val="001A3649"/>
    <w:rsid w:val="001A4A4F"/>
    <w:rsid w:val="001A5730"/>
    <w:rsid w:val="001A5848"/>
    <w:rsid w:val="001A5BFD"/>
    <w:rsid w:val="001A5EFD"/>
    <w:rsid w:val="001A6024"/>
    <w:rsid w:val="001A6271"/>
    <w:rsid w:val="001A6584"/>
    <w:rsid w:val="001A66CC"/>
    <w:rsid w:val="001A6863"/>
    <w:rsid w:val="001A6B64"/>
    <w:rsid w:val="001A70D8"/>
    <w:rsid w:val="001A7568"/>
    <w:rsid w:val="001A7638"/>
    <w:rsid w:val="001A7702"/>
    <w:rsid w:val="001A78E4"/>
    <w:rsid w:val="001A7A20"/>
    <w:rsid w:val="001B020E"/>
    <w:rsid w:val="001B1575"/>
    <w:rsid w:val="001B15E1"/>
    <w:rsid w:val="001B161B"/>
    <w:rsid w:val="001B1BDD"/>
    <w:rsid w:val="001B1CC4"/>
    <w:rsid w:val="001B1DD8"/>
    <w:rsid w:val="001B223C"/>
    <w:rsid w:val="001B2FF5"/>
    <w:rsid w:val="001B3137"/>
    <w:rsid w:val="001B36B0"/>
    <w:rsid w:val="001B40D6"/>
    <w:rsid w:val="001B48CD"/>
    <w:rsid w:val="001B50A4"/>
    <w:rsid w:val="001B5383"/>
    <w:rsid w:val="001B5E5C"/>
    <w:rsid w:val="001B6496"/>
    <w:rsid w:val="001B77E0"/>
    <w:rsid w:val="001B7881"/>
    <w:rsid w:val="001B7906"/>
    <w:rsid w:val="001B7E4A"/>
    <w:rsid w:val="001C00D2"/>
    <w:rsid w:val="001C0962"/>
    <w:rsid w:val="001C0A6C"/>
    <w:rsid w:val="001C1093"/>
    <w:rsid w:val="001C1FA4"/>
    <w:rsid w:val="001C22B6"/>
    <w:rsid w:val="001C2366"/>
    <w:rsid w:val="001C249E"/>
    <w:rsid w:val="001C26D8"/>
    <w:rsid w:val="001C2979"/>
    <w:rsid w:val="001C2F52"/>
    <w:rsid w:val="001C3C6E"/>
    <w:rsid w:val="001C3E37"/>
    <w:rsid w:val="001C3F5F"/>
    <w:rsid w:val="001C4343"/>
    <w:rsid w:val="001C4C03"/>
    <w:rsid w:val="001C4CB8"/>
    <w:rsid w:val="001C5288"/>
    <w:rsid w:val="001C53BB"/>
    <w:rsid w:val="001C5BAE"/>
    <w:rsid w:val="001C5CE4"/>
    <w:rsid w:val="001C64A6"/>
    <w:rsid w:val="001C66D2"/>
    <w:rsid w:val="001C6AF7"/>
    <w:rsid w:val="001C7A60"/>
    <w:rsid w:val="001C7BDE"/>
    <w:rsid w:val="001C7C66"/>
    <w:rsid w:val="001D1431"/>
    <w:rsid w:val="001D1586"/>
    <w:rsid w:val="001D16F7"/>
    <w:rsid w:val="001D180D"/>
    <w:rsid w:val="001D1A81"/>
    <w:rsid w:val="001D1C34"/>
    <w:rsid w:val="001D1D57"/>
    <w:rsid w:val="001D417E"/>
    <w:rsid w:val="001D41D1"/>
    <w:rsid w:val="001D431F"/>
    <w:rsid w:val="001D47A4"/>
    <w:rsid w:val="001D6A4C"/>
    <w:rsid w:val="001D73CC"/>
    <w:rsid w:val="001D7660"/>
    <w:rsid w:val="001D7663"/>
    <w:rsid w:val="001E0310"/>
    <w:rsid w:val="001E076E"/>
    <w:rsid w:val="001E25DB"/>
    <w:rsid w:val="001E2A1C"/>
    <w:rsid w:val="001E2B49"/>
    <w:rsid w:val="001E3313"/>
    <w:rsid w:val="001E3721"/>
    <w:rsid w:val="001E471E"/>
    <w:rsid w:val="001E5552"/>
    <w:rsid w:val="001E5F6F"/>
    <w:rsid w:val="001E625F"/>
    <w:rsid w:val="001E6659"/>
    <w:rsid w:val="001E6A8C"/>
    <w:rsid w:val="001E6AF8"/>
    <w:rsid w:val="001F0741"/>
    <w:rsid w:val="001F09B2"/>
    <w:rsid w:val="001F0EBF"/>
    <w:rsid w:val="001F128B"/>
    <w:rsid w:val="001F12B1"/>
    <w:rsid w:val="001F226A"/>
    <w:rsid w:val="001F2FE1"/>
    <w:rsid w:val="001F3AE1"/>
    <w:rsid w:val="001F3B42"/>
    <w:rsid w:val="001F403E"/>
    <w:rsid w:val="001F4062"/>
    <w:rsid w:val="001F4092"/>
    <w:rsid w:val="001F430E"/>
    <w:rsid w:val="001F4338"/>
    <w:rsid w:val="001F444A"/>
    <w:rsid w:val="001F4986"/>
    <w:rsid w:val="001F4A03"/>
    <w:rsid w:val="001F51D3"/>
    <w:rsid w:val="001F61AE"/>
    <w:rsid w:val="001F6591"/>
    <w:rsid w:val="001F68F9"/>
    <w:rsid w:val="001F7669"/>
    <w:rsid w:val="001F7FEF"/>
    <w:rsid w:val="0020132A"/>
    <w:rsid w:val="00202CF5"/>
    <w:rsid w:val="00202F11"/>
    <w:rsid w:val="0020433A"/>
    <w:rsid w:val="00205114"/>
    <w:rsid w:val="002051C7"/>
    <w:rsid w:val="00206106"/>
    <w:rsid w:val="002067FC"/>
    <w:rsid w:val="002068EF"/>
    <w:rsid w:val="00206F4C"/>
    <w:rsid w:val="00207A69"/>
    <w:rsid w:val="002102AA"/>
    <w:rsid w:val="0021070E"/>
    <w:rsid w:val="00210F16"/>
    <w:rsid w:val="00212918"/>
    <w:rsid w:val="00212E82"/>
    <w:rsid w:val="00213A09"/>
    <w:rsid w:val="0021427C"/>
    <w:rsid w:val="00214703"/>
    <w:rsid w:val="00214FBC"/>
    <w:rsid w:val="0021554F"/>
    <w:rsid w:val="00215737"/>
    <w:rsid w:val="00216100"/>
    <w:rsid w:val="00216390"/>
    <w:rsid w:val="0021641C"/>
    <w:rsid w:val="00216545"/>
    <w:rsid w:val="00216EFF"/>
    <w:rsid w:val="00217CC0"/>
    <w:rsid w:val="002207EE"/>
    <w:rsid w:val="002212FD"/>
    <w:rsid w:val="002213C4"/>
    <w:rsid w:val="00221696"/>
    <w:rsid w:val="00221A49"/>
    <w:rsid w:val="00223CCE"/>
    <w:rsid w:val="00224F10"/>
    <w:rsid w:val="00225044"/>
    <w:rsid w:val="002254E4"/>
    <w:rsid w:val="00225941"/>
    <w:rsid w:val="00225DFB"/>
    <w:rsid w:val="00225E7A"/>
    <w:rsid w:val="002268B9"/>
    <w:rsid w:val="00226987"/>
    <w:rsid w:val="002278CF"/>
    <w:rsid w:val="00230F10"/>
    <w:rsid w:val="002315DB"/>
    <w:rsid w:val="002317D2"/>
    <w:rsid w:val="00232115"/>
    <w:rsid w:val="002328A6"/>
    <w:rsid w:val="00233465"/>
    <w:rsid w:val="0023360A"/>
    <w:rsid w:val="00233F71"/>
    <w:rsid w:val="002341B5"/>
    <w:rsid w:val="0023479E"/>
    <w:rsid w:val="00234958"/>
    <w:rsid w:val="0023655A"/>
    <w:rsid w:val="00236827"/>
    <w:rsid w:val="00236E88"/>
    <w:rsid w:val="00237A79"/>
    <w:rsid w:val="00237CD1"/>
    <w:rsid w:val="00240342"/>
    <w:rsid w:val="0024088D"/>
    <w:rsid w:val="002409B4"/>
    <w:rsid w:val="00241050"/>
    <w:rsid w:val="002422D7"/>
    <w:rsid w:val="00242B32"/>
    <w:rsid w:val="00242CA5"/>
    <w:rsid w:val="00244ADD"/>
    <w:rsid w:val="00244B00"/>
    <w:rsid w:val="00244B93"/>
    <w:rsid w:val="00244EE0"/>
    <w:rsid w:val="00245221"/>
    <w:rsid w:val="00245EFD"/>
    <w:rsid w:val="00245F09"/>
    <w:rsid w:val="00246344"/>
    <w:rsid w:val="00247021"/>
    <w:rsid w:val="00247286"/>
    <w:rsid w:val="002474E3"/>
    <w:rsid w:val="0024765B"/>
    <w:rsid w:val="0024770C"/>
    <w:rsid w:val="00247FB8"/>
    <w:rsid w:val="0025005B"/>
    <w:rsid w:val="00250352"/>
    <w:rsid w:val="002509C9"/>
    <w:rsid w:val="00250A73"/>
    <w:rsid w:val="00250C99"/>
    <w:rsid w:val="00250E7D"/>
    <w:rsid w:val="00250FBF"/>
    <w:rsid w:val="00251273"/>
    <w:rsid w:val="002515AC"/>
    <w:rsid w:val="002519D9"/>
    <w:rsid w:val="00252839"/>
    <w:rsid w:val="002532EC"/>
    <w:rsid w:val="002536CB"/>
    <w:rsid w:val="00253BE4"/>
    <w:rsid w:val="002544B5"/>
    <w:rsid w:val="00254C05"/>
    <w:rsid w:val="00254C84"/>
    <w:rsid w:val="002554F3"/>
    <w:rsid w:val="00255572"/>
    <w:rsid w:val="00255AB3"/>
    <w:rsid w:val="002561DC"/>
    <w:rsid w:val="00256844"/>
    <w:rsid w:val="00257C87"/>
    <w:rsid w:val="00257CBF"/>
    <w:rsid w:val="00260509"/>
    <w:rsid w:val="00260556"/>
    <w:rsid w:val="00260B0D"/>
    <w:rsid w:val="00260B6B"/>
    <w:rsid w:val="00260ED7"/>
    <w:rsid w:val="00261D74"/>
    <w:rsid w:val="0026292C"/>
    <w:rsid w:val="00262A73"/>
    <w:rsid w:val="00262B9D"/>
    <w:rsid w:val="00262DC1"/>
    <w:rsid w:val="00263770"/>
    <w:rsid w:val="00263B8D"/>
    <w:rsid w:val="00263CE2"/>
    <w:rsid w:val="0026436D"/>
    <w:rsid w:val="00264586"/>
    <w:rsid w:val="00264865"/>
    <w:rsid w:val="002649E3"/>
    <w:rsid w:val="00265EDD"/>
    <w:rsid w:val="00266A52"/>
    <w:rsid w:val="002701B2"/>
    <w:rsid w:val="002702E2"/>
    <w:rsid w:val="00270B13"/>
    <w:rsid w:val="00270C08"/>
    <w:rsid w:val="00271630"/>
    <w:rsid w:val="002717C1"/>
    <w:rsid w:val="00271D94"/>
    <w:rsid w:val="00271E43"/>
    <w:rsid w:val="00271FE8"/>
    <w:rsid w:val="00272688"/>
    <w:rsid w:val="0027337C"/>
    <w:rsid w:val="00273475"/>
    <w:rsid w:val="002743E3"/>
    <w:rsid w:val="00274A23"/>
    <w:rsid w:val="002753E2"/>
    <w:rsid w:val="00275901"/>
    <w:rsid w:val="00275D7F"/>
    <w:rsid w:val="00276108"/>
    <w:rsid w:val="002764D3"/>
    <w:rsid w:val="00276647"/>
    <w:rsid w:val="00277BFF"/>
    <w:rsid w:val="00280076"/>
    <w:rsid w:val="00280367"/>
    <w:rsid w:val="00280470"/>
    <w:rsid w:val="00280D66"/>
    <w:rsid w:val="00280E48"/>
    <w:rsid w:val="00281014"/>
    <w:rsid w:val="00281055"/>
    <w:rsid w:val="00281127"/>
    <w:rsid w:val="00281906"/>
    <w:rsid w:val="00281A5B"/>
    <w:rsid w:val="00281E92"/>
    <w:rsid w:val="0028277F"/>
    <w:rsid w:val="002833F1"/>
    <w:rsid w:val="00283CE3"/>
    <w:rsid w:val="00284343"/>
    <w:rsid w:val="002849C4"/>
    <w:rsid w:val="00284CC7"/>
    <w:rsid w:val="0028544C"/>
    <w:rsid w:val="002856C4"/>
    <w:rsid w:val="00286ACD"/>
    <w:rsid w:val="00286C75"/>
    <w:rsid w:val="00286CAA"/>
    <w:rsid w:val="00287802"/>
    <w:rsid w:val="00287CF6"/>
    <w:rsid w:val="0029063D"/>
    <w:rsid w:val="00290DC7"/>
    <w:rsid w:val="00291141"/>
    <w:rsid w:val="0029143D"/>
    <w:rsid w:val="00291972"/>
    <w:rsid w:val="00291A27"/>
    <w:rsid w:val="00291BEF"/>
    <w:rsid w:val="00292112"/>
    <w:rsid w:val="002926A4"/>
    <w:rsid w:val="00292865"/>
    <w:rsid w:val="00293A03"/>
    <w:rsid w:val="00293F3C"/>
    <w:rsid w:val="00294195"/>
    <w:rsid w:val="00294A6F"/>
    <w:rsid w:val="00295217"/>
    <w:rsid w:val="00295287"/>
    <w:rsid w:val="00295986"/>
    <w:rsid w:val="00295C57"/>
    <w:rsid w:val="002967BE"/>
    <w:rsid w:val="002968D2"/>
    <w:rsid w:val="0029754F"/>
    <w:rsid w:val="00297781"/>
    <w:rsid w:val="002977AE"/>
    <w:rsid w:val="002A046E"/>
    <w:rsid w:val="002A04D3"/>
    <w:rsid w:val="002A0616"/>
    <w:rsid w:val="002A061A"/>
    <w:rsid w:val="002A06B5"/>
    <w:rsid w:val="002A09D6"/>
    <w:rsid w:val="002A0B53"/>
    <w:rsid w:val="002A166C"/>
    <w:rsid w:val="002A3E07"/>
    <w:rsid w:val="002A4569"/>
    <w:rsid w:val="002A488D"/>
    <w:rsid w:val="002A48DD"/>
    <w:rsid w:val="002A4BE1"/>
    <w:rsid w:val="002A50C8"/>
    <w:rsid w:val="002A62B0"/>
    <w:rsid w:val="002A739D"/>
    <w:rsid w:val="002A7730"/>
    <w:rsid w:val="002B0BD5"/>
    <w:rsid w:val="002B0C3A"/>
    <w:rsid w:val="002B0FBF"/>
    <w:rsid w:val="002B17C3"/>
    <w:rsid w:val="002B1866"/>
    <w:rsid w:val="002B32E2"/>
    <w:rsid w:val="002B40DD"/>
    <w:rsid w:val="002B426B"/>
    <w:rsid w:val="002B44BE"/>
    <w:rsid w:val="002B4940"/>
    <w:rsid w:val="002B5296"/>
    <w:rsid w:val="002B54C6"/>
    <w:rsid w:val="002B5703"/>
    <w:rsid w:val="002B5BA1"/>
    <w:rsid w:val="002B655F"/>
    <w:rsid w:val="002B6966"/>
    <w:rsid w:val="002B755A"/>
    <w:rsid w:val="002B761E"/>
    <w:rsid w:val="002B796F"/>
    <w:rsid w:val="002B7B82"/>
    <w:rsid w:val="002B7CA7"/>
    <w:rsid w:val="002C010F"/>
    <w:rsid w:val="002C13EF"/>
    <w:rsid w:val="002C1467"/>
    <w:rsid w:val="002C1E28"/>
    <w:rsid w:val="002C2049"/>
    <w:rsid w:val="002C2963"/>
    <w:rsid w:val="002C2F75"/>
    <w:rsid w:val="002C31A3"/>
    <w:rsid w:val="002C33E7"/>
    <w:rsid w:val="002C36A2"/>
    <w:rsid w:val="002C3931"/>
    <w:rsid w:val="002C3D37"/>
    <w:rsid w:val="002C3F33"/>
    <w:rsid w:val="002C494F"/>
    <w:rsid w:val="002C54D0"/>
    <w:rsid w:val="002C5B8B"/>
    <w:rsid w:val="002C6201"/>
    <w:rsid w:val="002C6B9C"/>
    <w:rsid w:val="002D069E"/>
    <w:rsid w:val="002D10B7"/>
    <w:rsid w:val="002D1309"/>
    <w:rsid w:val="002D33DD"/>
    <w:rsid w:val="002D348A"/>
    <w:rsid w:val="002D389C"/>
    <w:rsid w:val="002D3A1B"/>
    <w:rsid w:val="002D4574"/>
    <w:rsid w:val="002D4775"/>
    <w:rsid w:val="002D491C"/>
    <w:rsid w:val="002D4D3E"/>
    <w:rsid w:val="002D5E6A"/>
    <w:rsid w:val="002D62B2"/>
    <w:rsid w:val="002D6E06"/>
    <w:rsid w:val="002D6F39"/>
    <w:rsid w:val="002D7155"/>
    <w:rsid w:val="002D7968"/>
    <w:rsid w:val="002D7B07"/>
    <w:rsid w:val="002E06B9"/>
    <w:rsid w:val="002E09A2"/>
    <w:rsid w:val="002E0DE4"/>
    <w:rsid w:val="002E1AA6"/>
    <w:rsid w:val="002E266C"/>
    <w:rsid w:val="002E2D33"/>
    <w:rsid w:val="002E2DE9"/>
    <w:rsid w:val="002E316F"/>
    <w:rsid w:val="002E3A76"/>
    <w:rsid w:val="002E3E6B"/>
    <w:rsid w:val="002E4075"/>
    <w:rsid w:val="002E69AB"/>
    <w:rsid w:val="002E70AE"/>
    <w:rsid w:val="002E7863"/>
    <w:rsid w:val="002F1008"/>
    <w:rsid w:val="002F212D"/>
    <w:rsid w:val="002F292E"/>
    <w:rsid w:val="002F2EA5"/>
    <w:rsid w:val="002F2FAE"/>
    <w:rsid w:val="002F3B80"/>
    <w:rsid w:val="002F472D"/>
    <w:rsid w:val="002F484D"/>
    <w:rsid w:val="002F48AE"/>
    <w:rsid w:val="002F4934"/>
    <w:rsid w:val="002F4D9E"/>
    <w:rsid w:val="002F54EC"/>
    <w:rsid w:val="002F551A"/>
    <w:rsid w:val="002F6446"/>
    <w:rsid w:val="002F685F"/>
    <w:rsid w:val="002F6D0A"/>
    <w:rsid w:val="002F7602"/>
    <w:rsid w:val="002F7737"/>
    <w:rsid w:val="00300182"/>
    <w:rsid w:val="003001E8"/>
    <w:rsid w:val="00300988"/>
    <w:rsid w:val="00300B4A"/>
    <w:rsid w:val="00300B53"/>
    <w:rsid w:val="00300EA0"/>
    <w:rsid w:val="0030262D"/>
    <w:rsid w:val="00302CEA"/>
    <w:rsid w:val="00302F3B"/>
    <w:rsid w:val="00303604"/>
    <w:rsid w:val="00303951"/>
    <w:rsid w:val="00303DD6"/>
    <w:rsid w:val="0030413D"/>
    <w:rsid w:val="003044EE"/>
    <w:rsid w:val="003048D0"/>
    <w:rsid w:val="00304B17"/>
    <w:rsid w:val="003050E3"/>
    <w:rsid w:val="0030510E"/>
    <w:rsid w:val="0030572A"/>
    <w:rsid w:val="00305CA6"/>
    <w:rsid w:val="00305F82"/>
    <w:rsid w:val="00306265"/>
    <w:rsid w:val="0030717C"/>
    <w:rsid w:val="00307220"/>
    <w:rsid w:val="003074CC"/>
    <w:rsid w:val="00310F16"/>
    <w:rsid w:val="0031107A"/>
    <w:rsid w:val="00311D28"/>
    <w:rsid w:val="003125EB"/>
    <w:rsid w:val="00312A5B"/>
    <w:rsid w:val="00312C4C"/>
    <w:rsid w:val="00312DCB"/>
    <w:rsid w:val="00313014"/>
    <w:rsid w:val="003131E4"/>
    <w:rsid w:val="003136CF"/>
    <w:rsid w:val="00313BE0"/>
    <w:rsid w:val="00313F50"/>
    <w:rsid w:val="00314457"/>
    <w:rsid w:val="00314503"/>
    <w:rsid w:val="00314D6E"/>
    <w:rsid w:val="0031595F"/>
    <w:rsid w:val="00315B6D"/>
    <w:rsid w:val="0031616E"/>
    <w:rsid w:val="003175DC"/>
    <w:rsid w:val="003177ED"/>
    <w:rsid w:val="00317810"/>
    <w:rsid w:val="00317EAE"/>
    <w:rsid w:val="00320127"/>
    <w:rsid w:val="00320542"/>
    <w:rsid w:val="003208B1"/>
    <w:rsid w:val="00320F00"/>
    <w:rsid w:val="003217E5"/>
    <w:rsid w:val="003229CC"/>
    <w:rsid w:val="00322D4B"/>
    <w:rsid w:val="00324392"/>
    <w:rsid w:val="0032486A"/>
    <w:rsid w:val="00324B2B"/>
    <w:rsid w:val="00324B94"/>
    <w:rsid w:val="003255E5"/>
    <w:rsid w:val="00325F3B"/>
    <w:rsid w:val="0032616D"/>
    <w:rsid w:val="003264D9"/>
    <w:rsid w:val="0032675A"/>
    <w:rsid w:val="00326830"/>
    <w:rsid w:val="003268D7"/>
    <w:rsid w:val="00326D5B"/>
    <w:rsid w:val="003270AE"/>
    <w:rsid w:val="00327625"/>
    <w:rsid w:val="00327AA0"/>
    <w:rsid w:val="003302F5"/>
    <w:rsid w:val="003305EA"/>
    <w:rsid w:val="0033149A"/>
    <w:rsid w:val="003315AB"/>
    <w:rsid w:val="00331730"/>
    <w:rsid w:val="00331F59"/>
    <w:rsid w:val="003320DA"/>
    <w:rsid w:val="00332300"/>
    <w:rsid w:val="003325C5"/>
    <w:rsid w:val="003327A7"/>
    <w:rsid w:val="00332890"/>
    <w:rsid w:val="00332A14"/>
    <w:rsid w:val="00333141"/>
    <w:rsid w:val="003340F5"/>
    <w:rsid w:val="003351CD"/>
    <w:rsid w:val="0033542C"/>
    <w:rsid w:val="00335893"/>
    <w:rsid w:val="003359DB"/>
    <w:rsid w:val="00336015"/>
    <w:rsid w:val="00336634"/>
    <w:rsid w:val="0033684A"/>
    <w:rsid w:val="003369AB"/>
    <w:rsid w:val="00337067"/>
    <w:rsid w:val="003373F9"/>
    <w:rsid w:val="00337FE5"/>
    <w:rsid w:val="00340123"/>
    <w:rsid w:val="00340522"/>
    <w:rsid w:val="003406DE"/>
    <w:rsid w:val="0034082B"/>
    <w:rsid w:val="00341407"/>
    <w:rsid w:val="0034181D"/>
    <w:rsid w:val="00342990"/>
    <w:rsid w:val="00343346"/>
    <w:rsid w:val="0034360A"/>
    <w:rsid w:val="0034366D"/>
    <w:rsid w:val="00343869"/>
    <w:rsid w:val="003440B1"/>
    <w:rsid w:val="00344407"/>
    <w:rsid w:val="003449A1"/>
    <w:rsid w:val="00344A66"/>
    <w:rsid w:val="00345505"/>
    <w:rsid w:val="00345C9D"/>
    <w:rsid w:val="00345EF4"/>
    <w:rsid w:val="00345FDB"/>
    <w:rsid w:val="00346817"/>
    <w:rsid w:val="00346DAE"/>
    <w:rsid w:val="003477BE"/>
    <w:rsid w:val="003479EE"/>
    <w:rsid w:val="00347C77"/>
    <w:rsid w:val="00347DCE"/>
    <w:rsid w:val="003500E8"/>
    <w:rsid w:val="00350243"/>
    <w:rsid w:val="00350395"/>
    <w:rsid w:val="00351AF4"/>
    <w:rsid w:val="00351D50"/>
    <w:rsid w:val="003520D1"/>
    <w:rsid w:val="003529E2"/>
    <w:rsid w:val="00352D0F"/>
    <w:rsid w:val="003536FE"/>
    <w:rsid w:val="00353BFD"/>
    <w:rsid w:val="003547D7"/>
    <w:rsid w:val="00354B98"/>
    <w:rsid w:val="00355B99"/>
    <w:rsid w:val="0035678F"/>
    <w:rsid w:val="003571EF"/>
    <w:rsid w:val="00360148"/>
    <w:rsid w:val="003605D3"/>
    <w:rsid w:val="00360814"/>
    <w:rsid w:val="0036143F"/>
    <w:rsid w:val="00361EA2"/>
    <w:rsid w:val="00362724"/>
    <w:rsid w:val="0036275E"/>
    <w:rsid w:val="00362CDC"/>
    <w:rsid w:val="003631AF"/>
    <w:rsid w:val="00365E10"/>
    <w:rsid w:val="0036643C"/>
    <w:rsid w:val="003667F8"/>
    <w:rsid w:val="00366E7E"/>
    <w:rsid w:val="0036732F"/>
    <w:rsid w:val="00367E38"/>
    <w:rsid w:val="00367EAC"/>
    <w:rsid w:val="003705BF"/>
    <w:rsid w:val="0037088B"/>
    <w:rsid w:val="00370ACD"/>
    <w:rsid w:val="00370E1B"/>
    <w:rsid w:val="00371137"/>
    <w:rsid w:val="00372229"/>
    <w:rsid w:val="00372D18"/>
    <w:rsid w:val="00373B0D"/>
    <w:rsid w:val="00373E70"/>
    <w:rsid w:val="00373FC8"/>
    <w:rsid w:val="003748A3"/>
    <w:rsid w:val="0037524F"/>
    <w:rsid w:val="00375DDF"/>
    <w:rsid w:val="00376224"/>
    <w:rsid w:val="003765C6"/>
    <w:rsid w:val="00376FAF"/>
    <w:rsid w:val="00377F63"/>
    <w:rsid w:val="003807AE"/>
    <w:rsid w:val="003809E6"/>
    <w:rsid w:val="00380CB0"/>
    <w:rsid w:val="00382B66"/>
    <w:rsid w:val="00383098"/>
    <w:rsid w:val="00383D2D"/>
    <w:rsid w:val="00383E89"/>
    <w:rsid w:val="00383F64"/>
    <w:rsid w:val="003843E7"/>
    <w:rsid w:val="00384C5A"/>
    <w:rsid w:val="00384F82"/>
    <w:rsid w:val="0038501B"/>
    <w:rsid w:val="00385240"/>
    <w:rsid w:val="0038524A"/>
    <w:rsid w:val="0038581A"/>
    <w:rsid w:val="00385861"/>
    <w:rsid w:val="003859E7"/>
    <w:rsid w:val="00386820"/>
    <w:rsid w:val="00386C92"/>
    <w:rsid w:val="00386E39"/>
    <w:rsid w:val="00386E47"/>
    <w:rsid w:val="00387124"/>
    <w:rsid w:val="0038757C"/>
    <w:rsid w:val="003877D0"/>
    <w:rsid w:val="00387CAC"/>
    <w:rsid w:val="00387CF9"/>
    <w:rsid w:val="00390BB6"/>
    <w:rsid w:val="00390E82"/>
    <w:rsid w:val="00391472"/>
    <w:rsid w:val="003916DE"/>
    <w:rsid w:val="00392DF3"/>
    <w:rsid w:val="00392F68"/>
    <w:rsid w:val="003934D0"/>
    <w:rsid w:val="003939F4"/>
    <w:rsid w:val="003953B7"/>
    <w:rsid w:val="00395B9E"/>
    <w:rsid w:val="00396C03"/>
    <w:rsid w:val="003974F1"/>
    <w:rsid w:val="00397AC8"/>
    <w:rsid w:val="00397DF1"/>
    <w:rsid w:val="003A0417"/>
    <w:rsid w:val="003A0A4B"/>
    <w:rsid w:val="003A105B"/>
    <w:rsid w:val="003A155D"/>
    <w:rsid w:val="003A16E5"/>
    <w:rsid w:val="003A1D85"/>
    <w:rsid w:val="003A219E"/>
    <w:rsid w:val="003A2295"/>
    <w:rsid w:val="003A3183"/>
    <w:rsid w:val="003A333F"/>
    <w:rsid w:val="003A39B7"/>
    <w:rsid w:val="003A3B59"/>
    <w:rsid w:val="003A405E"/>
    <w:rsid w:val="003A469E"/>
    <w:rsid w:val="003A496D"/>
    <w:rsid w:val="003A4F20"/>
    <w:rsid w:val="003A5272"/>
    <w:rsid w:val="003A54E0"/>
    <w:rsid w:val="003A5AF7"/>
    <w:rsid w:val="003A64BB"/>
    <w:rsid w:val="003A668F"/>
    <w:rsid w:val="003A6F24"/>
    <w:rsid w:val="003A7672"/>
    <w:rsid w:val="003B045D"/>
    <w:rsid w:val="003B04A2"/>
    <w:rsid w:val="003B10F9"/>
    <w:rsid w:val="003B138B"/>
    <w:rsid w:val="003B1968"/>
    <w:rsid w:val="003B1B21"/>
    <w:rsid w:val="003B21EB"/>
    <w:rsid w:val="003B2849"/>
    <w:rsid w:val="003B2C99"/>
    <w:rsid w:val="003B345E"/>
    <w:rsid w:val="003B3ACA"/>
    <w:rsid w:val="003B3DA2"/>
    <w:rsid w:val="003B4089"/>
    <w:rsid w:val="003B48EA"/>
    <w:rsid w:val="003B5290"/>
    <w:rsid w:val="003B577E"/>
    <w:rsid w:val="003B589A"/>
    <w:rsid w:val="003B5AFA"/>
    <w:rsid w:val="003B7285"/>
    <w:rsid w:val="003B79B6"/>
    <w:rsid w:val="003B79EE"/>
    <w:rsid w:val="003B7F9B"/>
    <w:rsid w:val="003C00B8"/>
    <w:rsid w:val="003C025C"/>
    <w:rsid w:val="003C0516"/>
    <w:rsid w:val="003C07A0"/>
    <w:rsid w:val="003C0860"/>
    <w:rsid w:val="003C0BD3"/>
    <w:rsid w:val="003C0F54"/>
    <w:rsid w:val="003C14B8"/>
    <w:rsid w:val="003C185E"/>
    <w:rsid w:val="003C1C04"/>
    <w:rsid w:val="003C2188"/>
    <w:rsid w:val="003C2938"/>
    <w:rsid w:val="003C36DC"/>
    <w:rsid w:val="003C385F"/>
    <w:rsid w:val="003C3A40"/>
    <w:rsid w:val="003C3F4B"/>
    <w:rsid w:val="003C43F4"/>
    <w:rsid w:val="003C4607"/>
    <w:rsid w:val="003C47E5"/>
    <w:rsid w:val="003C4968"/>
    <w:rsid w:val="003C4C7E"/>
    <w:rsid w:val="003C5192"/>
    <w:rsid w:val="003C55AC"/>
    <w:rsid w:val="003C5A39"/>
    <w:rsid w:val="003C5EDD"/>
    <w:rsid w:val="003C5EE7"/>
    <w:rsid w:val="003C6774"/>
    <w:rsid w:val="003C68D1"/>
    <w:rsid w:val="003C6D81"/>
    <w:rsid w:val="003C7DEF"/>
    <w:rsid w:val="003C7FAE"/>
    <w:rsid w:val="003D0B51"/>
    <w:rsid w:val="003D0F76"/>
    <w:rsid w:val="003D13D5"/>
    <w:rsid w:val="003D2709"/>
    <w:rsid w:val="003D2883"/>
    <w:rsid w:val="003D2B26"/>
    <w:rsid w:val="003D481E"/>
    <w:rsid w:val="003D48E1"/>
    <w:rsid w:val="003D48EB"/>
    <w:rsid w:val="003D50AD"/>
    <w:rsid w:val="003D5478"/>
    <w:rsid w:val="003D5735"/>
    <w:rsid w:val="003D5B53"/>
    <w:rsid w:val="003D601D"/>
    <w:rsid w:val="003D6182"/>
    <w:rsid w:val="003D629C"/>
    <w:rsid w:val="003D65CB"/>
    <w:rsid w:val="003D7632"/>
    <w:rsid w:val="003D7E65"/>
    <w:rsid w:val="003D7E9C"/>
    <w:rsid w:val="003E07AF"/>
    <w:rsid w:val="003E094E"/>
    <w:rsid w:val="003E1094"/>
    <w:rsid w:val="003E11F1"/>
    <w:rsid w:val="003E1354"/>
    <w:rsid w:val="003E1EB3"/>
    <w:rsid w:val="003E2754"/>
    <w:rsid w:val="003E29EA"/>
    <w:rsid w:val="003E2BF0"/>
    <w:rsid w:val="003E2F07"/>
    <w:rsid w:val="003E33FB"/>
    <w:rsid w:val="003E3981"/>
    <w:rsid w:val="003E3A30"/>
    <w:rsid w:val="003E3A34"/>
    <w:rsid w:val="003E3AE8"/>
    <w:rsid w:val="003E470F"/>
    <w:rsid w:val="003E5199"/>
    <w:rsid w:val="003E557F"/>
    <w:rsid w:val="003E5674"/>
    <w:rsid w:val="003E5A7E"/>
    <w:rsid w:val="003E5CDC"/>
    <w:rsid w:val="003E62FC"/>
    <w:rsid w:val="003E6E60"/>
    <w:rsid w:val="003F0C5E"/>
    <w:rsid w:val="003F1C3C"/>
    <w:rsid w:val="003F1F7E"/>
    <w:rsid w:val="003F2581"/>
    <w:rsid w:val="003F2E09"/>
    <w:rsid w:val="003F32D2"/>
    <w:rsid w:val="003F4BEE"/>
    <w:rsid w:val="003F52D1"/>
    <w:rsid w:val="003F543F"/>
    <w:rsid w:val="003F5979"/>
    <w:rsid w:val="003F6E5F"/>
    <w:rsid w:val="003F7A77"/>
    <w:rsid w:val="003F7C74"/>
    <w:rsid w:val="003F7F55"/>
    <w:rsid w:val="003F7FFE"/>
    <w:rsid w:val="004008D3"/>
    <w:rsid w:val="00401841"/>
    <w:rsid w:val="004023C5"/>
    <w:rsid w:val="00404CD6"/>
    <w:rsid w:val="00405091"/>
    <w:rsid w:val="004058B9"/>
    <w:rsid w:val="00405DE6"/>
    <w:rsid w:val="00405FA3"/>
    <w:rsid w:val="004060B3"/>
    <w:rsid w:val="00407762"/>
    <w:rsid w:val="00411248"/>
    <w:rsid w:val="00411427"/>
    <w:rsid w:val="00411DC2"/>
    <w:rsid w:val="004122D5"/>
    <w:rsid w:val="00412573"/>
    <w:rsid w:val="004129DE"/>
    <w:rsid w:val="00412A30"/>
    <w:rsid w:val="00412C92"/>
    <w:rsid w:val="00412CF4"/>
    <w:rsid w:val="00412ED0"/>
    <w:rsid w:val="004130B2"/>
    <w:rsid w:val="00413163"/>
    <w:rsid w:val="004133F9"/>
    <w:rsid w:val="004138DF"/>
    <w:rsid w:val="00413F0F"/>
    <w:rsid w:val="00414395"/>
    <w:rsid w:val="0041459A"/>
    <w:rsid w:val="0041497D"/>
    <w:rsid w:val="00414A5C"/>
    <w:rsid w:val="00415BD1"/>
    <w:rsid w:val="00415D43"/>
    <w:rsid w:val="00415E9D"/>
    <w:rsid w:val="004164F3"/>
    <w:rsid w:val="004170D6"/>
    <w:rsid w:val="00420CEA"/>
    <w:rsid w:val="00420F49"/>
    <w:rsid w:val="00420F64"/>
    <w:rsid w:val="0042123D"/>
    <w:rsid w:val="00421CFE"/>
    <w:rsid w:val="00421F09"/>
    <w:rsid w:val="0042340E"/>
    <w:rsid w:val="0042360B"/>
    <w:rsid w:val="00423998"/>
    <w:rsid w:val="00423C75"/>
    <w:rsid w:val="00424660"/>
    <w:rsid w:val="004246A0"/>
    <w:rsid w:val="00424D0C"/>
    <w:rsid w:val="0042537E"/>
    <w:rsid w:val="00425A35"/>
    <w:rsid w:val="00425EB8"/>
    <w:rsid w:val="004261D0"/>
    <w:rsid w:val="0042621B"/>
    <w:rsid w:val="004264AA"/>
    <w:rsid w:val="00426CA6"/>
    <w:rsid w:val="00426D04"/>
    <w:rsid w:val="00427366"/>
    <w:rsid w:val="004278FA"/>
    <w:rsid w:val="004303CA"/>
    <w:rsid w:val="00430961"/>
    <w:rsid w:val="00431B4B"/>
    <w:rsid w:val="00431DDA"/>
    <w:rsid w:val="00432A26"/>
    <w:rsid w:val="004341F1"/>
    <w:rsid w:val="00434CA3"/>
    <w:rsid w:val="00434FAB"/>
    <w:rsid w:val="00435D31"/>
    <w:rsid w:val="004365F5"/>
    <w:rsid w:val="00440C56"/>
    <w:rsid w:val="00440CD3"/>
    <w:rsid w:val="00440FA8"/>
    <w:rsid w:val="00440FEA"/>
    <w:rsid w:val="004417FA"/>
    <w:rsid w:val="004419D0"/>
    <w:rsid w:val="00441C77"/>
    <w:rsid w:val="00441D14"/>
    <w:rsid w:val="00442B7A"/>
    <w:rsid w:val="00442B83"/>
    <w:rsid w:val="004438DB"/>
    <w:rsid w:val="00443F1F"/>
    <w:rsid w:val="00445A74"/>
    <w:rsid w:val="00446AE1"/>
    <w:rsid w:val="004476DE"/>
    <w:rsid w:val="004479C5"/>
    <w:rsid w:val="0045154B"/>
    <w:rsid w:val="004517B4"/>
    <w:rsid w:val="00452230"/>
    <w:rsid w:val="00452671"/>
    <w:rsid w:val="00453244"/>
    <w:rsid w:val="004540BD"/>
    <w:rsid w:val="00454135"/>
    <w:rsid w:val="004546F5"/>
    <w:rsid w:val="00454A6A"/>
    <w:rsid w:val="00454ED7"/>
    <w:rsid w:val="0045597C"/>
    <w:rsid w:val="00455F0E"/>
    <w:rsid w:val="00456339"/>
    <w:rsid w:val="00456649"/>
    <w:rsid w:val="004568CD"/>
    <w:rsid w:val="00457070"/>
    <w:rsid w:val="00457A78"/>
    <w:rsid w:val="00460597"/>
    <w:rsid w:val="00460769"/>
    <w:rsid w:val="00460940"/>
    <w:rsid w:val="00460BAF"/>
    <w:rsid w:val="004611A1"/>
    <w:rsid w:val="004612DC"/>
    <w:rsid w:val="00461958"/>
    <w:rsid w:val="00461D10"/>
    <w:rsid w:val="00462817"/>
    <w:rsid w:val="004629F8"/>
    <w:rsid w:val="00463C47"/>
    <w:rsid w:val="00464A61"/>
    <w:rsid w:val="00464FC8"/>
    <w:rsid w:val="00465170"/>
    <w:rsid w:val="00465492"/>
    <w:rsid w:val="004659BB"/>
    <w:rsid w:val="00465C2C"/>
    <w:rsid w:val="0046629D"/>
    <w:rsid w:val="004662B7"/>
    <w:rsid w:val="00466623"/>
    <w:rsid w:val="0046774C"/>
    <w:rsid w:val="00467FDB"/>
    <w:rsid w:val="00470632"/>
    <w:rsid w:val="004708DA"/>
    <w:rsid w:val="0047108A"/>
    <w:rsid w:val="00471385"/>
    <w:rsid w:val="00471D7C"/>
    <w:rsid w:val="00472CED"/>
    <w:rsid w:val="00472FD6"/>
    <w:rsid w:val="0047311A"/>
    <w:rsid w:val="0047390A"/>
    <w:rsid w:val="004739BE"/>
    <w:rsid w:val="00473BAA"/>
    <w:rsid w:val="004749F0"/>
    <w:rsid w:val="00474EA2"/>
    <w:rsid w:val="00475173"/>
    <w:rsid w:val="004758F4"/>
    <w:rsid w:val="00475C0D"/>
    <w:rsid w:val="00475E7F"/>
    <w:rsid w:val="00476317"/>
    <w:rsid w:val="004779AD"/>
    <w:rsid w:val="0048027B"/>
    <w:rsid w:val="0048074C"/>
    <w:rsid w:val="00480784"/>
    <w:rsid w:val="00480BAC"/>
    <w:rsid w:val="0048101B"/>
    <w:rsid w:val="00481146"/>
    <w:rsid w:val="004815CA"/>
    <w:rsid w:val="004817FD"/>
    <w:rsid w:val="00481801"/>
    <w:rsid w:val="00481CF6"/>
    <w:rsid w:val="00483218"/>
    <w:rsid w:val="0048342E"/>
    <w:rsid w:val="00483490"/>
    <w:rsid w:val="00484042"/>
    <w:rsid w:val="00484581"/>
    <w:rsid w:val="004849EE"/>
    <w:rsid w:val="00484CD8"/>
    <w:rsid w:val="00485081"/>
    <w:rsid w:val="004855FF"/>
    <w:rsid w:val="00486CF0"/>
    <w:rsid w:val="00487463"/>
    <w:rsid w:val="004875FD"/>
    <w:rsid w:val="00487D07"/>
    <w:rsid w:val="0049018A"/>
    <w:rsid w:val="004920FD"/>
    <w:rsid w:val="00492714"/>
    <w:rsid w:val="00492DDE"/>
    <w:rsid w:val="00492FD8"/>
    <w:rsid w:val="00493671"/>
    <w:rsid w:val="004947B4"/>
    <w:rsid w:val="00494BD0"/>
    <w:rsid w:val="00494E00"/>
    <w:rsid w:val="00496C6C"/>
    <w:rsid w:val="0049730D"/>
    <w:rsid w:val="004975B3"/>
    <w:rsid w:val="00497993"/>
    <w:rsid w:val="004979B9"/>
    <w:rsid w:val="00497B2E"/>
    <w:rsid w:val="004A021B"/>
    <w:rsid w:val="004A0892"/>
    <w:rsid w:val="004A1055"/>
    <w:rsid w:val="004A1151"/>
    <w:rsid w:val="004A15AC"/>
    <w:rsid w:val="004A171E"/>
    <w:rsid w:val="004A2253"/>
    <w:rsid w:val="004A322E"/>
    <w:rsid w:val="004A347D"/>
    <w:rsid w:val="004A3D21"/>
    <w:rsid w:val="004A3D73"/>
    <w:rsid w:val="004A414C"/>
    <w:rsid w:val="004A47BF"/>
    <w:rsid w:val="004A4C45"/>
    <w:rsid w:val="004A62AA"/>
    <w:rsid w:val="004A64FD"/>
    <w:rsid w:val="004A6708"/>
    <w:rsid w:val="004A6DBE"/>
    <w:rsid w:val="004A6ED8"/>
    <w:rsid w:val="004A77B1"/>
    <w:rsid w:val="004A7D67"/>
    <w:rsid w:val="004A7EBF"/>
    <w:rsid w:val="004B00BE"/>
    <w:rsid w:val="004B078D"/>
    <w:rsid w:val="004B10FB"/>
    <w:rsid w:val="004B1B90"/>
    <w:rsid w:val="004B1BD6"/>
    <w:rsid w:val="004B1DA1"/>
    <w:rsid w:val="004B1E25"/>
    <w:rsid w:val="004B232F"/>
    <w:rsid w:val="004B2658"/>
    <w:rsid w:val="004B2E1A"/>
    <w:rsid w:val="004B358E"/>
    <w:rsid w:val="004B3AFB"/>
    <w:rsid w:val="004B3B0D"/>
    <w:rsid w:val="004B3F51"/>
    <w:rsid w:val="004B400C"/>
    <w:rsid w:val="004B4390"/>
    <w:rsid w:val="004B4440"/>
    <w:rsid w:val="004B46C4"/>
    <w:rsid w:val="004B4875"/>
    <w:rsid w:val="004B5E9A"/>
    <w:rsid w:val="004B6CE9"/>
    <w:rsid w:val="004B774D"/>
    <w:rsid w:val="004B7A3F"/>
    <w:rsid w:val="004B7BE6"/>
    <w:rsid w:val="004B7D7F"/>
    <w:rsid w:val="004B7FCB"/>
    <w:rsid w:val="004C0098"/>
    <w:rsid w:val="004C00EB"/>
    <w:rsid w:val="004C0444"/>
    <w:rsid w:val="004C117F"/>
    <w:rsid w:val="004C13D6"/>
    <w:rsid w:val="004C1A08"/>
    <w:rsid w:val="004C1F85"/>
    <w:rsid w:val="004C21F4"/>
    <w:rsid w:val="004C2300"/>
    <w:rsid w:val="004C29A2"/>
    <w:rsid w:val="004C2B06"/>
    <w:rsid w:val="004C2E5F"/>
    <w:rsid w:val="004C414D"/>
    <w:rsid w:val="004C4280"/>
    <w:rsid w:val="004C4542"/>
    <w:rsid w:val="004C473F"/>
    <w:rsid w:val="004C4BDE"/>
    <w:rsid w:val="004C4EB0"/>
    <w:rsid w:val="004C6517"/>
    <w:rsid w:val="004C6AEA"/>
    <w:rsid w:val="004C6E22"/>
    <w:rsid w:val="004C735B"/>
    <w:rsid w:val="004C7BE3"/>
    <w:rsid w:val="004D02AB"/>
    <w:rsid w:val="004D04AE"/>
    <w:rsid w:val="004D087C"/>
    <w:rsid w:val="004D0C13"/>
    <w:rsid w:val="004D15FE"/>
    <w:rsid w:val="004D1ECD"/>
    <w:rsid w:val="004D2003"/>
    <w:rsid w:val="004D2058"/>
    <w:rsid w:val="004D2491"/>
    <w:rsid w:val="004D2E58"/>
    <w:rsid w:val="004D332F"/>
    <w:rsid w:val="004D352D"/>
    <w:rsid w:val="004D3557"/>
    <w:rsid w:val="004D3595"/>
    <w:rsid w:val="004D36D8"/>
    <w:rsid w:val="004D3E16"/>
    <w:rsid w:val="004D473C"/>
    <w:rsid w:val="004D4F82"/>
    <w:rsid w:val="004D5103"/>
    <w:rsid w:val="004D531A"/>
    <w:rsid w:val="004D5C77"/>
    <w:rsid w:val="004D5EF4"/>
    <w:rsid w:val="004D6091"/>
    <w:rsid w:val="004D6434"/>
    <w:rsid w:val="004D660A"/>
    <w:rsid w:val="004D712C"/>
    <w:rsid w:val="004D725C"/>
    <w:rsid w:val="004D726E"/>
    <w:rsid w:val="004D72A0"/>
    <w:rsid w:val="004D78BE"/>
    <w:rsid w:val="004D79AB"/>
    <w:rsid w:val="004D7E03"/>
    <w:rsid w:val="004E0306"/>
    <w:rsid w:val="004E06D6"/>
    <w:rsid w:val="004E0D61"/>
    <w:rsid w:val="004E0F28"/>
    <w:rsid w:val="004E292B"/>
    <w:rsid w:val="004E356E"/>
    <w:rsid w:val="004E3DB1"/>
    <w:rsid w:val="004E3E67"/>
    <w:rsid w:val="004E555F"/>
    <w:rsid w:val="004E5822"/>
    <w:rsid w:val="004E68FE"/>
    <w:rsid w:val="004E6B6D"/>
    <w:rsid w:val="004E75B5"/>
    <w:rsid w:val="004E777B"/>
    <w:rsid w:val="004E7EF0"/>
    <w:rsid w:val="004F0584"/>
    <w:rsid w:val="004F0971"/>
    <w:rsid w:val="004F0D76"/>
    <w:rsid w:val="004F212C"/>
    <w:rsid w:val="004F2791"/>
    <w:rsid w:val="004F2A34"/>
    <w:rsid w:val="004F2F51"/>
    <w:rsid w:val="004F341A"/>
    <w:rsid w:val="004F369E"/>
    <w:rsid w:val="004F3B25"/>
    <w:rsid w:val="004F4007"/>
    <w:rsid w:val="004F4306"/>
    <w:rsid w:val="004F4594"/>
    <w:rsid w:val="004F4861"/>
    <w:rsid w:val="004F510D"/>
    <w:rsid w:val="004F51C2"/>
    <w:rsid w:val="004F5492"/>
    <w:rsid w:val="004F5DEF"/>
    <w:rsid w:val="004F68DF"/>
    <w:rsid w:val="004F76C1"/>
    <w:rsid w:val="005003C2"/>
    <w:rsid w:val="0050041B"/>
    <w:rsid w:val="00500D0C"/>
    <w:rsid w:val="00500F49"/>
    <w:rsid w:val="0050217A"/>
    <w:rsid w:val="0050270D"/>
    <w:rsid w:val="00502735"/>
    <w:rsid w:val="00503556"/>
    <w:rsid w:val="00503680"/>
    <w:rsid w:val="005039C9"/>
    <w:rsid w:val="0050400F"/>
    <w:rsid w:val="00504726"/>
    <w:rsid w:val="00504C2E"/>
    <w:rsid w:val="00504CFD"/>
    <w:rsid w:val="0050585B"/>
    <w:rsid w:val="00505B33"/>
    <w:rsid w:val="00505ECA"/>
    <w:rsid w:val="00506073"/>
    <w:rsid w:val="0050611A"/>
    <w:rsid w:val="005066DA"/>
    <w:rsid w:val="00506976"/>
    <w:rsid w:val="00507E15"/>
    <w:rsid w:val="00507E6A"/>
    <w:rsid w:val="00510BBE"/>
    <w:rsid w:val="00510C8E"/>
    <w:rsid w:val="005112F4"/>
    <w:rsid w:val="00511AD4"/>
    <w:rsid w:val="005120EE"/>
    <w:rsid w:val="0051335F"/>
    <w:rsid w:val="00513A74"/>
    <w:rsid w:val="00513AEE"/>
    <w:rsid w:val="00514745"/>
    <w:rsid w:val="00514935"/>
    <w:rsid w:val="00514CE0"/>
    <w:rsid w:val="00515493"/>
    <w:rsid w:val="00515DD1"/>
    <w:rsid w:val="00516266"/>
    <w:rsid w:val="00516938"/>
    <w:rsid w:val="005173F8"/>
    <w:rsid w:val="00517732"/>
    <w:rsid w:val="00517D2C"/>
    <w:rsid w:val="005204B4"/>
    <w:rsid w:val="005204CA"/>
    <w:rsid w:val="0052092F"/>
    <w:rsid w:val="00520D79"/>
    <w:rsid w:val="00520D97"/>
    <w:rsid w:val="00520E18"/>
    <w:rsid w:val="0052189A"/>
    <w:rsid w:val="0052292A"/>
    <w:rsid w:val="005237D2"/>
    <w:rsid w:val="005246FA"/>
    <w:rsid w:val="00524A7B"/>
    <w:rsid w:val="005250F2"/>
    <w:rsid w:val="00525B55"/>
    <w:rsid w:val="00526248"/>
    <w:rsid w:val="005267F7"/>
    <w:rsid w:val="00526B56"/>
    <w:rsid w:val="00526FD6"/>
    <w:rsid w:val="0052728D"/>
    <w:rsid w:val="0052738C"/>
    <w:rsid w:val="00527860"/>
    <w:rsid w:val="00527BF5"/>
    <w:rsid w:val="005308B0"/>
    <w:rsid w:val="005309B2"/>
    <w:rsid w:val="00532209"/>
    <w:rsid w:val="00533CE3"/>
    <w:rsid w:val="00533FF8"/>
    <w:rsid w:val="00534652"/>
    <w:rsid w:val="0053481B"/>
    <w:rsid w:val="00534BCE"/>
    <w:rsid w:val="00534F17"/>
    <w:rsid w:val="00535399"/>
    <w:rsid w:val="005357F3"/>
    <w:rsid w:val="00536980"/>
    <w:rsid w:val="00536A25"/>
    <w:rsid w:val="00537A3A"/>
    <w:rsid w:val="00537B4F"/>
    <w:rsid w:val="005403BD"/>
    <w:rsid w:val="00540815"/>
    <w:rsid w:val="005408DD"/>
    <w:rsid w:val="00540D2C"/>
    <w:rsid w:val="00541579"/>
    <w:rsid w:val="00541827"/>
    <w:rsid w:val="00541D07"/>
    <w:rsid w:val="00541F5B"/>
    <w:rsid w:val="00541FBE"/>
    <w:rsid w:val="00542C69"/>
    <w:rsid w:val="005436F5"/>
    <w:rsid w:val="005438DD"/>
    <w:rsid w:val="00543CAE"/>
    <w:rsid w:val="005442A9"/>
    <w:rsid w:val="00544623"/>
    <w:rsid w:val="00544D21"/>
    <w:rsid w:val="0054510B"/>
    <w:rsid w:val="00545B70"/>
    <w:rsid w:val="00546476"/>
    <w:rsid w:val="00546B0A"/>
    <w:rsid w:val="00546F30"/>
    <w:rsid w:val="00546F67"/>
    <w:rsid w:val="00547127"/>
    <w:rsid w:val="00547624"/>
    <w:rsid w:val="00547AEB"/>
    <w:rsid w:val="00550A8E"/>
    <w:rsid w:val="00550C04"/>
    <w:rsid w:val="005518D7"/>
    <w:rsid w:val="00551CE1"/>
    <w:rsid w:val="005529F2"/>
    <w:rsid w:val="00553A42"/>
    <w:rsid w:val="0055417B"/>
    <w:rsid w:val="00554400"/>
    <w:rsid w:val="00554719"/>
    <w:rsid w:val="00554F1C"/>
    <w:rsid w:val="00555F2E"/>
    <w:rsid w:val="00556579"/>
    <w:rsid w:val="005566FA"/>
    <w:rsid w:val="00556B3F"/>
    <w:rsid w:val="0055706F"/>
    <w:rsid w:val="0056085D"/>
    <w:rsid w:val="00560866"/>
    <w:rsid w:val="00560D4C"/>
    <w:rsid w:val="005610E2"/>
    <w:rsid w:val="0056142C"/>
    <w:rsid w:val="005614D7"/>
    <w:rsid w:val="0056150D"/>
    <w:rsid w:val="00561A18"/>
    <w:rsid w:val="00561EF7"/>
    <w:rsid w:val="00562EEA"/>
    <w:rsid w:val="0056346A"/>
    <w:rsid w:val="00563825"/>
    <w:rsid w:val="00563891"/>
    <w:rsid w:val="00563FBC"/>
    <w:rsid w:val="00564240"/>
    <w:rsid w:val="005645F2"/>
    <w:rsid w:val="00565CB2"/>
    <w:rsid w:val="00565D57"/>
    <w:rsid w:val="00565DBE"/>
    <w:rsid w:val="00566AC3"/>
    <w:rsid w:val="00566AFF"/>
    <w:rsid w:val="00567011"/>
    <w:rsid w:val="00567189"/>
    <w:rsid w:val="00567612"/>
    <w:rsid w:val="00567AC8"/>
    <w:rsid w:val="0057056D"/>
    <w:rsid w:val="0057080C"/>
    <w:rsid w:val="00570C5F"/>
    <w:rsid w:val="00570EDD"/>
    <w:rsid w:val="005719FB"/>
    <w:rsid w:val="00571AEF"/>
    <w:rsid w:val="00571D3B"/>
    <w:rsid w:val="00572625"/>
    <w:rsid w:val="005729D0"/>
    <w:rsid w:val="00572C48"/>
    <w:rsid w:val="005732C8"/>
    <w:rsid w:val="005737A4"/>
    <w:rsid w:val="00573C12"/>
    <w:rsid w:val="005740A3"/>
    <w:rsid w:val="00574AE5"/>
    <w:rsid w:val="00574CDF"/>
    <w:rsid w:val="00574EAB"/>
    <w:rsid w:val="005752A7"/>
    <w:rsid w:val="00575AC8"/>
    <w:rsid w:val="005769AD"/>
    <w:rsid w:val="00576A2F"/>
    <w:rsid w:val="00576D57"/>
    <w:rsid w:val="005774C0"/>
    <w:rsid w:val="00577EBB"/>
    <w:rsid w:val="00577F3D"/>
    <w:rsid w:val="0058113C"/>
    <w:rsid w:val="00582364"/>
    <w:rsid w:val="00582ADD"/>
    <w:rsid w:val="00582B24"/>
    <w:rsid w:val="00583260"/>
    <w:rsid w:val="005835E6"/>
    <w:rsid w:val="00583B94"/>
    <w:rsid w:val="005840E7"/>
    <w:rsid w:val="00584829"/>
    <w:rsid w:val="00584D7A"/>
    <w:rsid w:val="00584EDF"/>
    <w:rsid w:val="00585F0B"/>
    <w:rsid w:val="0058630D"/>
    <w:rsid w:val="0058698A"/>
    <w:rsid w:val="00586C72"/>
    <w:rsid w:val="00586DD0"/>
    <w:rsid w:val="005873CB"/>
    <w:rsid w:val="0059008C"/>
    <w:rsid w:val="005903EA"/>
    <w:rsid w:val="00590EE6"/>
    <w:rsid w:val="00590F03"/>
    <w:rsid w:val="005913B1"/>
    <w:rsid w:val="005924EC"/>
    <w:rsid w:val="00592899"/>
    <w:rsid w:val="00592A2E"/>
    <w:rsid w:val="00593114"/>
    <w:rsid w:val="005936F3"/>
    <w:rsid w:val="00593E7E"/>
    <w:rsid w:val="005948BD"/>
    <w:rsid w:val="00594CE0"/>
    <w:rsid w:val="00594FD9"/>
    <w:rsid w:val="005959D6"/>
    <w:rsid w:val="00595BBC"/>
    <w:rsid w:val="00595BBE"/>
    <w:rsid w:val="00595C26"/>
    <w:rsid w:val="00595FA3"/>
    <w:rsid w:val="00596606"/>
    <w:rsid w:val="00596A86"/>
    <w:rsid w:val="00596E7D"/>
    <w:rsid w:val="0059753D"/>
    <w:rsid w:val="005A0183"/>
    <w:rsid w:val="005A0E4C"/>
    <w:rsid w:val="005A14F3"/>
    <w:rsid w:val="005A1C20"/>
    <w:rsid w:val="005A1DD2"/>
    <w:rsid w:val="005A241C"/>
    <w:rsid w:val="005A2556"/>
    <w:rsid w:val="005A26B9"/>
    <w:rsid w:val="005A3596"/>
    <w:rsid w:val="005A3861"/>
    <w:rsid w:val="005A43AE"/>
    <w:rsid w:val="005A44FD"/>
    <w:rsid w:val="005A537E"/>
    <w:rsid w:val="005A5988"/>
    <w:rsid w:val="005A63F8"/>
    <w:rsid w:val="005A69D3"/>
    <w:rsid w:val="005A6A25"/>
    <w:rsid w:val="005A6D62"/>
    <w:rsid w:val="005A7093"/>
    <w:rsid w:val="005A71EA"/>
    <w:rsid w:val="005A7BB5"/>
    <w:rsid w:val="005B0314"/>
    <w:rsid w:val="005B081A"/>
    <w:rsid w:val="005B11A9"/>
    <w:rsid w:val="005B221C"/>
    <w:rsid w:val="005B25FB"/>
    <w:rsid w:val="005B2ADA"/>
    <w:rsid w:val="005B2C38"/>
    <w:rsid w:val="005B2D5E"/>
    <w:rsid w:val="005B3153"/>
    <w:rsid w:val="005B35E0"/>
    <w:rsid w:val="005B3A25"/>
    <w:rsid w:val="005B55BF"/>
    <w:rsid w:val="005B6804"/>
    <w:rsid w:val="005B6B30"/>
    <w:rsid w:val="005B6F63"/>
    <w:rsid w:val="005B73D0"/>
    <w:rsid w:val="005C0255"/>
    <w:rsid w:val="005C0F8A"/>
    <w:rsid w:val="005C11B5"/>
    <w:rsid w:val="005C184A"/>
    <w:rsid w:val="005C1D0F"/>
    <w:rsid w:val="005C1F1E"/>
    <w:rsid w:val="005C227A"/>
    <w:rsid w:val="005C2651"/>
    <w:rsid w:val="005C26EB"/>
    <w:rsid w:val="005C271E"/>
    <w:rsid w:val="005C312F"/>
    <w:rsid w:val="005C357C"/>
    <w:rsid w:val="005C373F"/>
    <w:rsid w:val="005C3C24"/>
    <w:rsid w:val="005C4582"/>
    <w:rsid w:val="005C459F"/>
    <w:rsid w:val="005C4A30"/>
    <w:rsid w:val="005C50FF"/>
    <w:rsid w:val="005C5FD0"/>
    <w:rsid w:val="005C678F"/>
    <w:rsid w:val="005D0142"/>
    <w:rsid w:val="005D1917"/>
    <w:rsid w:val="005D1BC3"/>
    <w:rsid w:val="005D35EB"/>
    <w:rsid w:val="005D3768"/>
    <w:rsid w:val="005D384A"/>
    <w:rsid w:val="005D38A9"/>
    <w:rsid w:val="005D3F12"/>
    <w:rsid w:val="005D47DC"/>
    <w:rsid w:val="005D4959"/>
    <w:rsid w:val="005D4D36"/>
    <w:rsid w:val="005D4D5C"/>
    <w:rsid w:val="005D5297"/>
    <w:rsid w:val="005D5902"/>
    <w:rsid w:val="005D6162"/>
    <w:rsid w:val="005D724C"/>
    <w:rsid w:val="005D784D"/>
    <w:rsid w:val="005D7E56"/>
    <w:rsid w:val="005E039C"/>
    <w:rsid w:val="005E08E7"/>
    <w:rsid w:val="005E1414"/>
    <w:rsid w:val="005E1CB2"/>
    <w:rsid w:val="005E2DAE"/>
    <w:rsid w:val="005E3815"/>
    <w:rsid w:val="005E4664"/>
    <w:rsid w:val="005E56B5"/>
    <w:rsid w:val="005E5796"/>
    <w:rsid w:val="005E649B"/>
    <w:rsid w:val="005E7253"/>
    <w:rsid w:val="005E7266"/>
    <w:rsid w:val="005E76C1"/>
    <w:rsid w:val="005F052F"/>
    <w:rsid w:val="005F200A"/>
    <w:rsid w:val="005F2FC5"/>
    <w:rsid w:val="005F3144"/>
    <w:rsid w:val="005F36D4"/>
    <w:rsid w:val="005F4E1F"/>
    <w:rsid w:val="005F594B"/>
    <w:rsid w:val="005F5E18"/>
    <w:rsid w:val="005F64D0"/>
    <w:rsid w:val="005F6AE2"/>
    <w:rsid w:val="005F6CAD"/>
    <w:rsid w:val="005F7F79"/>
    <w:rsid w:val="00600332"/>
    <w:rsid w:val="00600444"/>
    <w:rsid w:val="00600845"/>
    <w:rsid w:val="006013BF"/>
    <w:rsid w:val="00601702"/>
    <w:rsid w:val="00601C4A"/>
    <w:rsid w:val="00601CFC"/>
    <w:rsid w:val="006023D8"/>
    <w:rsid w:val="00602599"/>
    <w:rsid w:val="00602A0A"/>
    <w:rsid w:val="00602A92"/>
    <w:rsid w:val="0060360C"/>
    <w:rsid w:val="0060396B"/>
    <w:rsid w:val="00603B57"/>
    <w:rsid w:val="00603C6F"/>
    <w:rsid w:val="00603C73"/>
    <w:rsid w:val="00603E2E"/>
    <w:rsid w:val="006044B0"/>
    <w:rsid w:val="006046E0"/>
    <w:rsid w:val="00604B0E"/>
    <w:rsid w:val="006051D7"/>
    <w:rsid w:val="006052DB"/>
    <w:rsid w:val="0060540B"/>
    <w:rsid w:val="00605735"/>
    <w:rsid w:val="006057DB"/>
    <w:rsid w:val="00605D31"/>
    <w:rsid w:val="00605DC0"/>
    <w:rsid w:val="00605DFF"/>
    <w:rsid w:val="006064FB"/>
    <w:rsid w:val="006065BC"/>
    <w:rsid w:val="00606B7C"/>
    <w:rsid w:val="006070A6"/>
    <w:rsid w:val="006072D3"/>
    <w:rsid w:val="0060779A"/>
    <w:rsid w:val="00607889"/>
    <w:rsid w:val="006079D4"/>
    <w:rsid w:val="006113D6"/>
    <w:rsid w:val="006115BD"/>
    <w:rsid w:val="00611BFE"/>
    <w:rsid w:val="00611D1A"/>
    <w:rsid w:val="0061215F"/>
    <w:rsid w:val="0061221A"/>
    <w:rsid w:val="00612BB0"/>
    <w:rsid w:val="006135A9"/>
    <w:rsid w:val="00613A59"/>
    <w:rsid w:val="00613BAB"/>
    <w:rsid w:val="00613E37"/>
    <w:rsid w:val="006145F7"/>
    <w:rsid w:val="00614BAB"/>
    <w:rsid w:val="006173E1"/>
    <w:rsid w:val="0061740E"/>
    <w:rsid w:val="006203A1"/>
    <w:rsid w:val="006209F2"/>
    <w:rsid w:val="00621421"/>
    <w:rsid w:val="00621F0A"/>
    <w:rsid w:val="0062248C"/>
    <w:rsid w:val="00622D12"/>
    <w:rsid w:val="0062309D"/>
    <w:rsid w:val="00623431"/>
    <w:rsid w:val="00623453"/>
    <w:rsid w:val="00623B09"/>
    <w:rsid w:val="00623CAE"/>
    <w:rsid w:val="00623DFB"/>
    <w:rsid w:val="00624249"/>
    <w:rsid w:val="006248A2"/>
    <w:rsid w:val="00624E0D"/>
    <w:rsid w:val="00624E66"/>
    <w:rsid w:val="00624F84"/>
    <w:rsid w:val="00624FFF"/>
    <w:rsid w:val="00625265"/>
    <w:rsid w:val="00625551"/>
    <w:rsid w:val="006255A2"/>
    <w:rsid w:val="0062566C"/>
    <w:rsid w:val="0062588D"/>
    <w:rsid w:val="00625DED"/>
    <w:rsid w:val="006267CE"/>
    <w:rsid w:val="006270F1"/>
    <w:rsid w:val="006271D8"/>
    <w:rsid w:val="00627341"/>
    <w:rsid w:val="00627CFD"/>
    <w:rsid w:val="0063071D"/>
    <w:rsid w:val="00630F18"/>
    <w:rsid w:val="006319D5"/>
    <w:rsid w:val="00631ACD"/>
    <w:rsid w:val="00633F23"/>
    <w:rsid w:val="006346AC"/>
    <w:rsid w:val="0063485C"/>
    <w:rsid w:val="006352E5"/>
    <w:rsid w:val="0063546A"/>
    <w:rsid w:val="00635A08"/>
    <w:rsid w:val="00636E17"/>
    <w:rsid w:val="006373B6"/>
    <w:rsid w:val="00637605"/>
    <w:rsid w:val="00637794"/>
    <w:rsid w:val="00637822"/>
    <w:rsid w:val="00640D00"/>
    <w:rsid w:val="00640D4D"/>
    <w:rsid w:val="0064106B"/>
    <w:rsid w:val="00641807"/>
    <w:rsid w:val="00641FCC"/>
    <w:rsid w:val="006423CD"/>
    <w:rsid w:val="00643138"/>
    <w:rsid w:val="006434B0"/>
    <w:rsid w:val="00644539"/>
    <w:rsid w:val="00644A1D"/>
    <w:rsid w:val="00644ACE"/>
    <w:rsid w:val="00645E68"/>
    <w:rsid w:val="00646442"/>
    <w:rsid w:val="0064646A"/>
    <w:rsid w:val="0064646F"/>
    <w:rsid w:val="00646AA3"/>
    <w:rsid w:val="00647797"/>
    <w:rsid w:val="0065041C"/>
    <w:rsid w:val="0065125A"/>
    <w:rsid w:val="00651319"/>
    <w:rsid w:val="00651677"/>
    <w:rsid w:val="0065232A"/>
    <w:rsid w:val="00652C87"/>
    <w:rsid w:val="00653BAF"/>
    <w:rsid w:val="00654CF4"/>
    <w:rsid w:val="006550C3"/>
    <w:rsid w:val="00655AB6"/>
    <w:rsid w:val="00655B7A"/>
    <w:rsid w:val="00656061"/>
    <w:rsid w:val="00656C99"/>
    <w:rsid w:val="00656C9C"/>
    <w:rsid w:val="00657545"/>
    <w:rsid w:val="00657686"/>
    <w:rsid w:val="00657AC6"/>
    <w:rsid w:val="00660B04"/>
    <w:rsid w:val="00660BFA"/>
    <w:rsid w:val="00660DED"/>
    <w:rsid w:val="00660F0C"/>
    <w:rsid w:val="00661D18"/>
    <w:rsid w:val="00661FB0"/>
    <w:rsid w:val="00661FC1"/>
    <w:rsid w:val="0066243D"/>
    <w:rsid w:val="00662907"/>
    <w:rsid w:val="00662B2A"/>
    <w:rsid w:val="00662CAE"/>
    <w:rsid w:val="00662CE0"/>
    <w:rsid w:val="006637C5"/>
    <w:rsid w:val="006648C0"/>
    <w:rsid w:val="00664E4D"/>
    <w:rsid w:val="006652FB"/>
    <w:rsid w:val="00667783"/>
    <w:rsid w:val="00667BD1"/>
    <w:rsid w:val="00667BDD"/>
    <w:rsid w:val="00670205"/>
    <w:rsid w:val="00670279"/>
    <w:rsid w:val="00670A21"/>
    <w:rsid w:val="00670BDA"/>
    <w:rsid w:val="00670F60"/>
    <w:rsid w:val="00670FC2"/>
    <w:rsid w:val="00671979"/>
    <w:rsid w:val="00672010"/>
    <w:rsid w:val="006737E3"/>
    <w:rsid w:val="00673D1A"/>
    <w:rsid w:val="00673EBE"/>
    <w:rsid w:val="00673F1F"/>
    <w:rsid w:val="00673FE1"/>
    <w:rsid w:val="006744F2"/>
    <w:rsid w:val="00674502"/>
    <w:rsid w:val="00675030"/>
    <w:rsid w:val="00675CE3"/>
    <w:rsid w:val="006761C1"/>
    <w:rsid w:val="0067699A"/>
    <w:rsid w:val="00676A75"/>
    <w:rsid w:val="00677FE0"/>
    <w:rsid w:val="006805FD"/>
    <w:rsid w:val="00681348"/>
    <w:rsid w:val="006822A1"/>
    <w:rsid w:val="00682365"/>
    <w:rsid w:val="00682655"/>
    <w:rsid w:val="006830CB"/>
    <w:rsid w:val="00683131"/>
    <w:rsid w:val="0068341B"/>
    <w:rsid w:val="00683F7D"/>
    <w:rsid w:val="006849A9"/>
    <w:rsid w:val="00685E44"/>
    <w:rsid w:val="00686890"/>
    <w:rsid w:val="006872DA"/>
    <w:rsid w:val="00687516"/>
    <w:rsid w:val="006875AD"/>
    <w:rsid w:val="0068771F"/>
    <w:rsid w:val="00687D90"/>
    <w:rsid w:val="00690496"/>
    <w:rsid w:val="00690F29"/>
    <w:rsid w:val="00691455"/>
    <w:rsid w:val="0069271D"/>
    <w:rsid w:val="00693683"/>
    <w:rsid w:val="00693E96"/>
    <w:rsid w:val="00694342"/>
    <w:rsid w:val="0069434F"/>
    <w:rsid w:val="006959E2"/>
    <w:rsid w:val="00696433"/>
    <w:rsid w:val="006965F7"/>
    <w:rsid w:val="006967EE"/>
    <w:rsid w:val="00696819"/>
    <w:rsid w:val="0069695C"/>
    <w:rsid w:val="006969E4"/>
    <w:rsid w:val="006970AB"/>
    <w:rsid w:val="006A03D5"/>
    <w:rsid w:val="006A03E8"/>
    <w:rsid w:val="006A0807"/>
    <w:rsid w:val="006A14A9"/>
    <w:rsid w:val="006A1C08"/>
    <w:rsid w:val="006A3565"/>
    <w:rsid w:val="006A358D"/>
    <w:rsid w:val="006A35AE"/>
    <w:rsid w:val="006A390F"/>
    <w:rsid w:val="006A3CD7"/>
    <w:rsid w:val="006A3E39"/>
    <w:rsid w:val="006A40B6"/>
    <w:rsid w:val="006A40F6"/>
    <w:rsid w:val="006A48F1"/>
    <w:rsid w:val="006A4BBC"/>
    <w:rsid w:val="006A5A0F"/>
    <w:rsid w:val="006A69AC"/>
    <w:rsid w:val="006A69F0"/>
    <w:rsid w:val="006A7718"/>
    <w:rsid w:val="006A79E7"/>
    <w:rsid w:val="006A7BC4"/>
    <w:rsid w:val="006B0300"/>
    <w:rsid w:val="006B038D"/>
    <w:rsid w:val="006B046C"/>
    <w:rsid w:val="006B049E"/>
    <w:rsid w:val="006B0DCB"/>
    <w:rsid w:val="006B10B4"/>
    <w:rsid w:val="006B18F5"/>
    <w:rsid w:val="006B196D"/>
    <w:rsid w:val="006B1E89"/>
    <w:rsid w:val="006B1F5C"/>
    <w:rsid w:val="006B26D8"/>
    <w:rsid w:val="006B2801"/>
    <w:rsid w:val="006B36C1"/>
    <w:rsid w:val="006B4D68"/>
    <w:rsid w:val="006B519D"/>
    <w:rsid w:val="006B60AA"/>
    <w:rsid w:val="006B6534"/>
    <w:rsid w:val="006B689D"/>
    <w:rsid w:val="006B7417"/>
    <w:rsid w:val="006B76CE"/>
    <w:rsid w:val="006B7C7D"/>
    <w:rsid w:val="006C0356"/>
    <w:rsid w:val="006C05DC"/>
    <w:rsid w:val="006C065F"/>
    <w:rsid w:val="006C0AC3"/>
    <w:rsid w:val="006C1260"/>
    <w:rsid w:val="006C128F"/>
    <w:rsid w:val="006C14D7"/>
    <w:rsid w:val="006C1CE1"/>
    <w:rsid w:val="006C1F46"/>
    <w:rsid w:val="006C231E"/>
    <w:rsid w:val="006C2A87"/>
    <w:rsid w:val="006C2DD7"/>
    <w:rsid w:val="006C324D"/>
    <w:rsid w:val="006C3B93"/>
    <w:rsid w:val="006C3F2C"/>
    <w:rsid w:val="006C4029"/>
    <w:rsid w:val="006C4074"/>
    <w:rsid w:val="006C4EED"/>
    <w:rsid w:val="006C528D"/>
    <w:rsid w:val="006C5333"/>
    <w:rsid w:val="006C5629"/>
    <w:rsid w:val="006C5B39"/>
    <w:rsid w:val="006C71AE"/>
    <w:rsid w:val="006C7E44"/>
    <w:rsid w:val="006D0EF2"/>
    <w:rsid w:val="006D104D"/>
    <w:rsid w:val="006D11AA"/>
    <w:rsid w:val="006D162E"/>
    <w:rsid w:val="006D1D8A"/>
    <w:rsid w:val="006D2A7D"/>
    <w:rsid w:val="006D2F95"/>
    <w:rsid w:val="006D31DB"/>
    <w:rsid w:val="006D351F"/>
    <w:rsid w:val="006D3961"/>
    <w:rsid w:val="006D3BBB"/>
    <w:rsid w:val="006D4B7B"/>
    <w:rsid w:val="006D5092"/>
    <w:rsid w:val="006D5A7D"/>
    <w:rsid w:val="006D621D"/>
    <w:rsid w:val="006D719C"/>
    <w:rsid w:val="006D729F"/>
    <w:rsid w:val="006D7E79"/>
    <w:rsid w:val="006E0478"/>
    <w:rsid w:val="006E04C2"/>
    <w:rsid w:val="006E0CD2"/>
    <w:rsid w:val="006E0D5D"/>
    <w:rsid w:val="006E14DF"/>
    <w:rsid w:val="006E2001"/>
    <w:rsid w:val="006E2284"/>
    <w:rsid w:val="006E25C6"/>
    <w:rsid w:val="006E28D9"/>
    <w:rsid w:val="006E2C84"/>
    <w:rsid w:val="006E3961"/>
    <w:rsid w:val="006E4255"/>
    <w:rsid w:val="006E4614"/>
    <w:rsid w:val="006E46B5"/>
    <w:rsid w:val="006E46DE"/>
    <w:rsid w:val="006E58A3"/>
    <w:rsid w:val="006E6052"/>
    <w:rsid w:val="006E69FE"/>
    <w:rsid w:val="006E7950"/>
    <w:rsid w:val="006F0623"/>
    <w:rsid w:val="006F067A"/>
    <w:rsid w:val="006F126F"/>
    <w:rsid w:val="006F264E"/>
    <w:rsid w:val="006F26F6"/>
    <w:rsid w:val="006F29F2"/>
    <w:rsid w:val="006F2AB6"/>
    <w:rsid w:val="006F2C51"/>
    <w:rsid w:val="006F3401"/>
    <w:rsid w:val="006F3F05"/>
    <w:rsid w:val="006F423E"/>
    <w:rsid w:val="006F44D7"/>
    <w:rsid w:val="006F704F"/>
    <w:rsid w:val="006F71C9"/>
    <w:rsid w:val="006F74E6"/>
    <w:rsid w:val="006F7532"/>
    <w:rsid w:val="006F773C"/>
    <w:rsid w:val="006F7968"/>
    <w:rsid w:val="006F7B3F"/>
    <w:rsid w:val="0070046E"/>
    <w:rsid w:val="007008F6"/>
    <w:rsid w:val="00700942"/>
    <w:rsid w:val="00700CF7"/>
    <w:rsid w:val="00700DF1"/>
    <w:rsid w:val="00701C3B"/>
    <w:rsid w:val="00702489"/>
    <w:rsid w:val="007025D3"/>
    <w:rsid w:val="007027C1"/>
    <w:rsid w:val="00702806"/>
    <w:rsid w:val="00702A9B"/>
    <w:rsid w:val="00702B7D"/>
    <w:rsid w:val="00702E0F"/>
    <w:rsid w:val="007030C4"/>
    <w:rsid w:val="00703106"/>
    <w:rsid w:val="007033DF"/>
    <w:rsid w:val="00703699"/>
    <w:rsid w:val="007036C1"/>
    <w:rsid w:val="007036C9"/>
    <w:rsid w:val="007048CD"/>
    <w:rsid w:val="00704B01"/>
    <w:rsid w:val="00705015"/>
    <w:rsid w:val="0070549E"/>
    <w:rsid w:val="00705545"/>
    <w:rsid w:val="00705B95"/>
    <w:rsid w:val="007067A9"/>
    <w:rsid w:val="00706B6B"/>
    <w:rsid w:val="00707273"/>
    <w:rsid w:val="00707499"/>
    <w:rsid w:val="007076C2"/>
    <w:rsid w:val="0070778E"/>
    <w:rsid w:val="00710749"/>
    <w:rsid w:val="007109D6"/>
    <w:rsid w:val="00710A2A"/>
    <w:rsid w:val="00711310"/>
    <w:rsid w:val="00711954"/>
    <w:rsid w:val="00711BCD"/>
    <w:rsid w:val="00711CAC"/>
    <w:rsid w:val="00712058"/>
    <w:rsid w:val="007124C4"/>
    <w:rsid w:val="00712513"/>
    <w:rsid w:val="007128A1"/>
    <w:rsid w:val="00712975"/>
    <w:rsid w:val="0071343D"/>
    <w:rsid w:val="00713D2B"/>
    <w:rsid w:val="00713DE0"/>
    <w:rsid w:val="007147C3"/>
    <w:rsid w:val="00714933"/>
    <w:rsid w:val="00714F1A"/>
    <w:rsid w:val="00715562"/>
    <w:rsid w:val="00715A54"/>
    <w:rsid w:val="0071661E"/>
    <w:rsid w:val="007168FC"/>
    <w:rsid w:val="00717964"/>
    <w:rsid w:val="00717E5B"/>
    <w:rsid w:val="007209A4"/>
    <w:rsid w:val="007210D0"/>
    <w:rsid w:val="00721549"/>
    <w:rsid w:val="00721ABF"/>
    <w:rsid w:val="00721EA1"/>
    <w:rsid w:val="00722577"/>
    <w:rsid w:val="0072478C"/>
    <w:rsid w:val="007248E1"/>
    <w:rsid w:val="00724B93"/>
    <w:rsid w:val="00725F1F"/>
    <w:rsid w:val="0072660F"/>
    <w:rsid w:val="007267A4"/>
    <w:rsid w:val="007268E2"/>
    <w:rsid w:val="00726A94"/>
    <w:rsid w:val="00726BE1"/>
    <w:rsid w:val="00726BE7"/>
    <w:rsid w:val="0072707E"/>
    <w:rsid w:val="007270DC"/>
    <w:rsid w:val="007274F0"/>
    <w:rsid w:val="00727619"/>
    <w:rsid w:val="00727A2C"/>
    <w:rsid w:val="00727E09"/>
    <w:rsid w:val="00730105"/>
    <w:rsid w:val="007303D6"/>
    <w:rsid w:val="00730830"/>
    <w:rsid w:val="00730CCA"/>
    <w:rsid w:val="00730DC4"/>
    <w:rsid w:val="0073162B"/>
    <w:rsid w:val="007323EF"/>
    <w:rsid w:val="007326CA"/>
    <w:rsid w:val="00732E54"/>
    <w:rsid w:val="00732E99"/>
    <w:rsid w:val="0073328A"/>
    <w:rsid w:val="0073395F"/>
    <w:rsid w:val="00733EC2"/>
    <w:rsid w:val="007348CC"/>
    <w:rsid w:val="00734D87"/>
    <w:rsid w:val="007351DC"/>
    <w:rsid w:val="0073545F"/>
    <w:rsid w:val="0073593A"/>
    <w:rsid w:val="00735C97"/>
    <w:rsid w:val="00736B6A"/>
    <w:rsid w:val="00737CF1"/>
    <w:rsid w:val="00740051"/>
    <w:rsid w:val="007406C0"/>
    <w:rsid w:val="0074089D"/>
    <w:rsid w:val="00740B25"/>
    <w:rsid w:val="00740BD5"/>
    <w:rsid w:val="00740F11"/>
    <w:rsid w:val="00741AB1"/>
    <w:rsid w:val="00741ECE"/>
    <w:rsid w:val="00742966"/>
    <w:rsid w:val="00742D30"/>
    <w:rsid w:val="0074366A"/>
    <w:rsid w:val="00743BD4"/>
    <w:rsid w:val="00745506"/>
    <w:rsid w:val="00745562"/>
    <w:rsid w:val="00745628"/>
    <w:rsid w:val="007462F9"/>
    <w:rsid w:val="00747012"/>
    <w:rsid w:val="0074751F"/>
    <w:rsid w:val="00747B7C"/>
    <w:rsid w:val="00747BE5"/>
    <w:rsid w:val="00747C90"/>
    <w:rsid w:val="00747DF2"/>
    <w:rsid w:val="00747E9B"/>
    <w:rsid w:val="007502DB"/>
    <w:rsid w:val="00750A42"/>
    <w:rsid w:val="00750A63"/>
    <w:rsid w:val="00750C8D"/>
    <w:rsid w:val="00750CEB"/>
    <w:rsid w:val="00751A08"/>
    <w:rsid w:val="00751D5B"/>
    <w:rsid w:val="0075379F"/>
    <w:rsid w:val="00753B07"/>
    <w:rsid w:val="00753B89"/>
    <w:rsid w:val="00753D99"/>
    <w:rsid w:val="00754404"/>
    <w:rsid w:val="00754673"/>
    <w:rsid w:val="0075499F"/>
    <w:rsid w:val="00755246"/>
    <w:rsid w:val="00755720"/>
    <w:rsid w:val="00755791"/>
    <w:rsid w:val="00755C73"/>
    <w:rsid w:val="00755D64"/>
    <w:rsid w:val="00756182"/>
    <w:rsid w:val="007568DF"/>
    <w:rsid w:val="00756ECF"/>
    <w:rsid w:val="00760510"/>
    <w:rsid w:val="00760A89"/>
    <w:rsid w:val="00760BFF"/>
    <w:rsid w:val="007611BB"/>
    <w:rsid w:val="0076210D"/>
    <w:rsid w:val="00762E8C"/>
    <w:rsid w:val="00762F65"/>
    <w:rsid w:val="00763689"/>
    <w:rsid w:val="0076379D"/>
    <w:rsid w:val="00763919"/>
    <w:rsid w:val="007640F2"/>
    <w:rsid w:val="00764575"/>
    <w:rsid w:val="0076464A"/>
    <w:rsid w:val="00764B56"/>
    <w:rsid w:val="0076501C"/>
    <w:rsid w:val="0076511A"/>
    <w:rsid w:val="00765B4B"/>
    <w:rsid w:val="00766063"/>
    <w:rsid w:val="007663FB"/>
    <w:rsid w:val="007667AE"/>
    <w:rsid w:val="007668F6"/>
    <w:rsid w:val="00766A13"/>
    <w:rsid w:val="00766AE5"/>
    <w:rsid w:val="00766BE8"/>
    <w:rsid w:val="00766EFE"/>
    <w:rsid w:val="00766FDE"/>
    <w:rsid w:val="00767F55"/>
    <w:rsid w:val="00770BE7"/>
    <w:rsid w:val="00770FC1"/>
    <w:rsid w:val="007710FC"/>
    <w:rsid w:val="0077296A"/>
    <w:rsid w:val="00772BB7"/>
    <w:rsid w:val="00772F6F"/>
    <w:rsid w:val="0077320F"/>
    <w:rsid w:val="00773293"/>
    <w:rsid w:val="007747EB"/>
    <w:rsid w:val="00774C21"/>
    <w:rsid w:val="00774C8F"/>
    <w:rsid w:val="00774FA1"/>
    <w:rsid w:val="007751FB"/>
    <w:rsid w:val="0077564B"/>
    <w:rsid w:val="00775A93"/>
    <w:rsid w:val="00775C0F"/>
    <w:rsid w:val="00775DA9"/>
    <w:rsid w:val="0077657F"/>
    <w:rsid w:val="00776A75"/>
    <w:rsid w:val="00776AA0"/>
    <w:rsid w:val="00776C17"/>
    <w:rsid w:val="00777181"/>
    <w:rsid w:val="0077770E"/>
    <w:rsid w:val="007802AA"/>
    <w:rsid w:val="007805E1"/>
    <w:rsid w:val="00780913"/>
    <w:rsid w:val="00780EA9"/>
    <w:rsid w:val="0078144B"/>
    <w:rsid w:val="007818F3"/>
    <w:rsid w:val="00781EAD"/>
    <w:rsid w:val="00782806"/>
    <w:rsid w:val="007834CE"/>
    <w:rsid w:val="00783642"/>
    <w:rsid w:val="007839A9"/>
    <w:rsid w:val="00783B4D"/>
    <w:rsid w:val="00784B44"/>
    <w:rsid w:val="0078533B"/>
    <w:rsid w:val="00785431"/>
    <w:rsid w:val="00785BB4"/>
    <w:rsid w:val="00785BE6"/>
    <w:rsid w:val="00786CD4"/>
    <w:rsid w:val="00787E17"/>
    <w:rsid w:val="007904FB"/>
    <w:rsid w:val="00790C84"/>
    <w:rsid w:val="007914D8"/>
    <w:rsid w:val="00791575"/>
    <w:rsid w:val="00791E68"/>
    <w:rsid w:val="007928E5"/>
    <w:rsid w:val="0079333D"/>
    <w:rsid w:val="007937C6"/>
    <w:rsid w:val="00793B2E"/>
    <w:rsid w:val="00794063"/>
    <w:rsid w:val="0079462D"/>
    <w:rsid w:val="0079479C"/>
    <w:rsid w:val="0079482A"/>
    <w:rsid w:val="00795606"/>
    <w:rsid w:val="007959CE"/>
    <w:rsid w:val="00795DCB"/>
    <w:rsid w:val="00795F82"/>
    <w:rsid w:val="0079603E"/>
    <w:rsid w:val="00796C1B"/>
    <w:rsid w:val="007971F1"/>
    <w:rsid w:val="007A01BC"/>
    <w:rsid w:val="007A0FC0"/>
    <w:rsid w:val="007A1075"/>
    <w:rsid w:val="007A154D"/>
    <w:rsid w:val="007A15F7"/>
    <w:rsid w:val="007A1A86"/>
    <w:rsid w:val="007A3112"/>
    <w:rsid w:val="007A3AF4"/>
    <w:rsid w:val="007A411A"/>
    <w:rsid w:val="007A42C4"/>
    <w:rsid w:val="007A4F6C"/>
    <w:rsid w:val="007A62D5"/>
    <w:rsid w:val="007A6777"/>
    <w:rsid w:val="007B030C"/>
    <w:rsid w:val="007B060B"/>
    <w:rsid w:val="007B08C4"/>
    <w:rsid w:val="007B0AC7"/>
    <w:rsid w:val="007B0EF3"/>
    <w:rsid w:val="007B1413"/>
    <w:rsid w:val="007B2317"/>
    <w:rsid w:val="007B350B"/>
    <w:rsid w:val="007B3D09"/>
    <w:rsid w:val="007B43AC"/>
    <w:rsid w:val="007B5AAF"/>
    <w:rsid w:val="007B6251"/>
    <w:rsid w:val="007B6434"/>
    <w:rsid w:val="007B715C"/>
    <w:rsid w:val="007B780C"/>
    <w:rsid w:val="007B7827"/>
    <w:rsid w:val="007B7CBD"/>
    <w:rsid w:val="007B7CE3"/>
    <w:rsid w:val="007B7DB9"/>
    <w:rsid w:val="007C0B9D"/>
    <w:rsid w:val="007C0DF3"/>
    <w:rsid w:val="007C1058"/>
    <w:rsid w:val="007C16A6"/>
    <w:rsid w:val="007C18D5"/>
    <w:rsid w:val="007C1ED2"/>
    <w:rsid w:val="007C26E1"/>
    <w:rsid w:val="007C27DC"/>
    <w:rsid w:val="007C29B9"/>
    <w:rsid w:val="007C3735"/>
    <w:rsid w:val="007C393B"/>
    <w:rsid w:val="007C3EC4"/>
    <w:rsid w:val="007C524D"/>
    <w:rsid w:val="007C58F3"/>
    <w:rsid w:val="007C6D1C"/>
    <w:rsid w:val="007C7822"/>
    <w:rsid w:val="007D01D1"/>
    <w:rsid w:val="007D2645"/>
    <w:rsid w:val="007D299E"/>
    <w:rsid w:val="007D31D8"/>
    <w:rsid w:val="007D3BAB"/>
    <w:rsid w:val="007D3F3B"/>
    <w:rsid w:val="007D4043"/>
    <w:rsid w:val="007D425C"/>
    <w:rsid w:val="007D441C"/>
    <w:rsid w:val="007D4868"/>
    <w:rsid w:val="007D4989"/>
    <w:rsid w:val="007D4E50"/>
    <w:rsid w:val="007D58CE"/>
    <w:rsid w:val="007D682C"/>
    <w:rsid w:val="007D6B85"/>
    <w:rsid w:val="007D6C1F"/>
    <w:rsid w:val="007D6C43"/>
    <w:rsid w:val="007D6CAB"/>
    <w:rsid w:val="007D71E7"/>
    <w:rsid w:val="007D7A9F"/>
    <w:rsid w:val="007D7C9D"/>
    <w:rsid w:val="007D7D7A"/>
    <w:rsid w:val="007E0124"/>
    <w:rsid w:val="007E01C2"/>
    <w:rsid w:val="007E0B0C"/>
    <w:rsid w:val="007E2A5F"/>
    <w:rsid w:val="007E3508"/>
    <w:rsid w:val="007E3876"/>
    <w:rsid w:val="007E3BD7"/>
    <w:rsid w:val="007E4015"/>
    <w:rsid w:val="007E68BF"/>
    <w:rsid w:val="007F02FB"/>
    <w:rsid w:val="007F035D"/>
    <w:rsid w:val="007F0961"/>
    <w:rsid w:val="007F1DAD"/>
    <w:rsid w:val="007F35EB"/>
    <w:rsid w:val="007F365C"/>
    <w:rsid w:val="007F4383"/>
    <w:rsid w:val="007F4905"/>
    <w:rsid w:val="007F5087"/>
    <w:rsid w:val="007F5125"/>
    <w:rsid w:val="007F5BA1"/>
    <w:rsid w:val="007F72E3"/>
    <w:rsid w:val="007F73D2"/>
    <w:rsid w:val="007F76F1"/>
    <w:rsid w:val="00800C50"/>
    <w:rsid w:val="00800DB1"/>
    <w:rsid w:val="00800EC0"/>
    <w:rsid w:val="008012ED"/>
    <w:rsid w:val="00801543"/>
    <w:rsid w:val="008016E7"/>
    <w:rsid w:val="00801FCA"/>
    <w:rsid w:val="00802935"/>
    <w:rsid w:val="008029FE"/>
    <w:rsid w:val="00802A9C"/>
    <w:rsid w:val="00802FD5"/>
    <w:rsid w:val="008036EE"/>
    <w:rsid w:val="00803C41"/>
    <w:rsid w:val="00803C68"/>
    <w:rsid w:val="00804625"/>
    <w:rsid w:val="00804AE9"/>
    <w:rsid w:val="00804D4D"/>
    <w:rsid w:val="00805C86"/>
    <w:rsid w:val="00805D52"/>
    <w:rsid w:val="00805EC5"/>
    <w:rsid w:val="00806166"/>
    <w:rsid w:val="00806293"/>
    <w:rsid w:val="008070EE"/>
    <w:rsid w:val="00807535"/>
    <w:rsid w:val="0080755D"/>
    <w:rsid w:val="00810562"/>
    <w:rsid w:val="00810684"/>
    <w:rsid w:val="00810AC8"/>
    <w:rsid w:val="00810B7A"/>
    <w:rsid w:val="00811344"/>
    <w:rsid w:val="00811558"/>
    <w:rsid w:val="00811685"/>
    <w:rsid w:val="008117BD"/>
    <w:rsid w:val="00811A01"/>
    <w:rsid w:val="00811DEC"/>
    <w:rsid w:val="008120EE"/>
    <w:rsid w:val="00812352"/>
    <w:rsid w:val="0081293B"/>
    <w:rsid w:val="00813214"/>
    <w:rsid w:val="008135D8"/>
    <w:rsid w:val="00813778"/>
    <w:rsid w:val="00813C0A"/>
    <w:rsid w:val="0081403F"/>
    <w:rsid w:val="00814B05"/>
    <w:rsid w:val="00814BCF"/>
    <w:rsid w:val="00814EE0"/>
    <w:rsid w:val="0081567C"/>
    <w:rsid w:val="00816344"/>
    <w:rsid w:val="008166BA"/>
    <w:rsid w:val="00816796"/>
    <w:rsid w:val="00817743"/>
    <w:rsid w:val="00817E33"/>
    <w:rsid w:val="00817FE5"/>
    <w:rsid w:val="00820009"/>
    <w:rsid w:val="008215F0"/>
    <w:rsid w:val="008218D9"/>
    <w:rsid w:val="00821D21"/>
    <w:rsid w:val="00821DCE"/>
    <w:rsid w:val="00821F03"/>
    <w:rsid w:val="00821FBE"/>
    <w:rsid w:val="00822852"/>
    <w:rsid w:val="00822C1F"/>
    <w:rsid w:val="0082353A"/>
    <w:rsid w:val="008238F5"/>
    <w:rsid w:val="00823D1D"/>
    <w:rsid w:val="00823E77"/>
    <w:rsid w:val="00824342"/>
    <w:rsid w:val="0082473F"/>
    <w:rsid w:val="0082479F"/>
    <w:rsid w:val="008249A3"/>
    <w:rsid w:val="00825698"/>
    <w:rsid w:val="008257CD"/>
    <w:rsid w:val="00826309"/>
    <w:rsid w:val="00826436"/>
    <w:rsid w:val="00826911"/>
    <w:rsid w:val="00826CFB"/>
    <w:rsid w:val="00827A06"/>
    <w:rsid w:val="008300E8"/>
    <w:rsid w:val="00830A6F"/>
    <w:rsid w:val="008318C7"/>
    <w:rsid w:val="00831B4C"/>
    <w:rsid w:val="00831F3B"/>
    <w:rsid w:val="008322E0"/>
    <w:rsid w:val="0083232F"/>
    <w:rsid w:val="00832730"/>
    <w:rsid w:val="00832AAF"/>
    <w:rsid w:val="00832F04"/>
    <w:rsid w:val="0083322E"/>
    <w:rsid w:val="00833391"/>
    <w:rsid w:val="00833396"/>
    <w:rsid w:val="00833845"/>
    <w:rsid w:val="0083399B"/>
    <w:rsid w:val="00834169"/>
    <w:rsid w:val="00834621"/>
    <w:rsid w:val="008346FF"/>
    <w:rsid w:val="00835093"/>
    <w:rsid w:val="008353E0"/>
    <w:rsid w:val="008353F0"/>
    <w:rsid w:val="00835CCE"/>
    <w:rsid w:val="00836FC3"/>
    <w:rsid w:val="00837966"/>
    <w:rsid w:val="0084041B"/>
    <w:rsid w:val="0084047A"/>
    <w:rsid w:val="0084121B"/>
    <w:rsid w:val="00841513"/>
    <w:rsid w:val="00843517"/>
    <w:rsid w:val="00844CDD"/>
    <w:rsid w:val="00845DBF"/>
    <w:rsid w:val="0084614F"/>
    <w:rsid w:val="00846EF8"/>
    <w:rsid w:val="00847E70"/>
    <w:rsid w:val="00850C41"/>
    <w:rsid w:val="008512AD"/>
    <w:rsid w:val="0085190E"/>
    <w:rsid w:val="008519CD"/>
    <w:rsid w:val="00851D60"/>
    <w:rsid w:val="00851EFA"/>
    <w:rsid w:val="008520A3"/>
    <w:rsid w:val="008527CA"/>
    <w:rsid w:val="00852FEE"/>
    <w:rsid w:val="0085318B"/>
    <w:rsid w:val="008533CC"/>
    <w:rsid w:val="00854140"/>
    <w:rsid w:val="008550C7"/>
    <w:rsid w:val="00855450"/>
    <w:rsid w:val="00855D3F"/>
    <w:rsid w:val="00855EF8"/>
    <w:rsid w:val="008560E9"/>
    <w:rsid w:val="0085620D"/>
    <w:rsid w:val="008565A1"/>
    <w:rsid w:val="008565D5"/>
    <w:rsid w:val="0085727E"/>
    <w:rsid w:val="00857393"/>
    <w:rsid w:val="00860263"/>
    <w:rsid w:val="0086048E"/>
    <w:rsid w:val="008605AF"/>
    <w:rsid w:val="0086103F"/>
    <w:rsid w:val="00861143"/>
    <w:rsid w:val="008611A1"/>
    <w:rsid w:val="008616C0"/>
    <w:rsid w:val="00861F1B"/>
    <w:rsid w:val="00862480"/>
    <w:rsid w:val="00862643"/>
    <w:rsid w:val="008626D1"/>
    <w:rsid w:val="00863B7B"/>
    <w:rsid w:val="0086474A"/>
    <w:rsid w:val="008655C5"/>
    <w:rsid w:val="0086685A"/>
    <w:rsid w:val="00867397"/>
    <w:rsid w:val="0087062D"/>
    <w:rsid w:val="00870BD2"/>
    <w:rsid w:val="008721F8"/>
    <w:rsid w:val="00872B5D"/>
    <w:rsid w:val="00872D1A"/>
    <w:rsid w:val="00873B0F"/>
    <w:rsid w:val="00873F9C"/>
    <w:rsid w:val="00874592"/>
    <w:rsid w:val="008747E8"/>
    <w:rsid w:val="00875E4F"/>
    <w:rsid w:val="00876289"/>
    <w:rsid w:val="00876347"/>
    <w:rsid w:val="00876FFF"/>
    <w:rsid w:val="0087757D"/>
    <w:rsid w:val="00877CAA"/>
    <w:rsid w:val="00877D9D"/>
    <w:rsid w:val="00877E35"/>
    <w:rsid w:val="00880E2E"/>
    <w:rsid w:val="00880E5B"/>
    <w:rsid w:val="00881711"/>
    <w:rsid w:val="00882399"/>
    <w:rsid w:val="0088253A"/>
    <w:rsid w:val="00882780"/>
    <w:rsid w:val="008829D0"/>
    <w:rsid w:val="008839A2"/>
    <w:rsid w:val="00884068"/>
    <w:rsid w:val="00884A1F"/>
    <w:rsid w:val="00884E6E"/>
    <w:rsid w:val="008857BE"/>
    <w:rsid w:val="00885977"/>
    <w:rsid w:val="00885EE0"/>
    <w:rsid w:val="00885F61"/>
    <w:rsid w:val="00886177"/>
    <w:rsid w:val="0088698C"/>
    <w:rsid w:val="00886C47"/>
    <w:rsid w:val="00890508"/>
    <w:rsid w:val="008908B0"/>
    <w:rsid w:val="00890985"/>
    <w:rsid w:val="00890C11"/>
    <w:rsid w:val="00890C7B"/>
    <w:rsid w:val="00891087"/>
    <w:rsid w:val="00891F3E"/>
    <w:rsid w:val="00892338"/>
    <w:rsid w:val="00894467"/>
    <w:rsid w:val="0089589E"/>
    <w:rsid w:val="00896456"/>
    <w:rsid w:val="008965F6"/>
    <w:rsid w:val="00896B97"/>
    <w:rsid w:val="0089724D"/>
    <w:rsid w:val="008A046B"/>
    <w:rsid w:val="008A0CCC"/>
    <w:rsid w:val="008A0D89"/>
    <w:rsid w:val="008A2E75"/>
    <w:rsid w:val="008A30B6"/>
    <w:rsid w:val="008A39F7"/>
    <w:rsid w:val="008A4494"/>
    <w:rsid w:val="008A4604"/>
    <w:rsid w:val="008A4B01"/>
    <w:rsid w:val="008A52E3"/>
    <w:rsid w:val="008A57CD"/>
    <w:rsid w:val="008A7151"/>
    <w:rsid w:val="008A765F"/>
    <w:rsid w:val="008A76B3"/>
    <w:rsid w:val="008A78D5"/>
    <w:rsid w:val="008A7C45"/>
    <w:rsid w:val="008A7F91"/>
    <w:rsid w:val="008B1245"/>
    <w:rsid w:val="008B19F7"/>
    <w:rsid w:val="008B25A0"/>
    <w:rsid w:val="008B29E0"/>
    <w:rsid w:val="008B2CBB"/>
    <w:rsid w:val="008B337D"/>
    <w:rsid w:val="008B3502"/>
    <w:rsid w:val="008B3530"/>
    <w:rsid w:val="008B36A1"/>
    <w:rsid w:val="008B3AA2"/>
    <w:rsid w:val="008B3D6F"/>
    <w:rsid w:val="008B4331"/>
    <w:rsid w:val="008B454F"/>
    <w:rsid w:val="008B545F"/>
    <w:rsid w:val="008B570F"/>
    <w:rsid w:val="008B590A"/>
    <w:rsid w:val="008B5958"/>
    <w:rsid w:val="008B6137"/>
    <w:rsid w:val="008B727F"/>
    <w:rsid w:val="008C0461"/>
    <w:rsid w:val="008C08C9"/>
    <w:rsid w:val="008C1239"/>
    <w:rsid w:val="008C1DF2"/>
    <w:rsid w:val="008C22A9"/>
    <w:rsid w:val="008C2AEA"/>
    <w:rsid w:val="008C30D0"/>
    <w:rsid w:val="008C36F6"/>
    <w:rsid w:val="008C3DC8"/>
    <w:rsid w:val="008C3F20"/>
    <w:rsid w:val="008C48BF"/>
    <w:rsid w:val="008C5ED6"/>
    <w:rsid w:val="008C6C79"/>
    <w:rsid w:val="008C7D06"/>
    <w:rsid w:val="008C7E1E"/>
    <w:rsid w:val="008C7E35"/>
    <w:rsid w:val="008D02F2"/>
    <w:rsid w:val="008D0462"/>
    <w:rsid w:val="008D08A0"/>
    <w:rsid w:val="008D0E36"/>
    <w:rsid w:val="008D0E47"/>
    <w:rsid w:val="008D21C2"/>
    <w:rsid w:val="008D25F0"/>
    <w:rsid w:val="008D2704"/>
    <w:rsid w:val="008D2B31"/>
    <w:rsid w:val="008D3DBE"/>
    <w:rsid w:val="008D3E5C"/>
    <w:rsid w:val="008D4827"/>
    <w:rsid w:val="008D4AA7"/>
    <w:rsid w:val="008D4BD8"/>
    <w:rsid w:val="008D54C0"/>
    <w:rsid w:val="008D5A69"/>
    <w:rsid w:val="008D5D55"/>
    <w:rsid w:val="008D5F60"/>
    <w:rsid w:val="008D6A0F"/>
    <w:rsid w:val="008D6D4A"/>
    <w:rsid w:val="008D778C"/>
    <w:rsid w:val="008E0388"/>
    <w:rsid w:val="008E0B00"/>
    <w:rsid w:val="008E0EB9"/>
    <w:rsid w:val="008E17AE"/>
    <w:rsid w:val="008E19B4"/>
    <w:rsid w:val="008E1E3E"/>
    <w:rsid w:val="008E2E59"/>
    <w:rsid w:val="008E3202"/>
    <w:rsid w:val="008E4800"/>
    <w:rsid w:val="008E49CB"/>
    <w:rsid w:val="008E4C2D"/>
    <w:rsid w:val="008E4E8E"/>
    <w:rsid w:val="008E6718"/>
    <w:rsid w:val="008E7631"/>
    <w:rsid w:val="008E77A2"/>
    <w:rsid w:val="008E7E65"/>
    <w:rsid w:val="008F0E28"/>
    <w:rsid w:val="008F0F46"/>
    <w:rsid w:val="008F18BD"/>
    <w:rsid w:val="008F2063"/>
    <w:rsid w:val="008F223A"/>
    <w:rsid w:val="008F2927"/>
    <w:rsid w:val="008F2C01"/>
    <w:rsid w:val="008F3488"/>
    <w:rsid w:val="008F3A83"/>
    <w:rsid w:val="008F40F4"/>
    <w:rsid w:val="008F4566"/>
    <w:rsid w:val="008F6355"/>
    <w:rsid w:val="008F67BB"/>
    <w:rsid w:val="008F67FF"/>
    <w:rsid w:val="008F683E"/>
    <w:rsid w:val="008F70F8"/>
    <w:rsid w:val="008F738D"/>
    <w:rsid w:val="008F7704"/>
    <w:rsid w:val="008F7B0C"/>
    <w:rsid w:val="009005B9"/>
    <w:rsid w:val="00900FA0"/>
    <w:rsid w:val="00901022"/>
    <w:rsid w:val="009014C0"/>
    <w:rsid w:val="00901952"/>
    <w:rsid w:val="00901E1D"/>
    <w:rsid w:val="0090272E"/>
    <w:rsid w:val="009028D4"/>
    <w:rsid w:val="00902BD9"/>
    <w:rsid w:val="00902ECA"/>
    <w:rsid w:val="00903595"/>
    <w:rsid w:val="0090377A"/>
    <w:rsid w:val="00903B5E"/>
    <w:rsid w:val="009042C3"/>
    <w:rsid w:val="009044E6"/>
    <w:rsid w:val="009046B7"/>
    <w:rsid w:val="009055B3"/>
    <w:rsid w:val="009073CB"/>
    <w:rsid w:val="0090740B"/>
    <w:rsid w:val="0090769D"/>
    <w:rsid w:val="009078DC"/>
    <w:rsid w:val="00907C2D"/>
    <w:rsid w:val="00907D37"/>
    <w:rsid w:val="00911542"/>
    <w:rsid w:val="00911B53"/>
    <w:rsid w:val="00911C5A"/>
    <w:rsid w:val="009122C1"/>
    <w:rsid w:val="00912636"/>
    <w:rsid w:val="00912CFE"/>
    <w:rsid w:val="00912FBB"/>
    <w:rsid w:val="00913368"/>
    <w:rsid w:val="00913EB4"/>
    <w:rsid w:val="00914CCD"/>
    <w:rsid w:val="0091688E"/>
    <w:rsid w:val="00916A15"/>
    <w:rsid w:val="00916F27"/>
    <w:rsid w:val="00917332"/>
    <w:rsid w:val="00917565"/>
    <w:rsid w:val="00920DF9"/>
    <w:rsid w:val="00920F11"/>
    <w:rsid w:val="00921077"/>
    <w:rsid w:val="00922392"/>
    <w:rsid w:val="009226FC"/>
    <w:rsid w:val="009230F3"/>
    <w:rsid w:val="00923DF6"/>
    <w:rsid w:val="0092415A"/>
    <w:rsid w:val="00924D50"/>
    <w:rsid w:val="00924E64"/>
    <w:rsid w:val="00925352"/>
    <w:rsid w:val="009253CE"/>
    <w:rsid w:val="00925770"/>
    <w:rsid w:val="00925A08"/>
    <w:rsid w:val="00925B93"/>
    <w:rsid w:val="00925E08"/>
    <w:rsid w:val="00925E6B"/>
    <w:rsid w:val="00925E7D"/>
    <w:rsid w:val="00926A27"/>
    <w:rsid w:val="00926B83"/>
    <w:rsid w:val="00926ECB"/>
    <w:rsid w:val="009276A3"/>
    <w:rsid w:val="00927AFF"/>
    <w:rsid w:val="00927E6D"/>
    <w:rsid w:val="0093008E"/>
    <w:rsid w:val="00930A93"/>
    <w:rsid w:val="00930ECB"/>
    <w:rsid w:val="00930F69"/>
    <w:rsid w:val="00931BAA"/>
    <w:rsid w:val="00931F98"/>
    <w:rsid w:val="009321F4"/>
    <w:rsid w:val="00932F3A"/>
    <w:rsid w:val="00933788"/>
    <w:rsid w:val="00933AE2"/>
    <w:rsid w:val="00933C5C"/>
    <w:rsid w:val="00933E7D"/>
    <w:rsid w:val="00933E94"/>
    <w:rsid w:val="009343E6"/>
    <w:rsid w:val="00934894"/>
    <w:rsid w:val="00934CC3"/>
    <w:rsid w:val="0093524A"/>
    <w:rsid w:val="009353D5"/>
    <w:rsid w:val="009353E4"/>
    <w:rsid w:val="009359A5"/>
    <w:rsid w:val="00935A6A"/>
    <w:rsid w:val="00935F7B"/>
    <w:rsid w:val="009362E7"/>
    <w:rsid w:val="00936AB8"/>
    <w:rsid w:val="0093789F"/>
    <w:rsid w:val="0094234E"/>
    <w:rsid w:val="00943472"/>
    <w:rsid w:val="00943F85"/>
    <w:rsid w:val="00944058"/>
    <w:rsid w:val="0094479C"/>
    <w:rsid w:val="0094482A"/>
    <w:rsid w:val="009450C7"/>
    <w:rsid w:val="00945892"/>
    <w:rsid w:val="00945976"/>
    <w:rsid w:val="00945D24"/>
    <w:rsid w:val="0094619D"/>
    <w:rsid w:val="00946B9C"/>
    <w:rsid w:val="009476E5"/>
    <w:rsid w:val="0095007C"/>
    <w:rsid w:val="009500ED"/>
    <w:rsid w:val="009501CE"/>
    <w:rsid w:val="009501F8"/>
    <w:rsid w:val="0095070D"/>
    <w:rsid w:val="00952CF8"/>
    <w:rsid w:val="00953375"/>
    <w:rsid w:val="00953622"/>
    <w:rsid w:val="00953637"/>
    <w:rsid w:val="00953AB6"/>
    <w:rsid w:val="009546C9"/>
    <w:rsid w:val="0095490B"/>
    <w:rsid w:val="00955969"/>
    <w:rsid w:val="00955B2D"/>
    <w:rsid w:val="00956372"/>
    <w:rsid w:val="00956E06"/>
    <w:rsid w:val="00957393"/>
    <w:rsid w:val="009577F0"/>
    <w:rsid w:val="00962600"/>
    <w:rsid w:val="00962E61"/>
    <w:rsid w:val="00963920"/>
    <w:rsid w:val="00963991"/>
    <w:rsid w:val="009639A2"/>
    <w:rsid w:val="009639F2"/>
    <w:rsid w:val="00963F3D"/>
    <w:rsid w:val="0096454E"/>
    <w:rsid w:val="0096537F"/>
    <w:rsid w:val="00965B37"/>
    <w:rsid w:val="00965C65"/>
    <w:rsid w:val="00966618"/>
    <w:rsid w:val="009668ED"/>
    <w:rsid w:val="00966AA8"/>
    <w:rsid w:val="00967A01"/>
    <w:rsid w:val="00967A56"/>
    <w:rsid w:val="00967C57"/>
    <w:rsid w:val="00970901"/>
    <w:rsid w:val="00970958"/>
    <w:rsid w:val="00970AF5"/>
    <w:rsid w:val="0097178A"/>
    <w:rsid w:val="00971EF8"/>
    <w:rsid w:val="009720AC"/>
    <w:rsid w:val="00972143"/>
    <w:rsid w:val="00972772"/>
    <w:rsid w:val="0097287B"/>
    <w:rsid w:val="0097313A"/>
    <w:rsid w:val="009736DD"/>
    <w:rsid w:val="00973CD7"/>
    <w:rsid w:val="00973DC9"/>
    <w:rsid w:val="00974094"/>
    <w:rsid w:val="00974D1E"/>
    <w:rsid w:val="009757A2"/>
    <w:rsid w:val="00975D2C"/>
    <w:rsid w:val="00975E39"/>
    <w:rsid w:val="009763A5"/>
    <w:rsid w:val="0097661B"/>
    <w:rsid w:val="0097670D"/>
    <w:rsid w:val="0097689B"/>
    <w:rsid w:val="00976CE0"/>
    <w:rsid w:val="009771AD"/>
    <w:rsid w:val="00977ADB"/>
    <w:rsid w:val="00977B5B"/>
    <w:rsid w:val="00980474"/>
    <w:rsid w:val="00980F54"/>
    <w:rsid w:val="0098162B"/>
    <w:rsid w:val="00982236"/>
    <w:rsid w:val="0098225C"/>
    <w:rsid w:val="0098274A"/>
    <w:rsid w:val="00982DBC"/>
    <w:rsid w:val="00982E66"/>
    <w:rsid w:val="00983410"/>
    <w:rsid w:val="00983543"/>
    <w:rsid w:val="009848F8"/>
    <w:rsid w:val="0098552B"/>
    <w:rsid w:val="009855A1"/>
    <w:rsid w:val="0098677B"/>
    <w:rsid w:val="00986967"/>
    <w:rsid w:val="00986FF2"/>
    <w:rsid w:val="009877CB"/>
    <w:rsid w:val="00987C51"/>
    <w:rsid w:val="009906C2"/>
    <w:rsid w:val="00990CBE"/>
    <w:rsid w:val="0099112B"/>
    <w:rsid w:val="009916FC"/>
    <w:rsid w:val="00991D20"/>
    <w:rsid w:val="00992420"/>
    <w:rsid w:val="0099242C"/>
    <w:rsid w:val="00992959"/>
    <w:rsid w:val="009937DF"/>
    <w:rsid w:val="00993F91"/>
    <w:rsid w:val="00994175"/>
    <w:rsid w:val="00994809"/>
    <w:rsid w:val="00994EA5"/>
    <w:rsid w:val="00995BF1"/>
    <w:rsid w:val="00995E0E"/>
    <w:rsid w:val="00995EA0"/>
    <w:rsid w:val="009964DC"/>
    <w:rsid w:val="009965F7"/>
    <w:rsid w:val="00996633"/>
    <w:rsid w:val="00996EDA"/>
    <w:rsid w:val="00997200"/>
    <w:rsid w:val="009A01C9"/>
    <w:rsid w:val="009A0F97"/>
    <w:rsid w:val="009A1300"/>
    <w:rsid w:val="009A1377"/>
    <w:rsid w:val="009A2FEE"/>
    <w:rsid w:val="009A42A8"/>
    <w:rsid w:val="009A4570"/>
    <w:rsid w:val="009A55EF"/>
    <w:rsid w:val="009A5D1D"/>
    <w:rsid w:val="009A5FF6"/>
    <w:rsid w:val="009A6115"/>
    <w:rsid w:val="009A6DC6"/>
    <w:rsid w:val="009A7321"/>
    <w:rsid w:val="009A79B3"/>
    <w:rsid w:val="009B01C5"/>
    <w:rsid w:val="009B08B7"/>
    <w:rsid w:val="009B0E19"/>
    <w:rsid w:val="009B1059"/>
    <w:rsid w:val="009B1308"/>
    <w:rsid w:val="009B1980"/>
    <w:rsid w:val="009B1F24"/>
    <w:rsid w:val="009B2058"/>
    <w:rsid w:val="009B22B1"/>
    <w:rsid w:val="009B2D5A"/>
    <w:rsid w:val="009B3CE8"/>
    <w:rsid w:val="009B50CA"/>
    <w:rsid w:val="009B5863"/>
    <w:rsid w:val="009B5B8A"/>
    <w:rsid w:val="009B612A"/>
    <w:rsid w:val="009B6499"/>
    <w:rsid w:val="009B6558"/>
    <w:rsid w:val="009B663F"/>
    <w:rsid w:val="009B68A5"/>
    <w:rsid w:val="009B6A49"/>
    <w:rsid w:val="009B70BC"/>
    <w:rsid w:val="009B70FF"/>
    <w:rsid w:val="009B7A73"/>
    <w:rsid w:val="009B7CA4"/>
    <w:rsid w:val="009C08D2"/>
    <w:rsid w:val="009C0954"/>
    <w:rsid w:val="009C1139"/>
    <w:rsid w:val="009C1353"/>
    <w:rsid w:val="009C17B6"/>
    <w:rsid w:val="009C3CFA"/>
    <w:rsid w:val="009C3F20"/>
    <w:rsid w:val="009C4202"/>
    <w:rsid w:val="009C476E"/>
    <w:rsid w:val="009C4A35"/>
    <w:rsid w:val="009C538F"/>
    <w:rsid w:val="009C54CE"/>
    <w:rsid w:val="009C5706"/>
    <w:rsid w:val="009C783B"/>
    <w:rsid w:val="009C78B9"/>
    <w:rsid w:val="009C7BCD"/>
    <w:rsid w:val="009D0706"/>
    <w:rsid w:val="009D0C8D"/>
    <w:rsid w:val="009D1BDE"/>
    <w:rsid w:val="009D1D41"/>
    <w:rsid w:val="009D22B6"/>
    <w:rsid w:val="009D252A"/>
    <w:rsid w:val="009D30EA"/>
    <w:rsid w:val="009D369C"/>
    <w:rsid w:val="009D4874"/>
    <w:rsid w:val="009D4A3C"/>
    <w:rsid w:val="009D51B8"/>
    <w:rsid w:val="009D51F0"/>
    <w:rsid w:val="009D5392"/>
    <w:rsid w:val="009D5403"/>
    <w:rsid w:val="009D5DB3"/>
    <w:rsid w:val="009D60C0"/>
    <w:rsid w:val="009D6285"/>
    <w:rsid w:val="009D6DC5"/>
    <w:rsid w:val="009D6F29"/>
    <w:rsid w:val="009D7D9E"/>
    <w:rsid w:val="009E0F1D"/>
    <w:rsid w:val="009E1326"/>
    <w:rsid w:val="009E15B0"/>
    <w:rsid w:val="009E1607"/>
    <w:rsid w:val="009E1DB6"/>
    <w:rsid w:val="009E20CE"/>
    <w:rsid w:val="009E22B4"/>
    <w:rsid w:val="009E360C"/>
    <w:rsid w:val="009E4EEA"/>
    <w:rsid w:val="009E513A"/>
    <w:rsid w:val="009E5776"/>
    <w:rsid w:val="009E5BDD"/>
    <w:rsid w:val="009E6E1E"/>
    <w:rsid w:val="009E759C"/>
    <w:rsid w:val="009E75BA"/>
    <w:rsid w:val="009E77D3"/>
    <w:rsid w:val="009E78AD"/>
    <w:rsid w:val="009E7B1F"/>
    <w:rsid w:val="009E7CF0"/>
    <w:rsid w:val="009F0AB6"/>
    <w:rsid w:val="009F0D86"/>
    <w:rsid w:val="009F0F8B"/>
    <w:rsid w:val="009F115C"/>
    <w:rsid w:val="009F117B"/>
    <w:rsid w:val="009F1CC0"/>
    <w:rsid w:val="009F263C"/>
    <w:rsid w:val="009F2B56"/>
    <w:rsid w:val="009F2C00"/>
    <w:rsid w:val="009F46CC"/>
    <w:rsid w:val="009F48CE"/>
    <w:rsid w:val="009F509A"/>
    <w:rsid w:val="009F544D"/>
    <w:rsid w:val="009F5862"/>
    <w:rsid w:val="009F589F"/>
    <w:rsid w:val="009F5A48"/>
    <w:rsid w:val="009F5B84"/>
    <w:rsid w:val="009F5B99"/>
    <w:rsid w:val="009F5D13"/>
    <w:rsid w:val="009F5D50"/>
    <w:rsid w:val="009F5E7C"/>
    <w:rsid w:val="009F60EB"/>
    <w:rsid w:val="009F63DA"/>
    <w:rsid w:val="009F6712"/>
    <w:rsid w:val="009F6858"/>
    <w:rsid w:val="009F695C"/>
    <w:rsid w:val="009F6C38"/>
    <w:rsid w:val="009F6DDA"/>
    <w:rsid w:val="009F6F6F"/>
    <w:rsid w:val="00A00BD1"/>
    <w:rsid w:val="00A00D59"/>
    <w:rsid w:val="00A00F60"/>
    <w:rsid w:val="00A01AB3"/>
    <w:rsid w:val="00A0225B"/>
    <w:rsid w:val="00A02C1E"/>
    <w:rsid w:val="00A03314"/>
    <w:rsid w:val="00A03AEC"/>
    <w:rsid w:val="00A04E30"/>
    <w:rsid w:val="00A05F47"/>
    <w:rsid w:val="00A06946"/>
    <w:rsid w:val="00A06AE4"/>
    <w:rsid w:val="00A06D54"/>
    <w:rsid w:val="00A06E9A"/>
    <w:rsid w:val="00A119FF"/>
    <w:rsid w:val="00A11A4B"/>
    <w:rsid w:val="00A11CA0"/>
    <w:rsid w:val="00A11DA2"/>
    <w:rsid w:val="00A12048"/>
    <w:rsid w:val="00A1250C"/>
    <w:rsid w:val="00A12E07"/>
    <w:rsid w:val="00A12F94"/>
    <w:rsid w:val="00A1313B"/>
    <w:rsid w:val="00A13B4E"/>
    <w:rsid w:val="00A13B8C"/>
    <w:rsid w:val="00A13F97"/>
    <w:rsid w:val="00A15151"/>
    <w:rsid w:val="00A15553"/>
    <w:rsid w:val="00A15E5F"/>
    <w:rsid w:val="00A17367"/>
    <w:rsid w:val="00A173B2"/>
    <w:rsid w:val="00A1778D"/>
    <w:rsid w:val="00A17CD0"/>
    <w:rsid w:val="00A20918"/>
    <w:rsid w:val="00A2096D"/>
    <w:rsid w:val="00A2100A"/>
    <w:rsid w:val="00A2109A"/>
    <w:rsid w:val="00A2111C"/>
    <w:rsid w:val="00A213F8"/>
    <w:rsid w:val="00A222A0"/>
    <w:rsid w:val="00A2331E"/>
    <w:rsid w:val="00A24E51"/>
    <w:rsid w:val="00A25836"/>
    <w:rsid w:val="00A2634D"/>
    <w:rsid w:val="00A2679D"/>
    <w:rsid w:val="00A26A45"/>
    <w:rsid w:val="00A27C71"/>
    <w:rsid w:val="00A27C8B"/>
    <w:rsid w:val="00A30FE6"/>
    <w:rsid w:val="00A3152C"/>
    <w:rsid w:val="00A326F9"/>
    <w:rsid w:val="00A32B2E"/>
    <w:rsid w:val="00A32C84"/>
    <w:rsid w:val="00A32FCE"/>
    <w:rsid w:val="00A33867"/>
    <w:rsid w:val="00A33A03"/>
    <w:rsid w:val="00A33BD3"/>
    <w:rsid w:val="00A34331"/>
    <w:rsid w:val="00A34C70"/>
    <w:rsid w:val="00A350C2"/>
    <w:rsid w:val="00A3541F"/>
    <w:rsid w:val="00A35A32"/>
    <w:rsid w:val="00A35B97"/>
    <w:rsid w:val="00A3602F"/>
    <w:rsid w:val="00A36D79"/>
    <w:rsid w:val="00A36DD8"/>
    <w:rsid w:val="00A36F83"/>
    <w:rsid w:val="00A37D0C"/>
    <w:rsid w:val="00A40BC3"/>
    <w:rsid w:val="00A410E2"/>
    <w:rsid w:val="00A41478"/>
    <w:rsid w:val="00A414B6"/>
    <w:rsid w:val="00A4161A"/>
    <w:rsid w:val="00A41E14"/>
    <w:rsid w:val="00A41E4A"/>
    <w:rsid w:val="00A4318D"/>
    <w:rsid w:val="00A43273"/>
    <w:rsid w:val="00A435C8"/>
    <w:rsid w:val="00A43C91"/>
    <w:rsid w:val="00A43FAB"/>
    <w:rsid w:val="00A450BA"/>
    <w:rsid w:val="00A45484"/>
    <w:rsid w:val="00A4628E"/>
    <w:rsid w:val="00A46957"/>
    <w:rsid w:val="00A46A2C"/>
    <w:rsid w:val="00A46FC7"/>
    <w:rsid w:val="00A506F9"/>
    <w:rsid w:val="00A50AA0"/>
    <w:rsid w:val="00A50BDD"/>
    <w:rsid w:val="00A5101D"/>
    <w:rsid w:val="00A5161B"/>
    <w:rsid w:val="00A51F69"/>
    <w:rsid w:val="00A52411"/>
    <w:rsid w:val="00A537CF"/>
    <w:rsid w:val="00A538E9"/>
    <w:rsid w:val="00A53BB9"/>
    <w:rsid w:val="00A53F50"/>
    <w:rsid w:val="00A5486F"/>
    <w:rsid w:val="00A54DDE"/>
    <w:rsid w:val="00A55322"/>
    <w:rsid w:val="00A560B4"/>
    <w:rsid w:val="00A561F3"/>
    <w:rsid w:val="00A562B7"/>
    <w:rsid w:val="00A570F9"/>
    <w:rsid w:val="00A5774D"/>
    <w:rsid w:val="00A578AF"/>
    <w:rsid w:val="00A57E4E"/>
    <w:rsid w:val="00A6092D"/>
    <w:rsid w:val="00A61674"/>
    <w:rsid w:val="00A61BD6"/>
    <w:rsid w:val="00A61F3B"/>
    <w:rsid w:val="00A61FFA"/>
    <w:rsid w:val="00A620E9"/>
    <w:rsid w:val="00A62587"/>
    <w:rsid w:val="00A625ED"/>
    <w:rsid w:val="00A62912"/>
    <w:rsid w:val="00A63E84"/>
    <w:rsid w:val="00A64A03"/>
    <w:rsid w:val="00A65234"/>
    <w:rsid w:val="00A65B85"/>
    <w:rsid w:val="00A65DC1"/>
    <w:rsid w:val="00A65E08"/>
    <w:rsid w:val="00A65FFC"/>
    <w:rsid w:val="00A662F8"/>
    <w:rsid w:val="00A66868"/>
    <w:rsid w:val="00A6708D"/>
    <w:rsid w:val="00A67364"/>
    <w:rsid w:val="00A67529"/>
    <w:rsid w:val="00A67958"/>
    <w:rsid w:val="00A70172"/>
    <w:rsid w:val="00A702A5"/>
    <w:rsid w:val="00A70403"/>
    <w:rsid w:val="00A7128A"/>
    <w:rsid w:val="00A71454"/>
    <w:rsid w:val="00A72013"/>
    <w:rsid w:val="00A720F1"/>
    <w:rsid w:val="00A72A7B"/>
    <w:rsid w:val="00A72E72"/>
    <w:rsid w:val="00A7526D"/>
    <w:rsid w:val="00A75359"/>
    <w:rsid w:val="00A75C68"/>
    <w:rsid w:val="00A7642C"/>
    <w:rsid w:val="00A77A9E"/>
    <w:rsid w:val="00A77C3B"/>
    <w:rsid w:val="00A77CF5"/>
    <w:rsid w:val="00A80520"/>
    <w:rsid w:val="00A815EC"/>
    <w:rsid w:val="00A824BD"/>
    <w:rsid w:val="00A83022"/>
    <w:rsid w:val="00A8318F"/>
    <w:rsid w:val="00A83DF8"/>
    <w:rsid w:val="00A83F49"/>
    <w:rsid w:val="00A8407D"/>
    <w:rsid w:val="00A844CE"/>
    <w:rsid w:val="00A85589"/>
    <w:rsid w:val="00A8670F"/>
    <w:rsid w:val="00A86905"/>
    <w:rsid w:val="00A86AB8"/>
    <w:rsid w:val="00A86BBF"/>
    <w:rsid w:val="00A86D81"/>
    <w:rsid w:val="00A86DE3"/>
    <w:rsid w:val="00A87864"/>
    <w:rsid w:val="00A87D6B"/>
    <w:rsid w:val="00A87EEA"/>
    <w:rsid w:val="00A87F11"/>
    <w:rsid w:val="00A87FBD"/>
    <w:rsid w:val="00A90401"/>
    <w:rsid w:val="00A9096A"/>
    <w:rsid w:val="00A90BCE"/>
    <w:rsid w:val="00A92406"/>
    <w:rsid w:val="00A924BC"/>
    <w:rsid w:val="00A92800"/>
    <w:rsid w:val="00A92DB7"/>
    <w:rsid w:val="00A92F96"/>
    <w:rsid w:val="00A93110"/>
    <w:rsid w:val="00A9337F"/>
    <w:rsid w:val="00A93DE6"/>
    <w:rsid w:val="00A9401D"/>
    <w:rsid w:val="00A943C5"/>
    <w:rsid w:val="00A944CB"/>
    <w:rsid w:val="00A948FF"/>
    <w:rsid w:val="00A94AA6"/>
    <w:rsid w:val="00A94E25"/>
    <w:rsid w:val="00A94EFB"/>
    <w:rsid w:val="00A95333"/>
    <w:rsid w:val="00A95E0A"/>
    <w:rsid w:val="00A95F94"/>
    <w:rsid w:val="00A96C24"/>
    <w:rsid w:val="00A96D7D"/>
    <w:rsid w:val="00A97290"/>
    <w:rsid w:val="00AA0034"/>
    <w:rsid w:val="00AA040F"/>
    <w:rsid w:val="00AA08CC"/>
    <w:rsid w:val="00AA0E9F"/>
    <w:rsid w:val="00AA2443"/>
    <w:rsid w:val="00AA2963"/>
    <w:rsid w:val="00AA2B0B"/>
    <w:rsid w:val="00AA315B"/>
    <w:rsid w:val="00AA3497"/>
    <w:rsid w:val="00AA3DA7"/>
    <w:rsid w:val="00AA3E85"/>
    <w:rsid w:val="00AA404E"/>
    <w:rsid w:val="00AA5769"/>
    <w:rsid w:val="00AA5824"/>
    <w:rsid w:val="00AA6498"/>
    <w:rsid w:val="00AA7087"/>
    <w:rsid w:val="00AA7D44"/>
    <w:rsid w:val="00AB03DC"/>
    <w:rsid w:val="00AB08A7"/>
    <w:rsid w:val="00AB131C"/>
    <w:rsid w:val="00AB1C69"/>
    <w:rsid w:val="00AB1EC6"/>
    <w:rsid w:val="00AB1FB1"/>
    <w:rsid w:val="00AB3FA1"/>
    <w:rsid w:val="00AB437E"/>
    <w:rsid w:val="00AB5242"/>
    <w:rsid w:val="00AB5D69"/>
    <w:rsid w:val="00AB6554"/>
    <w:rsid w:val="00AB68DA"/>
    <w:rsid w:val="00AB69DD"/>
    <w:rsid w:val="00AC02A0"/>
    <w:rsid w:val="00AC05D4"/>
    <w:rsid w:val="00AC0863"/>
    <w:rsid w:val="00AC21A7"/>
    <w:rsid w:val="00AC2680"/>
    <w:rsid w:val="00AC4D2E"/>
    <w:rsid w:val="00AC4DF8"/>
    <w:rsid w:val="00AC51E7"/>
    <w:rsid w:val="00AC52EA"/>
    <w:rsid w:val="00AC5B0D"/>
    <w:rsid w:val="00AC5CCF"/>
    <w:rsid w:val="00AC6AF5"/>
    <w:rsid w:val="00AC71F4"/>
    <w:rsid w:val="00AC7260"/>
    <w:rsid w:val="00AC7AD1"/>
    <w:rsid w:val="00AC7AED"/>
    <w:rsid w:val="00AC7EF1"/>
    <w:rsid w:val="00AD0B3E"/>
    <w:rsid w:val="00AD0DEE"/>
    <w:rsid w:val="00AD0E12"/>
    <w:rsid w:val="00AD1DE6"/>
    <w:rsid w:val="00AD21A3"/>
    <w:rsid w:val="00AD2886"/>
    <w:rsid w:val="00AD2AAB"/>
    <w:rsid w:val="00AD318A"/>
    <w:rsid w:val="00AD325F"/>
    <w:rsid w:val="00AD3726"/>
    <w:rsid w:val="00AD416F"/>
    <w:rsid w:val="00AD4188"/>
    <w:rsid w:val="00AD44EB"/>
    <w:rsid w:val="00AD47CD"/>
    <w:rsid w:val="00AD6AB2"/>
    <w:rsid w:val="00AD6F88"/>
    <w:rsid w:val="00AD7671"/>
    <w:rsid w:val="00AD7916"/>
    <w:rsid w:val="00AD7F85"/>
    <w:rsid w:val="00AE0494"/>
    <w:rsid w:val="00AE1F4C"/>
    <w:rsid w:val="00AE21AC"/>
    <w:rsid w:val="00AE271F"/>
    <w:rsid w:val="00AE2753"/>
    <w:rsid w:val="00AE30B6"/>
    <w:rsid w:val="00AE3E9C"/>
    <w:rsid w:val="00AE412F"/>
    <w:rsid w:val="00AE4525"/>
    <w:rsid w:val="00AE52A2"/>
    <w:rsid w:val="00AE52AF"/>
    <w:rsid w:val="00AE5DF7"/>
    <w:rsid w:val="00AE5F62"/>
    <w:rsid w:val="00AE749E"/>
    <w:rsid w:val="00AF0429"/>
    <w:rsid w:val="00AF2500"/>
    <w:rsid w:val="00AF297A"/>
    <w:rsid w:val="00AF33C1"/>
    <w:rsid w:val="00AF33F8"/>
    <w:rsid w:val="00AF6111"/>
    <w:rsid w:val="00AF64D6"/>
    <w:rsid w:val="00AF78D7"/>
    <w:rsid w:val="00AF7AE9"/>
    <w:rsid w:val="00AF7E42"/>
    <w:rsid w:val="00AF7F52"/>
    <w:rsid w:val="00B000C4"/>
    <w:rsid w:val="00B00A4D"/>
    <w:rsid w:val="00B013FC"/>
    <w:rsid w:val="00B01D76"/>
    <w:rsid w:val="00B01F9D"/>
    <w:rsid w:val="00B0251A"/>
    <w:rsid w:val="00B03F4F"/>
    <w:rsid w:val="00B0408A"/>
    <w:rsid w:val="00B04E85"/>
    <w:rsid w:val="00B067FB"/>
    <w:rsid w:val="00B068CA"/>
    <w:rsid w:val="00B10521"/>
    <w:rsid w:val="00B105E0"/>
    <w:rsid w:val="00B10A8D"/>
    <w:rsid w:val="00B10C20"/>
    <w:rsid w:val="00B10DD8"/>
    <w:rsid w:val="00B1255F"/>
    <w:rsid w:val="00B126D3"/>
    <w:rsid w:val="00B130FB"/>
    <w:rsid w:val="00B13269"/>
    <w:rsid w:val="00B1405D"/>
    <w:rsid w:val="00B1414F"/>
    <w:rsid w:val="00B144C2"/>
    <w:rsid w:val="00B14D9B"/>
    <w:rsid w:val="00B156F3"/>
    <w:rsid w:val="00B15935"/>
    <w:rsid w:val="00B175F4"/>
    <w:rsid w:val="00B2000D"/>
    <w:rsid w:val="00B2035C"/>
    <w:rsid w:val="00B20C37"/>
    <w:rsid w:val="00B21100"/>
    <w:rsid w:val="00B214DA"/>
    <w:rsid w:val="00B2195F"/>
    <w:rsid w:val="00B22278"/>
    <w:rsid w:val="00B2258F"/>
    <w:rsid w:val="00B22643"/>
    <w:rsid w:val="00B23196"/>
    <w:rsid w:val="00B237D6"/>
    <w:rsid w:val="00B23A51"/>
    <w:rsid w:val="00B23E81"/>
    <w:rsid w:val="00B2423B"/>
    <w:rsid w:val="00B243E9"/>
    <w:rsid w:val="00B245A8"/>
    <w:rsid w:val="00B245EB"/>
    <w:rsid w:val="00B2473C"/>
    <w:rsid w:val="00B247D8"/>
    <w:rsid w:val="00B248F5"/>
    <w:rsid w:val="00B24D98"/>
    <w:rsid w:val="00B24FD0"/>
    <w:rsid w:val="00B25C94"/>
    <w:rsid w:val="00B262AA"/>
    <w:rsid w:val="00B26F13"/>
    <w:rsid w:val="00B2788E"/>
    <w:rsid w:val="00B27911"/>
    <w:rsid w:val="00B27D28"/>
    <w:rsid w:val="00B3042A"/>
    <w:rsid w:val="00B30EDA"/>
    <w:rsid w:val="00B314E0"/>
    <w:rsid w:val="00B317C7"/>
    <w:rsid w:val="00B31936"/>
    <w:rsid w:val="00B31F07"/>
    <w:rsid w:val="00B328C8"/>
    <w:rsid w:val="00B32E6D"/>
    <w:rsid w:val="00B32F47"/>
    <w:rsid w:val="00B33108"/>
    <w:rsid w:val="00B33428"/>
    <w:rsid w:val="00B33DB4"/>
    <w:rsid w:val="00B34B3D"/>
    <w:rsid w:val="00B34DF9"/>
    <w:rsid w:val="00B35499"/>
    <w:rsid w:val="00B35521"/>
    <w:rsid w:val="00B356E6"/>
    <w:rsid w:val="00B36025"/>
    <w:rsid w:val="00B36474"/>
    <w:rsid w:val="00B367BA"/>
    <w:rsid w:val="00B37316"/>
    <w:rsid w:val="00B378E7"/>
    <w:rsid w:val="00B37C0E"/>
    <w:rsid w:val="00B4175B"/>
    <w:rsid w:val="00B423C2"/>
    <w:rsid w:val="00B42644"/>
    <w:rsid w:val="00B4417A"/>
    <w:rsid w:val="00B442D7"/>
    <w:rsid w:val="00B44F93"/>
    <w:rsid w:val="00B45038"/>
    <w:rsid w:val="00B459A3"/>
    <w:rsid w:val="00B45A40"/>
    <w:rsid w:val="00B45B56"/>
    <w:rsid w:val="00B4601E"/>
    <w:rsid w:val="00B46363"/>
    <w:rsid w:val="00B46802"/>
    <w:rsid w:val="00B4701A"/>
    <w:rsid w:val="00B47769"/>
    <w:rsid w:val="00B50324"/>
    <w:rsid w:val="00B505D5"/>
    <w:rsid w:val="00B51099"/>
    <w:rsid w:val="00B5195F"/>
    <w:rsid w:val="00B52039"/>
    <w:rsid w:val="00B5238D"/>
    <w:rsid w:val="00B5255C"/>
    <w:rsid w:val="00B52F29"/>
    <w:rsid w:val="00B5305C"/>
    <w:rsid w:val="00B53EB8"/>
    <w:rsid w:val="00B5477B"/>
    <w:rsid w:val="00B5527F"/>
    <w:rsid w:val="00B5550F"/>
    <w:rsid w:val="00B55BD9"/>
    <w:rsid w:val="00B56324"/>
    <w:rsid w:val="00B5667E"/>
    <w:rsid w:val="00B56730"/>
    <w:rsid w:val="00B5737D"/>
    <w:rsid w:val="00B5747E"/>
    <w:rsid w:val="00B57758"/>
    <w:rsid w:val="00B57D70"/>
    <w:rsid w:val="00B60BCC"/>
    <w:rsid w:val="00B612F6"/>
    <w:rsid w:val="00B6198E"/>
    <w:rsid w:val="00B61C71"/>
    <w:rsid w:val="00B61F95"/>
    <w:rsid w:val="00B6260C"/>
    <w:rsid w:val="00B6301B"/>
    <w:rsid w:val="00B6305E"/>
    <w:rsid w:val="00B633D8"/>
    <w:rsid w:val="00B6363C"/>
    <w:rsid w:val="00B63BDD"/>
    <w:rsid w:val="00B63DCA"/>
    <w:rsid w:val="00B63F4F"/>
    <w:rsid w:val="00B64699"/>
    <w:rsid w:val="00B648AA"/>
    <w:rsid w:val="00B64DB1"/>
    <w:rsid w:val="00B64E94"/>
    <w:rsid w:val="00B650C8"/>
    <w:rsid w:val="00B6510B"/>
    <w:rsid w:val="00B652E7"/>
    <w:rsid w:val="00B670C9"/>
    <w:rsid w:val="00B67391"/>
    <w:rsid w:val="00B67E4A"/>
    <w:rsid w:val="00B703C8"/>
    <w:rsid w:val="00B7071B"/>
    <w:rsid w:val="00B71823"/>
    <w:rsid w:val="00B72770"/>
    <w:rsid w:val="00B72D31"/>
    <w:rsid w:val="00B72EDE"/>
    <w:rsid w:val="00B73258"/>
    <w:rsid w:val="00B7334A"/>
    <w:rsid w:val="00B7344D"/>
    <w:rsid w:val="00B734CF"/>
    <w:rsid w:val="00B73E5F"/>
    <w:rsid w:val="00B73FA4"/>
    <w:rsid w:val="00B7419A"/>
    <w:rsid w:val="00B7440D"/>
    <w:rsid w:val="00B7465D"/>
    <w:rsid w:val="00B747BD"/>
    <w:rsid w:val="00B75007"/>
    <w:rsid w:val="00B75331"/>
    <w:rsid w:val="00B75719"/>
    <w:rsid w:val="00B7583E"/>
    <w:rsid w:val="00B75A13"/>
    <w:rsid w:val="00B75A8E"/>
    <w:rsid w:val="00B75D96"/>
    <w:rsid w:val="00B763F4"/>
    <w:rsid w:val="00B764B6"/>
    <w:rsid w:val="00B7750C"/>
    <w:rsid w:val="00B775B4"/>
    <w:rsid w:val="00B77846"/>
    <w:rsid w:val="00B77940"/>
    <w:rsid w:val="00B8027A"/>
    <w:rsid w:val="00B806F3"/>
    <w:rsid w:val="00B809CC"/>
    <w:rsid w:val="00B8140B"/>
    <w:rsid w:val="00B81A66"/>
    <w:rsid w:val="00B81ACD"/>
    <w:rsid w:val="00B82679"/>
    <w:rsid w:val="00B83B51"/>
    <w:rsid w:val="00B83C6E"/>
    <w:rsid w:val="00B84810"/>
    <w:rsid w:val="00B84B23"/>
    <w:rsid w:val="00B84DB0"/>
    <w:rsid w:val="00B85C07"/>
    <w:rsid w:val="00B85D67"/>
    <w:rsid w:val="00B862D8"/>
    <w:rsid w:val="00B87369"/>
    <w:rsid w:val="00B87928"/>
    <w:rsid w:val="00B879C2"/>
    <w:rsid w:val="00B901E1"/>
    <w:rsid w:val="00B90E52"/>
    <w:rsid w:val="00B90EC4"/>
    <w:rsid w:val="00B91103"/>
    <w:rsid w:val="00B914CA"/>
    <w:rsid w:val="00B91F4D"/>
    <w:rsid w:val="00B920ED"/>
    <w:rsid w:val="00B92262"/>
    <w:rsid w:val="00B92395"/>
    <w:rsid w:val="00B923D3"/>
    <w:rsid w:val="00B927FB"/>
    <w:rsid w:val="00B92AD5"/>
    <w:rsid w:val="00B92FC7"/>
    <w:rsid w:val="00B93D60"/>
    <w:rsid w:val="00B9414B"/>
    <w:rsid w:val="00B952B7"/>
    <w:rsid w:val="00B95F84"/>
    <w:rsid w:val="00B96024"/>
    <w:rsid w:val="00B96D33"/>
    <w:rsid w:val="00B97548"/>
    <w:rsid w:val="00B97903"/>
    <w:rsid w:val="00BA0632"/>
    <w:rsid w:val="00BA09BF"/>
    <w:rsid w:val="00BA0A6C"/>
    <w:rsid w:val="00BA0D42"/>
    <w:rsid w:val="00BA1AB9"/>
    <w:rsid w:val="00BA1EE0"/>
    <w:rsid w:val="00BA2D90"/>
    <w:rsid w:val="00BA2F66"/>
    <w:rsid w:val="00BA3A68"/>
    <w:rsid w:val="00BA3B2F"/>
    <w:rsid w:val="00BA3B4D"/>
    <w:rsid w:val="00BA4369"/>
    <w:rsid w:val="00BA4759"/>
    <w:rsid w:val="00BA6BAC"/>
    <w:rsid w:val="00BA6CA8"/>
    <w:rsid w:val="00BA6D9D"/>
    <w:rsid w:val="00BA6E17"/>
    <w:rsid w:val="00BA7926"/>
    <w:rsid w:val="00BA7CD9"/>
    <w:rsid w:val="00BA7FC6"/>
    <w:rsid w:val="00BB00FD"/>
    <w:rsid w:val="00BB01DE"/>
    <w:rsid w:val="00BB050C"/>
    <w:rsid w:val="00BB1D39"/>
    <w:rsid w:val="00BB26E1"/>
    <w:rsid w:val="00BB2DCE"/>
    <w:rsid w:val="00BB2EC1"/>
    <w:rsid w:val="00BB2FDA"/>
    <w:rsid w:val="00BB2FF1"/>
    <w:rsid w:val="00BB377A"/>
    <w:rsid w:val="00BB50FC"/>
    <w:rsid w:val="00BB5329"/>
    <w:rsid w:val="00BB5715"/>
    <w:rsid w:val="00BB5937"/>
    <w:rsid w:val="00BB61D2"/>
    <w:rsid w:val="00BB6984"/>
    <w:rsid w:val="00BB78AE"/>
    <w:rsid w:val="00BB79E9"/>
    <w:rsid w:val="00BC02E2"/>
    <w:rsid w:val="00BC044A"/>
    <w:rsid w:val="00BC04A4"/>
    <w:rsid w:val="00BC0B75"/>
    <w:rsid w:val="00BC0D20"/>
    <w:rsid w:val="00BC0E6D"/>
    <w:rsid w:val="00BC0E89"/>
    <w:rsid w:val="00BC1599"/>
    <w:rsid w:val="00BC29F9"/>
    <w:rsid w:val="00BC2EA7"/>
    <w:rsid w:val="00BC30C0"/>
    <w:rsid w:val="00BC364F"/>
    <w:rsid w:val="00BC3C04"/>
    <w:rsid w:val="00BC3D31"/>
    <w:rsid w:val="00BC40BA"/>
    <w:rsid w:val="00BC467C"/>
    <w:rsid w:val="00BC488B"/>
    <w:rsid w:val="00BC528F"/>
    <w:rsid w:val="00BC57D3"/>
    <w:rsid w:val="00BC5D5E"/>
    <w:rsid w:val="00BC5DA2"/>
    <w:rsid w:val="00BC6A96"/>
    <w:rsid w:val="00BC7CDA"/>
    <w:rsid w:val="00BD0969"/>
    <w:rsid w:val="00BD0C45"/>
    <w:rsid w:val="00BD1480"/>
    <w:rsid w:val="00BD1B0C"/>
    <w:rsid w:val="00BD2672"/>
    <w:rsid w:val="00BD2AAC"/>
    <w:rsid w:val="00BD386E"/>
    <w:rsid w:val="00BD3AFF"/>
    <w:rsid w:val="00BD42D6"/>
    <w:rsid w:val="00BD45A1"/>
    <w:rsid w:val="00BD4A1E"/>
    <w:rsid w:val="00BD4F41"/>
    <w:rsid w:val="00BD54E1"/>
    <w:rsid w:val="00BD5D39"/>
    <w:rsid w:val="00BD63FC"/>
    <w:rsid w:val="00BD65D9"/>
    <w:rsid w:val="00BD6EBE"/>
    <w:rsid w:val="00BD74C0"/>
    <w:rsid w:val="00BD78CD"/>
    <w:rsid w:val="00BE0045"/>
    <w:rsid w:val="00BE0131"/>
    <w:rsid w:val="00BE02A8"/>
    <w:rsid w:val="00BE0B19"/>
    <w:rsid w:val="00BE1378"/>
    <w:rsid w:val="00BE260B"/>
    <w:rsid w:val="00BE2B9F"/>
    <w:rsid w:val="00BE311D"/>
    <w:rsid w:val="00BE4013"/>
    <w:rsid w:val="00BE4D72"/>
    <w:rsid w:val="00BE5736"/>
    <w:rsid w:val="00BE584B"/>
    <w:rsid w:val="00BE610B"/>
    <w:rsid w:val="00BE6379"/>
    <w:rsid w:val="00BE641A"/>
    <w:rsid w:val="00BE6E8A"/>
    <w:rsid w:val="00BE71F8"/>
    <w:rsid w:val="00BE7691"/>
    <w:rsid w:val="00BF13F5"/>
    <w:rsid w:val="00BF1598"/>
    <w:rsid w:val="00BF1A25"/>
    <w:rsid w:val="00BF2185"/>
    <w:rsid w:val="00BF3BB9"/>
    <w:rsid w:val="00BF4443"/>
    <w:rsid w:val="00BF4B33"/>
    <w:rsid w:val="00BF4D11"/>
    <w:rsid w:val="00BF4D46"/>
    <w:rsid w:val="00BF4D5A"/>
    <w:rsid w:val="00BF4DBD"/>
    <w:rsid w:val="00BF5408"/>
    <w:rsid w:val="00BF5959"/>
    <w:rsid w:val="00BF602B"/>
    <w:rsid w:val="00BF622C"/>
    <w:rsid w:val="00BF6651"/>
    <w:rsid w:val="00BF6D1B"/>
    <w:rsid w:val="00BF7100"/>
    <w:rsid w:val="00BF71E4"/>
    <w:rsid w:val="00BF7693"/>
    <w:rsid w:val="00BF7779"/>
    <w:rsid w:val="00C00632"/>
    <w:rsid w:val="00C0066F"/>
    <w:rsid w:val="00C006DF"/>
    <w:rsid w:val="00C0093B"/>
    <w:rsid w:val="00C01E87"/>
    <w:rsid w:val="00C01F65"/>
    <w:rsid w:val="00C0213C"/>
    <w:rsid w:val="00C02655"/>
    <w:rsid w:val="00C0308E"/>
    <w:rsid w:val="00C034D6"/>
    <w:rsid w:val="00C03A11"/>
    <w:rsid w:val="00C03CB2"/>
    <w:rsid w:val="00C046C4"/>
    <w:rsid w:val="00C04829"/>
    <w:rsid w:val="00C048B5"/>
    <w:rsid w:val="00C04EF4"/>
    <w:rsid w:val="00C050D3"/>
    <w:rsid w:val="00C05209"/>
    <w:rsid w:val="00C05699"/>
    <w:rsid w:val="00C06091"/>
    <w:rsid w:val="00C06E21"/>
    <w:rsid w:val="00C06ECB"/>
    <w:rsid w:val="00C0725F"/>
    <w:rsid w:val="00C073E5"/>
    <w:rsid w:val="00C07FE9"/>
    <w:rsid w:val="00C10829"/>
    <w:rsid w:val="00C1109F"/>
    <w:rsid w:val="00C11307"/>
    <w:rsid w:val="00C1163A"/>
    <w:rsid w:val="00C116E2"/>
    <w:rsid w:val="00C11C2F"/>
    <w:rsid w:val="00C12473"/>
    <w:rsid w:val="00C12862"/>
    <w:rsid w:val="00C13997"/>
    <w:rsid w:val="00C14157"/>
    <w:rsid w:val="00C14E48"/>
    <w:rsid w:val="00C15630"/>
    <w:rsid w:val="00C15632"/>
    <w:rsid w:val="00C15C20"/>
    <w:rsid w:val="00C167F4"/>
    <w:rsid w:val="00C16924"/>
    <w:rsid w:val="00C1786A"/>
    <w:rsid w:val="00C17C84"/>
    <w:rsid w:val="00C17DCA"/>
    <w:rsid w:val="00C204CB"/>
    <w:rsid w:val="00C209C3"/>
    <w:rsid w:val="00C2115A"/>
    <w:rsid w:val="00C21C6D"/>
    <w:rsid w:val="00C22130"/>
    <w:rsid w:val="00C223E6"/>
    <w:rsid w:val="00C22A6B"/>
    <w:rsid w:val="00C22DF0"/>
    <w:rsid w:val="00C23555"/>
    <w:rsid w:val="00C2371A"/>
    <w:rsid w:val="00C243F3"/>
    <w:rsid w:val="00C24B87"/>
    <w:rsid w:val="00C25681"/>
    <w:rsid w:val="00C25A08"/>
    <w:rsid w:val="00C269FC"/>
    <w:rsid w:val="00C26D70"/>
    <w:rsid w:val="00C270E8"/>
    <w:rsid w:val="00C27219"/>
    <w:rsid w:val="00C2791C"/>
    <w:rsid w:val="00C3023A"/>
    <w:rsid w:val="00C30B4F"/>
    <w:rsid w:val="00C32191"/>
    <w:rsid w:val="00C323FC"/>
    <w:rsid w:val="00C32981"/>
    <w:rsid w:val="00C32BB0"/>
    <w:rsid w:val="00C3354A"/>
    <w:rsid w:val="00C3363E"/>
    <w:rsid w:val="00C34289"/>
    <w:rsid w:val="00C3449F"/>
    <w:rsid w:val="00C344AE"/>
    <w:rsid w:val="00C3555F"/>
    <w:rsid w:val="00C355C8"/>
    <w:rsid w:val="00C36065"/>
    <w:rsid w:val="00C364FD"/>
    <w:rsid w:val="00C3671C"/>
    <w:rsid w:val="00C37141"/>
    <w:rsid w:val="00C372CE"/>
    <w:rsid w:val="00C372D3"/>
    <w:rsid w:val="00C37BB4"/>
    <w:rsid w:val="00C40450"/>
    <w:rsid w:val="00C41291"/>
    <w:rsid w:val="00C412AB"/>
    <w:rsid w:val="00C41D39"/>
    <w:rsid w:val="00C425CE"/>
    <w:rsid w:val="00C42EA6"/>
    <w:rsid w:val="00C4325D"/>
    <w:rsid w:val="00C43347"/>
    <w:rsid w:val="00C4387F"/>
    <w:rsid w:val="00C43E08"/>
    <w:rsid w:val="00C43E1E"/>
    <w:rsid w:val="00C4435B"/>
    <w:rsid w:val="00C444E6"/>
    <w:rsid w:val="00C44691"/>
    <w:rsid w:val="00C4482A"/>
    <w:rsid w:val="00C4487C"/>
    <w:rsid w:val="00C448DB"/>
    <w:rsid w:val="00C450A6"/>
    <w:rsid w:val="00C4524C"/>
    <w:rsid w:val="00C45618"/>
    <w:rsid w:val="00C4574D"/>
    <w:rsid w:val="00C45B07"/>
    <w:rsid w:val="00C45D99"/>
    <w:rsid w:val="00C4629C"/>
    <w:rsid w:val="00C465BC"/>
    <w:rsid w:val="00C465DE"/>
    <w:rsid w:val="00C467B9"/>
    <w:rsid w:val="00C4751D"/>
    <w:rsid w:val="00C4773B"/>
    <w:rsid w:val="00C47BFC"/>
    <w:rsid w:val="00C47F49"/>
    <w:rsid w:val="00C502F5"/>
    <w:rsid w:val="00C513FB"/>
    <w:rsid w:val="00C51410"/>
    <w:rsid w:val="00C5185C"/>
    <w:rsid w:val="00C518DE"/>
    <w:rsid w:val="00C52311"/>
    <w:rsid w:val="00C52924"/>
    <w:rsid w:val="00C52D1B"/>
    <w:rsid w:val="00C531C4"/>
    <w:rsid w:val="00C53237"/>
    <w:rsid w:val="00C547B1"/>
    <w:rsid w:val="00C5530F"/>
    <w:rsid w:val="00C55DA8"/>
    <w:rsid w:val="00C55F98"/>
    <w:rsid w:val="00C562B0"/>
    <w:rsid w:val="00C56425"/>
    <w:rsid w:val="00C5657F"/>
    <w:rsid w:val="00C5665F"/>
    <w:rsid w:val="00C56ECE"/>
    <w:rsid w:val="00C57AC9"/>
    <w:rsid w:val="00C57D49"/>
    <w:rsid w:val="00C60F0E"/>
    <w:rsid w:val="00C6146D"/>
    <w:rsid w:val="00C61CAB"/>
    <w:rsid w:val="00C61ECD"/>
    <w:rsid w:val="00C61FE5"/>
    <w:rsid w:val="00C62356"/>
    <w:rsid w:val="00C62D53"/>
    <w:rsid w:val="00C63381"/>
    <w:rsid w:val="00C63540"/>
    <w:rsid w:val="00C638DA"/>
    <w:rsid w:val="00C63D64"/>
    <w:rsid w:val="00C647E7"/>
    <w:rsid w:val="00C64FD5"/>
    <w:rsid w:val="00C65576"/>
    <w:rsid w:val="00C6589B"/>
    <w:rsid w:val="00C6671F"/>
    <w:rsid w:val="00C66BC6"/>
    <w:rsid w:val="00C70353"/>
    <w:rsid w:val="00C70586"/>
    <w:rsid w:val="00C70BE9"/>
    <w:rsid w:val="00C71DC2"/>
    <w:rsid w:val="00C72839"/>
    <w:rsid w:val="00C729B5"/>
    <w:rsid w:val="00C72DF9"/>
    <w:rsid w:val="00C7326D"/>
    <w:rsid w:val="00C73C4C"/>
    <w:rsid w:val="00C74173"/>
    <w:rsid w:val="00C742A8"/>
    <w:rsid w:val="00C74854"/>
    <w:rsid w:val="00C752B2"/>
    <w:rsid w:val="00C764DF"/>
    <w:rsid w:val="00C76D16"/>
    <w:rsid w:val="00C76F7D"/>
    <w:rsid w:val="00C77169"/>
    <w:rsid w:val="00C777DE"/>
    <w:rsid w:val="00C7797A"/>
    <w:rsid w:val="00C801C3"/>
    <w:rsid w:val="00C80855"/>
    <w:rsid w:val="00C81065"/>
    <w:rsid w:val="00C81283"/>
    <w:rsid w:val="00C82D23"/>
    <w:rsid w:val="00C833BF"/>
    <w:rsid w:val="00C83529"/>
    <w:rsid w:val="00C83E45"/>
    <w:rsid w:val="00C86A2B"/>
    <w:rsid w:val="00C86C23"/>
    <w:rsid w:val="00C86E12"/>
    <w:rsid w:val="00C876F4"/>
    <w:rsid w:val="00C877D0"/>
    <w:rsid w:val="00C87ADB"/>
    <w:rsid w:val="00C87B88"/>
    <w:rsid w:val="00C9019F"/>
    <w:rsid w:val="00C9038D"/>
    <w:rsid w:val="00C90564"/>
    <w:rsid w:val="00C90ACF"/>
    <w:rsid w:val="00C90ED6"/>
    <w:rsid w:val="00C91BD7"/>
    <w:rsid w:val="00C92237"/>
    <w:rsid w:val="00C92436"/>
    <w:rsid w:val="00C9300D"/>
    <w:rsid w:val="00C93803"/>
    <w:rsid w:val="00C93978"/>
    <w:rsid w:val="00C93BED"/>
    <w:rsid w:val="00C9408E"/>
    <w:rsid w:val="00C944B3"/>
    <w:rsid w:val="00C94C5B"/>
    <w:rsid w:val="00C96485"/>
    <w:rsid w:val="00C972B3"/>
    <w:rsid w:val="00C97E23"/>
    <w:rsid w:val="00CA08FE"/>
    <w:rsid w:val="00CA148C"/>
    <w:rsid w:val="00CA154E"/>
    <w:rsid w:val="00CA1B24"/>
    <w:rsid w:val="00CA27AE"/>
    <w:rsid w:val="00CA3336"/>
    <w:rsid w:val="00CA4825"/>
    <w:rsid w:val="00CA4DD7"/>
    <w:rsid w:val="00CA53DD"/>
    <w:rsid w:val="00CA53F7"/>
    <w:rsid w:val="00CA5F51"/>
    <w:rsid w:val="00CA6D81"/>
    <w:rsid w:val="00CA78C9"/>
    <w:rsid w:val="00CA7952"/>
    <w:rsid w:val="00CA7C10"/>
    <w:rsid w:val="00CA7EC7"/>
    <w:rsid w:val="00CB026D"/>
    <w:rsid w:val="00CB0D53"/>
    <w:rsid w:val="00CB0DBD"/>
    <w:rsid w:val="00CB1911"/>
    <w:rsid w:val="00CB255A"/>
    <w:rsid w:val="00CB28B3"/>
    <w:rsid w:val="00CB2DAB"/>
    <w:rsid w:val="00CB3301"/>
    <w:rsid w:val="00CB333F"/>
    <w:rsid w:val="00CB42F4"/>
    <w:rsid w:val="00CB4E39"/>
    <w:rsid w:val="00CB4E5D"/>
    <w:rsid w:val="00CB516D"/>
    <w:rsid w:val="00CB5280"/>
    <w:rsid w:val="00CB542E"/>
    <w:rsid w:val="00CB5617"/>
    <w:rsid w:val="00CB5640"/>
    <w:rsid w:val="00CB67CE"/>
    <w:rsid w:val="00CB6C8A"/>
    <w:rsid w:val="00CB70F1"/>
    <w:rsid w:val="00CB7B72"/>
    <w:rsid w:val="00CC01E8"/>
    <w:rsid w:val="00CC0659"/>
    <w:rsid w:val="00CC0FCF"/>
    <w:rsid w:val="00CC229D"/>
    <w:rsid w:val="00CC3053"/>
    <w:rsid w:val="00CC31A3"/>
    <w:rsid w:val="00CC389B"/>
    <w:rsid w:val="00CC465E"/>
    <w:rsid w:val="00CC46E4"/>
    <w:rsid w:val="00CC4881"/>
    <w:rsid w:val="00CC4A01"/>
    <w:rsid w:val="00CC4BFD"/>
    <w:rsid w:val="00CC57C1"/>
    <w:rsid w:val="00CC59ED"/>
    <w:rsid w:val="00CC5ED4"/>
    <w:rsid w:val="00CC6827"/>
    <w:rsid w:val="00CC6B01"/>
    <w:rsid w:val="00CC7005"/>
    <w:rsid w:val="00CC7775"/>
    <w:rsid w:val="00CD0BD1"/>
    <w:rsid w:val="00CD13A1"/>
    <w:rsid w:val="00CD14A7"/>
    <w:rsid w:val="00CD1B4D"/>
    <w:rsid w:val="00CD1CEC"/>
    <w:rsid w:val="00CD2132"/>
    <w:rsid w:val="00CD2877"/>
    <w:rsid w:val="00CD31DF"/>
    <w:rsid w:val="00CD342F"/>
    <w:rsid w:val="00CD367A"/>
    <w:rsid w:val="00CD4697"/>
    <w:rsid w:val="00CD50EA"/>
    <w:rsid w:val="00CD561C"/>
    <w:rsid w:val="00CD5723"/>
    <w:rsid w:val="00CD58EB"/>
    <w:rsid w:val="00CD5B2D"/>
    <w:rsid w:val="00CD71B0"/>
    <w:rsid w:val="00CD71F4"/>
    <w:rsid w:val="00CD7BD3"/>
    <w:rsid w:val="00CE001E"/>
    <w:rsid w:val="00CE12C1"/>
    <w:rsid w:val="00CE160D"/>
    <w:rsid w:val="00CE1DF0"/>
    <w:rsid w:val="00CE1E27"/>
    <w:rsid w:val="00CE2225"/>
    <w:rsid w:val="00CE2CFC"/>
    <w:rsid w:val="00CE2E6F"/>
    <w:rsid w:val="00CE2F6E"/>
    <w:rsid w:val="00CE326A"/>
    <w:rsid w:val="00CE373D"/>
    <w:rsid w:val="00CE52F6"/>
    <w:rsid w:val="00CE6149"/>
    <w:rsid w:val="00CE7065"/>
    <w:rsid w:val="00CE7460"/>
    <w:rsid w:val="00CE7DE9"/>
    <w:rsid w:val="00CF0A25"/>
    <w:rsid w:val="00CF1024"/>
    <w:rsid w:val="00CF1066"/>
    <w:rsid w:val="00CF128D"/>
    <w:rsid w:val="00CF1625"/>
    <w:rsid w:val="00CF1947"/>
    <w:rsid w:val="00CF1EE1"/>
    <w:rsid w:val="00CF2041"/>
    <w:rsid w:val="00CF462D"/>
    <w:rsid w:val="00CF5411"/>
    <w:rsid w:val="00CF5B82"/>
    <w:rsid w:val="00CF5BB1"/>
    <w:rsid w:val="00CF5C49"/>
    <w:rsid w:val="00CF5F99"/>
    <w:rsid w:val="00CF60CD"/>
    <w:rsid w:val="00CF6526"/>
    <w:rsid w:val="00CF65ED"/>
    <w:rsid w:val="00CF7201"/>
    <w:rsid w:val="00CF724A"/>
    <w:rsid w:val="00CF7C9D"/>
    <w:rsid w:val="00CF7EDB"/>
    <w:rsid w:val="00D000C0"/>
    <w:rsid w:val="00D005AC"/>
    <w:rsid w:val="00D0078E"/>
    <w:rsid w:val="00D007E5"/>
    <w:rsid w:val="00D007FB"/>
    <w:rsid w:val="00D00C50"/>
    <w:rsid w:val="00D01050"/>
    <w:rsid w:val="00D01305"/>
    <w:rsid w:val="00D01C59"/>
    <w:rsid w:val="00D02018"/>
    <w:rsid w:val="00D0222D"/>
    <w:rsid w:val="00D02557"/>
    <w:rsid w:val="00D03582"/>
    <w:rsid w:val="00D03C64"/>
    <w:rsid w:val="00D04921"/>
    <w:rsid w:val="00D055A2"/>
    <w:rsid w:val="00D056F1"/>
    <w:rsid w:val="00D05865"/>
    <w:rsid w:val="00D064BF"/>
    <w:rsid w:val="00D064C4"/>
    <w:rsid w:val="00D07330"/>
    <w:rsid w:val="00D0742A"/>
    <w:rsid w:val="00D0790D"/>
    <w:rsid w:val="00D07A27"/>
    <w:rsid w:val="00D07C68"/>
    <w:rsid w:val="00D07C89"/>
    <w:rsid w:val="00D07D64"/>
    <w:rsid w:val="00D102A7"/>
    <w:rsid w:val="00D1038F"/>
    <w:rsid w:val="00D111C0"/>
    <w:rsid w:val="00D12740"/>
    <w:rsid w:val="00D1277C"/>
    <w:rsid w:val="00D1297D"/>
    <w:rsid w:val="00D12C7B"/>
    <w:rsid w:val="00D136EA"/>
    <w:rsid w:val="00D14181"/>
    <w:rsid w:val="00D14A38"/>
    <w:rsid w:val="00D14E8F"/>
    <w:rsid w:val="00D153A9"/>
    <w:rsid w:val="00D157D8"/>
    <w:rsid w:val="00D15A35"/>
    <w:rsid w:val="00D165EE"/>
    <w:rsid w:val="00D167EA"/>
    <w:rsid w:val="00D170F5"/>
    <w:rsid w:val="00D17660"/>
    <w:rsid w:val="00D17EED"/>
    <w:rsid w:val="00D2115F"/>
    <w:rsid w:val="00D21505"/>
    <w:rsid w:val="00D215AB"/>
    <w:rsid w:val="00D21738"/>
    <w:rsid w:val="00D218D6"/>
    <w:rsid w:val="00D21A55"/>
    <w:rsid w:val="00D21EFD"/>
    <w:rsid w:val="00D22EA7"/>
    <w:rsid w:val="00D230AB"/>
    <w:rsid w:val="00D23631"/>
    <w:rsid w:val="00D24136"/>
    <w:rsid w:val="00D2413E"/>
    <w:rsid w:val="00D245D6"/>
    <w:rsid w:val="00D24908"/>
    <w:rsid w:val="00D24BB8"/>
    <w:rsid w:val="00D250E6"/>
    <w:rsid w:val="00D25632"/>
    <w:rsid w:val="00D25EBC"/>
    <w:rsid w:val="00D25F58"/>
    <w:rsid w:val="00D2621C"/>
    <w:rsid w:val="00D26702"/>
    <w:rsid w:val="00D26B86"/>
    <w:rsid w:val="00D26C41"/>
    <w:rsid w:val="00D26F50"/>
    <w:rsid w:val="00D273FD"/>
    <w:rsid w:val="00D27DC4"/>
    <w:rsid w:val="00D305C1"/>
    <w:rsid w:val="00D310CC"/>
    <w:rsid w:val="00D317AD"/>
    <w:rsid w:val="00D3189E"/>
    <w:rsid w:val="00D31959"/>
    <w:rsid w:val="00D31C34"/>
    <w:rsid w:val="00D31D3D"/>
    <w:rsid w:val="00D32D72"/>
    <w:rsid w:val="00D32ED9"/>
    <w:rsid w:val="00D330F5"/>
    <w:rsid w:val="00D33809"/>
    <w:rsid w:val="00D33D09"/>
    <w:rsid w:val="00D3405E"/>
    <w:rsid w:val="00D3483C"/>
    <w:rsid w:val="00D348F9"/>
    <w:rsid w:val="00D35092"/>
    <w:rsid w:val="00D355E0"/>
    <w:rsid w:val="00D35681"/>
    <w:rsid w:val="00D35D65"/>
    <w:rsid w:val="00D35E72"/>
    <w:rsid w:val="00D361BF"/>
    <w:rsid w:val="00D361F4"/>
    <w:rsid w:val="00D36D17"/>
    <w:rsid w:val="00D37723"/>
    <w:rsid w:val="00D37D9A"/>
    <w:rsid w:val="00D40779"/>
    <w:rsid w:val="00D417FF"/>
    <w:rsid w:val="00D41CEE"/>
    <w:rsid w:val="00D42474"/>
    <w:rsid w:val="00D42518"/>
    <w:rsid w:val="00D43591"/>
    <w:rsid w:val="00D43D9D"/>
    <w:rsid w:val="00D440DC"/>
    <w:rsid w:val="00D4434F"/>
    <w:rsid w:val="00D449EC"/>
    <w:rsid w:val="00D44D17"/>
    <w:rsid w:val="00D45A0E"/>
    <w:rsid w:val="00D46058"/>
    <w:rsid w:val="00D464E2"/>
    <w:rsid w:val="00D46975"/>
    <w:rsid w:val="00D46C58"/>
    <w:rsid w:val="00D471C1"/>
    <w:rsid w:val="00D47600"/>
    <w:rsid w:val="00D509AA"/>
    <w:rsid w:val="00D50B80"/>
    <w:rsid w:val="00D50C1A"/>
    <w:rsid w:val="00D51200"/>
    <w:rsid w:val="00D51371"/>
    <w:rsid w:val="00D513CD"/>
    <w:rsid w:val="00D51CA4"/>
    <w:rsid w:val="00D5333C"/>
    <w:rsid w:val="00D533DD"/>
    <w:rsid w:val="00D54B8F"/>
    <w:rsid w:val="00D54C2F"/>
    <w:rsid w:val="00D54C36"/>
    <w:rsid w:val="00D5590E"/>
    <w:rsid w:val="00D5599F"/>
    <w:rsid w:val="00D563EB"/>
    <w:rsid w:val="00D57BF6"/>
    <w:rsid w:val="00D57FD8"/>
    <w:rsid w:val="00D60095"/>
    <w:rsid w:val="00D6028A"/>
    <w:rsid w:val="00D6039F"/>
    <w:rsid w:val="00D61866"/>
    <w:rsid w:val="00D61ABC"/>
    <w:rsid w:val="00D62130"/>
    <w:rsid w:val="00D6241D"/>
    <w:rsid w:val="00D62589"/>
    <w:rsid w:val="00D62D27"/>
    <w:rsid w:val="00D62D5C"/>
    <w:rsid w:val="00D63287"/>
    <w:rsid w:val="00D6346B"/>
    <w:rsid w:val="00D635B8"/>
    <w:rsid w:val="00D640F8"/>
    <w:rsid w:val="00D64D90"/>
    <w:rsid w:val="00D64DA3"/>
    <w:rsid w:val="00D6560B"/>
    <w:rsid w:val="00D65D21"/>
    <w:rsid w:val="00D65F69"/>
    <w:rsid w:val="00D664DA"/>
    <w:rsid w:val="00D66D2F"/>
    <w:rsid w:val="00D66FAF"/>
    <w:rsid w:val="00D67A23"/>
    <w:rsid w:val="00D7077C"/>
    <w:rsid w:val="00D70C1D"/>
    <w:rsid w:val="00D72A41"/>
    <w:rsid w:val="00D73B19"/>
    <w:rsid w:val="00D73F4E"/>
    <w:rsid w:val="00D748F2"/>
    <w:rsid w:val="00D75E88"/>
    <w:rsid w:val="00D75F5C"/>
    <w:rsid w:val="00D7617E"/>
    <w:rsid w:val="00D76C0E"/>
    <w:rsid w:val="00D76D78"/>
    <w:rsid w:val="00D76F33"/>
    <w:rsid w:val="00D77B31"/>
    <w:rsid w:val="00D77B99"/>
    <w:rsid w:val="00D77B9B"/>
    <w:rsid w:val="00D80130"/>
    <w:rsid w:val="00D80283"/>
    <w:rsid w:val="00D807FE"/>
    <w:rsid w:val="00D80D30"/>
    <w:rsid w:val="00D81270"/>
    <w:rsid w:val="00D8194D"/>
    <w:rsid w:val="00D82CFA"/>
    <w:rsid w:val="00D82E91"/>
    <w:rsid w:val="00D83378"/>
    <w:rsid w:val="00D83D69"/>
    <w:rsid w:val="00D8448C"/>
    <w:rsid w:val="00D845BB"/>
    <w:rsid w:val="00D84952"/>
    <w:rsid w:val="00D84E63"/>
    <w:rsid w:val="00D84EA6"/>
    <w:rsid w:val="00D8541B"/>
    <w:rsid w:val="00D85A0B"/>
    <w:rsid w:val="00D861A2"/>
    <w:rsid w:val="00D861AC"/>
    <w:rsid w:val="00D864E8"/>
    <w:rsid w:val="00D867D5"/>
    <w:rsid w:val="00D86818"/>
    <w:rsid w:val="00D869CC"/>
    <w:rsid w:val="00D86DE3"/>
    <w:rsid w:val="00D8799F"/>
    <w:rsid w:val="00D87BBF"/>
    <w:rsid w:val="00D87DFA"/>
    <w:rsid w:val="00D90E99"/>
    <w:rsid w:val="00D90F86"/>
    <w:rsid w:val="00D91248"/>
    <w:rsid w:val="00D917AD"/>
    <w:rsid w:val="00D92DBA"/>
    <w:rsid w:val="00D93628"/>
    <w:rsid w:val="00D93B15"/>
    <w:rsid w:val="00D950CB"/>
    <w:rsid w:val="00D953AC"/>
    <w:rsid w:val="00D95BAD"/>
    <w:rsid w:val="00D96176"/>
    <w:rsid w:val="00D964E8"/>
    <w:rsid w:val="00D9684A"/>
    <w:rsid w:val="00D96CF7"/>
    <w:rsid w:val="00D978C3"/>
    <w:rsid w:val="00D97F47"/>
    <w:rsid w:val="00DA0387"/>
    <w:rsid w:val="00DA0599"/>
    <w:rsid w:val="00DA0D82"/>
    <w:rsid w:val="00DA1A01"/>
    <w:rsid w:val="00DA1ABC"/>
    <w:rsid w:val="00DA1D42"/>
    <w:rsid w:val="00DA2435"/>
    <w:rsid w:val="00DA296E"/>
    <w:rsid w:val="00DA2B8D"/>
    <w:rsid w:val="00DA2EF0"/>
    <w:rsid w:val="00DA3311"/>
    <w:rsid w:val="00DA3CDF"/>
    <w:rsid w:val="00DA3CE1"/>
    <w:rsid w:val="00DA4009"/>
    <w:rsid w:val="00DA49AF"/>
    <w:rsid w:val="00DA4B6C"/>
    <w:rsid w:val="00DA4CCA"/>
    <w:rsid w:val="00DA52CB"/>
    <w:rsid w:val="00DA5365"/>
    <w:rsid w:val="00DA58B0"/>
    <w:rsid w:val="00DA606D"/>
    <w:rsid w:val="00DA75EB"/>
    <w:rsid w:val="00DA79AA"/>
    <w:rsid w:val="00DA7FC7"/>
    <w:rsid w:val="00DB0384"/>
    <w:rsid w:val="00DB0B18"/>
    <w:rsid w:val="00DB15FC"/>
    <w:rsid w:val="00DB1650"/>
    <w:rsid w:val="00DB1815"/>
    <w:rsid w:val="00DB320B"/>
    <w:rsid w:val="00DB3555"/>
    <w:rsid w:val="00DB36A5"/>
    <w:rsid w:val="00DB391B"/>
    <w:rsid w:val="00DB3CA0"/>
    <w:rsid w:val="00DB4170"/>
    <w:rsid w:val="00DB4BD9"/>
    <w:rsid w:val="00DB59AF"/>
    <w:rsid w:val="00DB5B40"/>
    <w:rsid w:val="00DB5DE7"/>
    <w:rsid w:val="00DB65D0"/>
    <w:rsid w:val="00DB696D"/>
    <w:rsid w:val="00DB6B84"/>
    <w:rsid w:val="00DB779A"/>
    <w:rsid w:val="00DB7E65"/>
    <w:rsid w:val="00DB7F54"/>
    <w:rsid w:val="00DC04B6"/>
    <w:rsid w:val="00DC0A47"/>
    <w:rsid w:val="00DC189C"/>
    <w:rsid w:val="00DC1FBB"/>
    <w:rsid w:val="00DC2EBD"/>
    <w:rsid w:val="00DC4B91"/>
    <w:rsid w:val="00DC4C25"/>
    <w:rsid w:val="00DC4C85"/>
    <w:rsid w:val="00DC4EA8"/>
    <w:rsid w:val="00DC5397"/>
    <w:rsid w:val="00DC560C"/>
    <w:rsid w:val="00DC6998"/>
    <w:rsid w:val="00DC7026"/>
    <w:rsid w:val="00DC7173"/>
    <w:rsid w:val="00DC7A71"/>
    <w:rsid w:val="00DC7ECD"/>
    <w:rsid w:val="00DD007B"/>
    <w:rsid w:val="00DD06AC"/>
    <w:rsid w:val="00DD0AC4"/>
    <w:rsid w:val="00DD2544"/>
    <w:rsid w:val="00DD3030"/>
    <w:rsid w:val="00DD309B"/>
    <w:rsid w:val="00DD3E1A"/>
    <w:rsid w:val="00DD4038"/>
    <w:rsid w:val="00DD453C"/>
    <w:rsid w:val="00DD4894"/>
    <w:rsid w:val="00DD49B6"/>
    <w:rsid w:val="00DD4F95"/>
    <w:rsid w:val="00DD55B3"/>
    <w:rsid w:val="00DD5E42"/>
    <w:rsid w:val="00DD5E89"/>
    <w:rsid w:val="00DD6365"/>
    <w:rsid w:val="00DD66B3"/>
    <w:rsid w:val="00DD6820"/>
    <w:rsid w:val="00DD6AA5"/>
    <w:rsid w:val="00DD73AE"/>
    <w:rsid w:val="00DD76F2"/>
    <w:rsid w:val="00DD7E6F"/>
    <w:rsid w:val="00DD7EED"/>
    <w:rsid w:val="00DE07D2"/>
    <w:rsid w:val="00DE0D29"/>
    <w:rsid w:val="00DE1D70"/>
    <w:rsid w:val="00DE1E58"/>
    <w:rsid w:val="00DE205E"/>
    <w:rsid w:val="00DE21AB"/>
    <w:rsid w:val="00DE2B5C"/>
    <w:rsid w:val="00DE2BBD"/>
    <w:rsid w:val="00DE3558"/>
    <w:rsid w:val="00DE368C"/>
    <w:rsid w:val="00DE37C1"/>
    <w:rsid w:val="00DE4417"/>
    <w:rsid w:val="00DE57D9"/>
    <w:rsid w:val="00DE5831"/>
    <w:rsid w:val="00DE5E41"/>
    <w:rsid w:val="00DE5FDD"/>
    <w:rsid w:val="00DE679C"/>
    <w:rsid w:val="00DE6BF1"/>
    <w:rsid w:val="00DE6D88"/>
    <w:rsid w:val="00DF0335"/>
    <w:rsid w:val="00DF0336"/>
    <w:rsid w:val="00DF07C7"/>
    <w:rsid w:val="00DF0FB2"/>
    <w:rsid w:val="00DF0FBF"/>
    <w:rsid w:val="00DF1059"/>
    <w:rsid w:val="00DF16EF"/>
    <w:rsid w:val="00DF1ED5"/>
    <w:rsid w:val="00DF1F9E"/>
    <w:rsid w:val="00DF244B"/>
    <w:rsid w:val="00DF27D5"/>
    <w:rsid w:val="00DF2AF7"/>
    <w:rsid w:val="00DF2BEC"/>
    <w:rsid w:val="00DF3B48"/>
    <w:rsid w:val="00DF437F"/>
    <w:rsid w:val="00DF4B1B"/>
    <w:rsid w:val="00DF5130"/>
    <w:rsid w:val="00DF5435"/>
    <w:rsid w:val="00DF6687"/>
    <w:rsid w:val="00DF6C8C"/>
    <w:rsid w:val="00DF6CA4"/>
    <w:rsid w:val="00DF6E0C"/>
    <w:rsid w:val="00DF73A9"/>
    <w:rsid w:val="00DF795C"/>
    <w:rsid w:val="00E0012F"/>
    <w:rsid w:val="00E007C2"/>
    <w:rsid w:val="00E007D3"/>
    <w:rsid w:val="00E01B93"/>
    <w:rsid w:val="00E021D1"/>
    <w:rsid w:val="00E02411"/>
    <w:rsid w:val="00E027B3"/>
    <w:rsid w:val="00E02A97"/>
    <w:rsid w:val="00E02F41"/>
    <w:rsid w:val="00E03464"/>
    <w:rsid w:val="00E034A3"/>
    <w:rsid w:val="00E0540D"/>
    <w:rsid w:val="00E05432"/>
    <w:rsid w:val="00E05FD8"/>
    <w:rsid w:val="00E0627F"/>
    <w:rsid w:val="00E0668E"/>
    <w:rsid w:val="00E06C98"/>
    <w:rsid w:val="00E0754D"/>
    <w:rsid w:val="00E07DED"/>
    <w:rsid w:val="00E10466"/>
    <w:rsid w:val="00E10743"/>
    <w:rsid w:val="00E1112F"/>
    <w:rsid w:val="00E117E2"/>
    <w:rsid w:val="00E11C48"/>
    <w:rsid w:val="00E122E1"/>
    <w:rsid w:val="00E12420"/>
    <w:rsid w:val="00E127FE"/>
    <w:rsid w:val="00E129D1"/>
    <w:rsid w:val="00E12CC9"/>
    <w:rsid w:val="00E12EBB"/>
    <w:rsid w:val="00E13384"/>
    <w:rsid w:val="00E13D00"/>
    <w:rsid w:val="00E13E17"/>
    <w:rsid w:val="00E14910"/>
    <w:rsid w:val="00E14B07"/>
    <w:rsid w:val="00E16D9F"/>
    <w:rsid w:val="00E171C3"/>
    <w:rsid w:val="00E171DB"/>
    <w:rsid w:val="00E17C3B"/>
    <w:rsid w:val="00E20B3B"/>
    <w:rsid w:val="00E20B4B"/>
    <w:rsid w:val="00E213DA"/>
    <w:rsid w:val="00E21998"/>
    <w:rsid w:val="00E22710"/>
    <w:rsid w:val="00E22D21"/>
    <w:rsid w:val="00E23518"/>
    <w:rsid w:val="00E237B0"/>
    <w:rsid w:val="00E2399E"/>
    <w:rsid w:val="00E23A66"/>
    <w:rsid w:val="00E23C34"/>
    <w:rsid w:val="00E240CD"/>
    <w:rsid w:val="00E2480F"/>
    <w:rsid w:val="00E25320"/>
    <w:rsid w:val="00E25BC7"/>
    <w:rsid w:val="00E26433"/>
    <w:rsid w:val="00E264A1"/>
    <w:rsid w:val="00E276A0"/>
    <w:rsid w:val="00E306BD"/>
    <w:rsid w:val="00E30832"/>
    <w:rsid w:val="00E31083"/>
    <w:rsid w:val="00E3111A"/>
    <w:rsid w:val="00E316C8"/>
    <w:rsid w:val="00E3224F"/>
    <w:rsid w:val="00E327F7"/>
    <w:rsid w:val="00E328C6"/>
    <w:rsid w:val="00E32C3A"/>
    <w:rsid w:val="00E333CB"/>
    <w:rsid w:val="00E34A9B"/>
    <w:rsid w:val="00E353A8"/>
    <w:rsid w:val="00E35DC6"/>
    <w:rsid w:val="00E36BAE"/>
    <w:rsid w:val="00E37749"/>
    <w:rsid w:val="00E37F54"/>
    <w:rsid w:val="00E400D2"/>
    <w:rsid w:val="00E4038C"/>
    <w:rsid w:val="00E41A2A"/>
    <w:rsid w:val="00E428A6"/>
    <w:rsid w:val="00E43803"/>
    <w:rsid w:val="00E43B4D"/>
    <w:rsid w:val="00E440D3"/>
    <w:rsid w:val="00E44708"/>
    <w:rsid w:val="00E44C6C"/>
    <w:rsid w:val="00E453F8"/>
    <w:rsid w:val="00E45473"/>
    <w:rsid w:val="00E4593A"/>
    <w:rsid w:val="00E459A4"/>
    <w:rsid w:val="00E45FAA"/>
    <w:rsid w:val="00E463AD"/>
    <w:rsid w:val="00E473CC"/>
    <w:rsid w:val="00E4750F"/>
    <w:rsid w:val="00E509BB"/>
    <w:rsid w:val="00E525C8"/>
    <w:rsid w:val="00E535C7"/>
    <w:rsid w:val="00E53C58"/>
    <w:rsid w:val="00E54845"/>
    <w:rsid w:val="00E55172"/>
    <w:rsid w:val="00E55749"/>
    <w:rsid w:val="00E55872"/>
    <w:rsid w:val="00E5650C"/>
    <w:rsid w:val="00E571DD"/>
    <w:rsid w:val="00E57F08"/>
    <w:rsid w:val="00E601BA"/>
    <w:rsid w:val="00E60745"/>
    <w:rsid w:val="00E6244F"/>
    <w:rsid w:val="00E6252A"/>
    <w:rsid w:val="00E62BBA"/>
    <w:rsid w:val="00E63013"/>
    <w:rsid w:val="00E631A9"/>
    <w:rsid w:val="00E6334C"/>
    <w:rsid w:val="00E63D99"/>
    <w:rsid w:val="00E6447D"/>
    <w:rsid w:val="00E6477A"/>
    <w:rsid w:val="00E649DA"/>
    <w:rsid w:val="00E64AB5"/>
    <w:rsid w:val="00E64DE2"/>
    <w:rsid w:val="00E6501C"/>
    <w:rsid w:val="00E6504F"/>
    <w:rsid w:val="00E6644D"/>
    <w:rsid w:val="00E66CB5"/>
    <w:rsid w:val="00E6728A"/>
    <w:rsid w:val="00E674F1"/>
    <w:rsid w:val="00E67772"/>
    <w:rsid w:val="00E7034A"/>
    <w:rsid w:val="00E709FB"/>
    <w:rsid w:val="00E70B53"/>
    <w:rsid w:val="00E70F54"/>
    <w:rsid w:val="00E71048"/>
    <w:rsid w:val="00E71C3F"/>
    <w:rsid w:val="00E71F31"/>
    <w:rsid w:val="00E71FA5"/>
    <w:rsid w:val="00E723E1"/>
    <w:rsid w:val="00E729C5"/>
    <w:rsid w:val="00E72FC9"/>
    <w:rsid w:val="00E73460"/>
    <w:rsid w:val="00E73D94"/>
    <w:rsid w:val="00E7465A"/>
    <w:rsid w:val="00E74C79"/>
    <w:rsid w:val="00E74F4D"/>
    <w:rsid w:val="00E7679D"/>
    <w:rsid w:val="00E769F8"/>
    <w:rsid w:val="00E77543"/>
    <w:rsid w:val="00E77801"/>
    <w:rsid w:val="00E778C1"/>
    <w:rsid w:val="00E800A0"/>
    <w:rsid w:val="00E80715"/>
    <w:rsid w:val="00E811C9"/>
    <w:rsid w:val="00E82545"/>
    <w:rsid w:val="00E83149"/>
    <w:rsid w:val="00E8340D"/>
    <w:rsid w:val="00E83C81"/>
    <w:rsid w:val="00E83F78"/>
    <w:rsid w:val="00E83F92"/>
    <w:rsid w:val="00E842AC"/>
    <w:rsid w:val="00E84EF4"/>
    <w:rsid w:val="00E84FB5"/>
    <w:rsid w:val="00E85241"/>
    <w:rsid w:val="00E853E0"/>
    <w:rsid w:val="00E855CF"/>
    <w:rsid w:val="00E8583A"/>
    <w:rsid w:val="00E85BFB"/>
    <w:rsid w:val="00E86840"/>
    <w:rsid w:val="00E8694D"/>
    <w:rsid w:val="00E86E4D"/>
    <w:rsid w:val="00E87093"/>
    <w:rsid w:val="00E8791D"/>
    <w:rsid w:val="00E87FB6"/>
    <w:rsid w:val="00E90003"/>
    <w:rsid w:val="00E9101F"/>
    <w:rsid w:val="00E916AE"/>
    <w:rsid w:val="00E91A85"/>
    <w:rsid w:val="00E9224C"/>
    <w:rsid w:val="00E92C5B"/>
    <w:rsid w:val="00E92DC0"/>
    <w:rsid w:val="00E9310B"/>
    <w:rsid w:val="00E9331B"/>
    <w:rsid w:val="00E93469"/>
    <w:rsid w:val="00E93488"/>
    <w:rsid w:val="00E93BA5"/>
    <w:rsid w:val="00E94020"/>
    <w:rsid w:val="00E948FB"/>
    <w:rsid w:val="00E95593"/>
    <w:rsid w:val="00E95945"/>
    <w:rsid w:val="00E964F9"/>
    <w:rsid w:val="00E96A36"/>
    <w:rsid w:val="00E96B0F"/>
    <w:rsid w:val="00E9723F"/>
    <w:rsid w:val="00E97BAA"/>
    <w:rsid w:val="00E97C53"/>
    <w:rsid w:val="00E97EE9"/>
    <w:rsid w:val="00E97F5D"/>
    <w:rsid w:val="00EA0C97"/>
    <w:rsid w:val="00EA1479"/>
    <w:rsid w:val="00EA22B9"/>
    <w:rsid w:val="00EA22BD"/>
    <w:rsid w:val="00EA2790"/>
    <w:rsid w:val="00EA2791"/>
    <w:rsid w:val="00EA32C8"/>
    <w:rsid w:val="00EA36AA"/>
    <w:rsid w:val="00EA3EBC"/>
    <w:rsid w:val="00EA41AB"/>
    <w:rsid w:val="00EA42B8"/>
    <w:rsid w:val="00EA4F00"/>
    <w:rsid w:val="00EA5157"/>
    <w:rsid w:val="00EA5AE9"/>
    <w:rsid w:val="00EA619E"/>
    <w:rsid w:val="00EA668D"/>
    <w:rsid w:val="00EA6947"/>
    <w:rsid w:val="00EA744C"/>
    <w:rsid w:val="00EB043D"/>
    <w:rsid w:val="00EB06EB"/>
    <w:rsid w:val="00EB1114"/>
    <w:rsid w:val="00EB128B"/>
    <w:rsid w:val="00EB144A"/>
    <w:rsid w:val="00EB1692"/>
    <w:rsid w:val="00EB190C"/>
    <w:rsid w:val="00EB1A82"/>
    <w:rsid w:val="00EB1B59"/>
    <w:rsid w:val="00EB243F"/>
    <w:rsid w:val="00EB25B5"/>
    <w:rsid w:val="00EB2CBE"/>
    <w:rsid w:val="00EB3584"/>
    <w:rsid w:val="00EB39AE"/>
    <w:rsid w:val="00EB50D3"/>
    <w:rsid w:val="00EB60F6"/>
    <w:rsid w:val="00EB7015"/>
    <w:rsid w:val="00EB73CC"/>
    <w:rsid w:val="00EB7E25"/>
    <w:rsid w:val="00EC01BD"/>
    <w:rsid w:val="00EC05A2"/>
    <w:rsid w:val="00EC0AC8"/>
    <w:rsid w:val="00EC15EA"/>
    <w:rsid w:val="00EC1923"/>
    <w:rsid w:val="00EC299B"/>
    <w:rsid w:val="00EC2C2D"/>
    <w:rsid w:val="00EC2D73"/>
    <w:rsid w:val="00EC3664"/>
    <w:rsid w:val="00EC3762"/>
    <w:rsid w:val="00EC38BD"/>
    <w:rsid w:val="00EC4333"/>
    <w:rsid w:val="00EC5695"/>
    <w:rsid w:val="00EC5B25"/>
    <w:rsid w:val="00EC5D3B"/>
    <w:rsid w:val="00EC61E3"/>
    <w:rsid w:val="00EC64BF"/>
    <w:rsid w:val="00EC6A02"/>
    <w:rsid w:val="00EC7E07"/>
    <w:rsid w:val="00ED060B"/>
    <w:rsid w:val="00ED0835"/>
    <w:rsid w:val="00ED0AD4"/>
    <w:rsid w:val="00ED0B59"/>
    <w:rsid w:val="00ED2728"/>
    <w:rsid w:val="00ED2829"/>
    <w:rsid w:val="00ED2C8A"/>
    <w:rsid w:val="00ED3008"/>
    <w:rsid w:val="00ED328F"/>
    <w:rsid w:val="00ED3CCE"/>
    <w:rsid w:val="00ED4133"/>
    <w:rsid w:val="00ED4BB6"/>
    <w:rsid w:val="00ED5820"/>
    <w:rsid w:val="00ED5B4C"/>
    <w:rsid w:val="00ED5F11"/>
    <w:rsid w:val="00ED609B"/>
    <w:rsid w:val="00ED63A0"/>
    <w:rsid w:val="00ED6B10"/>
    <w:rsid w:val="00ED7459"/>
    <w:rsid w:val="00ED7DA4"/>
    <w:rsid w:val="00ED7F10"/>
    <w:rsid w:val="00ED7F24"/>
    <w:rsid w:val="00EE0402"/>
    <w:rsid w:val="00EE0557"/>
    <w:rsid w:val="00EE12F0"/>
    <w:rsid w:val="00EE1DB9"/>
    <w:rsid w:val="00EE1E72"/>
    <w:rsid w:val="00EE2DC4"/>
    <w:rsid w:val="00EE2EC7"/>
    <w:rsid w:val="00EE348F"/>
    <w:rsid w:val="00EE34C0"/>
    <w:rsid w:val="00EE3718"/>
    <w:rsid w:val="00EE37A8"/>
    <w:rsid w:val="00EE3D1C"/>
    <w:rsid w:val="00EE4290"/>
    <w:rsid w:val="00EE42B1"/>
    <w:rsid w:val="00EE538A"/>
    <w:rsid w:val="00EE5885"/>
    <w:rsid w:val="00EE6B10"/>
    <w:rsid w:val="00EE6B7E"/>
    <w:rsid w:val="00EE6BA4"/>
    <w:rsid w:val="00EE722B"/>
    <w:rsid w:val="00EE7782"/>
    <w:rsid w:val="00EE7A3C"/>
    <w:rsid w:val="00EE7F30"/>
    <w:rsid w:val="00EF00AD"/>
    <w:rsid w:val="00EF0A58"/>
    <w:rsid w:val="00EF0B5F"/>
    <w:rsid w:val="00EF0C19"/>
    <w:rsid w:val="00EF12BD"/>
    <w:rsid w:val="00EF1D44"/>
    <w:rsid w:val="00EF248C"/>
    <w:rsid w:val="00EF2C3F"/>
    <w:rsid w:val="00EF2CB8"/>
    <w:rsid w:val="00EF2E21"/>
    <w:rsid w:val="00EF2EB2"/>
    <w:rsid w:val="00EF2EE5"/>
    <w:rsid w:val="00EF312B"/>
    <w:rsid w:val="00EF3203"/>
    <w:rsid w:val="00EF44CD"/>
    <w:rsid w:val="00EF4B55"/>
    <w:rsid w:val="00EF5222"/>
    <w:rsid w:val="00EF5DF1"/>
    <w:rsid w:val="00EF6C5C"/>
    <w:rsid w:val="00F0001D"/>
    <w:rsid w:val="00F004A8"/>
    <w:rsid w:val="00F00550"/>
    <w:rsid w:val="00F007A0"/>
    <w:rsid w:val="00F01A02"/>
    <w:rsid w:val="00F029B9"/>
    <w:rsid w:val="00F02FCE"/>
    <w:rsid w:val="00F035BA"/>
    <w:rsid w:val="00F03E5A"/>
    <w:rsid w:val="00F04607"/>
    <w:rsid w:val="00F06060"/>
    <w:rsid w:val="00F0689D"/>
    <w:rsid w:val="00F07FAC"/>
    <w:rsid w:val="00F1003B"/>
    <w:rsid w:val="00F10163"/>
    <w:rsid w:val="00F10275"/>
    <w:rsid w:val="00F10598"/>
    <w:rsid w:val="00F10E30"/>
    <w:rsid w:val="00F11A4E"/>
    <w:rsid w:val="00F1212F"/>
    <w:rsid w:val="00F12378"/>
    <w:rsid w:val="00F1258D"/>
    <w:rsid w:val="00F14D47"/>
    <w:rsid w:val="00F15A22"/>
    <w:rsid w:val="00F15BA7"/>
    <w:rsid w:val="00F16A74"/>
    <w:rsid w:val="00F16D8D"/>
    <w:rsid w:val="00F17BB1"/>
    <w:rsid w:val="00F205E8"/>
    <w:rsid w:val="00F20B11"/>
    <w:rsid w:val="00F20B5E"/>
    <w:rsid w:val="00F21006"/>
    <w:rsid w:val="00F2205C"/>
    <w:rsid w:val="00F221CB"/>
    <w:rsid w:val="00F221E9"/>
    <w:rsid w:val="00F2254C"/>
    <w:rsid w:val="00F22F9E"/>
    <w:rsid w:val="00F230BB"/>
    <w:rsid w:val="00F2315B"/>
    <w:rsid w:val="00F2359F"/>
    <w:rsid w:val="00F23F7A"/>
    <w:rsid w:val="00F24324"/>
    <w:rsid w:val="00F24AF1"/>
    <w:rsid w:val="00F24D05"/>
    <w:rsid w:val="00F25142"/>
    <w:rsid w:val="00F25B06"/>
    <w:rsid w:val="00F26596"/>
    <w:rsid w:val="00F2662B"/>
    <w:rsid w:val="00F26ACB"/>
    <w:rsid w:val="00F272E9"/>
    <w:rsid w:val="00F27BA2"/>
    <w:rsid w:val="00F3020F"/>
    <w:rsid w:val="00F30814"/>
    <w:rsid w:val="00F30B3F"/>
    <w:rsid w:val="00F30F8A"/>
    <w:rsid w:val="00F32E12"/>
    <w:rsid w:val="00F33B59"/>
    <w:rsid w:val="00F33DC4"/>
    <w:rsid w:val="00F33DEB"/>
    <w:rsid w:val="00F34BD7"/>
    <w:rsid w:val="00F34BEF"/>
    <w:rsid w:val="00F34D51"/>
    <w:rsid w:val="00F34F03"/>
    <w:rsid w:val="00F356BC"/>
    <w:rsid w:val="00F3579F"/>
    <w:rsid w:val="00F35A70"/>
    <w:rsid w:val="00F35EF2"/>
    <w:rsid w:val="00F363AB"/>
    <w:rsid w:val="00F36FC9"/>
    <w:rsid w:val="00F37AE6"/>
    <w:rsid w:val="00F4090C"/>
    <w:rsid w:val="00F40F17"/>
    <w:rsid w:val="00F40FF8"/>
    <w:rsid w:val="00F41C2A"/>
    <w:rsid w:val="00F41F43"/>
    <w:rsid w:val="00F425F4"/>
    <w:rsid w:val="00F42A04"/>
    <w:rsid w:val="00F42F8C"/>
    <w:rsid w:val="00F43A48"/>
    <w:rsid w:val="00F43DF4"/>
    <w:rsid w:val="00F43FF7"/>
    <w:rsid w:val="00F44334"/>
    <w:rsid w:val="00F446F2"/>
    <w:rsid w:val="00F44AF9"/>
    <w:rsid w:val="00F44CA0"/>
    <w:rsid w:val="00F44EE6"/>
    <w:rsid w:val="00F45940"/>
    <w:rsid w:val="00F45DE2"/>
    <w:rsid w:val="00F46674"/>
    <w:rsid w:val="00F46C04"/>
    <w:rsid w:val="00F46D52"/>
    <w:rsid w:val="00F47019"/>
    <w:rsid w:val="00F47878"/>
    <w:rsid w:val="00F47C54"/>
    <w:rsid w:val="00F47C7D"/>
    <w:rsid w:val="00F505EA"/>
    <w:rsid w:val="00F50B33"/>
    <w:rsid w:val="00F5130E"/>
    <w:rsid w:val="00F51C18"/>
    <w:rsid w:val="00F52085"/>
    <w:rsid w:val="00F52DC8"/>
    <w:rsid w:val="00F5365B"/>
    <w:rsid w:val="00F53A32"/>
    <w:rsid w:val="00F53B4A"/>
    <w:rsid w:val="00F53C00"/>
    <w:rsid w:val="00F55B22"/>
    <w:rsid w:val="00F55E56"/>
    <w:rsid w:val="00F567E4"/>
    <w:rsid w:val="00F56A24"/>
    <w:rsid w:val="00F56E5A"/>
    <w:rsid w:val="00F5717E"/>
    <w:rsid w:val="00F611E0"/>
    <w:rsid w:val="00F6226F"/>
    <w:rsid w:val="00F62332"/>
    <w:rsid w:val="00F62CA9"/>
    <w:rsid w:val="00F63148"/>
    <w:rsid w:val="00F631EC"/>
    <w:rsid w:val="00F63772"/>
    <w:rsid w:val="00F6399C"/>
    <w:rsid w:val="00F64700"/>
    <w:rsid w:val="00F649C1"/>
    <w:rsid w:val="00F6558B"/>
    <w:rsid w:val="00F67B0B"/>
    <w:rsid w:val="00F67D09"/>
    <w:rsid w:val="00F700B9"/>
    <w:rsid w:val="00F7055F"/>
    <w:rsid w:val="00F70ADD"/>
    <w:rsid w:val="00F7119E"/>
    <w:rsid w:val="00F71B0D"/>
    <w:rsid w:val="00F71FA6"/>
    <w:rsid w:val="00F725C9"/>
    <w:rsid w:val="00F72640"/>
    <w:rsid w:val="00F73B2C"/>
    <w:rsid w:val="00F73D29"/>
    <w:rsid w:val="00F7459A"/>
    <w:rsid w:val="00F75336"/>
    <w:rsid w:val="00F75AE6"/>
    <w:rsid w:val="00F75D84"/>
    <w:rsid w:val="00F76458"/>
    <w:rsid w:val="00F76A93"/>
    <w:rsid w:val="00F773FE"/>
    <w:rsid w:val="00F77F1F"/>
    <w:rsid w:val="00F81CA1"/>
    <w:rsid w:val="00F81DCA"/>
    <w:rsid w:val="00F81FAB"/>
    <w:rsid w:val="00F82881"/>
    <w:rsid w:val="00F82A06"/>
    <w:rsid w:val="00F82A86"/>
    <w:rsid w:val="00F82C5D"/>
    <w:rsid w:val="00F83163"/>
    <w:rsid w:val="00F834BF"/>
    <w:rsid w:val="00F83C2C"/>
    <w:rsid w:val="00F83D74"/>
    <w:rsid w:val="00F842EF"/>
    <w:rsid w:val="00F84468"/>
    <w:rsid w:val="00F847D9"/>
    <w:rsid w:val="00F847E8"/>
    <w:rsid w:val="00F84A69"/>
    <w:rsid w:val="00F85571"/>
    <w:rsid w:val="00F8560F"/>
    <w:rsid w:val="00F87601"/>
    <w:rsid w:val="00F87F0E"/>
    <w:rsid w:val="00F87FE0"/>
    <w:rsid w:val="00F90332"/>
    <w:rsid w:val="00F907B0"/>
    <w:rsid w:val="00F90822"/>
    <w:rsid w:val="00F92FB8"/>
    <w:rsid w:val="00F931FD"/>
    <w:rsid w:val="00F95060"/>
    <w:rsid w:val="00F954D1"/>
    <w:rsid w:val="00F956F9"/>
    <w:rsid w:val="00F95840"/>
    <w:rsid w:val="00F962DA"/>
    <w:rsid w:val="00F96598"/>
    <w:rsid w:val="00F96855"/>
    <w:rsid w:val="00F96A84"/>
    <w:rsid w:val="00F96B63"/>
    <w:rsid w:val="00F97312"/>
    <w:rsid w:val="00F976D0"/>
    <w:rsid w:val="00FA0B3D"/>
    <w:rsid w:val="00FA0D64"/>
    <w:rsid w:val="00FA1B8A"/>
    <w:rsid w:val="00FA254B"/>
    <w:rsid w:val="00FA2596"/>
    <w:rsid w:val="00FA2809"/>
    <w:rsid w:val="00FA2863"/>
    <w:rsid w:val="00FA2DFE"/>
    <w:rsid w:val="00FA308B"/>
    <w:rsid w:val="00FA4041"/>
    <w:rsid w:val="00FA49A2"/>
    <w:rsid w:val="00FA4E2B"/>
    <w:rsid w:val="00FA5915"/>
    <w:rsid w:val="00FA602A"/>
    <w:rsid w:val="00FA6938"/>
    <w:rsid w:val="00FA70B7"/>
    <w:rsid w:val="00FA7416"/>
    <w:rsid w:val="00FA751A"/>
    <w:rsid w:val="00FB028B"/>
    <w:rsid w:val="00FB03B8"/>
    <w:rsid w:val="00FB0AAB"/>
    <w:rsid w:val="00FB1642"/>
    <w:rsid w:val="00FB1CEF"/>
    <w:rsid w:val="00FB292F"/>
    <w:rsid w:val="00FB3269"/>
    <w:rsid w:val="00FB35CE"/>
    <w:rsid w:val="00FB3737"/>
    <w:rsid w:val="00FB3A73"/>
    <w:rsid w:val="00FB3F53"/>
    <w:rsid w:val="00FB45C7"/>
    <w:rsid w:val="00FB5486"/>
    <w:rsid w:val="00FB5644"/>
    <w:rsid w:val="00FB5667"/>
    <w:rsid w:val="00FB6435"/>
    <w:rsid w:val="00FB64DF"/>
    <w:rsid w:val="00FB6954"/>
    <w:rsid w:val="00FB6D1A"/>
    <w:rsid w:val="00FB7293"/>
    <w:rsid w:val="00FB7BE3"/>
    <w:rsid w:val="00FC019B"/>
    <w:rsid w:val="00FC1219"/>
    <w:rsid w:val="00FC21E0"/>
    <w:rsid w:val="00FC26F5"/>
    <w:rsid w:val="00FC285D"/>
    <w:rsid w:val="00FC28C3"/>
    <w:rsid w:val="00FC2C0D"/>
    <w:rsid w:val="00FC38B9"/>
    <w:rsid w:val="00FC3B89"/>
    <w:rsid w:val="00FC4007"/>
    <w:rsid w:val="00FC4293"/>
    <w:rsid w:val="00FC44E6"/>
    <w:rsid w:val="00FC47EF"/>
    <w:rsid w:val="00FC4C78"/>
    <w:rsid w:val="00FC4DF4"/>
    <w:rsid w:val="00FC612A"/>
    <w:rsid w:val="00FC6231"/>
    <w:rsid w:val="00FC67B1"/>
    <w:rsid w:val="00FC7100"/>
    <w:rsid w:val="00FC7583"/>
    <w:rsid w:val="00FD0B27"/>
    <w:rsid w:val="00FD0D53"/>
    <w:rsid w:val="00FD0DC9"/>
    <w:rsid w:val="00FD1199"/>
    <w:rsid w:val="00FD1510"/>
    <w:rsid w:val="00FD1676"/>
    <w:rsid w:val="00FD2530"/>
    <w:rsid w:val="00FD2F03"/>
    <w:rsid w:val="00FD3E66"/>
    <w:rsid w:val="00FD4422"/>
    <w:rsid w:val="00FD4614"/>
    <w:rsid w:val="00FD4AB4"/>
    <w:rsid w:val="00FD4BF9"/>
    <w:rsid w:val="00FD5604"/>
    <w:rsid w:val="00FD58CB"/>
    <w:rsid w:val="00FD5C32"/>
    <w:rsid w:val="00FD5EC1"/>
    <w:rsid w:val="00FD60D5"/>
    <w:rsid w:val="00FD6ED4"/>
    <w:rsid w:val="00FD6FC0"/>
    <w:rsid w:val="00FD73F2"/>
    <w:rsid w:val="00FD7555"/>
    <w:rsid w:val="00FD77BF"/>
    <w:rsid w:val="00FE0A09"/>
    <w:rsid w:val="00FE0ADD"/>
    <w:rsid w:val="00FE0B18"/>
    <w:rsid w:val="00FE127A"/>
    <w:rsid w:val="00FE18C2"/>
    <w:rsid w:val="00FE193D"/>
    <w:rsid w:val="00FE1AD5"/>
    <w:rsid w:val="00FE1B53"/>
    <w:rsid w:val="00FE1CFF"/>
    <w:rsid w:val="00FE27D0"/>
    <w:rsid w:val="00FE2B85"/>
    <w:rsid w:val="00FE34AA"/>
    <w:rsid w:val="00FE3570"/>
    <w:rsid w:val="00FE3FFD"/>
    <w:rsid w:val="00FE424F"/>
    <w:rsid w:val="00FE4F24"/>
    <w:rsid w:val="00FE515E"/>
    <w:rsid w:val="00FE53B4"/>
    <w:rsid w:val="00FE5489"/>
    <w:rsid w:val="00FE5C6C"/>
    <w:rsid w:val="00FE6335"/>
    <w:rsid w:val="00FE6954"/>
    <w:rsid w:val="00FE6967"/>
    <w:rsid w:val="00FE709E"/>
    <w:rsid w:val="00FE7523"/>
    <w:rsid w:val="00FE7F53"/>
    <w:rsid w:val="00FF0EE7"/>
    <w:rsid w:val="00FF11C2"/>
    <w:rsid w:val="00FF146A"/>
    <w:rsid w:val="00FF1B1F"/>
    <w:rsid w:val="00FF1EDE"/>
    <w:rsid w:val="00FF2116"/>
    <w:rsid w:val="00FF241E"/>
    <w:rsid w:val="00FF4772"/>
    <w:rsid w:val="00FF489B"/>
    <w:rsid w:val="00FF4B7F"/>
    <w:rsid w:val="00FF4D04"/>
    <w:rsid w:val="00FF57AB"/>
    <w:rsid w:val="00FF57B2"/>
    <w:rsid w:val="00FF5808"/>
    <w:rsid w:val="00FF58DF"/>
    <w:rsid w:val="00FF5A2A"/>
    <w:rsid w:val="00FF5A9A"/>
    <w:rsid w:val="00FF6427"/>
    <w:rsid w:val="00FF65F3"/>
    <w:rsid w:val="00FF65FD"/>
    <w:rsid w:val="00FF6AF3"/>
    <w:rsid w:val="00FF6C22"/>
    <w:rsid w:val="00FF6D50"/>
    <w:rsid w:val="00FF7AC7"/>
    <w:rsid w:val="00FF7D27"/>
    <w:rsid w:val="0B967ED4"/>
    <w:rsid w:val="1AFF958C"/>
    <w:rsid w:val="44E12D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State"/>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12289"/>
    <o:shapelayout v:ext="edit">
      <o:idmap v:ext="edit" data="1"/>
    </o:shapelayout>
  </w:shapeDefaults>
  <w:decimalSymbol w:val="."/>
  <w:listSeparator w:val=","/>
  <w14:docId w14:val="4EE891B3"/>
  <w15:docId w15:val="{3E662C03-7FE0-4D8E-AC6B-4CB5E78F58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57351"/>
    <w:pPr>
      <w:spacing w:line="480" w:lineRule="auto"/>
    </w:pPr>
    <w:rPr>
      <w:sz w:val="24"/>
    </w:rPr>
  </w:style>
  <w:style w:type="paragraph" w:styleId="Heading1">
    <w:name w:val="heading 1"/>
    <w:basedOn w:val="Normal"/>
    <w:next w:val="Normal"/>
    <w:link w:val="Heading1Char"/>
    <w:autoRedefine/>
    <w:uiPriority w:val="9"/>
    <w:qFormat/>
    <w:rsid w:val="0064646A"/>
    <w:pPr>
      <w:keepNext/>
      <w:jc w:val="center"/>
      <w:outlineLvl w:val="0"/>
    </w:pPr>
    <w:rPr>
      <w:b/>
    </w:rPr>
  </w:style>
  <w:style w:type="paragraph" w:styleId="Heading2">
    <w:name w:val="heading 2"/>
    <w:basedOn w:val="Normal"/>
    <w:next w:val="Normal"/>
    <w:link w:val="Heading2Char"/>
    <w:qFormat/>
    <w:rsid w:val="00157351"/>
    <w:pPr>
      <w:keepNext/>
      <w:spacing w:before="240"/>
      <w:outlineLvl w:val="1"/>
    </w:pPr>
    <w:rPr>
      <w:b/>
      <w:bCs/>
    </w:rPr>
  </w:style>
  <w:style w:type="paragraph" w:styleId="Heading3">
    <w:name w:val="heading 3"/>
    <w:basedOn w:val="Normal"/>
    <w:next w:val="Normal"/>
    <w:link w:val="Heading3Char"/>
    <w:qFormat/>
    <w:rsid w:val="00157351"/>
    <w:pPr>
      <w:keepNext/>
      <w:jc w:val="center"/>
      <w:outlineLvl w:val="2"/>
    </w:pPr>
    <w:rPr>
      <w:b/>
    </w:rPr>
  </w:style>
  <w:style w:type="paragraph" w:styleId="Heading4">
    <w:name w:val="heading 4"/>
    <w:basedOn w:val="Normal"/>
    <w:next w:val="Normal"/>
    <w:qFormat/>
    <w:rsid w:val="00157351"/>
    <w:pPr>
      <w:keepNext/>
      <w:jc w:val="center"/>
      <w:outlineLvl w:val="3"/>
    </w:pPr>
    <w:rPr>
      <w:b/>
    </w:rPr>
  </w:style>
  <w:style w:type="paragraph" w:styleId="Heading5">
    <w:name w:val="heading 5"/>
    <w:basedOn w:val="Normal"/>
    <w:next w:val="Normal"/>
    <w:link w:val="Heading5Char"/>
    <w:qFormat/>
    <w:rsid w:val="00157351"/>
    <w:pPr>
      <w:keepNext/>
      <w:jc w:val="center"/>
      <w:outlineLvl w:val="4"/>
    </w:pPr>
  </w:style>
  <w:style w:type="paragraph" w:styleId="Heading6">
    <w:name w:val="heading 6"/>
    <w:basedOn w:val="Normal"/>
    <w:next w:val="Normal"/>
    <w:qFormat/>
    <w:rsid w:val="00157351"/>
    <w:pPr>
      <w:keepNext/>
      <w:jc w:val="center"/>
      <w:outlineLvl w:val="5"/>
    </w:pPr>
    <w:rPr>
      <w:b/>
      <w:sz w:val="36"/>
    </w:rPr>
  </w:style>
  <w:style w:type="paragraph" w:styleId="Heading7">
    <w:name w:val="heading 7"/>
    <w:basedOn w:val="Normal"/>
    <w:next w:val="Normal"/>
    <w:qFormat/>
    <w:rsid w:val="00157351"/>
    <w:pPr>
      <w:keepNext/>
      <w:jc w:val="center"/>
      <w:outlineLvl w:val="6"/>
    </w:pPr>
    <w:rPr>
      <w:b/>
      <w:bCs/>
      <w:i/>
      <w:iCs/>
      <w:u w:val="single"/>
    </w:rPr>
  </w:style>
  <w:style w:type="paragraph" w:styleId="Heading8">
    <w:name w:val="heading 8"/>
    <w:basedOn w:val="Normal"/>
    <w:next w:val="Normal"/>
    <w:qFormat/>
    <w:rsid w:val="00157351"/>
    <w:pPr>
      <w:keepNext/>
      <w:outlineLvl w:val="7"/>
    </w:pPr>
    <w:rPr>
      <w:b/>
      <w:bCs/>
    </w:rPr>
  </w:style>
  <w:style w:type="paragraph" w:styleId="Heading9">
    <w:name w:val="heading 9"/>
    <w:basedOn w:val="Normal"/>
    <w:next w:val="Normal"/>
    <w:qFormat/>
    <w:rsid w:val="00157351"/>
    <w:pPr>
      <w:keepNext/>
      <w:jc w:val="cente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57351"/>
    <w:rPr>
      <w:color w:val="0000FF"/>
      <w:u w:val="single"/>
    </w:rPr>
  </w:style>
  <w:style w:type="character" w:styleId="FollowedHyperlink">
    <w:name w:val="FollowedHyperlink"/>
    <w:basedOn w:val="DefaultParagraphFont"/>
    <w:rsid w:val="00157351"/>
    <w:rPr>
      <w:color w:val="800080"/>
      <w:u w:val="single"/>
    </w:rPr>
  </w:style>
  <w:style w:type="paragraph" w:styleId="Footer">
    <w:name w:val="footer"/>
    <w:basedOn w:val="Normal"/>
    <w:link w:val="FooterChar"/>
    <w:uiPriority w:val="99"/>
    <w:rsid w:val="00764B56"/>
    <w:pPr>
      <w:tabs>
        <w:tab w:val="center" w:pos="4320"/>
        <w:tab w:val="right" w:pos="8640"/>
      </w:tabs>
    </w:pPr>
  </w:style>
  <w:style w:type="character" w:styleId="PageNumber">
    <w:name w:val="page number"/>
    <w:basedOn w:val="DefaultParagraphFont"/>
    <w:rsid w:val="00157351"/>
  </w:style>
  <w:style w:type="paragraph" w:styleId="BlockText">
    <w:name w:val="Block Text"/>
    <w:basedOn w:val="Normal"/>
    <w:rsid w:val="00157351"/>
    <w:pPr>
      <w:spacing w:line="240" w:lineRule="auto"/>
      <w:ind w:left="720" w:right="720" w:firstLine="720"/>
      <w:jc w:val="both"/>
    </w:pPr>
  </w:style>
  <w:style w:type="paragraph" w:styleId="BodyTextIndent">
    <w:name w:val="Body Text Indent"/>
    <w:basedOn w:val="Normal"/>
    <w:rsid w:val="00157351"/>
    <w:pPr>
      <w:spacing w:line="240" w:lineRule="auto"/>
      <w:ind w:left="720" w:hanging="720"/>
    </w:pPr>
  </w:style>
  <w:style w:type="paragraph" w:styleId="TableofFigures">
    <w:name w:val="table of figures"/>
    <w:basedOn w:val="Normal"/>
    <w:next w:val="Normal"/>
    <w:uiPriority w:val="99"/>
    <w:rsid w:val="00157351"/>
    <w:pPr>
      <w:ind w:left="403" w:hanging="403"/>
    </w:pPr>
  </w:style>
  <w:style w:type="paragraph" w:styleId="DocumentMap">
    <w:name w:val="Document Map"/>
    <w:basedOn w:val="Normal"/>
    <w:semiHidden/>
    <w:rsid w:val="00157351"/>
    <w:pPr>
      <w:shd w:val="clear" w:color="auto" w:fill="000080"/>
    </w:pPr>
    <w:rPr>
      <w:rFonts w:ascii="Tahoma" w:hAnsi="Tahoma"/>
    </w:rPr>
  </w:style>
  <w:style w:type="paragraph" w:styleId="TOC1">
    <w:name w:val="toc 1"/>
    <w:basedOn w:val="Normal"/>
    <w:next w:val="Normal"/>
    <w:uiPriority w:val="39"/>
    <w:rsid w:val="00157351"/>
    <w:pPr>
      <w:tabs>
        <w:tab w:val="left" w:pos="450"/>
        <w:tab w:val="right" w:leader="dot" w:pos="8640"/>
      </w:tabs>
      <w:spacing w:line="360" w:lineRule="auto"/>
    </w:pPr>
    <w:rPr>
      <w:bCs/>
      <w:noProof/>
      <w:szCs w:val="24"/>
    </w:rPr>
  </w:style>
  <w:style w:type="paragraph" w:styleId="TOC2">
    <w:name w:val="toc 2"/>
    <w:basedOn w:val="Normal"/>
    <w:next w:val="Normal"/>
    <w:uiPriority w:val="39"/>
    <w:rsid w:val="00157351"/>
    <w:pPr>
      <w:tabs>
        <w:tab w:val="right" w:leader="dot" w:pos="8640"/>
      </w:tabs>
      <w:ind w:left="446"/>
    </w:pPr>
    <w:rPr>
      <w:noProof/>
      <w:szCs w:val="24"/>
    </w:rPr>
  </w:style>
  <w:style w:type="paragraph" w:styleId="TOC3">
    <w:name w:val="toc 3"/>
    <w:basedOn w:val="Normal"/>
    <w:next w:val="Normal"/>
    <w:autoRedefine/>
    <w:semiHidden/>
    <w:rsid w:val="00157351"/>
    <w:pPr>
      <w:ind w:left="400"/>
    </w:pPr>
    <w:rPr>
      <w:i/>
      <w:iCs/>
      <w:szCs w:val="24"/>
    </w:rPr>
  </w:style>
  <w:style w:type="paragraph" w:styleId="TOC4">
    <w:name w:val="toc 4"/>
    <w:basedOn w:val="Normal"/>
    <w:next w:val="Normal"/>
    <w:autoRedefine/>
    <w:semiHidden/>
    <w:rsid w:val="00157351"/>
    <w:pPr>
      <w:ind w:left="600"/>
    </w:pPr>
    <w:rPr>
      <w:szCs w:val="21"/>
    </w:rPr>
  </w:style>
  <w:style w:type="paragraph" w:styleId="TOC5">
    <w:name w:val="toc 5"/>
    <w:basedOn w:val="Normal"/>
    <w:next w:val="Normal"/>
    <w:autoRedefine/>
    <w:semiHidden/>
    <w:rsid w:val="00157351"/>
    <w:pPr>
      <w:ind w:left="800"/>
    </w:pPr>
    <w:rPr>
      <w:szCs w:val="21"/>
    </w:rPr>
  </w:style>
  <w:style w:type="paragraph" w:styleId="TOC6">
    <w:name w:val="toc 6"/>
    <w:basedOn w:val="Normal"/>
    <w:next w:val="Normal"/>
    <w:autoRedefine/>
    <w:semiHidden/>
    <w:rsid w:val="00157351"/>
    <w:pPr>
      <w:ind w:left="1000"/>
    </w:pPr>
    <w:rPr>
      <w:szCs w:val="21"/>
    </w:rPr>
  </w:style>
  <w:style w:type="paragraph" w:styleId="TOC7">
    <w:name w:val="toc 7"/>
    <w:basedOn w:val="Normal"/>
    <w:next w:val="Normal"/>
    <w:autoRedefine/>
    <w:semiHidden/>
    <w:rsid w:val="00157351"/>
    <w:pPr>
      <w:ind w:left="1200"/>
    </w:pPr>
    <w:rPr>
      <w:szCs w:val="21"/>
    </w:rPr>
  </w:style>
  <w:style w:type="paragraph" w:styleId="TOC8">
    <w:name w:val="toc 8"/>
    <w:basedOn w:val="Normal"/>
    <w:next w:val="Normal"/>
    <w:autoRedefine/>
    <w:semiHidden/>
    <w:rsid w:val="00157351"/>
    <w:pPr>
      <w:ind w:left="1400"/>
    </w:pPr>
    <w:rPr>
      <w:szCs w:val="21"/>
    </w:rPr>
  </w:style>
  <w:style w:type="paragraph" w:styleId="TOC9">
    <w:name w:val="toc 9"/>
    <w:basedOn w:val="Normal"/>
    <w:next w:val="Normal"/>
    <w:autoRedefine/>
    <w:semiHidden/>
    <w:rsid w:val="00157351"/>
    <w:pPr>
      <w:ind w:left="1600"/>
    </w:pPr>
    <w:rPr>
      <w:szCs w:val="21"/>
    </w:rPr>
  </w:style>
  <w:style w:type="paragraph" w:styleId="BodyText">
    <w:name w:val="Body Text"/>
    <w:basedOn w:val="Normal"/>
    <w:rsid w:val="00157351"/>
    <w:pPr>
      <w:ind w:firstLine="720"/>
    </w:pPr>
  </w:style>
  <w:style w:type="paragraph" w:styleId="Caption">
    <w:name w:val="caption"/>
    <w:basedOn w:val="Normal"/>
    <w:next w:val="Normal"/>
    <w:qFormat/>
    <w:rsid w:val="00157351"/>
    <w:pPr>
      <w:spacing w:before="120" w:after="120"/>
    </w:pPr>
    <w:rPr>
      <w:b/>
    </w:rPr>
  </w:style>
  <w:style w:type="paragraph" w:styleId="BodyTextIndent2">
    <w:name w:val="Body Text Indent 2"/>
    <w:basedOn w:val="Normal"/>
    <w:rsid w:val="00157351"/>
    <w:pPr>
      <w:ind w:firstLine="720"/>
    </w:pPr>
  </w:style>
  <w:style w:type="paragraph" w:styleId="BodyText2">
    <w:name w:val="Body Text 2"/>
    <w:basedOn w:val="Normal"/>
    <w:rsid w:val="00157351"/>
    <w:pPr>
      <w:ind w:left="1440" w:hanging="360"/>
    </w:pPr>
  </w:style>
  <w:style w:type="paragraph" w:styleId="BodyTextIndent3">
    <w:name w:val="Body Text Indent 3"/>
    <w:basedOn w:val="Normal"/>
    <w:rsid w:val="00157351"/>
    <w:pPr>
      <w:ind w:right="720" w:firstLine="720"/>
    </w:pPr>
  </w:style>
  <w:style w:type="paragraph" w:styleId="BodyText3">
    <w:name w:val="Body Text 3"/>
    <w:basedOn w:val="Normal"/>
    <w:rsid w:val="00157351"/>
    <w:pPr>
      <w:spacing w:line="240" w:lineRule="auto"/>
    </w:pPr>
    <w:rPr>
      <w:b/>
    </w:rPr>
  </w:style>
  <w:style w:type="paragraph" w:styleId="Title">
    <w:name w:val="Title"/>
    <w:basedOn w:val="Normal"/>
    <w:qFormat/>
    <w:rsid w:val="00157351"/>
    <w:pPr>
      <w:spacing w:line="240" w:lineRule="auto"/>
      <w:jc w:val="center"/>
    </w:pPr>
    <w:rPr>
      <w:b/>
    </w:rPr>
  </w:style>
  <w:style w:type="paragraph" w:styleId="NormalWeb">
    <w:name w:val="Normal (Web)"/>
    <w:basedOn w:val="Normal"/>
    <w:rsid w:val="00157351"/>
    <w:pPr>
      <w:spacing w:before="100" w:beforeAutospacing="1" w:after="100" w:afterAutospacing="1"/>
    </w:pPr>
    <w:rPr>
      <w:color w:val="000000"/>
      <w:szCs w:val="24"/>
    </w:rPr>
  </w:style>
  <w:style w:type="paragraph" w:styleId="Header">
    <w:name w:val="header"/>
    <w:basedOn w:val="Normal"/>
    <w:link w:val="HeaderChar"/>
    <w:uiPriority w:val="99"/>
    <w:rsid w:val="00157351"/>
    <w:pPr>
      <w:tabs>
        <w:tab w:val="center" w:pos="4320"/>
        <w:tab w:val="right" w:pos="8640"/>
      </w:tabs>
    </w:pPr>
  </w:style>
  <w:style w:type="paragraph" w:styleId="HTMLPreformatted">
    <w:name w:val="HTML Preformatted"/>
    <w:basedOn w:val="Normal"/>
    <w:rsid w:val="001573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Arial Unicode MS" w:eastAsia="Arial Unicode MS" w:hAnsi="Arial Unicode MS" w:cs="Arial Unicode MS"/>
    </w:rPr>
  </w:style>
  <w:style w:type="paragraph" w:customStyle="1" w:styleId="Table">
    <w:name w:val="Table"/>
    <w:basedOn w:val="Normal"/>
    <w:autoRedefine/>
    <w:rsid w:val="008B590A"/>
    <w:pPr>
      <w:keepNext/>
      <w:spacing w:line="240" w:lineRule="auto"/>
      <w:jc w:val="center"/>
      <w:outlineLvl w:val="3"/>
    </w:pPr>
  </w:style>
  <w:style w:type="paragraph" w:customStyle="1" w:styleId="Figure">
    <w:name w:val="Figure"/>
    <w:basedOn w:val="Normal"/>
    <w:autoRedefine/>
    <w:rsid w:val="008B590A"/>
    <w:pPr>
      <w:keepNext/>
      <w:jc w:val="center"/>
      <w:outlineLvl w:val="3"/>
    </w:pPr>
  </w:style>
  <w:style w:type="paragraph" w:customStyle="1" w:styleId="TableText">
    <w:name w:val="Table Text"/>
    <w:basedOn w:val="Table"/>
    <w:rsid w:val="00157351"/>
    <w:pPr>
      <w:jc w:val="left"/>
      <w:outlineLvl w:val="9"/>
    </w:pPr>
    <w:rPr>
      <w:sz w:val="20"/>
    </w:rPr>
  </w:style>
  <w:style w:type="paragraph" w:customStyle="1" w:styleId="Answer">
    <w:name w:val="Answer"/>
    <w:basedOn w:val="Normal"/>
    <w:rsid w:val="00157351"/>
    <w:pPr>
      <w:spacing w:after="480" w:line="360" w:lineRule="auto"/>
      <w:ind w:left="1440" w:firstLine="360"/>
    </w:pPr>
    <w:rPr>
      <w:szCs w:val="24"/>
    </w:rPr>
  </w:style>
  <w:style w:type="paragraph" w:customStyle="1" w:styleId="FigureText">
    <w:name w:val="Figure Text"/>
    <w:basedOn w:val="BodyText"/>
    <w:rsid w:val="00157351"/>
    <w:pPr>
      <w:spacing w:line="360" w:lineRule="auto"/>
      <w:ind w:firstLine="0"/>
    </w:pPr>
    <w:rPr>
      <w:sz w:val="20"/>
    </w:rPr>
  </w:style>
  <w:style w:type="paragraph" w:customStyle="1" w:styleId="Title2">
    <w:name w:val="Title 2"/>
    <w:basedOn w:val="Title"/>
    <w:rsid w:val="00157351"/>
    <w:pPr>
      <w:spacing w:line="480" w:lineRule="auto"/>
    </w:pPr>
    <w:rPr>
      <w:b w:val="0"/>
      <w:bCs/>
    </w:rPr>
  </w:style>
  <w:style w:type="paragraph" w:styleId="Bibliography">
    <w:name w:val="Bibliography"/>
    <w:basedOn w:val="Normal"/>
    <w:rsid w:val="00157351"/>
    <w:pPr>
      <w:spacing w:after="360" w:line="240" w:lineRule="auto"/>
      <w:ind w:left="360" w:hanging="360"/>
    </w:pPr>
  </w:style>
  <w:style w:type="paragraph" w:customStyle="1" w:styleId="QuestionGT">
    <w:name w:val="Question GT"/>
    <w:basedOn w:val="BodyText"/>
    <w:next w:val="BodyText"/>
    <w:rsid w:val="00157351"/>
    <w:pPr>
      <w:keepNext/>
      <w:keepLines/>
      <w:spacing w:after="480" w:line="240" w:lineRule="auto"/>
      <w:ind w:firstLine="0"/>
    </w:pPr>
  </w:style>
  <w:style w:type="paragraph" w:customStyle="1" w:styleId="QuestionSubQ">
    <w:name w:val="Question SubQ"/>
    <w:basedOn w:val="BodyText"/>
    <w:rsid w:val="00157351"/>
    <w:pPr>
      <w:keepNext/>
      <w:keepLines/>
      <w:spacing w:after="480" w:line="240" w:lineRule="auto"/>
      <w:ind w:left="720" w:firstLine="0"/>
    </w:pPr>
  </w:style>
  <w:style w:type="paragraph" w:styleId="z-TopofForm">
    <w:name w:val="HTML Top of Form"/>
    <w:basedOn w:val="Normal"/>
    <w:next w:val="Normal"/>
    <w:hidden/>
    <w:rsid w:val="00157351"/>
    <w:pPr>
      <w:pBdr>
        <w:bottom w:val="single" w:sz="6" w:space="1" w:color="auto"/>
      </w:pBdr>
      <w:spacing w:line="240" w:lineRule="auto"/>
      <w:jc w:val="center"/>
    </w:pPr>
    <w:rPr>
      <w:rFonts w:ascii="Arial" w:eastAsia="Arial Unicode MS" w:hAnsi="Arial" w:cs="Arial"/>
      <w:vanish/>
      <w:sz w:val="16"/>
      <w:szCs w:val="16"/>
    </w:rPr>
  </w:style>
  <w:style w:type="character" w:styleId="Strong">
    <w:name w:val="Strong"/>
    <w:basedOn w:val="DefaultParagraphFont"/>
    <w:qFormat/>
    <w:rsid w:val="00157351"/>
    <w:rPr>
      <w:b/>
      <w:bCs/>
    </w:rPr>
  </w:style>
  <w:style w:type="character" w:customStyle="1" w:styleId="text1">
    <w:name w:val="text1"/>
    <w:basedOn w:val="DefaultParagraphFont"/>
    <w:rsid w:val="00157351"/>
    <w:rPr>
      <w:rFonts w:ascii="Verdana" w:hAnsi="Verdana" w:hint="default"/>
      <w:color w:val="000000"/>
      <w:sz w:val="18"/>
      <w:szCs w:val="18"/>
    </w:rPr>
  </w:style>
  <w:style w:type="paragraph" w:styleId="List">
    <w:name w:val="List"/>
    <w:basedOn w:val="BodyText"/>
    <w:rsid w:val="00157351"/>
    <w:pPr>
      <w:spacing w:after="240" w:line="360" w:lineRule="auto"/>
      <w:ind w:left="720" w:firstLine="0"/>
    </w:pPr>
  </w:style>
  <w:style w:type="paragraph" w:customStyle="1" w:styleId="Bulletnum">
    <w:name w:val="Bulletnum"/>
    <w:basedOn w:val="Normal"/>
    <w:rsid w:val="00157351"/>
    <w:pPr>
      <w:numPr>
        <w:numId w:val="1"/>
      </w:numPr>
    </w:pPr>
    <w:rPr>
      <w:rFonts w:ascii="Book Antiqua" w:hAnsi="Book Antiqua"/>
    </w:rPr>
  </w:style>
  <w:style w:type="paragraph" w:styleId="Date">
    <w:name w:val="Date"/>
    <w:basedOn w:val="Normal"/>
    <w:rsid w:val="00157351"/>
    <w:pPr>
      <w:spacing w:line="240" w:lineRule="auto"/>
    </w:pPr>
    <w:rPr>
      <w:sz w:val="20"/>
    </w:rPr>
  </w:style>
  <w:style w:type="paragraph" w:customStyle="1" w:styleId="NormalDbl">
    <w:name w:val="Normal Dbl"/>
    <w:basedOn w:val="Normal"/>
    <w:rsid w:val="00157351"/>
    <w:pPr>
      <w:spacing w:line="480" w:lineRule="atLeast"/>
    </w:pPr>
  </w:style>
  <w:style w:type="character" w:customStyle="1" w:styleId="FooterChar">
    <w:name w:val="Footer Char"/>
    <w:basedOn w:val="DefaultParagraphFont"/>
    <w:link w:val="Footer"/>
    <w:uiPriority w:val="99"/>
    <w:rsid w:val="00312C4C"/>
    <w:rPr>
      <w:sz w:val="24"/>
    </w:rPr>
  </w:style>
  <w:style w:type="character" w:customStyle="1" w:styleId="HeaderChar">
    <w:name w:val="Header Char"/>
    <w:basedOn w:val="DefaultParagraphFont"/>
    <w:link w:val="Header"/>
    <w:uiPriority w:val="99"/>
    <w:rsid w:val="00BC3C04"/>
    <w:rPr>
      <w:sz w:val="24"/>
    </w:rPr>
  </w:style>
  <w:style w:type="paragraph" w:styleId="BalloonText">
    <w:name w:val="Balloon Text"/>
    <w:basedOn w:val="Normal"/>
    <w:link w:val="BalloonTextChar"/>
    <w:uiPriority w:val="99"/>
    <w:semiHidden/>
    <w:unhideWhenUsed/>
    <w:rsid w:val="00BC3C0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C04"/>
    <w:rPr>
      <w:rFonts w:ascii="Tahoma" w:hAnsi="Tahoma" w:cs="Tahoma"/>
      <w:sz w:val="16"/>
      <w:szCs w:val="16"/>
    </w:rPr>
  </w:style>
  <w:style w:type="character" w:styleId="CommentReference">
    <w:name w:val="annotation reference"/>
    <w:basedOn w:val="DefaultParagraphFont"/>
    <w:uiPriority w:val="99"/>
    <w:semiHidden/>
    <w:unhideWhenUsed/>
    <w:rsid w:val="00F3579F"/>
    <w:rPr>
      <w:sz w:val="16"/>
      <w:szCs w:val="16"/>
    </w:rPr>
  </w:style>
  <w:style w:type="paragraph" w:styleId="CommentText">
    <w:name w:val="annotation text"/>
    <w:basedOn w:val="Normal"/>
    <w:link w:val="CommentTextChar"/>
    <w:uiPriority w:val="99"/>
    <w:semiHidden/>
    <w:unhideWhenUsed/>
    <w:rsid w:val="00F3579F"/>
    <w:pPr>
      <w:spacing w:line="240" w:lineRule="auto"/>
    </w:pPr>
    <w:rPr>
      <w:sz w:val="20"/>
    </w:rPr>
  </w:style>
  <w:style w:type="character" w:customStyle="1" w:styleId="CommentTextChar">
    <w:name w:val="Comment Text Char"/>
    <w:basedOn w:val="DefaultParagraphFont"/>
    <w:link w:val="CommentText"/>
    <w:uiPriority w:val="99"/>
    <w:semiHidden/>
    <w:rsid w:val="00F3579F"/>
  </w:style>
  <w:style w:type="paragraph" w:styleId="CommentSubject">
    <w:name w:val="annotation subject"/>
    <w:basedOn w:val="CommentText"/>
    <w:next w:val="CommentText"/>
    <w:link w:val="CommentSubjectChar"/>
    <w:uiPriority w:val="99"/>
    <w:semiHidden/>
    <w:unhideWhenUsed/>
    <w:rsid w:val="00F3579F"/>
    <w:rPr>
      <w:b/>
      <w:bCs/>
    </w:rPr>
  </w:style>
  <w:style w:type="character" w:customStyle="1" w:styleId="CommentSubjectChar">
    <w:name w:val="Comment Subject Char"/>
    <w:basedOn w:val="CommentTextChar"/>
    <w:link w:val="CommentSubject"/>
    <w:uiPriority w:val="99"/>
    <w:semiHidden/>
    <w:rsid w:val="00F3579F"/>
    <w:rPr>
      <w:b/>
      <w:bCs/>
    </w:rPr>
  </w:style>
  <w:style w:type="table" w:styleId="TableGrid">
    <w:name w:val="Table Grid"/>
    <w:basedOn w:val="TableNormal"/>
    <w:uiPriority w:val="39"/>
    <w:rsid w:val="00747E9B"/>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quation">
    <w:name w:val="Equation"/>
    <w:basedOn w:val="Normal"/>
    <w:link w:val="EquationChar"/>
    <w:qFormat/>
    <w:rsid w:val="00747E9B"/>
    <w:pPr>
      <w:spacing w:line="240" w:lineRule="auto"/>
      <w:jc w:val="center"/>
    </w:pPr>
    <w:rPr>
      <w:bCs/>
      <w:iCs/>
      <w:color w:val="000000"/>
      <w:szCs w:val="22"/>
    </w:rPr>
  </w:style>
  <w:style w:type="character" w:customStyle="1" w:styleId="EquationChar">
    <w:name w:val="Equation Char"/>
    <w:basedOn w:val="DefaultParagraphFont"/>
    <w:link w:val="Equation"/>
    <w:rsid w:val="00747E9B"/>
    <w:rPr>
      <w:bCs/>
      <w:iCs/>
      <w:color w:val="000000"/>
      <w:sz w:val="24"/>
      <w:szCs w:val="22"/>
    </w:rPr>
  </w:style>
  <w:style w:type="paragraph" w:styleId="ListParagraph">
    <w:name w:val="List Paragraph"/>
    <w:basedOn w:val="Normal"/>
    <w:uiPriority w:val="34"/>
    <w:qFormat/>
    <w:rsid w:val="00515DD1"/>
    <w:pPr>
      <w:ind w:left="720"/>
      <w:contextualSpacing/>
    </w:pPr>
  </w:style>
  <w:style w:type="character" w:customStyle="1" w:styleId="Heading1Char">
    <w:name w:val="Heading 1 Char"/>
    <w:basedOn w:val="DefaultParagraphFont"/>
    <w:link w:val="Heading1"/>
    <w:uiPriority w:val="9"/>
    <w:rsid w:val="0064646A"/>
    <w:rPr>
      <w:b/>
      <w:sz w:val="24"/>
    </w:rPr>
  </w:style>
  <w:style w:type="paragraph" w:styleId="FootnoteText">
    <w:name w:val="footnote text"/>
    <w:basedOn w:val="Normal"/>
    <w:link w:val="FootnoteTextChar"/>
    <w:uiPriority w:val="99"/>
    <w:semiHidden/>
    <w:unhideWhenUsed/>
    <w:rsid w:val="009C7BCD"/>
    <w:pPr>
      <w:spacing w:line="240" w:lineRule="auto"/>
    </w:pPr>
    <w:rPr>
      <w:sz w:val="20"/>
    </w:rPr>
  </w:style>
  <w:style w:type="character" w:customStyle="1" w:styleId="FootnoteTextChar">
    <w:name w:val="Footnote Text Char"/>
    <w:basedOn w:val="DefaultParagraphFont"/>
    <w:link w:val="FootnoteText"/>
    <w:uiPriority w:val="99"/>
    <w:semiHidden/>
    <w:rsid w:val="009C7BCD"/>
  </w:style>
  <w:style w:type="character" w:styleId="FootnoteReference">
    <w:name w:val="footnote reference"/>
    <w:basedOn w:val="DefaultParagraphFont"/>
    <w:uiPriority w:val="99"/>
    <w:semiHidden/>
    <w:unhideWhenUsed/>
    <w:rsid w:val="009C7BCD"/>
    <w:rPr>
      <w:vertAlign w:val="superscript"/>
    </w:rPr>
  </w:style>
  <w:style w:type="character" w:customStyle="1" w:styleId="Heading2Char">
    <w:name w:val="Heading 2 Char"/>
    <w:basedOn w:val="DefaultParagraphFont"/>
    <w:link w:val="Heading2"/>
    <w:rsid w:val="006637C5"/>
    <w:rPr>
      <w:b/>
      <w:bCs/>
      <w:sz w:val="24"/>
    </w:rPr>
  </w:style>
  <w:style w:type="character" w:customStyle="1" w:styleId="Heading3Char">
    <w:name w:val="Heading 3 Char"/>
    <w:basedOn w:val="DefaultParagraphFont"/>
    <w:link w:val="Heading3"/>
    <w:rsid w:val="00EE3718"/>
    <w:rPr>
      <w:b/>
      <w:sz w:val="24"/>
    </w:rPr>
  </w:style>
  <w:style w:type="character" w:customStyle="1" w:styleId="Heading5Char">
    <w:name w:val="Heading 5 Char"/>
    <w:basedOn w:val="DefaultParagraphFont"/>
    <w:link w:val="Heading5"/>
    <w:rsid w:val="00E631A9"/>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16836">
      <w:bodyDiv w:val="1"/>
      <w:marLeft w:val="0"/>
      <w:marRight w:val="0"/>
      <w:marTop w:val="0"/>
      <w:marBottom w:val="0"/>
      <w:divBdr>
        <w:top w:val="none" w:sz="0" w:space="0" w:color="auto"/>
        <w:left w:val="none" w:sz="0" w:space="0" w:color="auto"/>
        <w:bottom w:val="none" w:sz="0" w:space="0" w:color="auto"/>
        <w:right w:val="none" w:sz="0" w:space="0" w:color="auto"/>
      </w:divBdr>
    </w:div>
    <w:div w:id="49621966">
      <w:bodyDiv w:val="1"/>
      <w:marLeft w:val="0"/>
      <w:marRight w:val="0"/>
      <w:marTop w:val="0"/>
      <w:marBottom w:val="0"/>
      <w:divBdr>
        <w:top w:val="none" w:sz="0" w:space="0" w:color="auto"/>
        <w:left w:val="none" w:sz="0" w:space="0" w:color="auto"/>
        <w:bottom w:val="none" w:sz="0" w:space="0" w:color="auto"/>
        <w:right w:val="none" w:sz="0" w:space="0" w:color="auto"/>
      </w:divBdr>
    </w:div>
    <w:div w:id="65156111">
      <w:bodyDiv w:val="1"/>
      <w:marLeft w:val="0"/>
      <w:marRight w:val="0"/>
      <w:marTop w:val="0"/>
      <w:marBottom w:val="0"/>
      <w:divBdr>
        <w:top w:val="none" w:sz="0" w:space="0" w:color="auto"/>
        <w:left w:val="none" w:sz="0" w:space="0" w:color="auto"/>
        <w:bottom w:val="none" w:sz="0" w:space="0" w:color="auto"/>
        <w:right w:val="none" w:sz="0" w:space="0" w:color="auto"/>
      </w:divBdr>
    </w:div>
    <w:div w:id="78717951">
      <w:bodyDiv w:val="1"/>
      <w:marLeft w:val="0"/>
      <w:marRight w:val="0"/>
      <w:marTop w:val="0"/>
      <w:marBottom w:val="0"/>
      <w:divBdr>
        <w:top w:val="none" w:sz="0" w:space="0" w:color="auto"/>
        <w:left w:val="none" w:sz="0" w:space="0" w:color="auto"/>
        <w:bottom w:val="none" w:sz="0" w:space="0" w:color="auto"/>
        <w:right w:val="none" w:sz="0" w:space="0" w:color="auto"/>
      </w:divBdr>
      <w:divsChild>
        <w:div w:id="1070346213">
          <w:marLeft w:val="0"/>
          <w:marRight w:val="0"/>
          <w:marTop w:val="0"/>
          <w:marBottom w:val="0"/>
          <w:divBdr>
            <w:top w:val="none" w:sz="0" w:space="0" w:color="auto"/>
            <w:left w:val="none" w:sz="0" w:space="0" w:color="auto"/>
            <w:bottom w:val="none" w:sz="0" w:space="0" w:color="auto"/>
            <w:right w:val="none" w:sz="0" w:space="0" w:color="auto"/>
          </w:divBdr>
        </w:div>
      </w:divsChild>
    </w:div>
    <w:div w:id="79719431">
      <w:bodyDiv w:val="1"/>
      <w:marLeft w:val="0"/>
      <w:marRight w:val="0"/>
      <w:marTop w:val="0"/>
      <w:marBottom w:val="0"/>
      <w:divBdr>
        <w:top w:val="none" w:sz="0" w:space="0" w:color="auto"/>
        <w:left w:val="none" w:sz="0" w:space="0" w:color="auto"/>
        <w:bottom w:val="none" w:sz="0" w:space="0" w:color="auto"/>
        <w:right w:val="none" w:sz="0" w:space="0" w:color="auto"/>
      </w:divBdr>
    </w:div>
    <w:div w:id="103547977">
      <w:bodyDiv w:val="1"/>
      <w:marLeft w:val="0"/>
      <w:marRight w:val="0"/>
      <w:marTop w:val="0"/>
      <w:marBottom w:val="0"/>
      <w:divBdr>
        <w:top w:val="none" w:sz="0" w:space="0" w:color="auto"/>
        <w:left w:val="none" w:sz="0" w:space="0" w:color="auto"/>
        <w:bottom w:val="none" w:sz="0" w:space="0" w:color="auto"/>
        <w:right w:val="none" w:sz="0" w:space="0" w:color="auto"/>
      </w:divBdr>
    </w:div>
    <w:div w:id="181477094">
      <w:bodyDiv w:val="1"/>
      <w:marLeft w:val="0"/>
      <w:marRight w:val="0"/>
      <w:marTop w:val="0"/>
      <w:marBottom w:val="0"/>
      <w:divBdr>
        <w:top w:val="none" w:sz="0" w:space="0" w:color="auto"/>
        <w:left w:val="none" w:sz="0" w:space="0" w:color="auto"/>
        <w:bottom w:val="none" w:sz="0" w:space="0" w:color="auto"/>
        <w:right w:val="none" w:sz="0" w:space="0" w:color="auto"/>
      </w:divBdr>
    </w:div>
    <w:div w:id="328288338">
      <w:bodyDiv w:val="1"/>
      <w:marLeft w:val="0"/>
      <w:marRight w:val="0"/>
      <w:marTop w:val="0"/>
      <w:marBottom w:val="0"/>
      <w:divBdr>
        <w:top w:val="none" w:sz="0" w:space="0" w:color="auto"/>
        <w:left w:val="none" w:sz="0" w:space="0" w:color="auto"/>
        <w:bottom w:val="none" w:sz="0" w:space="0" w:color="auto"/>
        <w:right w:val="none" w:sz="0" w:space="0" w:color="auto"/>
      </w:divBdr>
      <w:divsChild>
        <w:div w:id="213125952">
          <w:marLeft w:val="0"/>
          <w:marRight w:val="0"/>
          <w:marTop w:val="0"/>
          <w:marBottom w:val="0"/>
          <w:divBdr>
            <w:top w:val="none" w:sz="0" w:space="0" w:color="auto"/>
            <w:left w:val="none" w:sz="0" w:space="0" w:color="auto"/>
            <w:bottom w:val="none" w:sz="0" w:space="0" w:color="auto"/>
            <w:right w:val="none" w:sz="0" w:space="0" w:color="auto"/>
          </w:divBdr>
        </w:div>
      </w:divsChild>
    </w:div>
    <w:div w:id="406151197">
      <w:bodyDiv w:val="1"/>
      <w:marLeft w:val="0"/>
      <w:marRight w:val="0"/>
      <w:marTop w:val="0"/>
      <w:marBottom w:val="0"/>
      <w:divBdr>
        <w:top w:val="none" w:sz="0" w:space="0" w:color="auto"/>
        <w:left w:val="none" w:sz="0" w:space="0" w:color="auto"/>
        <w:bottom w:val="none" w:sz="0" w:space="0" w:color="auto"/>
        <w:right w:val="none" w:sz="0" w:space="0" w:color="auto"/>
      </w:divBdr>
    </w:div>
    <w:div w:id="447437594">
      <w:bodyDiv w:val="1"/>
      <w:marLeft w:val="0"/>
      <w:marRight w:val="0"/>
      <w:marTop w:val="0"/>
      <w:marBottom w:val="0"/>
      <w:divBdr>
        <w:top w:val="none" w:sz="0" w:space="0" w:color="auto"/>
        <w:left w:val="none" w:sz="0" w:space="0" w:color="auto"/>
        <w:bottom w:val="none" w:sz="0" w:space="0" w:color="auto"/>
        <w:right w:val="none" w:sz="0" w:space="0" w:color="auto"/>
      </w:divBdr>
    </w:div>
    <w:div w:id="458183151">
      <w:bodyDiv w:val="1"/>
      <w:marLeft w:val="0"/>
      <w:marRight w:val="0"/>
      <w:marTop w:val="0"/>
      <w:marBottom w:val="0"/>
      <w:divBdr>
        <w:top w:val="none" w:sz="0" w:space="0" w:color="auto"/>
        <w:left w:val="none" w:sz="0" w:space="0" w:color="auto"/>
        <w:bottom w:val="none" w:sz="0" w:space="0" w:color="auto"/>
        <w:right w:val="none" w:sz="0" w:space="0" w:color="auto"/>
      </w:divBdr>
    </w:div>
    <w:div w:id="477260014">
      <w:bodyDiv w:val="1"/>
      <w:marLeft w:val="0"/>
      <w:marRight w:val="0"/>
      <w:marTop w:val="0"/>
      <w:marBottom w:val="0"/>
      <w:divBdr>
        <w:top w:val="none" w:sz="0" w:space="0" w:color="auto"/>
        <w:left w:val="none" w:sz="0" w:space="0" w:color="auto"/>
        <w:bottom w:val="none" w:sz="0" w:space="0" w:color="auto"/>
        <w:right w:val="none" w:sz="0" w:space="0" w:color="auto"/>
      </w:divBdr>
    </w:div>
    <w:div w:id="489252761">
      <w:bodyDiv w:val="1"/>
      <w:marLeft w:val="0"/>
      <w:marRight w:val="0"/>
      <w:marTop w:val="0"/>
      <w:marBottom w:val="0"/>
      <w:divBdr>
        <w:top w:val="none" w:sz="0" w:space="0" w:color="auto"/>
        <w:left w:val="none" w:sz="0" w:space="0" w:color="auto"/>
        <w:bottom w:val="none" w:sz="0" w:space="0" w:color="auto"/>
        <w:right w:val="none" w:sz="0" w:space="0" w:color="auto"/>
      </w:divBdr>
    </w:div>
    <w:div w:id="541786672">
      <w:bodyDiv w:val="1"/>
      <w:marLeft w:val="0"/>
      <w:marRight w:val="0"/>
      <w:marTop w:val="0"/>
      <w:marBottom w:val="0"/>
      <w:divBdr>
        <w:top w:val="none" w:sz="0" w:space="0" w:color="auto"/>
        <w:left w:val="none" w:sz="0" w:space="0" w:color="auto"/>
        <w:bottom w:val="none" w:sz="0" w:space="0" w:color="auto"/>
        <w:right w:val="none" w:sz="0" w:space="0" w:color="auto"/>
      </w:divBdr>
      <w:divsChild>
        <w:div w:id="1865286150">
          <w:marLeft w:val="0"/>
          <w:marRight w:val="0"/>
          <w:marTop w:val="0"/>
          <w:marBottom w:val="0"/>
          <w:divBdr>
            <w:top w:val="none" w:sz="0" w:space="0" w:color="auto"/>
            <w:left w:val="none" w:sz="0" w:space="0" w:color="auto"/>
            <w:bottom w:val="none" w:sz="0" w:space="0" w:color="auto"/>
            <w:right w:val="none" w:sz="0" w:space="0" w:color="auto"/>
          </w:divBdr>
          <w:divsChild>
            <w:div w:id="29770808">
              <w:marLeft w:val="0"/>
              <w:marRight w:val="0"/>
              <w:marTop w:val="0"/>
              <w:marBottom w:val="0"/>
              <w:divBdr>
                <w:top w:val="none" w:sz="0" w:space="0" w:color="auto"/>
                <w:left w:val="none" w:sz="0" w:space="0" w:color="auto"/>
                <w:bottom w:val="none" w:sz="0" w:space="0" w:color="auto"/>
                <w:right w:val="none" w:sz="0" w:space="0" w:color="auto"/>
              </w:divBdr>
            </w:div>
            <w:div w:id="67115887">
              <w:marLeft w:val="0"/>
              <w:marRight w:val="0"/>
              <w:marTop w:val="0"/>
              <w:marBottom w:val="0"/>
              <w:divBdr>
                <w:top w:val="none" w:sz="0" w:space="0" w:color="auto"/>
                <w:left w:val="none" w:sz="0" w:space="0" w:color="auto"/>
                <w:bottom w:val="none" w:sz="0" w:space="0" w:color="auto"/>
                <w:right w:val="none" w:sz="0" w:space="0" w:color="auto"/>
              </w:divBdr>
            </w:div>
            <w:div w:id="102700197">
              <w:marLeft w:val="0"/>
              <w:marRight w:val="0"/>
              <w:marTop w:val="0"/>
              <w:marBottom w:val="0"/>
              <w:divBdr>
                <w:top w:val="none" w:sz="0" w:space="0" w:color="auto"/>
                <w:left w:val="none" w:sz="0" w:space="0" w:color="auto"/>
                <w:bottom w:val="none" w:sz="0" w:space="0" w:color="auto"/>
                <w:right w:val="none" w:sz="0" w:space="0" w:color="auto"/>
              </w:divBdr>
            </w:div>
            <w:div w:id="329797713">
              <w:marLeft w:val="0"/>
              <w:marRight w:val="0"/>
              <w:marTop w:val="0"/>
              <w:marBottom w:val="0"/>
              <w:divBdr>
                <w:top w:val="none" w:sz="0" w:space="0" w:color="auto"/>
                <w:left w:val="none" w:sz="0" w:space="0" w:color="auto"/>
                <w:bottom w:val="none" w:sz="0" w:space="0" w:color="auto"/>
                <w:right w:val="none" w:sz="0" w:space="0" w:color="auto"/>
              </w:divBdr>
            </w:div>
            <w:div w:id="400178865">
              <w:marLeft w:val="0"/>
              <w:marRight w:val="0"/>
              <w:marTop w:val="0"/>
              <w:marBottom w:val="0"/>
              <w:divBdr>
                <w:top w:val="none" w:sz="0" w:space="0" w:color="auto"/>
                <w:left w:val="none" w:sz="0" w:space="0" w:color="auto"/>
                <w:bottom w:val="none" w:sz="0" w:space="0" w:color="auto"/>
                <w:right w:val="none" w:sz="0" w:space="0" w:color="auto"/>
              </w:divBdr>
            </w:div>
            <w:div w:id="560360255">
              <w:marLeft w:val="0"/>
              <w:marRight w:val="0"/>
              <w:marTop w:val="0"/>
              <w:marBottom w:val="0"/>
              <w:divBdr>
                <w:top w:val="none" w:sz="0" w:space="0" w:color="auto"/>
                <w:left w:val="none" w:sz="0" w:space="0" w:color="auto"/>
                <w:bottom w:val="none" w:sz="0" w:space="0" w:color="auto"/>
                <w:right w:val="none" w:sz="0" w:space="0" w:color="auto"/>
              </w:divBdr>
            </w:div>
            <w:div w:id="681590909">
              <w:marLeft w:val="0"/>
              <w:marRight w:val="0"/>
              <w:marTop w:val="0"/>
              <w:marBottom w:val="0"/>
              <w:divBdr>
                <w:top w:val="none" w:sz="0" w:space="0" w:color="auto"/>
                <w:left w:val="none" w:sz="0" w:space="0" w:color="auto"/>
                <w:bottom w:val="none" w:sz="0" w:space="0" w:color="auto"/>
                <w:right w:val="none" w:sz="0" w:space="0" w:color="auto"/>
              </w:divBdr>
            </w:div>
            <w:div w:id="774986610">
              <w:marLeft w:val="0"/>
              <w:marRight w:val="0"/>
              <w:marTop w:val="0"/>
              <w:marBottom w:val="0"/>
              <w:divBdr>
                <w:top w:val="none" w:sz="0" w:space="0" w:color="auto"/>
                <w:left w:val="none" w:sz="0" w:space="0" w:color="auto"/>
                <w:bottom w:val="none" w:sz="0" w:space="0" w:color="auto"/>
                <w:right w:val="none" w:sz="0" w:space="0" w:color="auto"/>
              </w:divBdr>
            </w:div>
            <w:div w:id="841817646">
              <w:marLeft w:val="0"/>
              <w:marRight w:val="0"/>
              <w:marTop w:val="0"/>
              <w:marBottom w:val="0"/>
              <w:divBdr>
                <w:top w:val="none" w:sz="0" w:space="0" w:color="auto"/>
                <w:left w:val="none" w:sz="0" w:space="0" w:color="auto"/>
                <w:bottom w:val="none" w:sz="0" w:space="0" w:color="auto"/>
                <w:right w:val="none" w:sz="0" w:space="0" w:color="auto"/>
              </w:divBdr>
            </w:div>
            <w:div w:id="848449958">
              <w:marLeft w:val="0"/>
              <w:marRight w:val="0"/>
              <w:marTop w:val="0"/>
              <w:marBottom w:val="0"/>
              <w:divBdr>
                <w:top w:val="none" w:sz="0" w:space="0" w:color="auto"/>
                <w:left w:val="none" w:sz="0" w:space="0" w:color="auto"/>
                <w:bottom w:val="none" w:sz="0" w:space="0" w:color="auto"/>
                <w:right w:val="none" w:sz="0" w:space="0" w:color="auto"/>
              </w:divBdr>
            </w:div>
            <w:div w:id="933435011">
              <w:marLeft w:val="0"/>
              <w:marRight w:val="0"/>
              <w:marTop w:val="0"/>
              <w:marBottom w:val="0"/>
              <w:divBdr>
                <w:top w:val="none" w:sz="0" w:space="0" w:color="auto"/>
                <w:left w:val="none" w:sz="0" w:space="0" w:color="auto"/>
                <w:bottom w:val="none" w:sz="0" w:space="0" w:color="auto"/>
                <w:right w:val="none" w:sz="0" w:space="0" w:color="auto"/>
              </w:divBdr>
            </w:div>
            <w:div w:id="1079911720">
              <w:marLeft w:val="0"/>
              <w:marRight w:val="0"/>
              <w:marTop w:val="0"/>
              <w:marBottom w:val="0"/>
              <w:divBdr>
                <w:top w:val="none" w:sz="0" w:space="0" w:color="auto"/>
                <w:left w:val="none" w:sz="0" w:space="0" w:color="auto"/>
                <w:bottom w:val="none" w:sz="0" w:space="0" w:color="auto"/>
                <w:right w:val="none" w:sz="0" w:space="0" w:color="auto"/>
              </w:divBdr>
            </w:div>
            <w:div w:id="1279484128">
              <w:marLeft w:val="0"/>
              <w:marRight w:val="0"/>
              <w:marTop w:val="0"/>
              <w:marBottom w:val="0"/>
              <w:divBdr>
                <w:top w:val="none" w:sz="0" w:space="0" w:color="auto"/>
                <w:left w:val="none" w:sz="0" w:space="0" w:color="auto"/>
                <w:bottom w:val="none" w:sz="0" w:space="0" w:color="auto"/>
                <w:right w:val="none" w:sz="0" w:space="0" w:color="auto"/>
              </w:divBdr>
            </w:div>
            <w:div w:id="1658919572">
              <w:marLeft w:val="0"/>
              <w:marRight w:val="0"/>
              <w:marTop w:val="0"/>
              <w:marBottom w:val="0"/>
              <w:divBdr>
                <w:top w:val="none" w:sz="0" w:space="0" w:color="auto"/>
                <w:left w:val="none" w:sz="0" w:space="0" w:color="auto"/>
                <w:bottom w:val="none" w:sz="0" w:space="0" w:color="auto"/>
                <w:right w:val="none" w:sz="0" w:space="0" w:color="auto"/>
              </w:divBdr>
            </w:div>
            <w:div w:id="1722512248">
              <w:marLeft w:val="0"/>
              <w:marRight w:val="0"/>
              <w:marTop w:val="0"/>
              <w:marBottom w:val="0"/>
              <w:divBdr>
                <w:top w:val="none" w:sz="0" w:space="0" w:color="auto"/>
                <w:left w:val="none" w:sz="0" w:space="0" w:color="auto"/>
                <w:bottom w:val="none" w:sz="0" w:space="0" w:color="auto"/>
                <w:right w:val="none" w:sz="0" w:space="0" w:color="auto"/>
              </w:divBdr>
            </w:div>
            <w:div w:id="1767115613">
              <w:marLeft w:val="0"/>
              <w:marRight w:val="0"/>
              <w:marTop w:val="0"/>
              <w:marBottom w:val="0"/>
              <w:divBdr>
                <w:top w:val="none" w:sz="0" w:space="0" w:color="auto"/>
                <w:left w:val="none" w:sz="0" w:space="0" w:color="auto"/>
                <w:bottom w:val="none" w:sz="0" w:space="0" w:color="auto"/>
                <w:right w:val="none" w:sz="0" w:space="0" w:color="auto"/>
              </w:divBdr>
            </w:div>
            <w:div w:id="1916042108">
              <w:marLeft w:val="0"/>
              <w:marRight w:val="0"/>
              <w:marTop w:val="0"/>
              <w:marBottom w:val="0"/>
              <w:divBdr>
                <w:top w:val="none" w:sz="0" w:space="0" w:color="auto"/>
                <w:left w:val="none" w:sz="0" w:space="0" w:color="auto"/>
                <w:bottom w:val="none" w:sz="0" w:space="0" w:color="auto"/>
                <w:right w:val="none" w:sz="0" w:space="0" w:color="auto"/>
              </w:divBdr>
            </w:div>
            <w:div w:id="2041590792">
              <w:marLeft w:val="0"/>
              <w:marRight w:val="0"/>
              <w:marTop w:val="0"/>
              <w:marBottom w:val="0"/>
              <w:divBdr>
                <w:top w:val="none" w:sz="0" w:space="0" w:color="auto"/>
                <w:left w:val="none" w:sz="0" w:space="0" w:color="auto"/>
                <w:bottom w:val="none" w:sz="0" w:space="0" w:color="auto"/>
                <w:right w:val="none" w:sz="0" w:space="0" w:color="auto"/>
              </w:divBdr>
            </w:div>
            <w:div w:id="204848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3439465">
      <w:bodyDiv w:val="1"/>
      <w:marLeft w:val="0"/>
      <w:marRight w:val="0"/>
      <w:marTop w:val="0"/>
      <w:marBottom w:val="0"/>
      <w:divBdr>
        <w:top w:val="none" w:sz="0" w:space="0" w:color="auto"/>
        <w:left w:val="none" w:sz="0" w:space="0" w:color="auto"/>
        <w:bottom w:val="none" w:sz="0" w:space="0" w:color="auto"/>
        <w:right w:val="none" w:sz="0" w:space="0" w:color="auto"/>
      </w:divBdr>
    </w:div>
    <w:div w:id="624894916">
      <w:bodyDiv w:val="1"/>
      <w:marLeft w:val="0"/>
      <w:marRight w:val="0"/>
      <w:marTop w:val="0"/>
      <w:marBottom w:val="0"/>
      <w:divBdr>
        <w:top w:val="none" w:sz="0" w:space="0" w:color="auto"/>
        <w:left w:val="none" w:sz="0" w:space="0" w:color="auto"/>
        <w:bottom w:val="none" w:sz="0" w:space="0" w:color="auto"/>
        <w:right w:val="none" w:sz="0" w:space="0" w:color="auto"/>
      </w:divBdr>
      <w:divsChild>
        <w:div w:id="1003700009">
          <w:marLeft w:val="0"/>
          <w:marRight w:val="0"/>
          <w:marTop w:val="0"/>
          <w:marBottom w:val="0"/>
          <w:divBdr>
            <w:top w:val="none" w:sz="0" w:space="0" w:color="auto"/>
            <w:left w:val="none" w:sz="0" w:space="0" w:color="auto"/>
            <w:bottom w:val="none" w:sz="0" w:space="0" w:color="auto"/>
            <w:right w:val="none" w:sz="0" w:space="0" w:color="auto"/>
          </w:divBdr>
        </w:div>
      </w:divsChild>
    </w:div>
    <w:div w:id="625425875">
      <w:bodyDiv w:val="1"/>
      <w:marLeft w:val="0"/>
      <w:marRight w:val="0"/>
      <w:marTop w:val="0"/>
      <w:marBottom w:val="0"/>
      <w:divBdr>
        <w:top w:val="none" w:sz="0" w:space="0" w:color="auto"/>
        <w:left w:val="none" w:sz="0" w:space="0" w:color="auto"/>
        <w:bottom w:val="none" w:sz="0" w:space="0" w:color="auto"/>
        <w:right w:val="none" w:sz="0" w:space="0" w:color="auto"/>
      </w:divBdr>
      <w:divsChild>
        <w:div w:id="1296372151">
          <w:marLeft w:val="0"/>
          <w:marRight w:val="0"/>
          <w:marTop w:val="0"/>
          <w:marBottom w:val="0"/>
          <w:divBdr>
            <w:top w:val="none" w:sz="0" w:space="0" w:color="auto"/>
            <w:left w:val="none" w:sz="0" w:space="0" w:color="auto"/>
            <w:bottom w:val="none" w:sz="0" w:space="0" w:color="auto"/>
            <w:right w:val="none" w:sz="0" w:space="0" w:color="auto"/>
          </w:divBdr>
        </w:div>
      </w:divsChild>
    </w:div>
    <w:div w:id="712001406">
      <w:bodyDiv w:val="1"/>
      <w:marLeft w:val="0"/>
      <w:marRight w:val="0"/>
      <w:marTop w:val="0"/>
      <w:marBottom w:val="0"/>
      <w:divBdr>
        <w:top w:val="none" w:sz="0" w:space="0" w:color="auto"/>
        <w:left w:val="none" w:sz="0" w:space="0" w:color="auto"/>
        <w:bottom w:val="none" w:sz="0" w:space="0" w:color="auto"/>
        <w:right w:val="none" w:sz="0" w:space="0" w:color="auto"/>
      </w:divBdr>
    </w:div>
    <w:div w:id="772095599">
      <w:bodyDiv w:val="1"/>
      <w:marLeft w:val="0"/>
      <w:marRight w:val="0"/>
      <w:marTop w:val="0"/>
      <w:marBottom w:val="0"/>
      <w:divBdr>
        <w:top w:val="none" w:sz="0" w:space="0" w:color="auto"/>
        <w:left w:val="none" w:sz="0" w:space="0" w:color="auto"/>
        <w:bottom w:val="none" w:sz="0" w:space="0" w:color="auto"/>
        <w:right w:val="none" w:sz="0" w:space="0" w:color="auto"/>
      </w:divBdr>
      <w:divsChild>
        <w:div w:id="658656199">
          <w:marLeft w:val="0"/>
          <w:marRight w:val="0"/>
          <w:marTop w:val="0"/>
          <w:marBottom w:val="0"/>
          <w:divBdr>
            <w:top w:val="none" w:sz="0" w:space="0" w:color="auto"/>
            <w:left w:val="none" w:sz="0" w:space="0" w:color="auto"/>
            <w:bottom w:val="none" w:sz="0" w:space="0" w:color="auto"/>
            <w:right w:val="none" w:sz="0" w:space="0" w:color="auto"/>
          </w:divBdr>
        </w:div>
      </w:divsChild>
    </w:div>
    <w:div w:id="799542434">
      <w:bodyDiv w:val="1"/>
      <w:marLeft w:val="0"/>
      <w:marRight w:val="0"/>
      <w:marTop w:val="0"/>
      <w:marBottom w:val="0"/>
      <w:divBdr>
        <w:top w:val="none" w:sz="0" w:space="0" w:color="auto"/>
        <w:left w:val="none" w:sz="0" w:space="0" w:color="auto"/>
        <w:bottom w:val="none" w:sz="0" w:space="0" w:color="auto"/>
        <w:right w:val="none" w:sz="0" w:space="0" w:color="auto"/>
      </w:divBdr>
      <w:divsChild>
        <w:div w:id="1574779305">
          <w:marLeft w:val="0"/>
          <w:marRight w:val="0"/>
          <w:marTop w:val="0"/>
          <w:marBottom w:val="0"/>
          <w:divBdr>
            <w:top w:val="none" w:sz="0" w:space="0" w:color="auto"/>
            <w:left w:val="none" w:sz="0" w:space="0" w:color="auto"/>
            <w:bottom w:val="none" w:sz="0" w:space="0" w:color="auto"/>
            <w:right w:val="none" w:sz="0" w:space="0" w:color="auto"/>
          </w:divBdr>
        </w:div>
      </w:divsChild>
    </w:div>
    <w:div w:id="811365248">
      <w:bodyDiv w:val="1"/>
      <w:marLeft w:val="0"/>
      <w:marRight w:val="0"/>
      <w:marTop w:val="0"/>
      <w:marBottom w:val="0"/>
      <w:divBdr>
        <w:top w:val="none" w:sz="0" w:space="0" w:color="auto"/>
        <w:left w:val="none" w:sz="0" w:space="0" w:color="auto"/>
        <w:bottom w:val="none" w:sz="0" w:space="0" w:color="auto"/>
        <w:right w:val="none" w:sz="0" w:space="0" w:color="auto"/>
      </w:divBdr>
      <w:divsChild>
        <w:div w:id="664820380">
          <w:marLeft w:val="0"/>
          <w:marRight w:val="0"/>
          <w:marTop w:val="0"/>
          <w:marBottom w:val="0"/>
          <w:divBdr>
            <w:top w:val="none" w:sz="0" w:space="0" w:color="auto"/>
            <w:left w:val="none" w:sz="0" w:space="0" w:color="auto"/>
            <w:bottom w:val="none" w:sz="0" w:space="0" w:color="auto"/>
            <w:right w:val="none" w:sz="0" w:space="0" w:color="auto"/>
          </w:divBdr>
        </w:div>
      </w:divsChild>
    </w:div>
    <w:div w:id="836119483">
      <w:bodyDiv w:val="1"/>
      <w:marLeft w:val="0"/>
      <w:marRight w:val="0"/>
      <w:marTop w:val="0"/>
      <w:marBottom w:val="0"/>
      <w:divBdr>
        <w:top w:val="none" w:sz="0" w:space="0" w:color="auto"/>
        <w:left w:val="none" w:sz="0" w:space="0" w:color="auto"/>
        <w:bottom w:val="none" w:sz="0" w:space="0" w:color="auto"/>
        <w:right w:val="none" w:sz="0" w:space="0" w:color="auto"/>
      </w:divBdr>
    </w:div>
    <w:div w:id="958216700">
      <w:bodyDiv w:val="1"/>
      <w:marLeft w:val="0"/>
      <w:marRight w:val="0"/>
      <w:marTop w:val="0"/>
      <w:marBottom w:val="0"/>
      <w:divBdr>
        <w:top w:val="none" w:sz="0" w:space="0" w:color="auto"/>
        <w:left w:val="none" w:sz="0" w:space="0" w:color="auto"/>
        <w:bottom w:val="none" w:sz="0" w:space="0" w:color="auto"/>
        <w:right w:val="none" w:sz="0" w:space="0" w:color="auto"/>
      </w:divBdr>
    </w:div>
    <w:div w:id="999505971">
      <w:bodyDiv w:val="1"/>
      <w:marLeft w:val="0"/>
      <w:marRight w:val="0"/>
      <w:marTop w:val="0"/>
      <w:marBottom w:val="0"/>
      <w:divBdr>
        <w:top w:val="none" w:sz="0" w:space="0" w:color="auto"/>
        <w:left w:val="none" w:sz="0" w:space="0" w:color="auto"/>
        <w:bottom w:val="none" w:sz="0" w:space="0" w:color="auto"/>
        <w:right w:val="none" w:sz="0" w:space="0" w:color="auto"/>
      </w:divBdr>
      <w:divsChild>
        <w:div w:id="299193822">
          <w:marLeft w:val="0"/>
          <w:marRight w:val="0"/>
          <w:marTop w:val="0"/>
          <w:marBottom w:val="0"/>
          <w:divBdr>
            <w:top w:val="none" w:sz="0" w:space="0" w:color="auto"/>
            <w:left w:val="none" w:sz="0" w:space="0" w:color="auto"/>
            <w:bottom w:val="none" w:sz="0" w:space="0" w:color="auto"/>
            <w:right w:val="none" w:sz="0" w:space="0" w:color="auto"/>
          </w:divBdr>
        </w:div>
      </w:divsChild>
    </w:div>
    <w:div w:id="1071731125">
      <w:bodyDiv w:val="1"/>
      <w:marLeft w:val="0"/>
      <w:marRight w:val="0"/>
      <w:marTop w:val="0"/>
      <w:marBottom w:val="0"/>
      <w:divBdr>
        <w:top w:val="none" w:sz="0" w:space="0" w:color="auto"/>
        <w:left w:val="none" w:sz="0" w:space="0" w:color="auto"/>
        <w:bottom w:val="none" w:sz="0" w:space="0" w:color="auto"/>
        <w:right w:val="none" w:sz="0" w:space="0" w:color="auto"/>
      </w:divBdr>
      <w:divsChild>
        <w:div w:id="1272129390">
          <w:marLeft w:val="0"/>
          <w:marRight w:val="0"/>
          <w:marTop w:val="0"/>
          <w:marBottom w:val="0"/>
          <w:divBdr>
            <w:top w:val="none" w:sz="0" w:space="0" w:color="auto"/>
            <w:left w:val="none" w:sz="0" w:space="0" w:color="auto"/>
            <w:bottom w:val="none" w:sz="0" w:space="0" w:color="auto"/>
            <w:right w:val="none" w:sz="0" w:space="0" w:color="auto"/>
          </w:divBdr>
          <w:divsChild>
            <w:div w:id="125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48050">
      <w:bodyDiv w:val="1"/>
      <w:marLeft w:val="0"/>
      <w:marRight w:val="0"/>
      <w:marTop w:val="0"/>
      <w:marBottom w:val="0"/>
      <w:divBdr>
        <w:top w:val="none" w:sz="0" w:space="0" w:color="auto"/>
        <w:left w:val="none" w:sz="0" w:space="0" w:color="auto"/>
        <w:bottom w:val="none" w:sz="0" w:space="0" w:color="auto"/>
        <w:right w:val="none" w:sz="0" w:space="0" w:color="auto"/>
      </w:divBdr>
      <w:divsChild>
        <w:div w:id="1789621825">
          <w:marLeft w:val="0"/>
          <w:marRight w:val="0"/>
          <w:marTop w:val="0"/>
          <w:marBottom w:val="0"/>
          <w:divBdr>
            <w:top w:val="none" w:sz="0" w:space="0" w:color="auto"/>
            <w:left w:val="none" w:sz="0" w:space="0" w:color="auto"/>
            <w:bottom w:val="none" w:sz="0" w:space="0" w:color="auto"/>
            <w:right w:val="none" w:sz="0" w:space="0" w:color="auto"/>
          </w:divBdr>
        </w:div>
      </w:divsChild>
    </w:div>
    <w:div w:id="1257976603">
      <w:bodyDiv w:val="1"/>
      <w:marLeft w:val="0"/>
      <w:marRight w:val="0"/>
      <w:marTop w:val="0"/>
      <w:marBottom w:val="0"/>
      <w:divBdr>
        <w:top w:val="none" w:sz="0" w:space="0" w:color="auto"/>
        <w:left w:val="none" w:sz="0" w:space="0" w:color="auto"/>
        <w:bottom w:val="none" w:sz="0" w:space="0" w:color="auto"/>
        <w:right w:val="none" w:sz="0" w:space="0" w:color="auto"/>
      </w:divBdr>
    </w:div>
    <w:div w:id="1316033727">
      <w:bodyDiv w:val="1"/>
      <w:marLeft w:val="0"/>
      <w:marRight w:val="0"/>
      <w:marTop w:val="0"/>
      <w:marBottom w:val="0"/>
      <w:divBdr>
        <w:top w:val="none" w:sz="0" w:space="0" w:color="auto"/>
        <w:left w:val="none" w:sz="0" w:space="0" w:color="auto"/>
        <w:bottom w:val="none" w:sz="0" w:space="0" w:color="auto"/>
        <w:right w:val="none" w:sz="0" w:space="0" w:color="auto"/>
      </w:divBdr>
      <w:divsChild>
        <w:div w:id="132841821">
          <w:marLeft w:val="0"/>
          <w:marRight w:val="0"/>
          <w:marTop w:val="0"/>
          <w:marBottom w:val="0"/>
          <w:divBdr>
            <w:top w:val="none" w:sz="0" w:space="0" w:color="auto"/>
            <w:left w:val="none" w:sz="0" w:space="0" w:color="auto"/>
            <w:bottom w:val="none" w:sz="0" w:space="0" w:color="auto"/>
            <w:right w:val="none" w:sz="0" w:space="0" w:color="auto"/>
          </w:divBdr>
          <w:divsChild>
            <w:div w:id="61293437">
              <w:marLeft w:val="0"/>
              <w:marRight w:val="0"/>
              <w:marTop w:val="0"/>
              <w:marBottom w:val="0"/>
              <w:divBdr>
                <w:top w:val="none" w:sz="0" w:space="0" w:color="auto"/>
                <w:left w:val="none" w:sz="0" w:space="0" w:color="auto"/>
                <w:bottom w:val="none" w:sz="0" w:space="0" w:color="auto"/>
                <w:right w:val="none" w:sz="0" w:space="0" w:color="auto"/>
              </w:divBdr>
            </w:div>
            <w:div w:id="110057248">
              <w:marLeft w:val="0"/>
              <w:marRight w:val="0"/>
              <w:marTop w:val="0"/>
              <w:marBottom w:val="0"/>
              <w:divBdr>
                <w:top w:val="none" w:sz="0" w:space="0" w:color="auto"/>
                <w:left w:val="none" w:sz="0" w:space="0" w:color="auto"/>
                <w:bottom w:val="none" w:sz="0" w:space="0" w:color="auto"/>
                <w:right w:val="none" w:sz="0" w:space="0" w:color="auto"/>
              </w:divBdr>
            </w:div>
            <w:div w:id="134832328">
              <w:marLeft w:val="0"/>
              <w:marRight w:val="0"/>
              <w:marTop w:val="0"/>
              <w:marBottom w:val="0"/>
              <w:divBdr>
                <w:top w:val="none" w:sz="0" w:space="0" w:color="auto"/>
                <w:left w:val="none" w:sz="0" w:space="0" w:color="auto"/>
                <w:bottom w:val="none" w:sz="0" w:space="0" w:color="auto"/>
                <w:right w:val="none" w:sz="0" w:space="0" w:color="auto"/>
              </w:divBdr>
            </w:div>
            <w:div w:id="244849449">
              <w:marLeft w:val="0"/>
              <w:marRight w:val="0"/>
              <w:marTop w:val="0"/>
              <w:marBottom w:val="0"/>
              <w:divBdr>
                <w:top w:val="none" w:sz="0" w:space="0" w:color="auto"/>
                <w:left w:val="none" w:sz="0" w:space="0" w:color="auto"/>
                <w:bottom w:val="none" w:sz="0" w:space="0" w:color="auto"/>
                <w:right w:val="none" w:sz="0" w:space="0" w:color="auto"/>
              </w:divBdr>
            </w:div>
            <w:div w:id="292711798">
              <w:marLeft w:val="0"/>
              <w:marRight w:val="0"/>
              <w:marTop w:val="0"/>
              <w:marBottom w:val="0"/>
              <w:divBdr>
                <w:top w:val="none" w:sz="0" w:space="0" w:color="auto"/>
                <w:left w:val="none" w:sz="0" w:space="0" w:color="auto"/>
                <w:bottom w:val="none" w:sz="0" w:space="0" w:color="auto"/>
                <w:right w:val="none" w:sz="0" w:space="0" w:color="auto"/>
              </w:divBdr>
            </w:div>
            <w:div w:id="331373521">
              <w:marLeft w:val="0"/>
              <w:marRight w:val="0"/>
              <w:marTop w:val="0"/>
              <w:marBottom w:val="0"/>
              <w:divBdr>
                <w:top w:val="none" w:sz="0" w:space="0" w:color="auto"/>
                <w:left w:val="none" w:sz="0" w:space="0" w:color="auto"/>
                <w:bottom w:val="none" w:sz="0" w:space="0" w:color="auto"/>
                <w:right w:val="none" w:sz="0" w:space="0" w:color="auto"/>
              </w:divBdr>
            </w:div>
            <w:div w:id="335110619">
              <w:marLeft w:val="0"/>
              <w:marRight w:val="0"/>
              <w:marTop w:val="0"/>
              <w:marBottom w:val="0"/>
              <w:divBdr>
                <w:top w:val="none" w:sz="0" w:space="0" w:color="auto"/>
                <w:left w:val="none" w:sz="0" w:space="0" w:color="auto"/>
                <w:bottom w:val="none" w:sz="0" w:space="0" w:color="auto"/>
                <w:right w:val="none" w:sz="0" w:space="0" w:color="auto"/>
              </w:divBdr>
            </w:div>
            <w:div w:id="457527295">
              <w:marLeft w:val="0"/>
              <w:marRight w:val="0"/>
              <w:marTop w:val="0"/>
              <w:marBottom w:val="0"/>
              <w:divBdr>
                <w:top w:val="none" w:sz="0" w:space="0" w:color="auto"/>
                <w:left w:val="none" w:sz="0" w:space="0" w:color="auto"/>
                <w:bottom w:val="none" w:sz="0" w:space="0" w:color="auto"/>
                <w:right w:val="none" w:sz="0" w:space="0" w:color="auto"/>
              </w:divBdr>
            </w:div>
            <w:div w:id="561790412">
              <w:marLeft w:val="0"/>
              <w:marRight w:val="0"/>
              <w:marTop w:val="0"/>
              <w:marBottom w:val="0"/>
              <w:divBdr>
                <w:top w:val="none" w:sz="0" w:space="0" w:color="auto"/>
                <w:left w:val="none" w:sz="0" w:space="0" w:color="auto"/>
                <w:bottom w:val="none" w:sz="0" w:space="0" w:color="auto"/>
                <w:right w:val="none" w:sz="0" w:space="0" w:color="auto"/>
              </w:divBdr>
            </w:div>
            <w:div w:id="865098289">
              <w:marLeft w:val="0"/>
              <w:marRight w:val="0"/>
              <w:marTop w:val="0"/>
              <w:marBottom w:val="0"/>
              <w:divBdr>
                <w:top w:val="none" w:sz="0" w:space="0" w:color="auto"/>
                <w:left w:val="none" w:sz="0" w:space="0" w:color="auto"/>
                <w:bottom w:val="none" w:sz="0" w:space="0" w:color="auto"/>
                <w:right w:val="none" w:sz="0" w:space="0" w:color="auto"/>
              </w:divBdr>
            </w:div>
            <w:div w:id="991639943">
              <w:marLeft w:val="0"/>
              <w:marRight w:val="0"/>
              <w:marTop w:val="0"/>
              <w:marBottom w:val="0"/>
              <w:divBdr>
                <w:top w:val="none" w:sz="0" w:space="0" w:color="auto"/>
                <w:left w:val="none" w:sz="0" w:space="0" w:color="auto"/>
                <w:bottom w:val="none" w:sz="0" w:space="0" w:color="auto"/>
                <w:right w:val="none" w:sz="0" w:space="0" w:color="auto"/>
              </w:divBdr>
            </w:div>
            <w:div w:id="1090587023">
              <w:marLeft w:val="0"/>
              <w:marRight w:val="0"/>
              <w:marTop w:val="0"/>
              <w:marBottom w:val="0"/>
              <w:divBdr>
                <w:top w:val="none" w:sz="0" w:space="0" w:color="auto"/>
                <w:left w:val="none" w:sz="0" w:space="0" w:color="auto"/>
                <w:bottom w:val="none" w:sz="0" w:space="0" w:color="auto"/>
                <w:right w:val="none" w:sz="0" w:space="0" w:color="auto"/>
              </w:divBdr>
            </w:div>
            <w:div w:id="1313221474">
              <w:marLeft w:val="0"/>
              <w:marRight w:val="0"/>
              <w:marTop w:val="0"/>
              <w:marBottom w:val="0"/>
              <w:divBdr>
                <w:top w:val="none" w:sz="0" w:space="0" w:color="auto"/>
                <w:left w:val="none" w:sz="0" w:space="0" w:color="auto"/>
                <w:bottom w:val="none" w:sz="0" w:space="0" w:color="auto"/>
                <w:right w:val="none" w:sz="0" w:space="0" w:color="auto"/>
              </w:divBdr>
            </w:div>
            <w:div w:id="1471558376">
              <w:marLeft w:val="0"/>
              <w:marRight w:val="0"/>
              <w:marTop w:val="0"/>
              <w:marBottom w:val="0"/>
              <w:divBdr>
                <w:top w:val="none" w:sz="0" w:space="0" w:color="auto"/>
                <w:left w:val="none" w:sz="0" w:space="0" w:color="auto"/>
                <w:bottom w:val="none" w:sz="0" w:space="0" w:color="auto"/>
                <w:right w:val="none" w:sz="0" w:space="0" w:color="auto"/>
              </w:divBdr>
            </w:div>
            <w:div w:id="1670404066">
              <w:marLeft w:val="0"/>
              <w:marRight w:val="0"/>
              <w:marTop w:val="0"/>
              <w:marBottom w:val="0"/>
              <w:divBdr>
                <w:top w:val="none" w:sz="0" w:space="0" w:color="auto"/>
                <w:left w:val="none" w:sz="0" w:space="0" w:color="auto"/>
                <w:bottom w:val="none" w:sz="0" w:space="0" w:color="auto"/>
                <w:right w:val="none" w:sz="0" w:space="0" w:color="auto"/>
              </w:divBdr>
            </w:div>
            <w:div w:id="1825506852">
              <w:marLeft w:val="0"/>
              <w:marRight w:val="0"/>
              <w:marTop w:val="0"/>
              <w:marBottom w:val="0"/>
              <w:divBdr>
                <w:top w:val="none" w:sz="0" w:space="0" w:color="auto"/>
                <w:left w:val="none" w:sz="0" w:space="0" w:color="auto"/>
                <w:bottom w:val="none" w:sz="0" w:space="0" w:color="auto"/>
                <w:right w:val="none" w:sz="0" w:space="0" w:color="auto"/>
              </w:divBdr>
            </w:div>
            <w:div w:id="1935898599">
              <w:marLeft w:val="0"/>
              <w:marRight w:val="0"/>
              <w:marTop w:val="0"/>
              <w:marBottom w:val="0"/>
              <w:divBdr>
                <w:top w:val="none" w:sz="0" w:space="0" w:color="auto"/>
                <w:left w:val="none" w:sz="0" w:space="0" w:color="auto"/>
                <w:bottom w:val="none" w:sz="0" w:space="0" w:color="auto"/>
                <w:right w:val="none" w:sz="0" w:space="0" w:color="auto"/>
              </w:divBdr>
            </w:div>
            <w:div w:id="1988434809">
              <w:marLeft w:val="0"/>
              <w:marRight w:val="0"/>
              <w:marTop w:val="0"/>
              <w:marBottom w:val="0"/>
              <w:divBdr>
                <w:top w:val="none" w:sz="0" w:space="0" w:color="auto"/>
                <w:left w:val="none" w:sz="0" w:space="0" w:color="auto"/>
                <w:bottom w:val="none" w:sz="0" w:space="0" w:color="auto"/>
                <w:right w:val="none" w:sz="0" w:space="0" w:color="auto"/>
              </w:divBdr>
            </w:div>
            <w:div w:id="2097285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4073370">
      <w:bodyDiv w:val="1"/>
      <w:marLeft w:val="0"/>
      <w:marRight w:val="0"/>
      <w:marTop w:val="0"/>
      <w:marBottom w:val="0"/>
      <w:divBdr>
        <w:top w:val="none" w:sz="0" w:space="0" w:color="auto"/>
        <w:left w:val="none" w:sz="0" w:space="0" w:color="auto"/>
        <w:bottom w:val="none" w:sz="0" w:space="0" w:color="auto"/>
        <w:right w:val="none" w:sz="0" w:space="0" w:color="auto"/>
      </w:divBdr>
    </w:div>
    <w:div w:id="1716805379">
      <w:bodyDiv w:val="1"/>
      <w:marLeft w:val="0"/>
      <w:marRight w:val="0"/>
      <w:marTop w:val="0"/>
      <w:marBottom w:val="0"/>
      <w:divBdr>
        <w:top w:val="none" w:sz="0" w:space="0" w:color="auto"/>
        <w:left w:val="none" w:sz="0" w:space="0" w:color="auto"/>
        <w:bottom w:val="none" w:sz="0" w:space="0" w:color="auto"/>
        <w:right w:val="none" w:sz="0" w:space="0" w:color="auto"/>
      </w:divBdr>
      <w:divsChild>
        <w:div w:id="1482236276">
          <w:marLeft w:val="0"/>
          <w:marRight w:val="0"/>
          <w:marTop w:val="0"/>
          <w:marBottom w:val="0"/>
          <w:divBdr>
            <w:top w:val="none" w:sz="0" w:space="0" w:color="auto"/>
            <w:left w:val="none" w:sz="0" w:space="0" w:color="auto"/>
            <w:bottom w:val="none" w:sz="0" w:space="0" w:color="auto"/>
            <w:right w:val="none" w:sz="0" w:space="0" w:color="auto"/>
          </w:divBdr>
        </w:div>
      </w:divsChild>
    </w:div>
    <w:div w:id="1786920519">
      <w:bodyDiv w:val="1"/>
      <w:marLeft w:val="0"/>
      <w:marRight w:val="0"/>
      <w:marTop w:val="0"/>
      <w:marBottom w:val="0"/>
      <w:divBdr>
        <w:top w:val="none" w:sz="0" w:space="0" w:color="auto"/>
        <w:left w:val="none" w:sz="0" w:space="0" w:color="auto"/>
        <w:bottom w:val="none" w:sz="0" w:space="0" w:color="auto"/>
        <w:right w:val="none" w:sz="0" w:space="0" w:color="auto"/>
      </w:divBdr>
    </w:div>
    <w:div w:id="1791821492">
      <w:bodyDiv w:val="1"/>
      <w:marLeft w:val="0"/>
      <w:marRight w:val="0"/>
      <w:marTop w:val="0"/>
      <w:marBottom w:val="0"/>
      <w:divBdr>
        <w:top w:val="none" w:sz="0" w:space="0" w:color="auto"/>
        <w:left w:val="none" w:sz="0" w:space="0" w:color="auto"/>
        <w:bottom w:val="none" w:sz="0" w:space="0" w:color="auto"/>
        <w:right w:val="none" w:sz="0" w:space="0" w:color="auto"/>
      </w:divBdr>
    </w:div>
    <w:div w:id="2024165727">
      <w:bodyDiv w:val="1"/>
      <w:marLeft w:val="0"/>
      <w:marRight w:val="0"/>
      <w:marTop w:val="0"/>
      <w:marBottom w:val="0"/>
      <w:divBdr>
        <w:top w:val="none" w:sz="0" w:space="0" w:color="auto"/>
        <w:left w:val="none" w:sz="0" w:space="0" w:color="auto"/>
        <w:bottom w:val="none" w:sz="0" w:space="0" w:color="auto"/>
        <w:right w:val="none" w:sz="0" w:space="0" w:color="auto"/>
      </w:divBdr>
    </w:div>
    <w:div w:id="2039432715">
      <w:bodyDiv w:val="1"/>
      <w:marLeft w:val="0"/>
      <w:marRight w:val="0"/>
      <w:marTop w:val="0"/>
      <w:marBottom w:val="0"/>
      <w:divBdr>
        <w:top w:val="none" w:sz="0" w:space="0" w:color="auto"/>
        <w:left w:val="none" w:sz="0" w:space="0" w:color="auto"/>
        <w:bottom w:val="none" w:sz="0" w:space="0" w:color="auto"/>
        <w:right w:val="none" w:sz="0" w:space="0" w:color="auto"/>
      </w:divBdr>
    </w:div>
    <w:div w:id="20875299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emf"/><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2.xm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image" Target="media/image12.png"/><Relationship Id="rId10" Type="http://schemas.openxmlformats.org/officeDocument/2006/relationships/endnotes" Target="endnotes.xml"/><Relationship Id="rId19" Type="http://schemas.openxmlformats.org/officeDocument/2006/relationships/image" Target="media/image8.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emf"/><Relationship Id="rId22"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imons\AppData\Local\Microsoft\Windows\Temporary%20Internet%20Files\Content.Outlook\H5J31GJ8\Thesis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4A13022AF78C740B5D240516DB5F374" ma:contentTypeVersion="0" ma:contentTypeDescription="Create a new document." ma:contentTypeScope="" ma:versionID="8eedfc40d5eb1a5b115d053a69f6f117">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p:properties xmlns:p="http://schemas.microsoft.com/office/2006/metadata/properties" xmlns:xsi="http://www.w3.org/2001/XMLSchema-instance">
  <documentManagement/>
</p:properties>
</file>

<file path=customXml/item4.xml><?xml version="1.0" encoding="utf-8"?>
<b:Sources xmlns:b="http://schemas.openxmlformats.org/officeDocument/2006/bibliography" xmlns="http://schemas.openxmlformats.org/officeDocument/2006/bibliography" SelectedStyle="\MLASeventhEditionOfficeOnline.xsl" StyleName="MLA" Version="7">
  <b:Source>
    <b:Tag>McN19</b:Tag>
    <b:SourceType>Book</b:SourceType>
    <b:Guid>{ED488D13-A1C9-4EA2-AAFE-E8ED85181D99}</b:Guid>
    <b:Author>
      <b:Author>
        <b:NameList>
          <b:Person>
            <b:Last>McNamara</b:Last>
            <b:First>T.S</b:First>
          </b:Person>
        </b:NameList>
      </b:Author>
    </b:Author>
    <b:Title>Rust In Action</b:Title>
    <b:Year>2019</b:Year>
    <b:Publisher>Manning Publications</b:Publisher>
    <b:Edition>MEAP</b:Edition>
    <b:RefOrder>1</b:RefOrder>
  </b:Source>
  <b:Source>
    <b:Tag>Nic19</b:Tag>
    <b:SourceType>Book</b:SourceType>
    <b:Guid>{8DE7585F-9DA2-4A71-8EAB-6C57FB9293C5}</b:Guid>
    <b:Author>
      <b:Author>
        <b:NameList>
          <b:Person>
            <b:Last>Klabnik</b:Last>
            <b:First>Steve</b:First>
          </b:Person>
          <b:Person>
            <b:Last>Nichols</b:Last>
            <b:First>Carol</b:First>
          </b:Person>
        </b:NameList>
      </b:Author>
    </b:Author>
    <b:Title>The Rust Programming Language</b:Title>
    <b:Year>2019</b:Year>
    <b:RefOrder>2</b:RefOrder>
  </b:Source>
</b:Sources>
</file>

<file path=customXml/itemProps1.xml><?xml version="1.0" encoding="utf-8"?>
<ds:datastoreItem xmlns:ds="http://schemas.openxmlformats.org/officeDocument/2006/customXml" ds:itemID="{3683581F-8505-4565-9D49-640898A90E31}">
  <ds:schemaRefs>
    <ds:schemaRef ds:uri="http://schemas.microsoft.com/sharepoint/v3/contenttype/forms"/>
  </ds:schemaRefs>
</ds:datastoreItem>
</file>

<file path=customXml/itemProps2.xml><?xml version="1.0" encoding="utf-8"?>
<ds:datastoreItem xmlns:ds="http://schemas.openxmlformats.org/officeDocument/2006/customXml" ds:itemID="{CAF6E138-3BF1-4281-BE89-3B3D511E168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47A38B5F-92B3-4734-B572-77B61E02CABB}">
  <ds:schemaRefs>
    <ds:schemaRef ds:uri="http://purl.org/dc/dcmitype/"/>
    <ds:schemaRef ds:uri="http://purl.org/dc/elements/1.1/"/>
    <ds:schemaRef ds:uri="http://schemas.microsoft.com/office/2006/metadata/properties"/>
    <ds:schemaRef ds:uri="http://purl.org/dc/terms/"/>
    <ds:schemaRef ds:uri="http://schemas.microsoft.com/office/2006/documentManagement/types"/>
    <ds:schemaRef ds:uri="http://www.w3.org/XML/1998/namespace"/>
    <ds:schemaRef ds:uri="http://schemas.openxmlformats.org/package/2006/metadata/core-properties"/>
  </ds:schemaRefs>
</ds:datastoreItem>
</file>

<file path=customXml/itemProps4.xml><?xml version="1.0" encoding="utf-8"?>
<ds:datastoreItem xmlns:ds="http://schemas.openxmlformats.org/officeDocument/2006/customXml" ds:itemID="{4283E0D1-0BFE-42CE-917F-D09DFF114E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Thesis_Template</Template>
  <TotalTime>38340</TotalTime>
  <Pages>98</Pages>
  <Words>19217</Words>
  <Characters>109541</Characters>
  <Application>Microsoft Office Word</Application>
  <DocSecurity>0</DocSecurity>
  <Lines>912</Lines>
  <Paragraphs>257</Paragraphs>
  <ScaleCrop>false</ScaleCrop>
  <HeadingPairs>
    <vt:vector size="2" baseType="variant">
      <vt:variant>
        <vt:lpstr>Title</vt:lpstr>
      </vt:variant>
      <vt:variant>
        <vt:i4>1</vt:i4>
      </vt:variant>
    </vt:vector>
  </HeadingPairs>
  <TitlesOfParts>
    <vt:vector size="1" baseType="lpstr">
      <vt:lpstr/>
    </vt:vector>
  </TitlesOfParts>
  <Company>AFIT</Company>
  <LinksUpToDate>false</LinksUpToDate>
  <CharactersWithSpaces>128501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Thesis</dc:subject>
  <dc:creator>7_admin</dc:creator>
  <cp:keywords/>
  <dc:description/>
  <cp:lastModifiedBy>Willis, Chad A 2d Lt USAF AETC AFIT/ENG</cp:lastModifiedBy>
  <cp:revision>1599</cp:revision>
  <cp:lastPrinted>2003-02-21T20:01:00Z</cp:lastPrinted>
  <dcterms:created xsi:type="dcterms:W3CDTF">2020-08-17T02:16:00Z</dcterms:created>
  <dcterms:modified xsi:type="dcterms:W3CDTF">2020-12-30T00:14:00Z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0x01010034A13022AF78C740B5D240516DB5F374</vt:lpwstr>
  </property>
</Properties>
</file>